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08709937" w:rsidR="00DA52A9" w:rsidRPr="00B8401F" w:rsidRDefault="00DA52A9">
      <w:pPr>
        <w:pStyle w:val="ZA"/>
        <w:framePr w:wrap="notBeside"/>
        <w:rPr>
          <w:noProof w:val="0"/>
        </w:rPr>
      </w:pPr>
      <w:bookmarkStart w:id="0" w:name="page1"/>
      <w:bookmarkStart w:id="1" w:name="MCCQCTEMPBM_00000043"/>
      <w:bookmarkStart w:id="2" w:name="MCCQCTEMPBM_00000063"/>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0B2598">
        <w:rPr>
          <w:noProof w:val="0"/>
          <w:lang w:eastAsia="ja-JP"/>
        </w:rPr>
        <w:t>1</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0B2598" w:rsidRPr="00B8401F">
        <w:rPr>
          <w:noProof w:val="0"/>
          <w:sz w:val="32"/>
        </w:rPr>
        <w:t>20</w:t>
      </w:r>
      <w:r w:rsidR="000B2598">
        <w:rPr>
          <w:noProof w:val="0"/>
          <w:sz w:val="32"/>
        </w:rPr>
        <w:t>24</w:t>
      </w:r>
      <w:r w:rsidR="00EB0CE9" w:rsidRPr="00B8401F">
        <w:rPr>
          <w:noProof w:val="0"/>
          <w:sz w:val="32"/>
        </w:rPr>
        <w:t>-</w:t>
      </w:r>
      <w:r w:rsidR="004330F9">
        <w:rPr>
          <w:noProof w:val="0"/>
          <w:sz w:val="32"/>
        </w:rPr>
        <w:t>0</w:t>
      </w:r>
      <w:r w:rsidR="000B2598">
        <w:rPr>
          <w:noProof w:val="0"/>
          <w:sz w:val="32"/>
        </w:rPr>
        <w:t>3</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1"/>
      <w:bookmarkEnd w:id="2"/>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76.65pt" o:ole="">
            <v:imagedata r:id="rId8" o:title=""/>
          </v:shape>
          <o:OLEObject Type="Embed" ProgID="Word.Picture.8" ShapeID="_x0000_i1025" DrawAspect="Content" ObjectID="_1773241138" r:id="rId9"/>
        </w:object>
      </w:r>
      <w:r w:rsidR="00DA52A9" w:rsidRPr="00B8401F">
        <w:rPr>
          <w:noProof w:val="0"/>
        </w:rPr>
        <w:tab/>
      </w:r>
      <w:r w:rsidR="00DA52A9" w:rsidRPr="00B8401F">
        <w:rPr>
          <w:noProof w:val="0"/>
        </w:rPr>
        <w:object w:dxaOrig="2551" w:dyaOrig="1300" w14:anchorId="49C29750">
          <v:shape id="_x0000_i1026" type="#_x0000_t75" style="width:128.65pt;height:66pt" o:ole="">
            <v:imagedata r:id="rId10" o:title=""/>
          </v:shape>
          <o:OLEObject Type="Embed" ProgID="Word.Picture.8" ShapeID="_x0000_i1026" DrawAspect="Content" ObjectID="_1773241139"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2"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0D0CB9F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01EE7A6E" w14:textId="4B48117B" w:rsidR="00FC6B4B"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FC6B4B">
        <w:t>Foreword</w:t>
      </w:r>
      <w:r w:rsidR="00FC6B4B">
        <w:tab/>
      </w:r>
      <w:r w:rsidR="00FC6B4B">
        <w:fldChar w:fldCharType="begin" w:fldLock="1"/>
      </w:r>
      <w:r w:rsidR="00FC6B4B">
        <w:instrText xml:space="preserve"> PAGEREF _Toc162627420 \h </w:instrText>
      </w:r>
      <w:r w:rsidR="00FC6B4B">
        <w:fldChar w:fldCharType="separate"/>
      </w:r>
      <w:r w:rsidR="00FC6B4B">
        <w:t>7</w:t>
      </w:r>
      <w:r w:rsidR="00FC6B4B">
        <w:fldChar w:fldCharType="end"/>
      </w:r>
    </w:p>
    <w:p w14:paraId="34DB7407" w14:textId="40678936" w:rsidR="00FC6B4B" w:rsidRDefault="00FC6B4B">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_Toc162627421 \h </w:instrText>
      </w:r>
      <w:r>
        <w:fldChar w:fldCharType="separate"/>
      </w:r>
      <w:r>
        <w:t>8</w:t>
      </w:r>
      <w:r>
        <w:fldChar w:fldCharType="end"/>
      </w:r>
    </w:p>
    <w:p w14:paraId="61FEEE82" w14:textId="5D44FB52" w:rsidR="00FC6B4B" w:rsidRDefault="00FC6B4B">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_Toc162627422 \h </w:instrText>
      </w:r>
      <w:r>
        <w:fldChar w:fldCharType="separate"/>
      </w:r>
      <w:r>
        <w:t>8</w:t>
      </w:r>
      <w:r>
        <w:fldChar w:fldCharType="end"/>
      </w:r>
    </w:p>
    <w:p w14:paraId="0C10EA64" w14:textId="33E75F24" w:rsidR="00FC6B4B" w:rsidRDefault="00FC6B4B">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_Toc162627423 \h </w:instrText>
      </w:r>
      <w:r>
        <w:fldChar w:fldCharType="separate"/>
      </w:r>
      <w:r>
        <w:t>9</w:t>
      </w:r>
      <w:r>
        <w:fldChar w:fldCharType="end"/>
      </w:r>
    </w:p>
    <w:p w14:paraId="7FFCA6C9" w14:textId="4FE84090" w:rsidR="00FC6B4B" w:rsidRDefault="00FC6B4B">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_Toc162627424 \h </w:instrText>
      </w:r>
      <w:r>
        <w:fldChar w:fldCharType="separate"/>
      </w:r>
      <w:r>
        <w:t>9</w:t>
      </w:r>
      <w:r>
        <w:fldChar w:fldCharType="end"/>
      </w:r>
    </w:p>
    <w:p w14:paraId="1A977085" w14:textId="2B82EF4D" w:rsidR="00FC6B4B" w:rsidRDefault="00FC6B4B">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_Toc162627425 \h </w:instrText>
      </w:r>
      <w:r>
        <w:fldChar w:fldCharType="separate"/>
      </w:r>
      <w:r>
        <w:t>11</w:t>
      </w:r>
      <w:r>
        <w:fldChar w:fldCharType="end"/>
      </w:r>
    </w:p>
    <w:p w14:paraId="3EC46FC4" w14:textId="279BDF34" w:rsidR="00FC6B4B" w:rsidRDefault="00FC6B4B">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_Toc162627426 \h </w:instrText>
      </w:r>
      <w:r>
        <w:fldChar w:fldCharType="separate"/>
      </w:r>
      <w:r>
        <w:t>13</w:t>
      </w:r>
      <w:r>
        <w:fldChar w:fldCharType="end"/>
      </w:r>
    </w:p>
    <w:p w14:paraId="110076B1" w14:textId="5C2ECDB9" w:rsidR="00FC6B4B" w:rsidRDefault="00FC6B4B">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_Toc162627427 \h </w:instrText>
      </w:r>
      <w:r>
        <w:fldChar w:fldCharType="separate"/>
      </w:r>
      <w:r>
        <w:t>13</w:t>
      </w:r>
      <w:r>
        <w:fldChar w:fldCharType="end"/>
      </w:r>
    </w:p>
    <w:p w14:paraId="59D61886" w14:textId="4D03D16B" w:rsidR="00FC6B4B" w:rsidRDefault="00FC6B4B">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_Toc162627428 \h </w:instrText>
      </w:r>
      <w:r>
        <w:fldChar w:fldCharType="separate"/>
      </w:r>
      <w:r>
        <w:t>13</w:t>
      </w:r>
      <w:r>
        <w:fldChar w:fldCharType="end"/>
      </w:r>
    </w:p>
    <w:p w14:paraId="0577BDAD" w14:textId="0BA04B46" w:rsidR="00FC6B4B" w:rsidRDefault="00FC6B4B">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_Toc162627429 \h </w:instrText>
      </w:r>
      <w:r>
        <w:fldChar w:fldCharType="separate"/>
      </w:r>
      <w:r>
        <w:t>13</w:t>
      </w:r>
      <w:r>
        <w:fldChar w:fldCharType="end"/>
      </w:r>
    </w:p>
    <w:p w14:paraId="5DB44606" w14:textId="77683B5E" w:rsidR="00FC6B4B" w:rsidRDefault="00FC6B4B">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_Toc162627430 \h </w:instrText>
      </w:r>
      <w:r>
        <w:fldChar w:fldCharType="separate"/>
      </w:r>
      <w:r>
        <w:t>14</w:t>
      </w:r>
      <w:r>
        <w:fldChar w:fldCharType="end"/>
      </w:r>
    </w:p>
    <w:p w14:paraId="67EF4C83" w14:textId="754FCC03" w:rsidR="00FC6B4B" w:rsidRDefault="00FC6B4B">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_Toc162627431 \h </w:instrText>
      </w:r>
      <w:r>
        <w:fldChar w:fldCharType="separate"/>
      </w:r>
      <w:r>
        <w:t>15</w:t>
      </w:r>
      <w:r>
        <w:fldChar w:fldCharType="end"/>
      </w:r>
    </w:p>
    <w:p w14:paraId="625732DA" w14:textId="68A720AD" w:rsidR="00FC6B4B" w:rsidRDefault="00FC6B4B">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_Toc162627432 \h </w:instrText>
      </w:r>
      <w:r>
        <w:fldChar w:fldCharType="separate"/>
      </w:r>
      <w:r>
        <w:t>15</w:t>
      </w:r>
      <w:r>
        <w:fldChar w:fldCharType="end"/>
      </w:r>
    </w:p>
    <w:p w14:paraId="4646B94D" w14:textId="04CD3FEB"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_Toc162627433 \h </w:instrText>
      </w:r>
      <w:r>
        <w:fldChar w:fldCharType="separate"/>
      </w:r>
      <w:r>
        <w:t>15</w:t>
      </w:r>
      <w:r>
        <w:fldChar w:fldCharType="end"/>
      </w:r>
    </w:p>
    <w:p w14:paraId="223F8C3A" w14:textId="63FD626C"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_Toc162627434 \h </w:instrText>
      </w:r>
      <w:r>
        <w:fldChar w:fldCharType="separate"/>
      </w:r>
      <w:r>
        <w:t>16</w:t>
      </w:r>
      <w:r>
        <w:fldChar w:fldCharType="end"/>
      </w:r>
    </w:p>
    <w:p w14:paraId="7AF34AF5" w14:textId="34534E9D"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_Toc162627435 \h </w:instrText>
      </w:r>
      <w:r>
        <w:fldChar w:fldCharType="separate"/>
      </w:r>
      <w:r>
        <w:t>17</w:t>
      </w:r>
      <w:r>
        <w:fldChar w:fldCharType="end"/>
      </w:r>
    </w:p>
    <w:p w14:paraId="628F9A8E" w14:textId="3825B3A7"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6.1.4</w:t>
      </w:r>
      <w:r>
        <w:rPr>
          <w:rFonts w:asciiTheme="minorHAnsi" w:eastAsiaTheme="minorEastAsia" w:hAnsiTheme="minorHAnsi" w:cstheme="minorBidi"/>
          <w:kern w:val="2"/>
          <w:sz w:val="22"/>
          <w:szCs w:val="22"/>
          <w14:ligatures w14:val="standardContextual"/>
        </w:rPr>
        <w:tab/>
      </w:r>
      <w:r w:rsidRPr="00763CEB">
        <w:rPr>
          <w:rFonts w:eastAsia="Malgun Gothic"/>
        </w:rPr>
        <w:t>Protocol stacks of IAB</w:t>
      </w:r>
      <w:r>
        <w:tab/>
      </w:r>
      <w:r>
        <w:fldChar w:fldCharType="begin" w:fldLock="1"/>
      </w:r>
      <w:r>
        <w:instrText xml:space="preserve"> PAGEREF _Toc162627436 \h </w:instrText>
      </w:r>
      <w:r>
        <w:fldChar w:fldCharType="separate"/>
      </w:r>
      <w:r>
        <w:t>18</w:t>
      </w:r>
      <w:r>
        <w:fldChar w:fldCharType="end"/>
      </w:r>
    </w:p>
    <w:p w14:paraId="3A2915AC" w14:textId="5FCDEB6B"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_Toc162627437 \h </w:instrText>
      </w:r>
      <w:r>
        <w:fldChar w:fldCharType="separate"/>
      </w:r>
      <w:r>
        <w:t>20</w:t>
      </w:r>
      <w:r>
        <w:fldChar w:fldCharType="end"/>
      </w:r>
    </w:p>
    <w:p w14:paraId="55314A64" w14:textId="21B3DB4F"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6.1.6</w:t>
      </w:r>
      <w:r>
        <w:rPr>
          <w:rFonts w:asciiTheme="minorHAnsi" w:eastAsiaTheme="minorEastAsia" w:hAnsiTheme="minorHAnsi" w:cstheme="minorBidi"/>
          <w:kern w:val="2"/>
          <w:sz w:val="22"/>
          <w:szCs w:val="22"/>
          <w14:ligatures w14:val="standardContextual"/>
        </w:rPr>
        <w:tab/>
      </w:r>
      <w:r w:rsidRPr="00763CEB">
        <w:rPr>
          <w:rFonts w:eastAsia="Malgun Gothic"/>
        </w:rPr>
        <w:t>Protocol stacks of L2 UE-to-Network Relay</w:t>
      </w:r>
      <w:r>
        <w:tab/>
      </w:r>
      <w:r>
        <w:fldChar w:fldCharType="begin" w:fldLock="1"/>
      </w:r>
      <w:r>
        <w:instrText xml:space="preserve"> PAGEREF _Toc162627438 \h </w:instrText>
      </w:r>
      <w:r>
        <w:fldChar w:fldCharType="separate"/>
      </w:r>
      <w:r>
        <w:t>20</w:t>
      </w:r>
      <w:r>
        <w:fldChar w:fldCharType="end"/>
      </w:r>
    </w:p>
    <w:p w14:paraId="5EFFAF2D" w14:textId="593886B1" w:rsidR="00FC6B4B" w:rsidRDefault="00FC6B4B">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_Toc162627439 \h </w:instrText>
      </w:r>
      <w:r>
        <w:fldChar w:fldCharType="separate"/>
      </w:r>
      <w:r>
        <w:t>21</w:t>
      </w:r>
      <w:r>
        <w:fldChar w:fldCharType="end"/>
      </w:r>
    </w:p>
    <w:p w14:paraId="11F02AD1" w14:textId="1E640C87"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_Toc162627440 \h </w:instrText>
      </w:r>
      <w:r>
        <w:fldChar w:fldCharType="separate"/>
      </w:r>
      <w:r>
        <w:t>21</w:t>
      </w:r>
      <w:r>
        <w:fldChar w:fldCharType="end"/>
      </w:r>
    </w:p>
    <w:p w14:paraId="45A742C2" w14:textId="5920AA36" w:rsidR="00FC6B4B" w:rsidRPr="00FC6B4B" w:rsidRDefault="00FC6B4B">
      <w:pPr>
        <w:pStyle w:val="TOC3"/>
        <w:rPr>
          <w:rFonts w:asciiTheme="minorHAnsi" w:eastAsiaTheme="minorEastAsia" w:hAnsiTheme="minorHAnsi" w:cstheme="minorBidi"/>
          <w:kern w:val="2"/>
          <w:sz w:val="22"/>
          <w:szCs w:val="22"/>
          <w:lang w:val="fr-FR"/>
          <w14:ligatures w14:val="standardContextual"/>
        </w:rPr>
      </w:pPr>
      <w:r w:rsidRPr="00FC6B4B">
        <w:rPr>
          <w:lang w:val="fr-FR" w:eastAsia="ja-JP"/>
        </w:rPr>
        <w:t>6.2.2</w:t>
      </w:r>
      <w:r w:rsidRPr="00FC6B4B">
        <w:rPr>
          <w:rFonts w:asciiTheme="minorHAnsi" w:eastAsiaTheme="minorEastAsia" w:hAnsiTheme="minorHAnsi" w:cstheme="minorBidi"/>
          <w:kern w:val="2"/>
          <w:sz w:val="22"/>
          <w:szCs w:val="22"/>
          <w:lang w:val="fr-FR"/>
          <w14:ligatures w14:val="standardContextual"/>
        </w:rPr>
        <w:tab/>
      </w:r>
      <w:r w:rsidRPr="00FC6B4B">
        <w:rPr>
          <w:lang w:val="fr-FR" w:eastAsia="ja-JP"/>
        </w:rPr>
        <w:t>gNB-DU ID</w:t>
      </w:r>
      <w:r w:rsidRPr="00FC6B4B">
        <w:rPr>
          <w:lang w:val="fr-FR"/>
        </w:rPr>
        <w:tab/>
      </w:r>
      <w:r>
        <w:fldChar w:fldCharType="begin" w:fldLock="1"/>
      </w:r>
      <w:r w:rsidRPr="00FC6B4B">
        <w:rPr>
          <w:lang w:val="fr-FR"/>
        </w:rPr>
        <w:instrText xml:space="preserve"> PAGEREF _Toc162627441 \h </w:instrText>
      </w:r>
      <w:r>
        <w:fldChar w:fldCharType="separate"/>
      </w:r>
      <w:r w:rsidRPr="00FC6B4B">
        <w:rPr>
          <w:lang w:val="fr-FR"/>
        </w:rPr>
        <w:t>23</w:t>
      </w:r>
      <w:r>
        <w:fldChar w:fldCharType="end"/>
      </w:r>
    </w:p>
    <w:p w14:paraId="3CB8D41C" w14:textId="0E81B0AA" w:rsidR="00FC6B4B" w:rsidRPr="00FC6B4B" w:rsidRDefault="00FC6B4B">
      <w:pPr>
        <w:pStyle w:val="TOC3"/>
        <w:rPr>
          <w:rFonts w:asciiTheme="minorHAnsi" w:eastAsiaTheme="minorEastAsia" w:hAnsiTheme="minorHAnsi" w:cstheme="minorBidi"/>
          <w:kern w:val="2"/>
          <w:sz w:val="22"/>
          <w:szCs w:val="22"/>
          <w:lang w:val="fr-FR"/>
          <w14:ligatures w14:val="standardContextual"/>
        </w:rPr>
      </w:pPr>
      <w:r w:rsidRPr="00FC6B4B">
        <w:rPr>
          <w:lang w:val="fr-FR" w:eastAsia="ja-JP"/>
        </w:rPr>
        <w:t>6.2.3</w:t>
      </w:r>
      <w:r w:rsidRPr="00FC6B4B">
        <w:rPr>
          <w:rFonts w:asciiTheme="minorHAnsi" w:eastAsiaTheme="minorEastAsia" w:hAnsiTheme="minorHAnsi" w:cstheme="minorBidi"/>
          <w:kern w:val="2"/>
          <w:sz w:val="22"/>
          <w:szCs w:val="22"/>
          <w:lang w:val="fr-FR"/>
          <w14:ligatures w14:val="standardContextual"/>
        </w:rPr>
        <w:tab/>
      </w:r>
      <w:r w:rsidRPr="00FC6B4B">
        <w:rPr>
          <w:lang w:val="fr-FR" w:eastAsia="ja-JP"/>
        </w:rPr>
        <w:t>ng-eNB-DU ID</w:t>
      </w:r>
      <w:r w:rsidRPr="00FC6B4B">
        <w:rPr>
          <w:lang w:val="fr-FR"/>
        </w:rPr>
        <w:tab/>
      </w:r>
      <w:r>
        <w:fldChar w:fldCharType="begin" w:fldLock="1"/>
      </w:r>
      <w:r w:rsidRPr="00FC6B4B">
        <w:rPr>
          <w:lang w:val="fr-FR"/>
        </w:rPr>
        <w:instrText xml:space="preserve"> PAGEREF _Toc162627442 \h </w:instrText>
      </w:r>
      <w:r>
        <w:fldChar w:fldCharType="separate"/>
      </w:r>
      <w:r w:rsidRPr="00FC6B4B">
        <w:rPr>
          <w:lang w:val="fr-FR"/>
        </w:rPr>
        <w:t>23</w:t>
      </w:r>
      <w:r>
        <w:fldChar w:fldCharType="end"/>
      </w:r>
    </w:p>
    <w:p w14:paraId="19AE0287" w14:textId="137EFB8C"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_Toc162627443 \h </w:instrText>
      </w:r>
      <w:r>
        <w:fldChar w:fldCharType="separate"/>
      </w:r>
      <w:r>
        <w:t>24</w:t>
      </w:r>
      <w:r>
        <w:fldChar w:fldCharType="end"/>
      </w:r>
    </w:p>
    <w:p w14:paraId="43A3AC0A" w14:textId="4566672A"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6.2.5</w:t>
      </w:r>
      <w:r>
        <w:rPr>
          <w:rFonts w:asciiTheme="minorHAnsi" w:eastAsiaTheme="minorEastAsia" w:hAnsiTheme="minorHAnsi" w:cstheme="minorBidi"/>
          <w:kern w:val="2"/>
          <w:sz w:val="22"/>
          <w:szCs w:val="22"/>
          <w14:ligatures w14:val="standardContextual"/>
        </w:rPr>
        <w:tab/>
      </w:r>
      <w:r>
        <w:rPr>
          <w:lang w:eastAsia="ja-JP"/>
        </w:rPr>
        <w:t>RAN UE ID</w:t>
      </w:r>
      <w:r>
        <w:tab/>
      </w:r>
      <w:r>
        <w:fldChar w:fldCharType="begin" w:fldLock="1"/>
      </w:r>
      <w:r>
        <w:instrText xml:space="preserve"> PAGEREF _Toc162627444 \h </w:instrText>
      </w:r>
      <w:r>
        <w:fldChar w:fldCharType="separate"/>
      </w:r>
      <w:r>
        <w:t>24</w:t>
      </w:r>
      <w:r>
        <w:fldChar w:fldCharType="end"/>
      </w:r>
    </w:p>
    <w:p w14:paraId="790BE1E8" w14:textId="2520EB4A" w:rsidR="00FC6B4B" w:rsidRDefault="00FC6B4B">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_Toc162627445 \h </w:instrText>
      </w:r>
      <w:r>
        <w:fldChar w:fldCharType="separate"/>
      </w:r>
      <w:r>
        <w:t>24</w:t>
      </w:r>
      <w:r>
        <w:fldChar w:fldCharType="end"/>
      </w:r>
    </w:p>
    <w:p w14:paraId="57E67F29" w14:textId="4EEFB210" w:rsidR="00FC6B4B" w:rsidRDefault="00FC6B4B">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_Toc162627446 \h </w:instrText>
      </w:r>
      <w:r>
        <w:fldChar w:fldCharType="separate"/>
      </w:r>
      <w:r>
        <w:t>24</w:t>
      </w:r>
      <w:r>
        <w:fldChar w:fldCharType="end"/>
      </w:r>
    </w:p>
    <w:p w14:paraId="40A927BA" w14:textId="48B47E11" w:rsidR="00FC6B4B" w:rsidRDefault="00FC6B4B">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_Toc162627447 \h </w:instrText>
      </w:r>
      <w:r>
        <w:fldChar w:fldCharType="separate"/>
      </w:r>
      <w:r>
        <w:t>25</w:t>
      </w:r>
      <w:r>
        <w:fldChar w:fldCharType="end"/>
      </w:r>
    </w:p>
    <w:p w14:paraId="3465F0A0" w14:textId="01975126" w:rsidR="00FC6B4B" w:rsidRDefault="00FC6B4B">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_Toc162627448 \h </w:instrText>
      </w:r>
      <w:r>
        <w:fldChar w:fldCharType="separate"/>
      </w:r>
      <w:r>
        <w:t>26</w:t>
      </w:r>
      <w:r>
        <w:fldChar w:fldCharType="end"/>
      </w:r>
    </w:p>
    <w:p w14:paraId="45CCECBC" w14:textId="40943B7C" w:rsidR="00FC6B4B" w:rsidRDefault="00FC6B4B">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_Toc162627449 \h </w:instrText>
      </w:r>
      <w:r>
        <w:fldChar w:fldCharType="separate"/>
      </w:r>
      <w:r>
        <w:t>26</w:t>
      </w:r>
      <w:r>
        <w:fldChar w:fldCharType="end"/>
      </w:r>
    </w:p>
    <w:p w14:paraId="61A2D47E" w14:textId="24C06E82" w:rsidR="00FC6B4B" w:rsidRDefault="00FC6B4B">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_Toc162627450 \h </w:instrText>
      </w:r>
      <w:r>
        <w:fldChar w:fldCharType="separate"/>
      </w:r>
      <w:r>
        <w:t>27</w:t>
      </w:r>
      <w:r>
        <w:fldChar w:fldCharType="end"/>
      </w:r>
    </w:p>
    <w:p w14:paraId="3EBECAB4" w14:textId="4F0D1278" w:rsidR="00FC6B4B" w:rsidRDefault="00FC6B4B">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_Toc162627451 \h </w:instrText>
      </w:r>
      <w:r>
        <w:fldChar w:fldCharType="separate"/>
      </w:r>
      <w:r>
        <w:t>27</w:t>
      </w:r>
      <w:r>
        <w:fldChar w:fldCharType="end"/>
      </w:r>
    </w:p>
    <w:p w14:paraId="38732891" w14:textId="50836251" w:rsidR="00FC6B4B" w:rsidRDefault="00FC6B4B">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763CEB">
        <w:rPr>
          <w:lang w:val="en-US" w:eastAsia="zh-CN"/>
        </w:rPr>
        <w:t>Cross-Link Interference Management</w:t>
      </w:r>
      <w:r>
        <w:tab/>
      </w:r>
      <w:r>
        <w:fldChar w:fldCharType="begin" w:fldLock="1"/>
      </w:r>
      <w:r>
        <w:instrText xml:space="preserve"> PAGEREF _Toc162627452 \h </w:instrText>
      </w:r>
      <w:r>
        <w:fldChar w:fldCharType="separate"/>
      </w:r>
      <w:r>
        <w:t>27</w:t>
      </w:r>
      <w:r>
        <w:fldChar w:fldCharType="end"/>
      </w:r>
    </w:p>
    <w:p w14:paraId="34E81FF6" w14:textId="12D59DA3" w:rsidR="00FC6B4B" w:rsidRDefault="00FC6B4B">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_Toc162627453 \h </w:instrText>
      </w:r>
      <w:r>
        <w:fldChar w:fldCharType="separate"/>
      </w:r>
      <w:r>
        <w:t>27</w:t>
      </w:r>
      <w:r>
        <w:fldChar w:fldCharType="end"/>
      </w:r>
    </w:p>
    <w:p w14:paraId="481EFFAD" w14:textId="6290F1D2" w:rsidR="00FC6B4B" w:rsidRDefault="00FC6B4B">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_Toc162627454 \h </w:instrText>
      </w:r>
      <w:r>
        <w:fldChar w:fldCharType="separate"/>
      </w:r>
      <w:r>
        <w:t>27</w:t>
      </w:r>
      <w:r>
        <w:fldChar w:fldCharType="end"/>
      </w:r>
    </w:p>
    <w:p w14:paraId="68436B7C" w14:textId="0191EE76" w:rsidR="00FC6B4B" w:rsidRDefault="00FC6B4B">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763CEB">
        <w:rPr>
          <w:lang w:val="en-US" w:eastAsia="zh-CN"/>
        </w:rPr>
        <w:t>Positioning</w:t>
      </w:r>
      <w:r>
        <w:tab/>
      </w:r>
      <w:r>
        <w:fldChar w:fldCharType="begin" w:fldLock="1"/>
      </w:r>
      <w:r>
        <w:instrText xml:space="preserve"> PAGEREF _Toc162627455 \h </w:instrText>
      </w:r>
      <w:r>
        <w:fldChar w:fldCharType="separate"/>
      </w:r>
      <w:r>
        <w:t>27</w:t>
      </w:r>
      <w:r>
        <w:fldChar w:fldCharType="end"/>
      </w:r>
    </w:p>
    <w:p w14:paraId="7D7F5381" w14:textId="5EA952AA" w:rsidR="00FC6B4B" w:rsidRDefault="00FC6B4B">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_Toc162627456 \h </w:instrText>
      </w:r>
      <w:r>
        <w:fldChar w:fldCharType="separate"/>
      </w:r>
      <w:r>
        <w:t>27</w:t>
      </w:r>
      <w:r>
        <w:fldChar w:fldCharType="end"/>
      </w:r>
    </w:p>
    <w:p w14:paraId="18B36571" w14:textId="4E001A23" w:rsidR="00FC6B4B" w:rsidRDefault="00FC6B4B">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_Toc162627457 \h </w:instrText>
      </w:r>
      <w:r>
        <w:fldChar w:fldCharType="separate"/>
      </w:r>
      <w:r>
        <w:t>28</w:t>
      </w:r>
      <w:r>
        <w:fldChar w:fldCharType="end"/>
      </w:r>
    </w:p>
    <w:p w14:paraId="354750FB" w14:textId="481D7A57" w:rsidR="00FC6B4B" w:rsidRDefault="00FC6B4B">
      <w:pPr>
        <w:pStyle w:val="TOC3"/>
        <w:rPr>
          <w:rFonts w:asciiTheme="minorHAnsi" w:eastAsiaTheme="minorEastAsia" w:hAnsiTheme="minorHAnsi" w:cstheme="minorBidi"/>
          <w:kern w:val="2"/>
          <w:sz w:val="22"/>
          <w:szCs w:val="22"/>
          <w14:ligatures w14:val="standardContextual"/>
        </w:rPr>
      </w:pPr>
      <w:r>
        <w:t>7.7.2</w:t>
      </w:r>
      <w:r>
        <w:rPr>
          <w:rFonts w:asciiTheme="minorHAnsi" w:eastAsiaTheme="minorEastAsia" w:hAnsiTheme="minorHAnsi" w:cstheme="minorBidi"/>
          <w:kern w:val="2"/>
          <w:sz w:val="22"/>
          <w:szCs w:val="22"/>
          <w14:ligatures w14:val="standardContextual"/>
        </w:rPr>
        <w:tab/>
      </w:r>
      <w:r>
        <w:t>Support of resource efficiency for RAN Sharing</w:t>
      </w:r>
      <w:r>
        <w:tab/>
      </w:r>
      <w:r>
        <w:fldChar w:fldCharType="begin" w:fldLock="1"/>
      </w:r>
      <w:r>
        <w:instrText xml:space="preserve"> PAGEREF _Toc162627458 \h </w:instrText>
      </w:r>
      <w:r>
        <w:fldChar w:fldCharType="separate"/>
      </w:r>
      <w:r>
        <w:t>28</w:t>
      </w:r>
      <w:r>
        <w:fldChar w:fldCharType="end"/>
      </w:r>
    </w:p>
    <w:p w14:paraId="0BFA781E" w14:textId="5CC0FD9F" w:rsidR="00FC6B4B" w:rsidRDefault="00FC6B4B">
      <w:pPr>
        <w:pStyle w:val="TOC4"/>
        <w:rPr>
          <w:rFonts w:asciiTheme="minorHAnsi" w:eastAsiaTheme="minorEastAsia" w:hAnsiTheme="minorHAnsi" w:cstheme="minorBidi"/>
          <w:kern w:val="2"/>
          <w:sz w:val="22"/>
          <w:szCs w:val="22"/>
          <w14:ligatures w14:val="standardContextual"/>
        </w:rPr>
      </w:pPr>
      <w:r>
        <w:t>7.7.2.1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_Toc162627459 \h </w:instrText>
      </w:r>
      <w:r>
        <w:fldChar w:fldCharType="separate"/>
      </w:r>
      <w:r>
        <w:t>28</w:t>
      </w:r>
      <w:r>
        <w:fldChar w:fldCharType="end"/>
      </w:r>
    </w:p>
    <w:p w14:paraId="22DEBC97" w14:textId="28562A14" w:rsidR="00FC6B4B" w:rsidRDefault="00FC6B4B">
      <w:pPr>
        <w:pStyle w:val="TOC4"/>
        <w:rPr>
          <w:rFonts w:asciiTheme="minorHAnsi" w:eastAsiaTheme="minorEastAsia" w:hAnsiTheme="minorHAnsi" w:cstheme="minorBidi"/>
          <w:kern w:val="2"/>
          <w:sz w:val="22"/>
          <w:szCs w:val="22"/>
          <w14:ligatures w14:val="standardContextual"/>
        </w:rPr>
      </w:pPr>
      <w:r>
        <w:t>7.7.2.2</w:t>
      </w:r>
      <w:r>
        <w:rPr>
          <w:rFonts w:asciiTheme="minorHAnsi" w:eastAsiaTheme="minorEastAsia" w:hAnsiTheme="minorHAnsi" w:cstheme="minorBidi"/>
          <w:kern w:val="2"/>
          <w:sz w:val="22"/>
          <w:szCs w:val="22"/>
          <w14:ligatures w14:val="standardContextual"/>
        </w:rPr>
        <w:tab/>
      </w:r>
      <w:r>
        <w:t>Support of resource efficiency for MOCN</w:t>
      </w:r>
      <w:r>
        <w:tab/>
      </w:r>
      <w:r>
        <w:fldChar w:fldCharType="begin" w:fldLock="1"/>
      </w:r>
      <w:r>
        <w:instrText xml:space="preserve"> PAGEREF _Toc162627460 \h </w:instrText>
      </w:r>
      <w:r>
        <w:fldChar w:fldCharType="separate"/>
      </w:r>
      <w:r>
        <w:t>28</w:t>
      </w:r>
      <w:r>
        <w:fldChar w:fldCharType="end"/>
      </w:r>
    </w:p>
    <w:p w14:paraId="55F5AE57" w14:textId="0BC73D30" w:rsidR="00FC6B4B" w:rsidRDefault="00FC6B4B">
      <w:pPr>
        <w:pStyle w:val="TOC4"/>
        <w:rPr>
          <w:rFonts w:asciiTheme="minorHAnsi" w:eastAsiaTheme="minorEastAsia" w:hAnsiTheme="minorHAnsi" w:cstheme="minorBidi"/>
          <w:kern w:val="2"/>
          <w:sz w:val="22"/>
          <w:szCs w:val="22"/>
          <w14:ligatures w14:val="standardContextual"/>
        </w:rPr>
      </w:pPr>
      <w:r>
        <w:t>7.7.2.3</w:t>
      </w:r>
      <w:r>
        <w:rPr>
          <w:rFonts w:asciiTheme="minorHAnsi" w:eastAsiaTheme="minorEastAsia" w:hAnsiTheme="minorHAnsi" w:cstheme="minorBidi"/>
          <w:kern w:val="2"/>
          <w:sz w:val="22"/>
          <w:szCs w:val="22"/>
          <w14:ligatures w14:val="standardContextual"/>
        </w:rPr>
        <w:tab/>
      </w:r>
      <w:r>
        <w:t>Support of resource efficiency for RAN Sharing with multiple cell-ID broadcast</w:t>
      </w:r>
      <w:r>
        <w:tab/>
      </w:r>
      <w:r>
        <w:fldChar w:fldCharType="begin" w:fldLock="1"/>
      </w:r>
      <w:r>
        <w:instrText xml:space="preserve"> PAGEREF _Toc162627461 \h </w:instrText>
      </w:r>
      <w:r>
        <w:fldChar w:fldCharType="separate"/>
      </w:r>
      <w:r>
        <w:t>28</w:t>
      </w:r>
      <w:r>
        <w:fldChar w:fldCharType="end"/>
      </w:r>
    </w:p>
    <w:p w14:paraId="4D2E365E" w14:textId="68299C40" w:rsidR="00FC6B4B" w:rsidRDefault="00FC6B4B">
      <w:pPr>
        <w:pStyle w:val="TOC3"/>
        <w:rPr>
          <w:rFonts w:asciiTheme="minorHAnsi" w:eastAsiaTheme="minorEastAsia" w:hAnsiTheme="minorHAnsi" w:cstheme="minorBidi"/>
          <w:kern w:val="2"/>
          <w:sz w:val="22"/>
          <w:szCs w:val="22"/>
          <w14:ligatures w14:val="standardContextual"/>
        </w:rPr>
      </w:pPr>
      <w:r>
        <w:t>7.7.3</w:t>
      </w:r>
      <w:r>
        <w:rPr>
          <w:rFonts w:asciiTheme="minorHAnsi" w:eastAsiaTheme="minorEastAsia" w:hAnsiTheme="minorHAnsi" w:cstheme="minorBidi"/>
          <w:kern w:val="2"/>
          <w:sz w:val="22"/>
          <w:szCs w:val="22"/>
          <w14:ligatures w14:val="standardContextual"/>
        </w:rPr>
        <w:tab/>
      </w:r>
      <w:r>
        <w:t>Support of Multicast reception for UEs in RRC_INACTIVE</w:t>
      </w:r>
      <w:r>
        <w:tab/>
      </w:r>
      <w:r>
        <w:fldChar w:fldCharType="begin" w:fldLock="1"/>
      </w:r>
      <w:r>
        <w:instrText xml:space="preserve"> PAGEREF _Toc162627462 \h </w:instrText>
      </w:r>
      <w:r>
        <w:fldChar w:fldCharType="separate"/>
      </w:r>
      <w:r>
        <w:t>28</w:t>
      </w:r>
      <w:r>
        <w:fldChar w:fldCharType="end"/>
      </w:r>
    </w:p>
    <w:p w14:paraId="00E88A2C" w14:textId="7571649F" w:rsidR="00FC6B4B" w:rsidRDefault="00FC6B4B">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_Toc162627463 \h </w:instrText>
      </w:r>
      <w:r>
        <w:fldChar w:fldCharType="separate"/>
      </w:r>
      <w:r>
        <w:t>28</w:t>
      </w:r>
      <w:r>
        <w:fldChar w:fldCharType="end"/>
      </w:r>
    </w:p>
    <w:p w14:paraId="74095B2D" w14:textId="4D5D3FFC" w:rsidR="00FC6B4B" w:rsidRDefault="00FC6B4B">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_Toc162627464 \h </w:instrText>
      </w:r>
      <w:r>
        <w:fldChar w:fldCharType="separate"/>
      </w:r>
      <w:r>
        <w:t>29</w:t>
      </w:r>
      <w:r>
        <w:fldChar w:fldCharType="end"/>
      </w:r>
    </w:p>
    <w:p w14:paraId="25FBB919" w14:textId="2B936CEC" w:rsidR="00FC6B4B" w:rsidRDefault="00FC6B4B">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_Toc162627465 \h </w:instrText>
      </w:r>
      <w:r>
        <w:fldChar w:fldCharType="separate"/>
      </w:r>
      <w:r>
        <w:t>29</w:t>
      </w:r>
      <w:r>
        <w:fldChar w:fldCharType="end"/>
      </w:r>
    </w:p>
    <w:p w14:paraId="44F8BABD" w14:textId="2DB7D5CE" w:rsidR="00FC6B4B" w:rsidRDefault="00FC6B4B">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_Toc162627466 \h </w:instrText>
      </w:r>
      <w:r>
        <w:fldChar w:fldCharType="separate"/>
      </w:r>
      <w:r>
        <w:t>29</w:t>
      </w:r>
      <w:r>
        <w:fldChar w:fldCharType="end"/>
      </w:r>
    </w:p>
    <w:p w14:paraId="1520C984" w14:textId="151E2B3D" w:rsidR="00FC6B4B" w:rsidRDefault="00FC6B4B">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_Toc162627467 \h </w:instrText>
      </w:r>
      <w:r>
        <w:fldChar w:fldCharType="separate"/>
      </w:r>
      <w:r>
        <w:t>29</w:t>
      </w:r>
      <w:r>
        <w:fldChar w:fldCharType="end"/>
      </w:r>
    </w:p>
    <w:p w14:paraId="25DF932A" w14:textId="45888084" w:rsidR="00FC6B4B" w:rsidRDefault="00FC6B4B">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_Toc162627468 \h </w:instrText>
      </w:r>
      <w:r>
        <w:fldChar w:fldCharType="separate"/>
      </w:r>
      <w:r>
        <w:t>29</w:t>
      </w:r>
      <w:r>
        <w:fldChar w:fldCharType="end"/>
      </w:r>
    </w:p>
    <w:p w14:paraId="0D1D6D4E" w14:textId="5958607E" w:rsidR="00FC6B4B" w:rsidRDefault="00FC6B4B">
      <w:pPr>
        <w:pStyle w:val="TOC2"/>
        <w:rPr>
          <w:rFonts w:asciiTheme="minorHAnsi" w:eastAsiaTheme="minorEastAsia" w:hAnsiTheme="minorHAnsi" w:cstheme="minorBidi"/>
          <w:kern w:val="2"/>
          <w:sz w:val="22"/>
          <w:szCs w:val="22"/>
          <w14:ligatures w14:val="standardContextual"/>
        </w:rPr>
      </w:pPr>
      <w:r>
        <w:rPr>
          <w:lang w:eastAsia="zh-CN"/>
        </w:rPr>
        <w:t>7.11</w:t>
      </w:r>
      <w:r>
        <w:rPr>
          <w:rFonts w:asciiTheme="minorHAnsi" w:eastAsiaTheme="minorEastAsia" w:hAnsiTheme="minorHAnsi" w:cstheme="minorBidi"/>
          <w:kern w:val="2"/>
          <w:sz w:val="22"/>
          <w:szCs w:val="22"/>
          <w14:ligatures w14:val="standardContextual"/>
        </w:rPr>
        <w:tab/>
      </w:r>
      <w:r>
        <w:rPr>
          <w:lang w:eastAsia="zh-CN"/>
        </w:rPr>
        <w:t>Support of AI/ML for NG-RAN</w:t>
      </w:r>
      <w:r>
        <w:tab/>
      </w:r>
      <w:r>
        <w:fldChar w:fldCharType="begin" w:fldLock="1"/>
      </w:r>
      <w:r>
        <w:instrText xml:space="preserve"> PAGEREF _Toc162627469 \h </w:instrText>
      </w:r>
      <w:r>
        <w:fldChar w:fldCharType="separate"/>
      </w:r>
      <w:r>
        <w:t>29</w:t>
      </w:r>
      <w:r>
        <w:fldChar w:fldCharType="end"/>
      </w:r>
    </w:p>
    <w:p w14:paraId="3CF701E8" w14:textId="07EC6C46" w:rsidR="00FC6B4B" w:rsidRDefault="00FC6B4B">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_Toc162627470 \h </w:instrText>
      </w:r>
      <w:r>
        <w:fldChar w:fldCharType="separate"/>
      </w:r>
      <w:r>
        <w:t>29</w:t>
      </w:r>
      <w:r>
        <w:fldChar w:fldCharType="end"/>
      </w:r>
    </w:p>
    <w:p w14:paraId="6B110070" w14:textId="6D9E229D" w:rsidR="00FC6B4B" w:rsidRDefault="00FC6B4B">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_Toc162627471 \h </w:instrText>
      </w:r>
      <w:r>
        <w:fldChar w:fldCharType="separate"/>
      </w:r>
      <w:r>
        <w:t>29</w:t>
      </w:r>
      <w:r>
        <w:fldChar w:fldCharType="end"/>
      </w:r>
    </w:p>
    <w:p w14:paraId="064ABCC1" w14:textId="132B9B7B" w:rsidR="00FC6B4B" w:rsidRDefault="00FC6B4B">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_Toc162627472 \h </w:instrText>
      </w:r>
      <w:r>
        <w:fldChar w:fldCharType="separate"/>
      </w:r>
      <w:r>
        <w:t>31</w:t>
      </w:r>
      <w:r>
        <w:fldChar w:fldCharType="end"/>
      </w:r>
    </w:p>
    <w:p w14:paraId="7C37F986" w14:textId="0D21DE42" w:rsidR="00FC6B4B" w:rsidRDefault="00FC6B4B">
      <w:pPr>
        <w:pStyle w:val="TOC3"/>
        <w:rPr>
          <w:rFonts w:asciiTheme="minorHAnsi" w:eastAsiaTheme="minorEastAsia" w:hAnsiTheme="minorHAnsi" w:cstheme="minorBidi"/>
          <w:kern w:val="2"/>
          <w:sz w:val="22"/>
          <w:szCs w:val="22"/>
          <w14:ligatures w14:val="standardContextual"/>
        </w:rPr>
      </w:pPr>
      <w:r>
        <w:lastRenderedPageBreak/>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_Toc162627473 \h </w:instrText>
      </w:r>
      <w:r>
        <w:fldChar w:fldCharType="separate"/>
      </w:r>
      <w:r>
        <w:t>31</w:t>
      </w:r>
      <w:r>
        <w:fldChar w:fldCharType="end"/>
      </w:r>
    </w:p>
    <w:p w14:paraId="0A6C797A" w14:textId="2B2EBDBD" w:rsidR="00FC6B4B" w:rsidRDefault="00FC6B4B">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_Toc162627474 \h </w:instrText>
      </w:r>
      <w:r>
        <w:fldChar w:fldCharType="separate"/>
      </w:r>
      <w:r>
        <w:t>31</w:t>
      </w:r>
      <w:r>
        <w:fldChar w:fldCharType="end"/>
      </w:r>
    </w:p>
    <w:p w14:paraId="7E7CF118" w14:textId="3A634939" w:rsidR="00FC6B4B" w:rsidRDefault="00FC6B4B">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Intra-gNB-DU handover</w:t>
      </w:r>
      <w:r>
        <w:tab/>
      </w:r>
      <w:r>
        <w:fldChar w:fldCharType="begin" w:fldLock="1"/>
      </w:r>
      <w:r>
        <w:instrText xml:space="preserve"> PAGEREF _Toc162627475 \h </w:instrText>
      </w:r>
      <w:r>
        <w:fldChar w:fldCharType="separate"/>
      </w:r>
      <w:r>
        <w:t>32</w:t>
      </w:r>
      <w:r>
        <w:fldChar w:fldCharType="end"/>
      </w:r>
    </w:p>
    <w:p w14:paraId="1A3A1344" w14:textId="11AA890A" w:rsidR="00FC6B4B" w:rsidRDefault="00FC6B4B">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 or subsequent CPAC</w:t>
      </w:r>
      <w:r>
        <w:tab/>
      </w:r>
      <w:r>
        <w:fldChar w:fldCharType="begin" w:fldLock="1"/>
      </w:r>
      <w:r>
        <w:instrText xml:space="preserve"> PAGEREF _Toc162627476 \h </w:instrText>
      </w:r>
      <w:r>
        <w:fldChar w:fldCharType="separate"/>
      </w:r>
      <w:r>
        <w:t>33</w:t>
      </w:r>
      <w:r>
        <w:fldChar w:fldCharType="end"/>
      </w:r>
    </w:p>
    <w:p w14:paraId="4101E0C2" w14:textId="5BBB880E" w:rsidR="00FC6B4B" w:rsidRPr="00696A8F" w:rsidRDefault="00FC6B4B">
      <w:pPr>
        <w:pStyle w:val="TOC4"/>
        <w:rPr>
          <w:rFonts w:asciiTheme="minorHAnsi" w:eastAsiaTheme="minorEastAsia" w:hAnsiTheme="minorHAnsi" w:cstheme="minorBidi"/>
          <w:kern w:val="2"/>
          <w:sz w:val="22"/>
          <w:szCs w:val="22"/>
          <w:lang w:val="fr-FR"/>
          <w14:ligatures w14:val="standardContextual"/>
        </w:rPr>
      </w:pPr>
      <w:r w:rsidRPr="00696A8F">
        <w:rPr>
          <w:lang w:val="fr-FR"/>
        </w:rPr>
        <w:t>8.2.1.4</w:t>
      </w:r>
      <w:r w:rsidRPr="00696A8F">
        <w:rPr>
          <w:rFonts w:asciiTheme="minorHAnsi" w:eastAsiaTheme="minorEastAsia" w:hAnsiTheme="minorHAnsi" w:cstheme="minorBidi"/>
          <w:kern w:val="2"/>
          <w:sz w:val="22"/>
          <w:szCs w:val="22"/>
          <w:lang w:val="fr-FR"/>
          <w14:ligatures w14:val="standardContextual"/>
        </w:rPr>
        <w:tab/>
      </w:r>
      <w:r w:rsidRPr="00696A8F">
        <w:rPr>
          <w:lang w:val="fr-FR"/>
        </w:rPr>
        <w:t xml:space="preserve">Intra-gNB-DU </w:t>
      </w:r>
      <w:r w:rsidRPr="00763CEB">
        <w:rPr>
          <w:lang w:val="sv-SE"/>
        </w:rPr>
        <w:t>LTM</w:t>
      </w:r>
      <w:r w:rsidRPr="00696A8F">
        <w:rPr>
          <w:lang w:val="fr-FR"/>
        </w:rPr>
        <w:tab/>
      </w:r>
      <w:r>
        <w:fldChar w:fldCharType="begin" w:fldLock="1"/>
      </w:r>
      <w:r w:rsidRPr="00696A8F">
        <w:rPr>
          <w:lang w:val="fr-FR"/>
        </w:rPr>
        <w:instrText xml:space="preserve"> PAGEREF _Toc162627477 \h </w:instrText>
      </w:r>
      <w:r>
        <w:fldChar w:fldCharType="separate"/>
      </w:r>
      <w:r w:rsidRPr="00696A8F">
        <w:rPr>
          <w:lang w:val="fr-FR"/>
        </w:rPr>
        <w:t>34</w:t>
      </w:r>
      <w:r>
        <w:fldChar w:fldCharType="end"/>
      </w:r>
    </w:p>
    <w:p w14:paraId="00185024" w14:textId="5682E2EE" w:rsidR="00FC6B4B" w:rsidRPr="00696A8F" w:rsidRDefault="00FC6B4B">
      <w:pPr>
        <w:pStyle w:val="TOC4"/>
        <w:rPr>
          <w:rFonts w:asciiTheme="minorHAnsi" w:eastAsiaTheme="minorEastAsia" w:hAnsiTheme="minorHAnsi" w:cstheme="minorBidi"/>
          <w:kern w:val="2"/>
          <w:sz w:val="22"/>
          <w:szCs w:val="22"/>
          <w:lang w:val="fr-FR"/>
          <w14:ligatures w14:val="standardContextual"/>
        </w:rPr>
      </w:pPr>
      <w:r w:rsidRPr="00696A8F">
        <w:rPr>
          <w:lang w:val="fr-FR"/>
        </w:rPr>
        <w:t>8.2.1.5</w:t>
      </w:r>
      <w:r w:rsidRPr="00696A8F">
        <w:rPr>
          <w:rFonts w:asciiTheme="minorHAnsi" w:eastAsiaTheme="minorEastAsia" w:hAnsiTheme="minorHAnsi" w:cstheme="minorBidi"/>
          <w:kern w:val="2"/>
          <w:sz w:val="22"/>
          <w:szCs w:val="22"/>
          <w:lang w:val="fr-FR"/>
          <w14:ligatures w14:val="standardContextual"/>
        </w:rPr>
        <w:tab/>
      </w:r>
      <w:r w:rsidRPr="00696A8F">
        <w:rPr>
          <w:lang w:val="fr-FR"/>
        </w:rPr>
        <w:t>Inter-gNB-DU LTM</w:t>
      </w:r>
      <w:r w:rsidRPr="00696A8F">
        <w:rPr>
          <w:lang w:val="fr-FR"/>
        </w:rPr>
        <w:tab/>
      </w:r>
      <w:r>
        <w:fldChar w:fldCharType="begin" w:fldLock="1"/>
      </w:r>
      <w:r w:rsidRPr="00696A8F">
        <w:rPr>
          <w:lang w:val="fr-FR"/>
        </w:rPr>
        <w:instrText xml:space="preserve"> PAGEREF _Toc162627478 \h </w:instrText>
      </w:r>
      <w:r>
        <w:fldChar w:fldCharType="separate"/>
      </w:r>
      <w:r w:rsidRPr="00696A8F">
        <w:rPr>
          <w:lang w:val="fr-FR"/>
        </w:rPr>
        <w:t>37</w:t>
      </w:r>
      <w:r>
        <w:fldChar w:fldCharType="end"/>
      </w:r>
    </w:p>
    <w:p w14:paraId="3FC72A81" w14:textId="6000A835" w:rsidR="00FC6B4B" w:rsidRDefault="00FC6B4B">
      <w:pPr>
        <w:pStyle w:val="TOC4"/>
        <w:rPr>
          <w:rFonts w:asciiTheme="minorHAnsi" w:eastAsiaTheme="minorEastAsia" w:hAnsiTheme="minorHAnsi" w:cstheme="minorBidi"/>
          <w:kern w:val="2"/>
          <w:sz w:val="22"/>
          <w:szCs w:val="22"/>
          <w14:ligatures w14:val="standardContextual"/>
        </w:rPr>
      </w:pPr>
      <w:r>
        <w:t>8.2.1.6</w:t>
      </w:r>
      <w:r>
        <w:rPr>
          <w:rFonts w:asciiTheme="minorHAnsi" w:eastAsiaTheme="minorEastAsia" w:hAnsiTheme="minorHAnsi" w:cstheme="minorBidi"/>
          <w:kern w:val="2"/>
          <w:sz w:val="22"/>
          <w:szCs w:val="22"/>
          <w14:ligatures w14:val="standardContextual"/>
        </w:rPr>
        <w:tab/>
      </w:r>
      <w:r>
        <w:t>LTM with gNB-CU-UP change</w:t>
      </w:r>
      <w:r>
        <w:tab/>
      </w:r>
      <w:r>
        <w:fldChar w:fldCharType="begin" w:fldLock="1"/>
      </w:r>
      <w:r>
        <w:instrText xml:space="preserve"> PAGEREF _Toc162627479 \h </w:instrText>
      </w:r>
      <w:r>
        <w:fldChar w:fldCharType="separate"/>
      </w:r>
      <w:r>
        <w:t>40</w:t>
      </w:r>
      <w:r>
        <w:fldChar w:fldCharType="end"/>
      </w:r>
    </w:p>
    <w:p w14:paraId="56B65DE5" w14:textId="44906C80" w:rsidR="00FC6B4B" w:rsidRDefault="00FC6B4B">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_Toc162627480 \h </w:instrText>
      </w:r>
      <w:r>
        <w:fldChar w:fldCharType="separate"/>
      </w:r>
      <w:r>
        <w:t>42</w:t>
      </w:r>
      <w:r>
        <w:fldChar w:fldCharType="end"/>
      </w:r>
    </w:p>
    <w:p w14:paraId="2D3D0929" w14:textId="3FCB43F7" w:rsidR="00FC6B4B" w:rsidRDefault="00FC6B4B">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_Toc162627481 \h </w:instrText>
      </w:r>
      <w:r>
        <w:fldChar w:fldCharType="separate"/>
      </w:r>
      <w:r>
        <w:t>42</w:t>
      </w:r>
      <w:r>
        <w:fldChar w:fldCharType="end"/>
      </w:r>
    </w:p>
    <w:p w14:paraId="1995441C" w14:textId="78ECA36F" w:rsidR="00FC6B4B" w:rsidRDefault="00FC6B4B">
      <w:pPr>
        <w:pStyle w:val="TOC4"/>
        <w:rPr>
          <w:rFonts w:asciiTheme="minorHAnsi" w:eastAsiaTheme="minorEastAsia" w:hAnsiTheme="minorHAnsi" w:cstheme="minorBidi"/>
          <w:kern w:val="2"/>
          <w:sz w:val="22"/>
          <w:szCs w:val="22"/>
          <w14:ligatures w14:val="standardContextual"/>
        </w:rPr>
      </w:pPr>
      <w:r>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_Toc162627482 \h </w:instrText>
      </w:r>
      <w:r>
        <w:fldChar w:fldCharType="separate"/>
      </w:r>
      <w:r>
        <w:t>44</w:t>
      </w:r>
      <w:r>
        <w:fldChar w:fldCharType="end"/>
      </w:r>
    </w:p>
    <w:p w14:paraId="0E62B453" w14:textId="062342F1" w:rsidR="00FC6B4B" w:rsidRDefault="00FC6B4B">
      <w:pPr>
        <w:pStyle w:val="TOC4"/>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_Toc162627483 \h </w:instrText>
      </w:r>
      <w:r>
        <w:fldChar w:fldCharType="separate"/>
      </w:r>
      <w:r>
        <w:t>44</w:t>
      </w:r>
      <w:r>
        <w:fldChar w:fldCharType="end"/>
      </w:r>
    </w:p>
    <w:p w14:paraId="7BAC98EF" w14:textId="769A9BB6"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8.2.3</w:t>
      </w:r>
      <w:r>
        <w:rPr>
          <w:rFonts w:asciiTheme="minorHAnsi" w:eastAsiaTheme="minorEastAsia" w:hAnsiTheme="minorHAnsi" w:cstheme="minorBidi"/>
          <w:kern w:val="2"/>
          <w:sz w:val="22"/>
          <w:szCs w:val="22"/>
          <w14:ligatures w14:val="standardContextual"/>
        </w:rPr>
        <w:tab/>
      </w:r>
      <w:r w:rsidRPr="00763CEB">
        <w:rPr>
          <w:rFonts w:eastAsia="Malgun Gothic"/>
        </w:rPr>
        <w:t>Intra-CU topology adaptation procedure</w:t>
      </w:r>
      <w:r>
        <w:tab/>
      </w:r>
      <w:r>
        <w:fldChar w:fldCharType="begin" w:fldLock="1"/>
      </w:r>
      <w:r>
        <w:instrText xml:space="preserve"> PAGEREF _Toc162627484 \h </w:instrText>
      </w:r>
      <w:r>
        <w:fldChar w:fldCharType="separate"/>
      </w:r>
      <w:r>
        <w:t>46</w:t>
      </w:r>
      <w:r>
        <w:fldChar w:fldCharType="end"/>
      </w:r>
    </w:p>
    <w:p w14:paraId="2773FF4A" w14:textId="784D5FA9" w:rsidR="00FC6B4B" w:rsidRDefault="00FC6B4B">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_Toc162627485 \h </w:instrText>
      </w:r>
      <w:r>
        <w:fldChar w:fldCharType="separate"/>
      </w:r>
      <w:r>
        <w:t>46</w:t>
      </w:r>
      <w:r>
        <w:fldChar w:fldCharType="end"/>
      </w:r>
    </w:p>
    <w:p w14:paraId="2815741B" w14:textId="20644D39" w:rsidR="00FC6B4B" w:rsidRDefault="00FC6B4B">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_Toc162627486 \h </w:instrText>
      </w:r>
      <w:r>
        <w:fldChar w:fldCharType="separate"/>
      </w:r>
      <w:r>
        <w:t>49</w:t>
      </w:r>
      <w:r>
        <w:fldChar w:fldCharType="end"/>
      </w:r>
    </w:p>
    <w:p w14:paraId="5A13E874" w14:textId="341FD97B" w:rsidR="00FC6B4B" w:rsidRDefault="00FC6B4B">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_Toc162627487 \h </w:instrText>
      </w:r>
      <w:r>
        <w:fldChar w:fldCharType="separate"/>
      </w:r>
      <w:r>
        <w:t>51</w:t>
      </w:r>
      <w:r>
        <w:fldChar w:fldCharType="end"/>
      </w:r>
    </w:p>
    <w:p w14:paraId="48C99045" w14:textId="7DBEC87A"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8.2.4</w:t>
      </w:r>
      <w:r>
        <w:rPr>
          <w:rFonts w:asciiTheme="minorHAnsi" w:eastAsiaTheme="minorEastAsia" w:hAnsiTheme="minorHAnsi" w:cstheme="minorBidi"/>
          <w:kern w:val="2"/>
          <w:sz w:val="22"/>
          <w:szCs w:val="22"/>
          <w14:ligatures w14:val="standardContextual"/>
        </w:rPr>
        <w:tab/>
      </w:r>
      <w:r w:rsidRPr="00763CEB">
        <w:rPr>
          <w:rFonts w:eastAsia="Malgun Gothic"/>
        </w:rPr>
        <w:t>Intra-CU topological redundancy procedure</w:t>
      </w:r>
      <w:r>
        <w:tab/>
      </w:r>
      <w:r>
        <w:fldChar w:fldCharType="begin" w:fldLock="1"/>
      </w:r>
      <w:r>
        <w:instrText xml:space="preserve"> PAGEREF _Toc162627488 \h </w:instrText>
      </w:r>
      <w:r>
        <w:fldChar w:fldCharType="separate"/>
      </w:r>
      <w:r>
        <w:t>51</w:t>
      </w:r>
      <w:r>
        <w:fldChar w:fldCharType="end"/>
      </w:r>
    </w:p>
    <w:p w14:paraId="77B070A5" w14:textId="4363BFA3"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8.2.5</w:t>
      </w:r>
      <w:r>
        <w:rPr>
          <w:rFonts w:asciiTheme="minorHAnsi" w:eastAsiaTheme="minorEastAsia" w:hAnsiTheme="minorHAnsi" w:cstheme="minorBidi"/>
          <w:kern w:val="2"/>
          <w:sz w:val="22"/>
          <w:szCs w:val="22"/>
          <w14:ligatures w14:val="standardContextual"/>
        </w:rPr>
        <w:tab/>
      </w:r>
      <w:r w:rsidRPr="00763CEB">
        <w:rPr>
          <w:rFonts w:eastAsia="Malgun Gothic"/>
        </w:rPr>
        <w:t>Intra-CU Backhaul RLF recovery for IAB-nodes in SA mode</w:t>
      </w:r>
      <w:r>
        <w:tab/>
      </w:r>
      <w:r>
        <w:fldChar w:fldCharType="begin" w:fldLock="1"/>
      </w:r>
      <w:r>
        <w:instrText xml:space="preserve"> PAGEREF _Toc162627489 \h </w:instrText>
      </w:r>
      <w:r>
        <w:fldChar w:fldCharType="separate"/>
      </w:r>
      <w:r>
        <w:t>54</w:t>
      </w:r>
      <w:r>
        <w:fldChar w:fldCharType="end"/>
      </w:r>
    </w:p>
    <w:p w14:paraId="46DE5204" w14:textId="1483D546" w:rsidR="00FC6B4B" w:rsidRDefault="00FC6B4B">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_Toc162627490 \h </w:instrText>
      </w:r>
      <w:r>
        <w:fldChar w:fldCharType="separate"/>
      </w:r>
      <w:r>
        <w:t>55</w:t>
      </w:r>
      <w:r>
        <w:fldChar w:fldCharType="end"/>
      </w:r>
    </w:p>
    <w:p w14:paraId="59FD48D4" w14:textId="41243203" w:rsidR="00FC6B4B" w:rsidRDefault="00FC6B4B">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_Toc162627491 \h </w:instrText>
      </w:r>
      <w:r>
        <w:fldChar w:fldCharType="separate"/>
      </w:r>
      <w:r>
        <w:t>55</w:t>
      </w:r>
      <w:r>
        <w:fldChar w:fldCharType="end"/>
      </w:r>
    </w:p>
    <w:p w14:paraId="64DFE400" w14:textId="4135549E"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SimSun"/>
        </w:rPr>
        <w:t>8.</w:t>
      </w:r>
      <w:r w:rsidRPr="00763CEB">
        <w:rPr>
          <w:rFonts w:eastAsia="SimSun"/>
          <w:lang w:eastAsia="zh-CN"/>
        </w:rPr>
        <w:t>4</w:t>
      </w:r>
      <w:r>
        <w:rPr>
          <w:rFonts w:asciiTheme="minorHAnsi" w:eastAsiaTheme="minorEastAsia" w:hAnsiTheme="minorHAnsi" w:cstheme="minorBidi"/>
          <w:kern w:val="2"/>
          <w:sz w:val="22"/>
          <w:szCs w:val="22"/>
          <w14:ligatures w14:val="standardContextual"/>
        </w:rPr>
        <w:tab/>
      </w:r>
      <w:r w:rsidRPr="00763CEB">
        <w:rPr>
          <w:rFonts w:eastAsia="SimSun"/>
          <w:lang w:eastAsia="zh-CN"/>
        </w:rPr>
        <w:t>Multi-Connectivity operation</w:t>
      </w:r>
      <w:r>
        <w:tab/>
      </w:r>
      <w:r>
        <w:fldChar w:fldCharType="begin" w:fldLock="1"/>
      </w:r>
      <w:r>
        <w:instrText xml:space="preserve"> PAGEREF _Toc162627492 \h </w:instrText>
      </w:r>
      <w:r>
        <w:fldChar w:fldCharType="separate"/>
      </w:r>
      <w:r>
        <w:t>56</w:t>
      </w:r>
      <w:r>
        <w:fldChar w:fldCharType="end"/>
      </w:r>
    </w:p>
    <w:p w14:paraId="7C3ABEEB" w14:textId="60E5C016"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lang w:eastAsia="zh-CN"/>
        </w:rPr>
        <w:t>8.4.1</w:t>
      </w:r>
      <w:r>
        <w:rPr>
          <w:rFonts w:asciiTheme="minorHAnsi" w:eastAsiaTheme="minorEastAsia" w:hAnsiTheme="minorHAnsi" w:cstheme="minorBidi"/>
          <w:kern w:val="2"/>
          <w:sz w:val="22"/>
          <w:szCs w:val="22"/>
          <w14:ligatures w14:val="standardContextual"/>
        </w:rPr>
        <w:tab/>
      </w:r>
      <w:r w:rsidRPr="00763CEB">
        <w:rPr>
          <w:rFonts w:eastAsia="SimSun"/>
        </w:rPr>
        <w:t>Secondary Node Addition</w:t>
      </w:r>
      <w:r>
        <w:tab/>
      </w:r>
      <w:r>
        <w:fldChar w:fldCharType="begin" w:fldLock="1"/>
      </w:r>
      <w:r>
        <w:instrText xml:space="preserve"> PAGEREF _Toc162627493 \h </w:instrText>
      </w:r>
      <w:r>
        <w:fldChar w:fldCharType="separate"/>
      </w:r>
      <w:r>
        <w:t>56</w:t>
      </w:r>
      <w:r>
        <w:fldChar w:fldCharType="end"/>
      </w:r>
    </w:p>
    <w:p w14:paraId="74BB454A" w14:textId="6A8431B8"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SimSun"/>
        </w:rPr>
        <w:t>8.4.1.1</w:t>
      </w:r>
      <w:r>
        <w:rPr>
          <w:rFonts w:asciiTheme="minorHAnsi" w:eastAsiaTheme="minorEastAsia" w:hAnsiTheme="minorHAnsi" w:cstheme="minorBidi"/>
          <w:kern w:val="2"/>
          <w:sz w:val="22"/>
          <w:szCs w:val="22"/>
          <w14:ligatures w14:val="standardContextual"/>
        </w:rPr>
        <w:tab/>
      </w:r>
      <w:r w:rsidRPr="00763CEB">
        <w:rPr>
          <w:rFonts w:eastAsia="SimSun"/>
        </w:rPr>
        <w:t>EN-DC</w:t>
      </w:r>
      <w:r>
        <w:tab/>
      </w:r>
      <w:r>
        <w:fldChar w:fldCharType="begin" w:fldLock="1"/>
      </w:r>
      <w:r>
        <w:instrText xml:space="preserve"> PAGEREF _Toc162627494 \h </w:instrText>
      </w:r>
      <w:r>
        <w:fldChar w:fldCharType="separate"/>
      </w:r>
      <w:r>
        <w:t>56</w:t>
      </w:r>
      <w:r>
        <w:fldChar w:fldCharType="end"/>
      </w:r>
    </w:p>
    <w:p w14:paraId="4F5E14E7" w14:textId="477B4349"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_Toc162627495 \h </w:instrText>
      </w:r>
      <w:r>
        <w:fldChar w:fldCharType="separate"/>
      </w:r>
      <w:r>
        <w:t>57</w:t>
      </w:r>
      <w:r>
        <w:fldChar w:fldCharType="end"/>
      </w:r>
    </w:p>
    <w:p w14:paraId="6754C6D8" w14:textId="25FAC981"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SimSun"/>
        </w:rPr>
        <w:t>8.4.2.1</w:t>
      </w:r>
      <w:r>
        <w:rPr>
          <w:rFonts w:asciiTheme="minorHAnsi" w:eastAsiaTheme="minorEastAsia" w:hAnsiTheme="minorHAnsi" w:cstheme="minorBidi"/>
          <w:kern w:val="2"/>
          <w:sz w:val="22"/>
          <w:szCs w:val="22"/>
          <w14:ligatures w14:val="standardContextual"/>
        </w:rPr>
        <w:tab/>
      </w:r>
      <w:r w:rsidRPr="00763CEB">
        <w:rPr>
          <w:rFonts w:eastAsia="SimSun"/>
        </w:rPr>
        <w:t>EN-DC</w:t>
      </w:r>
      <w:r>
        <w:tab/>
      </w:r>
      <w:r>
        <w:fldChar w:fldCharType="begin" w:fldLock="1"/>
      </w:r>
      <w:r>
        <w:instrText xml:space="preserve"> PAGEREF _Toc162627496 \h </w:instrText>
      </w:r>
      <w:r>
        <w:fldChar w:fldCharType="separate"/>
      </w:r>
      <w:r>
        <w:t>57</w:t>
      </w:r>
      <w:r>
        <w:fldChar w:fldCharType="end"/>
      </w:r>
    </w:p>
    <w:p w14:paraId="3A5D4002" w14:textId="30BEC11A" w:rsidR="00FC6B4B" w:rsidRDefault="00FC6B4B">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_Toc162627497 \h </w:instrText>
      </w:r>
      <w:r>
        <w:fldChar w:fldCharType="separate"/>
      </w:r>
      <w:r>
        <w:t>58</w:t>
      </w:r>
      <w:r>
        <w:fldChar w:fldCharType="end"/>
      </w:r>
    </w:p>
    <w:p w14:paraId="266D6A04" w14:textId="7BE571AB" w:rsidR="00FC6B4B" w:rsidRDefault="00FC6B4B">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_Toc162627498 \h </w:instrText>
      </w:r>
      <w:r>
        <w:fldChar w:fldCharType="separate"/>
      </w:r>
      <w:r>
        <w:t>59</w:t>
      </w:r>
      <w:r>
        <w:fldChar w:fldCharType="end"/>
      </w:r>
    </w:p>
    <w:p w14:paraId="4E88D466" w14:textId="3107A94B" w:rsidR="00FC6B4B" w:rsidRDefault="00FC6B4B">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_Toc162627499 \h </w:instrText>
      </w:r>
      <w:r>
        <w:fldChar w:fldCharType="separate"/>
      </w:r>
      <w:r>
        <w:t>59</w:t>
      </w:r>
      <w:r>
        <w:fldChar w:fldCharType="end"/>
      </w:r>
    </w:p>
    <w:p w14:paraId="724928B0" w14:textId="26D5EFFF" w:rsidR="00FC6B4B" w:rsidRDefault="00FC6B4B">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_Toc162627500 \h </w:instrText>
      </w:r>
      <w:r>
        <w:fldChar w:fldCharType="separate"/>
      </w:r>
      <w:r>
        <w:t>60</w:t>
      </w:r>
      <w:r>
        <w:fldChar w:fldCharType="end"/>
      </w:r>
    </w:p>
    <w:p w14:paraId="7BAAEDC2" w14:textId="79CEEBE3" w:rsidR="00FC6B4B" w:rsidRDefault="00FC6B4B">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_Toc162627501 \h </w:instrText>
      </w:r>
      <w:r>
        <w:fldChar w:fldCharType="separate"/>
      </w:r>
      <w:r>
        <w:t>61</w:t>
      </w:r>
      <w:r>
        <w:fldChar w:fldCharType="end"/>
      </w:r>
    </w:p>
    <w:p w14:paraId="67701533" w14:textId="1D7DCAC8" w:rsidR="00FC6B4B" w:rsidRDefault="00FC6B4B">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_Toc162627502 \h </w:instrText>
      </w:r>
      <w:r>
        <w:fldChar w:fldCharType="separate"/>
      </w:r>
      <w:r>
        <w:t>61</w:t>
      </w:r>
      <w:r>
        <w:fldChar w:fldCharType="end"/>
      </w:r>
    </w:p>
    <w:p w14:paraId="51EA2AC1" w14:textId="36D356BE" w:rsidR="00FC6B4B" w:rsidRDefault="00FC6B4B">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_Toc162627503 \h </w:instrText>
      </w:r>
      <w:r>
        <w:fldChar w:fldCharType="separate"/>
      </w:r>
      <w:r>
        <w:t>63</w:t>
      </w:r>
      <w:r>
        <w:fldChar w:fldCharType="end"/>
      </w:r>
    </w:p>
    <w:p w14:paraId="1F77172A" w14:textId="76922A1E" w:rsidR="00FC6B4B" w:rsidRDefault="00FC6B4B">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_Toc162627504 \h </w:instrText>
      </w:r>
      <w:r>
        <w:fldChar w:fldCharType="separate"/>
      </w:r>
      <w:r>
        <w:t>63</w:t>
      </w:r>
      <w:r>
        <w:fldChar w:fldCharType="end"/>
      </w:r>
    </w:p>
    <w:p w14:paraId="36C0730F" w14:textId="441640CA" w:rsidR="00FC6B4B" w:rsidRDefault="00FC6B4B">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_Toc162627505 \h </w:instrText>
      </w:r>
      <w:r>
        <w:fldChar w:fldCharType="separate"/>
      </w:r>
      <w:r>
        <w:t>63</w:t>
      </w:r>
      <w:r>
        <w:fldChar w:fldCharType="end"/>
      </w:r>
    </w:p>
    <w:p w14:paraId="100AE743" w14:textId="5C23D7B6" w:rsidR="00FC6B4B" w:rsidRDefault="00FC6B4B">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_Toc162627506 \h </w:instrText>
      </w:r>
      <w:r>
        <w:fldChar w:fldCharType="separate"/>
      </w:r>
      <w:r>
        <w:t>65</w:t>
      </w:r>
      <w:r>
        <w:fldChar w:fldCharType="end"/>
      </w:r>
    </w:p>
    <w:p w14:paraId="0D569C88" w14:textId="3C26F9E3" w:rsidR="00FC6B4B" w:rsidRDefault="00FC6B4B">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_Toc162627507 \h </w:instrText>
      </w:r>
      <w:r>
        <w:fldChar w:fldCharType="separate"/>
      </w:r>
      <w:r>
        <w:t>67</w:t>
      </w:r>
      <w:r>
        <w:fldChar w:fldCharType="end"/>
      </w:r>
    </w:p>
    <w:p w14:paraId="4EBFC0CE" w14:textId="1A032392" w:rsidR="00FC6B4B" w:rsidRDefault="00FC6B4B">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_Toc162627508 \h </w:instrText>
      </w:r>
      <w:r>
        <w:fldChar w:fldCharType="separate"/>
      </w:r>
      <w:r>
        <w:t>68</w:t>
      </w:r>
      <w:r>
        <w:fldChar w:fldCharType="end"/>
      </w:r>
    </w:p>
    <w:p w14:paraId="2D548FE7" w14:textId="1191F0BD" w:rsidR="00FC6B4B" w:rsidRDefault="00FC6B4B">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_Toc162627509 \h </w:instrText>
      </w:r>
      <w:r>
        <w:fldChar w:fldCharType="separate"/>
      </w:r>
      <w:r>
        <w:t>68</w:t>
      </w:r>
      <w:r>
        <w:fldChar w:fldCharType="end"/>
      </w:r>
    </w:p>
    <w:p w14:paraId="20216E6E" w14:textId="13F16C4D" w:rsidR="00FC6B4B" w:rsidRDefault="00FC6B4B">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_Toc162627510 \h </w:instrText>
      </w:r>
      <w:r>
        <w:fldChar w:fldCharType="separate"/>
      </w:r>
      <w:r>
        <w:t>69</w:t>
      </w:r>
      <w:r>
        <w:fldChar w:fldCharType="end"/>
      </w:r>
    </w:p>
    <w:p w14:paraId="3D963FD0" w14:textId="4A338CD0" w:rsidR="00FC6B4B" w:rsidRDefault="00FC6B4B">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_Toc162627511 \h </w:instrText>
      </w:r>
      <w:r>
        <w:fldChar w:fldCharType="separate"/>
      </w:r>
      <w:r>
        <w:t>71</w:t>
      </w:r>
      <w:r>
        <w:fldChar w:fldCharType="end"/>
      </w:r>
    </w:p>
    <w:p w14:paraId="481ADDD6" w14:textId="628E60E5" w:rsidR="00FC6B4B" w:rsidRDefault="00FC6B4B">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_Toc162627512 \h </w:instrText>
      </w:r>
      <w:r>
        <w:fldChar w:fldCharType="separate"/>
      </w:r>
      <w:r>
        <w:t>71</w:t>
      </w:r>
      <w:r>
        <w:fldChar w:fldCharType="end"/>
      </w:r>
    </w:p>
    <w:p w14:paraId="49BD3B53" w14:textId="30209CE8" w:rsidR="00FC6B4B" w:rsidRDefault="00FC6B4B">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_Toc162627513 \h </w:instrText>
      </w:r>
      <w:r>
        <w:fldChar w:fldCharType="separate"/>
      </w:r>
      <w:r>
        <w:t>71</w:t>
      </w:r>
      <w:r>
        <w:fldChar w:fldCharType="end"/>
      </w:r>
    </w:p>
    <w:p w14:paraId="7B99BE28" w14:textId="285FDEFA" w:rsidR="00FC6B4B" w:rsidRDefault="00FC6B4B">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_Toc162627514 \h </w:instrText>
      </w:r>
      <w:r>
        <w:fldChar w:fldCharType="separate"/>
      </w:r>
      <w:r>
        <w:t>72</w:t>
      </w:r>
      <w:r>
        <w:fldChar w:fldCharType="end"/>
      </w:r>
    </w:p>
    <w:p w14:paraId="54211105" w14:textId="3A2F5649" w:rsidR="00FC6B4B" w:rsidRDefault="00FC6B4B">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_Toc162627515 \h </w:instrText>
      </w:r>
      <w:r>
        <w:fldChar w:fldCharType="separate"/>
      </w:r>
      <w:r>
        <w:t>74</w:t>
      </w:r>
      <w:r>
        <w:fldChar w:fldCharType="end"/>
      </w:r>
    </w:p>
    <w:p w14:paraId="1396DCD6" w14:textId="400FBADE" w:rsidR="00FC6B4B" w:rsidRDefault="00FC6B4B">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_Toc162627516 \h </w:instrText>
      </w:r>
      <w:r>
        <w:fldChar w:fldCharType="separate"/>
      </w:r>
      <w:r>
        <w:t>75</w:t>
      </w:r>
      <w:r>
        <w:fldChar w:fldCharType="end"/>
      </w:r>
    </w:p>
    <w:p w14:paraId="1DA2C66D" w14:textId="141B702A" w:rsidR="00FC6B4B" w:rsidRDefault="00FC6B4B">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_Toc162627517 \h </w:instrText>
      </w:r>
      <w:r>
        <w:fldChar w:fldCharType="separate"/>
      </w:r>
      <w:r>
        <w:t>75</w:t>
      </w:r>
      <w:r>
        <w:fldChar w:fldCharType="end"/>
      </w:r>
    </w:p>
    <w:p w14:paraId="08A2FE6C" w14:textId="584E0E82" w:rsidR="00FC6B4B" w:rsidRDefault="00FC6B4B">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_Toc162627518 \h </w:instrText>
      </w:r>
      <w:r>
        <w:fldChar w:fldCharType="separate"/>
      </w:r>
      <w:r>
        <w:t>76</w:t>
      </w:r>
      <w:r>
        <w:fldChar w:fldCharType="end"/>
      </w:r>
    </w:p>
    <w:p w14:paraId="700718E6" w14:textId="5CB21415" w:rsidR="00FC6B4B" w:rsidRDefault="00FC6B4B">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_Toc162627519 \h </w:instrText>
      </w:r>
      <w:r>
        <w:fldChar w:fldCharType="separate"/>
      </w:r>
      <w:r>
        <w:t>78</w:t>
      </w:r>
      <w:r>
        <w:fldChar w:fldCharType="end"/>
      </w:r>
    </w:p>
    <w:p w14:paraId="5B531B13" w14:textId="10A7925C"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8.9.8</w:t>
      </w:r>
      <w:r>
        <w:rPr>
          <w:rFonts w:asciiTheme="minorHAnsi" w:eastAsiaTheme="minorEastAsia" w:hAnsiTheme="minorHAnsi" w:cstheme="minorBidi"/>
          <w:kern w:val="2"/>
          <w:sz w:val="22"/>
          <w:szCs w:val="22"/>
          <w14:ligatures w14:val="standardContextual"/>
        </w:rPr>
        <w:tab/>
      </w:r>
      <w:r w:rsidRPr="00763CEB">
        <w:rPr>
          <w:rFonts w:eastAsia="Malgun Gothic"/>
          <w:lang w:eastAsia="ja-JP"/>
        </w:rPr>
        <w:t>BH</w:t>
      </w:r>
      <w:r w:rsidRPr="00763CEB">
        <w:rPr>
          <w:rFonts w:eastAsia="Malgun Gothic"/>
        </w:rPr>
        <w:t xml:space="preserve"> RLC channel establishment procedure</w:t>
      </w:r>
      <w:r>
        <w:tab/>
      </w:r>
      <w:r>
        <w:fldChar w:fldCharType="begin" w:fldLock="1"/>
      </w:r>
      <w:r>
        <w:instrText xml:space="preserve"> PAGEREF _Toc162627520 \h </w:instrText>
      </w:r>
      <w:r>
        <w:fldChar w:fldCharType="separate"/>
      </w:r>
      <w:r>
        <w:t>78</w:t>
      </w:r>
      <w:r>
        <w:fldChar w:fldCharType="end"/>
      </w:r>
    </w:p>
    <w:p w14:paraId="1E429AEB" w14:textId="097D51D4"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8.9.9</w:t>
      </w:r>
      <w:r>
        <w:rPr>
          <w:rFonts w:asciiTheme="minorHAnsi" w:eastAsiaTheme="minorEastAsia" w:hAnsiTheme="minorHAnsi" w:cstheme="minorBidi"/>
          <w:kern w:val="2"/>
          <w:sz w:val="22"/>
          <w:szCs w:val="22"/>
          <w14:ligatures w14:val="standardContextual"/>
        </w:rPr>
        <w:tab/>
      </w:r>
      <w:r w:rsidRPr="00763CEB">
        <w:rPr>
          <w:rFonts w:eastAsia="Malgun Gothic"/>
        </w:rPr>
        <w:t>Traffic Mapping</w:t>
      </w:r>
      <w:r>
        <w:tab/>
      </w:r>
      <w:r>
        <w:fldChar w:fldCharType="begin" w:fldLock="1"/>
      </w:r>
      <w:r>
        <w:instrText xml:space="preserve"> PAGEREF _Toc162627521 \h </w:instrText>
      </w:r>
      <w:r>
        <w:fldChar w:fldCharType="separate"/>
      </w:r>
      <w:r>
        <w:t>80</w:t>
      </w:r>
      <w:r>
        <w:fldChar w:fldCharType="end"/>
      </w:r>
    </w:p>
    <w:p w14:paraId="7C3DFC3D" w14:textId="30CBA52B"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SimSun"/>
          <w:bCs/>
          <w:lang w:eastAsia="zh-CN"/>
        </w:rPr>
        <w:t>8.9.9.1</w:t>
      </w:r>
      <w:r>
        <w:rPr>
          <w:rFonts w:asciiTheme="minorHAnsi" w:eastAsiaTheme="minorEastAsia" w:hAnsiTheme="minorHAnsi" w:cstheme="minorBidi"/>
          <w:kern w:val="2"/>
          <w:sz w:val="22"/>
          <w:szCs w:val="22"/>
          <w14:ligatures w14:val="standardContextual"/>
        </w:rPr>
        <w:tab/>
      </w:r>
      <w:r w:rsidRPr="00763CEB">
        <w:rPr>
          <w:rFonts w:eastAsia="Malgun Gothic"/>
        </w:rPr>
        <w:t>Traffic</w:t>
      </w:r>
      <w:r w:rsidRPr="00763CEB">
        <w:rPr>
          <w:rFonts w:eastAsia="SimSun"/>
          <w:bCs/>
          <w:lang w:eastAsia="zh-CN"/>
        </w:rPr>
        <w:t xml:space="preserve"> Mapping from IP-layer to Layer-2</w:t>
      </w:r>
      <w:r>
        <w:tab/>
      </w:r>
      <w:r>
        <w:fldChar w:fldCharType="begin" w:fldLock="1"/>
      </w:r>
      <w:r>
        <w:instrText xml:space="preserve"> PAGEREF _Toc162627522 \h </w:instrText>
      </w:r>
      <w:r>
        <w:fldChar w:fldCharType="separate"/>
      </w:r>
      <w:r>
        <w:t>80</w:t>
      </w:r>
      <w:r>
        <w:fldChar w:fldCharType="end"/>
      </w:r>
    </w:p>
    <w:p w14:paraId="7102AC50" w14:textId="4EFED922"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SimSun"/>
          <w:bCs/>
          <w:lang w:eastAsia="zh-CN"/>
        </w:rPr>
        <w:t>8.9.9.2</w:t>
      </w:r>
      <w:r>
        <w:rPr>
          <w:rFonts w:asciiTheme="minorHAnsi" w:eastAsiaTheme="minorEastAsia" w:hAnsiTheme="minorHAnsi" w:cstheme="minorBidi"/>
          <w:kern w:val="2"/>
          <w:sz w:val="22"/>
          <w:szCs w:val="22"/>
          <w14:ligatures w14:val="standardContextual"/>
        </w:rPr>
        <w:tab/>
      </w:r>
      <w:r w:rsidRPr="00763CEB">
        <w:rPr>
          <w:rFonts w:eastAsia="SimSun"/>
          <w:bCs/>
          <w:lang w:eastAsia="zh-CN"/>
        </w:rPr>
        <w:t>BH RLC Channel Mapping on BAP Layer</w:t>
      </w:r>
      <w:r>
        <w:tab/>
      </w:r>
      <w:r>
        <w:fldChar w:fldCharType="begin" w:fldLock="1"/>
      </w:r>
      <w:r>
        <w:instrText xml:space="preserve"> PAGEREF _Toc162627523 \h </w:instrText>
      </w:r>
      <w:r>
        <w:fldChar w:fldCharType="separate"/>
      </w:r>
      <w:r>
        <w:t>80</w:t>
      </w:r>
      <w:r>
        <w:fldChar w:fldCharType="end"/>
      </w:r>
    </w:p>
    <w:p w14:paraId="0E997885" w14:textId="0360AE6F"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8.9.10</w:t>
      </w:r>
      <w:r>
        <w:rPr>
          <w:rFonts w:asciiTheme="minorHAnsi" w:eastAsiaTheme="minorEastAsia" w:hAnsiTheme="minorHAnsi" w:cstheme="minorBidi"/>
          <w:kern w:val="2"/>
          <w:sz w:val="22"/>
          <w:szCs w:val="22"/>
          <w14:ligatures w14:val="standardContextual"/>
        </w:rPr>
        <w:tab/>
      </w:r>
      <w:r w:rsidRPr="00763CEB">
        <w:rPr>
          <w:rFonts w:eastAsia="Malgun Gothic"/>
        </w:rPr>
        <w:t xml:space="preserve">IAB-node </w:t>
      </w:r>
      <w:r w:rsidRPr="00763CEB">
        <w:rPr>
          <w:rFonts w:eastAsia="Malgun Gothic"/>
          <w:lang w:eastAsia="ja-JP"/>
        </w:rPr>
        <w:t>release</w:t>
      </w:r>
      <w:r>
        <w:tab/>
      </w:r>
      <w:r>
        <w:fldChar w:fldCharType="begin" w:fldLock="1"/>
      </w:r>
      <w:r>
        <w:instrText xml:space="preserve"> PAGEREF _Toc162627524 \h </w:instrText>
      </w:r>
      <w:r>
        <w:fldChar w:fldCharType="separate"/>
      </w:r>
      <w:r>
        <w:t>80</w:t>
      </w:r>
      <w:r>
        <w:fldChar w:fldCharType="end"/>
      </w:r>
    </w:p>
    <w:p w14:paraId="30B138BF" w14:textId="1A71902F"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rPr>
        <w:t>8.9.10.1</w:t>
      </w:r>
      <w:r>
        <w:rPr>
          <w:rFonts w:asciiTheme="minorHAnsi" w:eastAsiaTheme="minorEastAsia" w:hAnsiTheme="minorHAnsi" w:cstheme="minorBidi"/>
          <w:kern w:val="2"/>
          <w:sz w:val="22"/>
          <w:szCs w:val="22"/>
          <w14:ligatures w14:val="standardContextual"/>
        </w:rPr>
        <w:tab/>
      </w:r>
      <w:r w:rsidRPr="00763CEB">
        <w:rPr>
          <w:rFonts w:eastAsia="Malgun Gothic"/>
        </w:rPr>
        <w:t>IAB-node orderly release</w:t>
      </w:r>
      <w:r>
        <w:tab/>
      </w:r>
      <w:r>
        <w:fldChar w:fldCharType="begin" w:fldLock="1"/>
      </w:r>
      <w:r>
        <w:instrText xml:space="preserve"> PAGEREF _Toc162627525 \h </w:instrText>
      </w:r>
      <w:r>
        <w:fldChar w:fldCharType="separate"/>
      </w:r>
      <w:r>
        <w:t>81</w:t>
      </w:r>
      <w:r>
        <w:fldChar w:fldCharType="end"/>
      </w:r>
    </w:p>
    <w:p w14:paraId="19DAB43B" w14:textId="27C5AD44"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rPr>
        <w:t>8.9.10.2</w:t>
      </w:r>
      <w:r>
        <w:rPr>
          <w:rFonts w:asciiTheme="minorHAnsi" w:eastAsiaTheme="minorEastAsia" w:hAnsiTheme="minorHAnsi" w:cstheme="minorBidi"/>
          <w:kern w:val="2"/>
          <w:sz w:val="22"/>
          <w:szCs w:val="22"/>
          <w14:ligatures w14:val="standardContextual"/>
        </w:rPr>
        <w:tab/>
      </w:r>
      <w:r w:rsidRPr="00763CEB">
        <w:rPr>
          <w:rFonts w:eastAsia="Malgun Gothic"/>
        </w:rPr>
        <w:t>IAB-node disorderly release</w:t>
      </w:r>
      <w:r>
        <w:tab/>
      </w:r>
      <w:r>
        <w:fldChar w:fldCharType="begin" w:fldLock="1"/>
      </w:r>
      <w:r>
        <w:instrText xml:space="preserve"> PAGEREF _Toc162627526 \h </w:instrText>
      </w:r>
      <w:r>
        <w:fldChar w:fldCharType="separate"/>
      </w:r>
      <w:r>
        <w:t>81</w:t>
      </w:r>
      <w:r>
        <w:fldChar w:fldCharType="end"/>
      </w:r>
    </w:p>
    <w:p w14:paraId="764101CA" w14:textId="42866452"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8.9.11</w:t>
      </w:r>
      <w:r>
        <w:rPr>
          <w:rFonts w:asciiTheme="minorHAnsi" w:eastAsiaTheme="minorEastAsia" w:hAnsiTheme="minorHAnsi" w:cstheme="minorBidi"/>
          <w:kern w:val="2"/>
          <w:sz w:val="22"/>
          <w:szCs w:val="22"/>
          <w14:ligatures w14:val="standardContextual"/>
        </w:rPr>
        <w:tab/>
      </w:r>
      <w:r w:rsidRPr="00763CEB">
        <w:rPr>
          <w:rFonts w:eastAsia="Malgun Gothic"/>
          <w:lang w:eastAsia="ja-JP"/>
        </w:rPr>
        <w:t>IAB</w:t>
      </w:r>
      <w:r w:rsidRPr="00763CEB">
        <w:rPr>
          <w:rFonts w:eastAsia="Malgun Gothic"/>
        </w:rPr>
        <w:t>-node OAM</w:t>
      </w:r>
      <w:r>
        <w:tab/>
      </w:r>
      <w:r>
        <w:fldChar w:fldCharType="begin" w:fldLock="1"/>
      </w:r>
      <w:r>
        <w:instrText xml:space="preserve"> PAGEREF _Toc162627527 \h </w:instrText>
      </w:r>
      <w:r>
        <w:fldChar w:fldCharType="separate"/>
      </w:r>
      <w:r>
        <w:t>81</w:t>
      </w:r>
      <w:r>
        <w:fldChar w:fldCharType="end"/>
      </w:r>
    </w:p>
    <w:p w14:paraId="36EE91BA" w14:textId="346AD3CD" w:rsidR="00FC6B4B" w:rsidRDefault="00FC6B4B">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rPr>
          <w:lang w:eastAsia="ja-JP"/>
        </w:rPr>
        <w:t>Handling of IAB-MTs in INACTIVE State</w:t>
      </w:r>
      <w:r>
        <w:tab/>
      </w:r>
      <w:r>
        <w:fldChar w:fldCharType="begin" w:fldLock="1"/>
      </w:r>
      <w:r>
        <w:instrText xml:space="preserve"> PAGEREF _Toc162627528 \h </w:instrText>
      </w:r>
      <w:r>
        <w:fldChar w:fldCharType="separate"/>
      </w:r>
      <w:r>
        <w:t>81</w:t>
      </w:r>
      <w:r>
        <w:fldChar w:fldCharType="end"/>
      </w:r>
    </w:p>
    <w:p w14:paraId="79596369" w14:textId="2569EE36"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8.9.13</w:t>
      </w:r>
      <w:r>
        <w:rPr>
          <w:rFonts w:asciiTheme="minorHAnsi" w:eastAsiaTheme="minorEastAsia" w:hAnsiTheme="minorHAnsi" w:cstheme="minorBidi"/>
          <w:kern w:val="2"/>
          <w:sz w:val="22"/>
          <w:szCs w:val="22"/>
          <w14:ligatures w14:val="standardContextual"/>
        </w:rPr>
        <w:tab/>
      </w:r>
      <w:r w:rsidRPr="00763CEB">
        <w:rPr>
          <w:rFonts w:eastAsia="Malgun Gothic"/>
        </w:rPr>
        <w:t>IP Address Allocation for IAB-nodes</w:t>
      </w:r>
      <w:r>
        <w:tab/>
      </w:r>
      <w:r>
        <w:fldChar w:fldCharType="begin" w:fldLock="1"/>
      </w:r>
      <w:r>
        <w:instrText xml:space="preserve"> PAGEREF _Toc162627529 \h </w:instrText>
      </w:r>
      <w:r>
        <w:fldChar w:fldCharType="separate"/>
      </w:r>
      <w:r>
        <w:t>82</w:t>
      </w:r>
      <w:r>
        <w:fldChar w:fldCharType="end"/>
      </w:r>
    </w:p>
    <w:p w14:paraId="7547A0FD" w14:textId="5B9E7CC0" w:rsidR="00FC6B4B" w:rsidRDefault="00FC6B4B">
      <w:pPr>
        <w:pStyle w:val="TOC3"/>
        <w:rPr>
          <w:rFonts w:asciiTheme="minorHAnsi" w:eastAsiaTheme="minorEastAsia" w:hAnsiTheme="minorHAnsi" w:cstheme="minorBidi"/>
          <w:kern w:val="2"/>
          <w:sz w:val="22"/>
          <w:szCs w:val="22"/>
          <w14:ligatures w14:val="standardContextual"/>
        </w:rPr>
      </w:pPr>
      <w:r>
        <w:t>8.9.14</w:t>
      </w:r>
      <w:r>
        <w:rPr>
          <w:rFonts w:asciiTheme="minorHAnsi" w:eastAsiaTheme="minorEastAsia" w:hAnsiTheme="minorHAnsi" w:cstheme="minorBidi"/>
          <w:kern w:val="2"/>
          <w:sz w:val="22"/>
          <w:szCs w:val="22"/>
          <w14:ligatures w14:val="standardContextual"/>
        </w:rPr>
        <w:tab/>
      </w:r>
      <w:r>
        <w:t>Mobile IAB-node authorization</w:t>
      </w:r>
      <w:r>
        <w:tab/>
      </w:r>
      <w:r>
        <w:fldChar w:fldCharType="begin" w:fldLock="1"/>
      </w:r>
      <w:r>
        <w:instrText xml:space="preserve"> PAGEREF _Toc162627530 \h </w:instrText>
      </w:r>
      <w:r>
        <w:fldChar w:fldCharType="separate"/>
      </w:r>
      <w:r>
        <w:t>82</w:t>
      </w:r>
      <w:r>
        <w:fldChar w:fldCharType="end"/>
      </w:r>
    </w:p>
    <w:p w14:paraId="57F7EED6" w14:textId="45E28F6A"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8.9.15</w:t>
      </w:r>
      <w:r>
        <w:rPr>
          <w:rFonts w:asciiTheme="minorHAnsi" w:eastAsiaTheme="minorEastAsia" w:hAnsiTheme="minorHAnsi" w:cstheme="minorBidi"/>
          <w:kern w:val="2"/>
          <w:sz w:val="22"/>
          <w:szCs w:val="22"/>
          <w14:ligatures w14:val="standardContextual"/>
        </w:rPr>
        <w:tab/>
      </w:r>
      <w:r w:rsidRPr="00763CEB">
        <w:rPr>
          <w:rFonts w:eastAsia="Malgun Gothic"/>
        </w:rPr>
        <w:t>IAB-donor-CU-based NR Cell Identity (NCI) (re-)configuration for mobile IAB cells</w:t>
      </w:r>
      <w:r>
        <w:tab/>
      </w:r>
      <w:r>
        <w:fldChar w:fldCharType="begin" w:fldLock="1"/>
      </w:r>
      <w:r>
        <w:instrText xml:space="preserve"> PAGEREF _Toc162627531 \h </w:instrText>
      </w:r>
      <w:r>
        <w:fldChar w:fldCharType="separate"/>
      </w:r>
      <w:r>
        <w:t>83</w:t>
      </w:r>
      <w:r>
        <w:fldChar w:fldCharType="end"/>
      </w:r>
    </w:p>
    <w:p w14:paraId="5D927B5B" w14:textId="61CA9FA0"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8.9.16</w:t>
      </w:r>
      <w:r>
        <w:rPr>
          <w:rFonts w:asciiTheme="minorHAnsi" w:eastAsiaTheme="minorEastAsia" w:hAnsiTheme="minorHAnsi" w:cstheme="minorBidi"/>
          <w:kern w:val="2"/>
          <w:sz w:val="22"/>
          <w:szCs w:val="22"/>
          <w14:ligatures w14:val="standardContextual"/>
        </w:rPr>
        <w:tab/>
      </w:r>
      <w:r w:rsidRPr="00763CEB">
        <w:rPr>
          <w:rFonts w:eastAsia="Malgun Gothic"/>
        </w:rPr>
        <w:t>TAC/RANAC (re-)configuration for mobile IAB</w:t>
      </w:r>
      <w:r>
        <w:tab/>
      </w:r>
      <w:r>
        <w:fldChar w:fldCharType="begin" w:fldLock="1"/>
      </w:r>
      <w:r>
        <w:instrText xml:space="preserve"> PAGEREF _Toc162627532 \h </w:instrText>
      </w:r>
      <w:r>
        <w:fldChar w:fldCharType="separate"/>
      </w:r>
      <w:r>
        <w:t>83</w:t>
      </w:r>
      <w:r>
        <w:fldChar w:fldCharType="end"/>
      </w:r>
    </w:p>
    <w:p w14:paraId="57933650" w14:textId="1DE38F26" w:rsidR="00FC6B4B" w:rsidRDefault="00FC6B4B">
      <w:pPr>
        <w:pStyle w:val="TOC3"/>
        <w:rPr>
          <w:rFonts w:asciiTheme="minorHAnsi" w:eastAsiaTheme="minorEastAsia" w:hAnsiTheme="minorHAnsi" w:cstheme="minorBidi"/>
          <w:kern w:val="2"/>
          <w:sz w:val="22"/>
          <w:szCs w:val="22"/>
          <w14:ligatures w14:val="standardContextual"/>
        </w:rPr>
      </w:pPr>
      <w:r>
        <w:t>8.9.17</w:t>
      </w:r>
      <w:r>
        <w:rPr>
          <w:rFonts w:asciiTheme="minorHAnsi" w:eastAsiaTheme="minorEastAsia" w:hAnsiTheme="minorHAnsi" w:cstheme="minorBidi"/>
          <w:kern w:val="2"/>
          <w:sz w:val="22"/>
          <w:szCs w:val="22"/>
          <w14:ligatures w14:val="standardContextual"/>
        </w:rPr>
        <w:tab/>
      </w:r>
      <w:r>
        <w:t>IAB-node authorization</w:t>
      </w:r>
      <w:r>
        <w:tab/>
      </w:r>
      <w:r>
        <w:fldChar w:fldCharType="begin" w:fldLock="1"/>
      </w:r>
      <w:r>
        <w:instrText xml:space="preserve"> PAGEREF _Toc162627533 \h </w:instrText>
      </w:r>
      <w:r>
        <w:fldChar w:fldCharType="separate"/>
      </w:r>
      <w:r>
        <w:t>83</w:t>
      </w:r>
      <w:r>
        <w:fldChar w:fldCharType="end"/>
      </w:r>
    </w:p>
    <w:p w14:paraId="45977640" w14:textId="1F26C8CC" w:rsidR="00FC6B4B" w:rsidRDefault="00FC6B4B">
      <w:pPr>
        <w:pStyle w:val="TOC4"/>
        <w:rPr>
          <w:rFonts w:asciiTheme="minorHAnsi" w:eastAsiaTheme="minorEastAsia" w:hAnsiTheme="minorHAnsi" w:cstheme="minorBidi"/>
          <w:kern w:val="2"/>
          <w:sz w:val="22"/>
          <w:szCs w:val="22"/>
          <w14:ligatures w14:val="standardContextual"/>
        </w:rPr>
      </w:pPr>
      <w:r>
        <w:t>8.9.17.1</w:t>
      </w:r>
      <w:r>
        <w:rPr>
          <w:rFonts w:asciiTheme="minorHAnsi" w:eastAsiaTheme="minorEastAsia" w:hAnsiTheme="minorHAnsi" w:cstheme="minorBidi"/>
          <w:kern w:val="2"/>
          <w:sz w:val="22"/>
          <w:szCs w:val="22"/>
          <w14:ligatures w14:val="standardContextual"/>
        </w:rPr>
        <w:tab/>
      </w:r>
      <w:r>
        <w:t>IAB-node in NSA</w:t>
      </w:r>
      <w:r>
        <w:tab/>
      </w:r>
      <w:r>
        <w:fldChar w:fldCharType="begin" w:fldLock="1"/>
      </w:r>
      <w:r>
        <w:instrText xml:space="preserve"> PAGEREF _Toc162627534 \h </w:instrText>
      </w:r>
      <w:r>
        <w:fldChar w:fldCharType="separate"/>
      </w:r>
      <w:r>
        <w:t>83</w:t>
      </w:r>
      <w:r>
        <w:fldChar w:fldCharType="end"/>
      </w:r>
    </w:p>
    <w:p w14:paraId="5EA05143" w14:textId="0C18317E" w:rsidR="00FC6B4B" w:rsidRDefault="00FC6B4B">
      <w:pPr>
        <w:pStyle w:val="TOC4"/>
        <w:rPr>
          <w:rFonts w:asciiTheme="minorHAnsi" w:eastAsiaTheme="minorEastAsia" w:hAnsiTheme="minorHAnsi" w:cstheme="minorBidi"/>
          <w:kern w:val="2"/>
          <w:sz w:val="22"/>
          <w:szCs w:val="22"/>
          <w14:ligatures w14:val="standardContextual"/>
        </w:rPr>
      </w:pPr>
      <w:r>
        <w:lastRenderedPageBreak/>
        <w:t>8.9.17.2</w:t>
      </w:r>
      <w:r>
        <w:rPr>
          <w:rFonts w:asciiTheme="minorHAnsi" w:eastAsiaTheme="minorEastAsia" w:hAnsiTheme="minorHAnsi" w:cstheme="minorBidi"/>
          <w:kern w:val="2"/>
          <w:sz w:val="22"/>
          <w:szCs w:val="22"/>
          <w14:ligatures w14:val="standardContextual"/>
        </w:rPr>
        <w:tab/>
      </w:r>
      <w:r>
        <w:t>IAB-node with single IAB-donor in SA</w:t>
      </w:r>
      <w:r>
        <w:tab/>
      </w:r>
      <w:r>
        <w:fldChar w:fldCharType="begin" w:fldLock="1"/>
      </w:r>
      <w:r>
        <w:instrText xml:space="preserve"> PAGEREF _Toc162627535 \h </w:instrText>
      </w:r>
      <w:r>
        <w:fldChar w:fldCharType="separate"/>
      </w:r>
      <w:r>
        <w:t>84</w:t>
      </w:r>
      <w:r>
        <w:fldChar w:fldCharType="end"/>
      </w:r>
    </w:p>
    <w:p w14:paraId="475A5347" w14:textId="562C4738" w:rsidR="00FC6B4B" w:rsidRDefault="00FC6B4B">
      <w:pPr>
        <w:pStyle w:val="TOC5"/>
        <w:rPr>
          <w:rFonts w:asciiTheme="minorHAnsi" w:eastAsiaTheme="minorEastAsia" w:hAnsiTheme="minorHAnsi" w:cstheme="minorBidi"/>
          <w:kern w:val="2"/>
          <w:sz w:val="22"/>
          <w:szCs w:val="22"/>
          <w14:ligatures w14:val="standardContextual"/>
        </w:rPr>
      </w:pPr>
      <w:r w:rsidRPr="00763CEB">
        <w:rPr>
          <w:rFonts w:eastAsia="Malgun Gothic"/>
          <w:lang w:eastAsia="ja-JP"/>
        </w:rPr>
        <w:t>8.9.17.2.1</w:t>
      </w:r>
      <w:r>
        <w:rPr>
          <w:rFonts w:asciiTheme="minorHAnsi" w:eastAsiaTheme="minorEastAsia" w:hAnsiTheme="minorHAnsi" w:cstheme="minorBidi"/>
          <w:kern w:val="2"/>
          <w:sz w:val="22"/>
          <w:szCs w:val="22"/>
          <w14:ligatures w14:val="standardContextual"/>
        </w:rPr>
        <w:tab/>
      </w:r>
      <w:r w:rsidRPr="00763CEB">
        <w:rPr>
          <w:rFonts w:eastAsia="Malgun Gothic"/>
          <w:lang w:eastAsia="ja-JP"/>
        </w:rPr>
        <w:t>IAB-node is single-connected</w:t>
      </w:r>
      <w:r>
        <w:tab/>
      </w:r>
      <w:r>
        <w:fldChar w:fldCharType="begin" w:fldLock="1"/>
      </w:r>
      <w:r>
        <w:instrText xml:space="preserve"> PAGEREF _Toc162627536 \h </w:instrText>
      </w:r>
      <w:r>
        <w:fldChar w:fldCharType="separate"/>
      </w:r>
      <w:r>
        <w:t>84</w:t>
      </w:r>
      <w:r>
        <w:fldChar w:fldCharType="end"/>
      </w:r>
    </w:p>
    <w:p w14:paraId="6F399FC2" w14:textId="6D730746" w:rsidR="00FC6B4B" w:rsidRDefault="00FC6B4B">
      <w:pPr>
        <w:pStyle w:val="TOC5"/>
        <w:rPr>
          <w:rFonts w:asciiTheme="minorHAnsi" w:eastAsiaTheme="minorEastAsia" w:hAnsiTheme="minorHAnsi" w:cstheme="minorBidi"/>
          <w:kern w:val="2"/>
          <w:sz w:val="22"/>
          <w:szCs w:val="22"/>
          <w14:ligatures w14:val="standardContextual"/>
        </w:rPr>
      </w:pPr>
      <w:r w:rsidRPr="00763CEB">
        <w:rPr>
          <w:rFonts w:eastAsia="Malgun Gothic"/>
          <w:lang w:eastAsia="ja-JP"/>
        </w:rPr>
        <w:t>8.9.17.2.2</w:t>
      </w:r>
      <w:r>
        <w:rPr>
          <w:rFonts w:asciiTheme="minorHAnsi" w:eastAsiaTheme="minorEastAsia" w:hAnsiTheme="minorHAnsi" w:cstheme="minorBidi"/>
          <w:kern w:val="2"/>
          <w:sz w:val="22"/>
          <w:szCs w:val="22"/>
          <w14:ligatures w14:val="standardContextual"/>
        </w:rPr>
        <w:tab/>
      </w:r>
      <w:r w:rsidRPr="00763CEB">
        <w:rPr>
          <w:rFonts w:eastAsia="Malgun Gothic"/>
          <w:lang w:eastAsia="ja-JP"/>
        </w:rPr>
        <w:t>IAB-node is NR dual-connected</w:t>
      </w:r>
      <w:r>
        <w:tab/>
      </w:r>
      <w:r>
        <w:fldChar w:fldCharType="begin" w:fldLock="1"/>
      </w:r>
      <w:r>
        <w:instrText xml:space="preserve"> PAGEREF _Toc162627537 \h </w:instrText>
      </w:r>
      <w:r>
        <w:fldChar w:fldCharType="separate"/>
      </w:r>
      <w:r>
        <w:t>84</w:t>
      </w:r>
      <w:r>
        <w:fldChar w:fldCharType="end"/>
      </w:r>
    </w:p>
    <w:p w14:paraId="10B2D4EF" w14:textId="7B2BA1CB" w:rsidR="00FC6B4B" w:rsidRDefault="00FC6B4B">
      <w:pPr>
        <w:pStyle w:val="TOC4"/>
        <w:rPr>
          <w:rFonts w:asciiTheme="minorHAnsi" w:eastAsiaTheme="minorEastAsia" w:hAnsiTheme="minorHAnsi" w:cstheme="minorBidi"/>
          <w:kern w:val="2"/>
          <w:sz w:val="22"/>
          <w:szCs w:val="22"/>
          <w14:ligatures w14:val="standardContextual"/>
        </w:rPr>
      </w:pPr>
      <w:r>
        <w:t>8.9.17.3</w:t>
      </w:r>
      <w:r>
        <w:rPr>
          <w:rFonts w:asciiTheme="minorHAnsi" w:eastAsiaTheme="minorEastAsia" w:hAnsiTheme="minorHAnsi" w:cstheme="minorBidi"/>
          <w:kern w:val="2"/>
          <w:sz w:val="22"/>
          <w:szCs w:val="22"/>
          <w14:ligatures w14:val="standardContextual"/>
        </w:rPr>
        <w:tab/>
      </w:r>
      <w:r>
        <w:t>IAB-node is served by two IAB-donors in SA</w:t>
      </w:r>
      <w:r>
        <w:tab/>
      </w:r>
      <w:r>
        <w:fldChar w:fldCharType="begin" w:fldLock="1"/>
      </w:r>
      <w:r>
        <w:instrText xml:space="preserve"> PAGEREF _Toc162627538 \h </w:instrText>
      </w:r>
      <w:r>
        <w:fldChar w:fldCharType="separate"/>
      </w:r>
      <w:r>
        <w:t>84</w:t>
      </w:r>
      <w:r>
        <w:fldChar w:fldCharType="end"/>
      </w:r>
    </w:p>
    <w:p w14:paraId="379F8740" w14:textId="1C1F985E" w:rsidR="00FC6B4B" w:rsidRDefault="00FC6B4B">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_Toc162627539 \h </w:instrText>
      </w:r>
      <w:r>
        <w:fldChar w:fldCharType="separate"/>
      </w:r>
      <w:r>
        <w:t>84</w:t>
      </w:r>
      <w:r>
        <w:fldChar w:fldCharType="end"/>
      </w:r>
    </w:p>
    <w:p w14:paraId="7E148574" w14:textId="32E0EEC4" w:rsidR="00FC6B4B" w:rsidRDefault="00FC6B4B">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_Toc162627540 \h </w:instrText>
      </w:r>
      <w:r>
        <w:fldChar w:fldCharType="separate"/>
      </w:r>
      <w:r>
        <w:t>86</w:t>
      </w:r>
      <w:r>
        <w:fldChar w:fldCharType="end"/>
      </w:r>
    </w:p>
    <w:p w14:paraId="74509FDC" w14:textId="7338C346" w:rsidR="00FC6B4B" w:rsidRDefault="00FC6B4B">
      <w:pPr>
        <w:pStyle w:val="TOC3"/>
        <w:rPr>
          <w:rFonts w:asciiTheme="minorHAnsi" w:eastAsiaTheme="minorEastAsia" w:hAnsiTheme="minorHAnsi" w:cstheme="minorBidi"/>
          <w:kern w:val="2"/>
          <w:sz w:val="22"/>
          <w:szCs w:val="22"/>
          <w14:ligatures w14:val="standardContextual"/>
        </w:rPr>
      </w:pPr>
      <w:r>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_Toc162627541 \h </w:instrText>
      </w:r>
      <w:r>
        <w:fldChar w:fldCharType="separate"/>
      </w:r>
      <w:r>
        <w:t>86</w:t>
      </w:r>
      <w:r>
        <w:fldChar w:fldCharType="end"/>
      </w:r>
    </w:p>
    <w:p w14:paraId="5411AA57" w14:textId="657E028B" w:rsidR="00FC6B4B" w:rsidRDefault="00FC6B4B">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_Toc162627542 \h </w:instrText>
      </w:r>
      <w:r>
        <w:fldChar w:fldCharType="separate"/>
      </w:r>
      <w:r>
        <w:t>86</w:t>
      </w:r>
      <w:r>
        <w:fldChar w:fldCharType="end"/>
      </w:r>
    </w:p>
    <w:p w14:paraId="44C0A957" w14:textId="61BA6D0E" w:rsidR="00FC6B4B" w:rsidRDefault="00FC6B4B">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_Toc162627543 \h </w:instrText>
      </w:r>
      <w:r>
        <w:fldChar w:fldCharType="separate"/>
      </w:r>
      <w:r>
        <w:t>87</w:t>
      </w:r>
      <w:r>
        <w:fldChar w:fldCharType="end"/>
      </w:r>
    </w:p>
    <w:p w14:paraId="2E2D515D" w14:textId="61AF9735" w:rsidR="00FC6B4B" w:rsidRDefault="00FC6B4B">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shared signalling transport</w:t>
      </w:r>
      <w:r>
        <w:tab/>
      </w:r>
      <w:r>
        <w:fldChar w:fldCharType="begin" w:fldLock="1"/>
      </w:r>
      <w:r>
        <w:instrText xml:space="preserve"> PAGEREF _Toc162627544 \h </w:instrText>
      </w:r>
      <w:r>
        <w:fldChar w:fldCharType="separate"/>
      </w:r>
      <w:r>
        <w:t>88</w:t>
      </w:r>
      <w:r>
        <w:fldChar w:fldCharType="end"/>
      </w:r>
    </w:p>
    <w:p w14:paraId="1B971FB3" w14:textId="013475D9"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Malgun Gothic"/>
        </w:rPr>
        <w:t>8.12</w:t>
      </w:r>
      <w:r>
        <w:rPr>
          <w:rFonts w:asciiTheme="minorHAnsi" w:eastAsiaTheme="minorEastAsia" w:hAnsiTheme="minorHAnsi" w:cstheme="minorBidi"/>
          <w:kern w:val="2"/>
          <w:sz w:val="22"/>
          <w:szCs w:val="22"/>
          <w14:ligatures w14:val="standardContextual"/>
        </w:rPr>
        <w:tab/>
      </w:r>
      <w:r w:rsidRPr="00763CEB">
        <w:rPr>
          <w:rFonts w:eastAsia="Malgun Gothic"/>
        </w:rPr>
        <w:t>IAB-node Integration Procedure</w:t>
      </w:r>
      <w:r>
        <w:tab/>
      </w:r>
      <w:r>
        <w:fldChar w:fldCharType="begin" w:fldLock="1"/>
      </w:r>
      <w:r>
        <w:instrText xml:space="preserve"> PAGEREF _Toc162627545 \h </w:instrText>
      </w:r>
      <w:r>
        <w:fldChar w:fldCharType="separate"/>
      </w:r>
      <w:r>
        <w:t>88</w:t>
      </w:r>
      <w:r>
        <w:fldChar w:fldCharType="end"/>
      </w:r>
    </w:p>
    <w:p w14:paraId="0FA7D160" w14:textId="5BAA35F3"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rPr>
        <w:t>8.12.1</w:t>
      </w:r>
      <w:r>
        <w:rPr>
          <w:rFonts w:asciiTheme="minorHAnsi" w:eastAsiaTheme="minorEastAsia" w:hAnsiTheme="minorHAnsi" w:cstheme="minorBidi"/>
          <w:kern w:val="2"/>
          <w:sz w:val="22"/>
          <w:szCs w:val="22"/>
          <w14:ligatures w14:val="standardContextual"/>
        </w:rPr>
        <w:tab/>
      </w:r>
      <w:r w:rsidRPr="00763CEB">
        <w:rPr>
          <w:rFonts w:eastAsia="SimSun"/>
        </w:rPr>
        <w:t>Standalone IAB integration</w:t>
      </w:r>
      <w:r>
        <w:tab/>
      </w:r>
      <w:r>
        <w:fldChar w:fldCharType="begin" w:fldLock="1"/>
      </w:r>
      <w:r>
        <w:instrText xml:space="preserve"> PAGEREF _Toc162627546 \h </w:instrText>
      </w:r>
      <w:r>
        <w:fldChar w:fldCharType="separate"/>
      </w:r>
      <w:r>
        <w:t>88</w:t>
      </w:r>
      <w:r>
        <w:fldChar w:fldCharType="end"/>
      </w:r>
    </w:p>
    <w:p w14:paraId="3417FDF5" w14:textId="08F409FD"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8.12.2</w:t>
      </w:r>
      <w:r>
        <w:rPr>
          <w:rFonts w:asciiTheme="minorHAnsi" w:eastAsiaTheme="minorEastAsia" w:hAnsiTheme="minorHAnsi" w:cstheme="minorBidi"/>
          <w:kern w:val="2"/>
          <w:sz w:val="22"/>
          <w:szCs w:val="22"/>
          <w14:ligatures w14:val="standardContextual"/>
        </w:rPr>
        <w:tab/>
      </w:r>
      <w:r w:rsidRPr="00763CEB">
        <w:rPr>
          <w:rFonts w:eastAsia="SimSun"/>
        </w:rPr>
        <w:t>NSA</w:t>
      </w:r>
      <w:r w:rsidRPr="00763CEB">
        <w:rPr>
          <w:rFonts w:eastAsia="Malgun Gothic"/>
          <w:lang w:eastAsia="ja-JP"/>
        </w:rPr>
        <w:t xml:space="preserve"> IAB Integration</w:t>
      </w:r>
      <w:r w:rsidRPr="00763CEB">
        <w:rPr>
          <w:rFonts w:eastAsia="Malgun Gothic"/>
        </w:rPr>
        <w:t xml:space="preserve"> procedure</w:t>
      </w:r>
      <w:r>
        <w:tab/>
      </w:r>
      <w:r>
        <w:fldChar w:fldCharType="begin" w:fldLock="1"/>
      </w:r>
      <w:r>
        <w:instrText xml:space="preserve"> PAGEREF _Toc162627547 \h </w:instrText>
      </w:r>
      <w:r>
        <w:fldChar w:fldCharType="separate"/>
      </w:r>
      <w:r>
        <w:t>89</w:t>
      </w:r>
      <w:r>
        <w:fldChar w:fldCharType="end"/>
      </w:r>
    </w:p>
    <w:p w14:paraId="17766EAE" w14:textId="6654D34B" w:rsidR="00FC6B4B" w:rsidRDefault="00FC6B4B">
      <w:pPr>
        <w:pStyle w:val="TOC3"/>
        <w:rPr>
          <w:rFonts w:asciiTheme="minorHAnsi" w:eastAsiaTheme="minorEastAsia" w:hAnsiTheme="minorHAnsi" w:cstheme="minorBidi"/>
          <w:kern w:val="2"/>
          <w:sz w:val="22"/>
          <w:szCs w:val="22"/>
          <w14:ligatures w14:val="standardContextual"/>
        </w:rPr>
      </w:pPr>
      <w:r>
        <w:t>8.12.3</w:t>
      </w:r>
      <w:r>
        <w:rPr>
          <w:rFonts w:asciiTheme="minorHAnsi" w:eastAsiaTheme="minorEastAsia" w:hAnsiTheme="minorHAnsi" w:cstheme="minorBidi"/>
          <w:kern w:val="2"/>
          <w:sz w:val="22"/>
          <w:szCs w:val="22"/>
          <w14:ligatures w14:val="standardContextual"/>
        </w:rPr>
        <w:tab/>
      </w:r>
      <w:r>
        <w:t>Mobile IAB-node integration</w:t>
      </w:r>
      <w:r>
        <w:tab/>
      </w:r>
      <w:r>
        <w:fldChar w:fldCharType="begin" w:fldLock="1"/>
      </w:r>
      <w:r>
        <w:instrText xml:space="preserve"> PAGEREF _Toc162627548 \h </w:instrText>
      </w:r>
      <w:r>
        <w:fldChar w:fldCharType="separate"/>
      </w:r>
      <w:r>
        <w:t>90</w:t>
      </w:r>
      <w:r>
        <w:fldChar w:fldCharType="end"/>
      </w:r>
    </w:p>
    <w:p w14:paraId="3580D869" w14:textId="25971B8C"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SimSun"/>
          <w:lang w:eastAsia="zh-CN"/>
        </w:rPr>
        <w:t>8</w:t>
      </w:r>
      <w:r w:rsidRPr="00763CEB">
        <w:rPr>
          <w:rFonts w:eastAsia="SimSun"/>
        </w:rPr>
        <w:t>.13</w:t>
      </w:r>
      <w:r>
        <w:rPr>
          <w:rFonts w:asciiTheme="minorHAnsi" w:eastAsiaTheme="minorEastAsia" w:hAnsiTheme="minorHAnsi" w:cstheme="minorBidi"/>
          <w:kern w:val="2"/>
          <w:sz w:val="22"/>
          <w:szCs w:val="22"/>
          <w14:ligatures w14:val="standardContextual"/>
        </w:rPr>
        <w:tab/>
      </w:r>
      <w:r w:rsidRPr="00763CEB">
        <w:rPr>
          <w:rFonts w:eastAsia="SimSun"/>
        </w:rPr>
        <w:t xml:space="preserve">Overall procedures </w:t>
      </w:r>
      <w:r w:rsidRPr="00763CEB">
        <w:rPr>
          <w:rFonts w:eastAsia="SimSun"/>
          <w:lang w:eastAsia="zh-CN"/>
        </w:rPr>
        <w:t>for MDT</w:t>
      </w:r>
      <w:r>
        <w:tab/>
      </w:r>
      <w:r>
        <w:fldChar w:fldCharType="begin" w:fldLock="1"/>
      </w:r>
      <w:r>
        <w:instrText xml:space="preserve"> PAGEREF _Toc162627549 \h </w:instrText>
      </w:r>
      <w:r>
        <w:fldChar w:fldCharType="separate"/>
      </w:r>
      <w:r>
        <w:t>91</w:t>
      </w:r>
      <w:r>
        <w:fldChar w:fldCharType="end"/>
      </w:r>
    </w:p>
    <w:p w14:paraId="2AFB0DC3" w14:textId="71B7B919"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lang w:eastAsia="zh-CN"/>
        </w:rPr>
        <w:t>8</w:t>
      </w:r>
      <w:r w:rsidRPr="00763CEB">
        <w:rPr>
          <w:rFonts w:eastAsia="SimSun"/>
        </w:rPr>
        <w:t>.13.0</w:t>
      </w:r>
      <w:r>
        <w:rPr>
          <w:rFonts w:asciiTheme="minorHAnsi" w:eastAsiaTheme="minorEastAsia" w:hAnsiTheme="minorHAnsi" w:cstheme="minorBidi"/>
          <w:kern w:val="2"/>
          <w:sz w:val="22"/>
          <w:szCs w:val="22"/>
          <w14:ligatures w14:val="standardContextual"/>
        </w:rPr>
        <w:tab/>
      </w:r>
      <w:r w:rsidRPr="00763CEB">
        <w:rPr>
          <w:rFonts w:eastAsia="SimSun"/>
          <w:lang w:eastAsia="zh-CN"/>
        </w:rPr>
        <w:t>General</w:t>
      </w:r>
      <w:r>
        <w:tab/>
      </w:r>
      <w:r>
        <w:fldChar w:fldCharType="begin" w:fldLock="1"/>
      </w:r>
      <w:r>
        <w:instrText xml:space="preserve"> PAGEREF _Toc162627550 \h </w:instrText>
      </w:r>
      <w:r>
        <w:fldChar w:fldCharType="separate"/>
      </w:r>
      <w:r>
        <w:t>91</w:t>
      </w:r>
      <w:r>
        <w:fldChar w:fldCharType="end"/>
      </w:r>
    </w:p>
    <w:p w14:paraId="7C4BAE9A" w14:textId="1C775E96"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lang w:eastAsia="zh-CN"/>
        </w:rPr>
        <w:t>8</w:t>
      </w:r>
      <w:r w:rsidRPr="00763CEB">
        <w:rPr>
          <w:rFonts w:eastAsia="SimSun"/>
        </w:rPr>
        <w:t>.13.1</w:t>
      </w:r>
      <w:r>
        <w:rPr>
          <w:rFonts w:asciiTheme="minorHAnsi" w:eastAsiaTheme="minorEastAsia" w:hAnsiTheme="minorHAnsi" w:cstheme="minorBidi"/>
          <w:kern w:val="2"/>
          <w:sz w:val="22"/>
          <w:szCs w:val="22"/>
          <w14:ligatures w14:val="standardContextual"/>
        </w:rPr>
        <w:tab/>
      </w:r>
      <w:r w:rsidRPr="00763CEB">
        <w:rPr>
          <w:rFonts w:eastAsia="SimSun"/>
          <w:lang w:eastAsia="zh-CN"/>
        </w:rPr>
        <w:t>Signalling based MDT activation</w:t>
      </w:r>
      <w:r>
        <w:tab/>
      </w:r>
      <w:r>
        <w:fldChar w:fldCharType="begin" w:fldLock="1"/>
      </w:r>
      <w:r>
        <w:instrText xml:space="preserve"> PAGEREF _Toc162627551 \h </w:instrText>
      </w:r>
      <w:r>
        <w:fldChar w:fldCharType="separate"/>
      </w:r>
      <w:r>
        <w:t>91</w:t>
      </w:r>
      <w:r>
        <w:fldChar w:fldCharType="end"/>
      </w:r>
    </w:p>
    <w:p w14:paraId="7E76560F" w14:textId="31F51283"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rPr>
        <w:t>8.</w:t>
      </w:r>
      <w:r w:rsidRPr="00763CEB">
        <w:rPr>
          <w:rFonts w:eastAsia="SimSun"/>
          <w:lang w:eastAsia="zh-CN"/>
        </w:rPr>
        <w:t>13</w:t>
      </w:r>
      <w:r w:rsidRPr="00763CEB">
        <w:rPr>
          <w:rFonts w:eastAsia="SimSun"/>
        </w:rPr>
        <w:t>.</w:t>
      </w:r>
      <w:r w:rsidRPr="00763CEB">
        <w:rPr>
          <w:rFonts w:eastAsia="SimSun"/>
          <w:lang w:eastAsia="zh-CN"/>
        </w:rPr>
        <w:t>2</w:t>
      </w:r>
      <w:r>
        <w:rPr>
          <w:rFonts w:asciiTheme="minorHAnsi" w:eastAsiaTheme="minorEastAsia" w:hAnsiTheme="minorHAnsi" w:cstheme="minorBidi"/>
          <w:kern w:val="2"/>
          <w:sz w:val="22"/>
          <w:szCs w:val="22"/>
          <w14:ligatures w14:val="standardContextual"/>
        </w:rPr>
        <w:tab/>
      </w:r>
      <w:r w:rsidRPr="00763CEB">
        <w:rPr>
          <w:rFonts w:eastAsia="SimSun"/>
          <w:lang w:eastAsia="zh-CN"/>
        </w:rPr>
        <w:t>Management based MDT activation</w:t>
      </w:r>
      <w:r>
        <w:tab/>
      </w:r>
      <w:r>
        <w:fldChar w:fldCharType="begin" w:fldLock="1"/>
      </w:r>
      <w:r>
        <w:instrText xml:space="preserve"> PAGEREF _Toc162627552 \h </w:instrText>
      </w:r>
      <w:r>
        <w:fldChar w:fldCharType="separate"/>
      </w:r>
      <w:r>
        <w:t>92</w:t>
      </w:r>
      <w:r>
        <w:fldChar w:fldCharType="end"/>
      </w:r>
    </w:p>
    <w:p w14:paraId="1CD07111" w14:textId="771A10B9"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rPr>
        <w:t>8.13.2.1</w:t>
      </w:r>
      <w:r>
        <w:rPr>
          <w:rFonts w:asciiTheme="minorHAnsi" w:eastAsiaTheme="minorEastAsia" w:hAnsiTheme="minorHAnsi" w:cstheme="minorBidi"/>
          <w:kern w:val="2"/>
          <w:sz w:val="22"/>
          <w:szCs w:val="22"/>
          <w14:ligatures w14:val="standardContextual"/>
        </w:rPr>
        <w:tab/>
      </w:r>
      <w:r w:rsidRPr="00763CEB">
        <w:rPr>
          <w:rFonts w:eastAsia="Malgun Gothic"/>
        </w:rPr>
        <w:t>General</w:t>
      </w:r>
      <w:r>
        <w:tab/>
      </w:r>
      <w:r>
        <w:fldChar w:fldCharType="begin" w:fldLock="1"/>
      </w:r>
      <w:r>
        <w:instrText xml:space="preserve"> PAGEREF _Toc162627553 \h </w:instrText>
      </w:r>
      <w:r>
        <w:fldChar w:fldCharType="separate"/>
      </w:r>
      <w:r>
        <w:t>92</w:t>
      </w:r>
      <w:r>
        <w:fldChar w:fldCharType="end"/>
      </w:r>
    </w:p>
    <w:p w14:paraId="038E5725" w14:textId="6907EC8C"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rPr>
        <w:t>8.13.2.2</w:t>
      </w:r>
      <w:r>
        <w:rPr>
          <w:rFonts w:asciiTheme="minorHAnsi" w:eastAsiaTheme="minorEastAsia" w:hAnsiTheme="minorHAnsi" w:cstheme="minorBidi"/>
          <w:kern w:val="2"/>
          <w:sz w:val="22"/>
          <w:szCs w:val="22"/>
          <w14:ligatures w14:val="standardContextual"/>
        </w:rPr>
        <w:tab/>
      </w:r>
      <w:r w:rsidRPr="00763CEB">
        <w:rPr>
          <w:rFonts w:eastAsia="Malgun Gothic"/>
        </w:rPr>
        <w:t>Management based MDT Activation in gNB-CU-CP</w:t>
      </w:r>
      <w:r>
        <w:tab/>
      </w:r>
      <w:r>
        <w:fldChar w:fldCharType="begin" w:fldLock="1"/>
      </w:r>
      <w:r>
        <w:instrText xml:space="preserve"> PAGEREF _Toc162627554 \h </w:instrText>
      </w:r>
      <w:r>
        <w:fldChar w:fldCharType="separate"/>
      </w:r>
      <w:r>
        <w:t>92</w:t>
      </w:r>
      <w:r>
        <w:fldChar w:fldCharType="end"/>
      </w:r>
    </w:p>
    <w:p w14:paraId="06B1E23D" w14:textId="6DF50842"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rPr>
        <w:t>8.13.2.3</w:t>
      </w:r>
      <w:r>
        <w:rPr>
          <w:rFonts w:asciiTheme="minorHAnsi" w:eastAsiaTheme="minorEastAsia" w:hAnsiTheme="minorHAnsi" w:cstheme="minorBidi"/>
          <w:kern w:val="2"/>
          <w:sz w:val="22"/>
          <w:szCs w:val="22"/>
          <w14:ligatures w14:val="standardContextual"/>
        </w:rPr>
        <w:tab/>
      </w:r>
      <w:r w:rsidRPr="00763CEB">
        <w:rPr>
          <w:rFonts w:eastAsia="Malgun Gothic"/>
        </w:rPr>
        <w:t>Management based MDT Activation in gNB-DU</w:t>
      </w:r>
      <w:r>
        <w:tab/>
      </w:r>
      <w:r>
        <w:fldChar w:fldCharType="begin" w:fldLock="1"/>
      </w:r>
      <w:r>
        <w:instrText xml:space="preserve"> PAGEREF _Toc162627555 \h </w:instrText>
      </w:r>
      <w:r>
        <w:fldChar w:fldCharType="separate"/>
      </w:r>
      <w:r>
        <w:t>93</w:t>
      </w:r>
      <w:r>
        <w:fldChar w:fldCharType="end"/>
      </w:r>
    </w:p>
    <w:p w14:paraId="7140EFAF" w14:textId="65450CFB"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rPr>
        <w:t>8.13.2.4</w:t>
      </w:r>
      <w:r>
        <w:rPr>
          <w:rFonts w:asciiTheme="minorHAnsi" w:eastAsiaTheme="minorEastAsia" w:hAnsiTheme="minorHAnsi" w:cstheme="minorBidi"/>
          <w:kern w:val="2"/>
          <w:sz w:val="22"/>
          <w:szCs w:val="22"/>
          <w14:ligatures w14:val="standardContextual"/>
        </w:rPr>
        <w:tab/>
      </w:r>
      <w:r w:rsidRPr="00763CEB">
        <w:rPr>
          <w:rFonts w:eastAsia="Malgun Gothic"/>
        </w:rPr>
        <w:t>Management based MDT Activation in gNB-CU-UP</w:t>
      </w:r>
      <w:r>
        <w:tab/>
      </w:r>
      <w:r>
        <w:fldChar w:fldCharType="begin" w:fldLock="1"/>
      </w:r>
      <w:r>
        <w:instrText xml:space="preserve"> PAGEREF _Toc162627556 \h </w:instrText>
      </w:r>
      <w:r>
        <w:fldChar w:fldCharType="separate"/>
      </w:r>
      <w:r>
        <w:t>94</w:t>
      </w:r>
      <w:r>
        <w:fldChar w:fldCharType="end"/>
      </w:r>
    </w:p>
    <w:p w14:paraId="63380F3F" w14:textId="7859E841" w:rsidR="00FC6B4B" w:rsidRPr="00696A8F" w:rsidRDefault="00FC6B4B">
      <w:pPr>
        <w:pStyle w:val="TOC4"/>
        <w:rPr>
          <w:rFonts w:asciiTheme="minorHAnsi" w:eastAsiaTheme="minorEastAsia" w:hAnsiTheme="minorHAnsi" w:cstheme="minorBidi"/>
          <w:kern w:val="2"/>
          <w:sz w:val="22"/>
          <w:szCs w:val="22"/>
          <w:lang w:val="fr-FR"/>
          <w14:ligatures w14:val="standardContextual"/>
        </w:rPr>
      </w:pPr>
      <w:r w:rsidRPr="00763CEB">
        <w:rPr>
          <w:rFonts w:eastAsia="Malgun Gothic"/>
          <w:lang w:val="fr-FR"/>
        </w:rPr>
        <w:t>8.13.2.5</w:t>
      </w:r>
      <w:r w:rsidRPr="00696A8F">
        <w:rPr>
          <w:rFonts w:asciiTheme="minorHAnsi" w:eastAsiaTheme="minorEastAsia" w:hAnsiTheme="minorHAnsi" w:cstheme="minorBidi"/>
          <w:kern w:val="2"/>
          <w:sz w:val="22"/>
          <w:szCs w:val="22"/>
          <w:lang w:val="fr-FR"/>
          <w14:ligatures w14:val="standardContextual"/>
        </w:rPr>
        <w:tab/>
      </w:r>
      <w:r w:rsidRPr="00763CEB">
        <w:rPr>
          <w:rFonts w:eastAsia="Malgun Gothic"/>
          <w:lang w:val="fr-FR"/>
        </w:rPr>
        <w:t>User consent propagation in EN-DC</w:t>
      </w:r>
      <w:r w:rsidRPr="00696A8F">
        <w:rPr>
          <w:lang w:val="fr-FR"/>
        </w:rPr>
        <w:tab/>
      </w:r>
      <w:r>
        <w:fldChar w:fldCharType="begin" w:fldLock="1"/>
      </w:r>
      <w:r w:rsidRPr="00696A8F">
        <w:rPr>
          <w:lang w:val="fr-FR"/>
        </w:rPr>
        <w:instrText xml:space="preserve"> PAGEREF _Toc162627557 \h </w:instrText>
      </w:r>
      <w:r>
        <w:fldChar w:fldCharType="separate"/>
      </w:r>
      <w:r w:rsidRPr="00696A8F">
        <w:rPr>
          <w:lang w:val="fr-FR"/>
        </w:rPr>
        <w:t>95</w:t>
      </w:r>
      <w:r>
        <w:fldChar w:fldCharType="end"/>
      </w:r>
    </w:p>
    <w:p w14:paraId="78ADDBB2" w14:textId="19446227"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763CEB">
        <w:rPr>
          <w:rFonts w:eastAsia="Malgun Gothic"/>
          <w:lang w:eastAsia="en-GB"/>
        </w:rPr>
        <w:t>User consent propagation in MR-DC with 5GC</w:t>
      </w:r>
      <w:r>
        <w:tab/>
      </w:r>
      <w:r>
        <w:fldChar w:fldCharType="begin" w:fldLock="1"/>
      </w:r>
      <w:r>
        <w:instrText xml:space="preserve"> PAGEREF _Toc162627558 \h </w:instrText>
      </w:r>
      <w:r>
        <w:fldChar w:fldCharType="separate"/>
      </w:r>
      <w:r>
        <w:t>95</w:t>
      </w:r>
      <w:r>
        <w:fldChar w:fldCharType="end"/>
      </w:r>
    </w:p>
    <w:p w14:paraId="40D22683" w14:textId="7DD913F5" w:rsidR="00FC6B4B" w:rsidRDefault="00FC6B4B">
      <w:pPr>
        <w:pStyle w:val="TOC4"/>
        <w:rPr>
          <w:rFonts w:asciiTheme="minorHAnsi" w:eastAsiaTheme="minorEastAsia" w:hAnsiTheme="minorHAnsi" w:cstheme="minorBidi"/>
          <w:kern w:val="2"/>
          <w:sz w:val="22"/>
          <w:szCs w:val="22"/>
          <w14:ligatures w14:val="standardContextual"/>
        </w:rPr>
      </w:pPr>
      <w:r w:rsidRPr="00763CEB">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763CEB">
        <w:rPr>
          <w:rFonts w:eastAsia="DengXian"/>
          <w:lang w:eastAsia="zh-CN"/>
        </w:rPr>
        <w:t>Management based trace activation</w:t>
      </w:r>
      <w:r w:rsidRPr="00763CEB">
        <w:rPr>
          <w:rFonts w:eastAsia="Malgun Gothic"/>
          <w:lang w:eastAsia="en-GB"/>
        </w:rPr>
        <w:t xml:space="preserve"> in MR-DC with 5GC</w:t>
      </w:r>
      <w:r>
        <w:tab/>
      </w:r>
      <w:r>
        <w:fldChar w:fldCharType="begin" w:fldLock="1"/>
      </w:r>
      <w:r>
        <w:instrText xml:space="preserve"> PAGEREF _Toc162627559 \h </w:instrText>
      </w:r>
      <w:r>
        <w:fldChar w:fldCharType="separate"/>
      </w:r>
      <w:r>
        <w:t>96</w:t>
      </w:r>
      <w:r>
        <w:fldChar w:fldCharType="end"/>
      </w:r>
    </w:p>
    <w:p w14:paraId="591C4A54" w14:textId="0A1785D6"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rPr>
        <w:t>8.</w:t>
      </w:r>
      <w:r w:rsidRPr="00763CEB">
        <w:rPr>
          <w:rFonts w:eastAsia="SimSun"/>
          <w:lang w:eastAsia="zh-CN"/>
        </w:rPr>
        <w:t>13</w:t>
      </w:r>
      <w:r w:rsidRPr="00763CEB">
        <w:rPr>
          <w:rFonts w:eastAsia="SimSun"/>
        </w:rPr>
        <w:t>.3</w:t>
      </w:r>
      <w:r>
        <w:rPr>
          <w:rFonts w:asciiTheme="minorHAnsi" w:eastAsiaTheme="minorEastAsia" w:hAnsiTheme="minorHAnsi" w:cstheme="minorBidi"/>
          <w:kern w:val="2"/>
          <w:sz w:val="22"/>
          <w:szCs w:val="22"/>
          <w14:ligatures w14:val="standardContextual"/>
        </w:rPr>
        <w:tab/>
      </w:r>
      <w:r w:rsidRPr="00763CEB">
        <w:rPr>
          <w:rFonts w:eastAsia="SimSun"/>
          <w:lang w:eastAsia="zh-CN"/>
        </w:rPr>
        <w:t>Alignment of MDT and QoE Measurements</w:t>
      </w:r>
      <w:r>
        <w:tab/>
      </w:r>
      <w:r>
        <w:fldChar w:fldCharType="begin" w:fldLock="1"/>
      </w:r>
      <w:r>
        <w:instrText xml:space="preserve"> PAGEREF _Toc162627560 \h </w:instrText>
      </w:r>
      <w:r>
        <w:fldChar w:fldCharType="separate"/>
      </w:r>
      <w:r>
        <w:t>97</w:t>
      </w:r>
      <w:r>
        <w:fldChar w:fldCharType="end"/>
      </w:r>
    </w:p>
    <w:p w14:paraId="2D5C5115" w14:textId="2F18ACE3"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rPr>
        <w:t>8.</w:t>
      </w:r>
      <w:r w:rsidRPr="00763CEB">
        <w:rPr>
          <w:rFonts w:eastAsia="SimSun"/>
          <w:lang w:eastAsia="zh-CN"/>
        </w:rPr>
        <w:t>13</w:t>
      </w:r>
      <w:r w:rsidRPr="00763CEB">
        <w:rPr>
          <w:rFonts w:eastAsia="SimSun"/>
        </w:rPr>
        <w:t>.4</w:t>
      </w:r>
      <w:r>
        <w:rPr>
          <w:rFonts w:asciiTheme="minorHAnsi" w:eastAsiaTheme="minorEastAsia" w:hAnsiTheme="minorHAnsi" w:cstheme="minorBidi"/>
          <w:kern w:val="2"/>
          <w:sz w:val="22"/>
          <w:szCs w:val="22"/>
          <w14:ligatures w14:val="standardContextual"/>
        </w:rPr>
        <w:tab/>
      </w:r>
      <w:r w:rsidRPr="00763CEB">
        <w:rPr>
          <w:rFonts w:eastAsia="SimSun"/>
          <w:lang w:eastAsia="zh-CN"/>
        </w:rPr>
        <w:t>MDT reporting</w:t>
      </w:r>
      <w:r>
        <w:tab/>
      </w:r>
      <w:r>
        <w:fldChar w:fldCharType="begin" w:fldLock="1"/>
      </w:r>
      <w:r>
        <w:instrText xml:space="preserve"> PAGEREF _Toc162627561 \h </w:instrText>
      </w:r>
      <w:r>
        <w:fldChar w:fldCharType="separate"/>
      </w:r>
      <w:r>
        <w:t>97</w:t>
      </w:r>
      <w:r>
        <w:fldChar w:fldCharType="end"/>
      </w:r>
    </w:p>
    <w:p w14:paraId="499F60EE" w14:textId="59834336"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Malgun Gothic"/>
          <w:lang w:eastAsia="zh-CN"/>
        </w:rPr>
        <w:t>8</w:t>
      </w:r>
      <w:r w:rsidRPr="00763CEB">
        <w:rPr>
          <w:rFonts w:eastAsia="Malgun Gothic"/>
        </w:rPr>
        <w:t>.14</w:t>
      </w:r>
      <w:r>
        <w:rPr>
          <w:rFonts w:asciiTheme="minorHAnsi" w:eastAsiaTheme="minorEastAsia" w:hAnsiTheme="minorHAnsi" w:cstheme="minorBidi"/>
          <w:kern w:val="2"/>
          <w:sz w:val="22"/>
          <w:szCs w:val="22"/>
          <w14:ligatures w14:val="standardContextual"/>
        </w:rPr>
        <w:tab/>
      </w:r>
      <w:r w:rsidRPr="00763CEB">
        <w:rPr>
          <w:rFonts w:eastAsia="Malgun Gothic"/>
        </w:rPr>
        <w:t>Self-optimisation</w:t>
      </w:r>
      <w:r>
        <w:tab/>
      </w:r>
      <w:r>
        <w:fldChar w:fldCharType="begin" w:fldLock="1"/>
      </w:r>
      <w:r>
        <w:instrText xml:space="preserve"> PAGEREF _Toc162627562 \h </w:instrText>
      </w:r>
      <w:r>
        <w:fldChar w:fldCharType="separate"/>
      </w:r>
      <w:r>
        <w:t>97</w:t>
      </w:r>
      <w:r>
        <w:fldChar w:fldCharType="end"/>
      </w:r>
    </w:p>
    <w:p w14:paraId="02565D30" w14:textId="12F3F240"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lang w:eastAsia="zh-CN"/>
        </w:rPr>
        <w:t>8.14.1</w:t>
      </w:r>
      <w:r>
        <w:rPr>
          <w:rFonts w:asciiTheme="minorHAnsi" w:eastAsiaTheme="minorEastAsia" w:hAnsiTheme="minorHAnsi" w:cstheme="minorBidi"/>
          <w:kern w:val="2"/>
          <w:sz w:val="22"/>
          <w:szCs w:val="22"/>
          <w14:ligatures w14:val="standardContextual"/>
        </w:rPr>
        <w:tab/>
      </w:r>
      <w:r w:rsidRPr="00763CEB">
        <w:rPr>
          <w:rFonts w:eastAsia="SimSun"/>
          <w:lang w:eastAsia="zh-CN"/>
        </w:rPr>
        <w:t>Overall procedures for MRO</w:t>
      </w:r>
      <w:r>
        <w:tab/>
      </w:r>
      <w:r>
        <w:fldChar w:fldCharType="begin" w:fldLock="1"/>
      </w:r>
      <w:r>
        <w:instrText xml:space="preserve"> PAGEREF _Toc162627563 \h </w:instrText>
      </w:r>
      <w:r>
        <w:fldChar w:fldCharType="separate"/>
      </w:r>
      <w:r>
        <w:t>97</w:t>
      </w:r>
      <w:r>
        <w:fldChar w:fldCharType="end"/>
      </w:r>
    </w:p>
    <w:p w14:paraId="46419BEE" w14:textId="49E43A60" w:rsidR="00FC6B4B" w:rsidRDefault="00FC6B4B">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_Toc162627564 \h </w:instrText>
      </w:r>
      <w:r>
        <w:fldChar w:fldCharType="separate"/>
      </w:r>
      <w:r>
        <w:t>98</w:t>
      </w:r>
      <w:r>
        <w:fldChar w:fldCharType="end"/>
      </w:r>
    </w:p>
    <w:p w14:paraId="5E07DAB8" w14:textId="6D0093C7" w:rsidR="00FC6B4B" w:rsidRDefault="00FC6B4B">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_Toc162627565 \h </w:instrText>
      </w:r>
      <w:r>
        <w:fldChar w:fldCharType="separate"/>
      </w:r>
      <w:r>
        <w:t>98</w:t>
      </w:r>
      <w:r>
        <w:fldChar w:fldCharType="end"/>
      </w:r>
    </w:p>
    <w:p w14:paraId="6E5EACD7" w14:textId="1C4FE661"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SimSun"/>
          <w:lang w:eastAsia="zh-CN"/>
        </w:rPr>
        <w:t>8</w:t>
      </w:r>
      <w:r w:rsidRPr="00763CEB">
        <w:rPr>
          <w:rFonts w:eastAsia="SimSun"/>
        </w:rPr>
        <w:t>.15</w:t>
      </w:r>
      <w:r>
        <w:rPr>
          <w:rFonts w:asciiTheme="minorHAnsi" w:eastAsiaTheme="minorEastAsia" w:hAnsiTheme="minorHAnsi" w:cstheme="minorBidi"/>
          <w:kern w:val="2"/>
          <w:sz w:val="22"/>
          <w:szCs w:val="22"/>
          <w14:ligatures w14:val="standardContextual"/>
        </w:rPr>
        <w:tab/>
      </w:r>
      <w:r w:rsidRPr="00763CEB">
        <w:rPr>
          <w:rFonts w:eastAsia="SimSun"/>
        </w:rPr>
        <w:t xml:space="preserve">Overall procedures </w:t>
      </w:r>
      <w:r w:rsidRPr="00763CEB">
        <w:rPr>
          <w:rFonts w:eastAsia="SimSun"/>
          <w:lang w:eastAsia="zh-CN"/>
        </w:rPr>
        <w:t>for NR MBS</w:t>
      </w:r>
      <w:r>
        <w:tab/>
      </w:r>
      <w:r>
        <w:fldChar w:fldCharType="begin" w:fldLock="1"/>
      </w:r>
      <w:r>
        <w:instrText xml:space="preserve"> PAGEREF _Toc162627566 \h </w:instrText>
      </w:r>
      <w:r>
        <w:fldChar w:fldCharType="separate"/>
      </w:r>
      <w:r>
        <w:t>99</w:t>
      </w:r>
      <w:r>
        <w:fldChar w:fldCharType="end"/>
      </w:r>
    </w:p>
    <w:p w14:paraId="4119B8CE" w14:textId="59E076C7"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SimSun"/>
          <w:lang w:eastAsia="zh-CN"/>
        </w:rPr>
        <w:t>8.15.1</w:t>
      </w:r>
      <w:r>
        <w:rPr>
          <w:rFonts w:asciiTheme="minorHAnsi" w:eastAsiaTheme="minorEastAsia" w:hAnsiTheme="minorHAnsi" w:cstheme="minorBidi"/>
          <w:kern w:val="2"/>
          <w:sz w:val="22"/>
          <w:szCs w:val="22"/>
          <w14:ligatures w14:val="standardContextual"/>
        </w:rPr>
        <w:tab/>
      </w:r>
      <w:r w:rsidRPr="00763CEB">
        <w:rPr>
          <w:rFonts w:eastAsia="SimSun"/>
          <w:lang w:eastAsia="zh-CN"/>
        </w:rPr>
        <w:t>General</w:t>
      </w:r>
      <w:r>
        <w:tab/>
      </w:r>
      <w:r>
        <w:fldChar w:fldCharType="begin" w:fldLock="1"/>
      </w:r>
      <w:r>
        <w:instrText xml:space="preserve"> PAGEREF _Toc162627567 \h </w:instrText>
      </w:r>
      <w:r>
        <w:fldChar w:fldCharType="separate"/>
      </w:r>
      <w:r>
        <w:t>99</w:t>
      </w:r>
      <w:r>
        <w:fldChar w:fldCharType="end"/>
      </w:r>
    </w:p>
    <w:p w14:paraId="12D384B1" w14:textId="66FD389F" w:rsidR="00FC6B4B" w:rsidRDefault="00FC6B4B">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_Toc162627568 \h </w:instrText>
      </w:r>
      <w:r>
        <w:fldChar w:fldCharType="separate"/>
      </w:r>
      <w:r>
        <w:t>99</w:t>
      </w:r>
      <w:r>
        <w:fldChar w:fldCharType="end"/>
      </w:r>
    </w:p>
    <w:p w14:paraId="57962336" w14:textId="461850FB" w:rsidR="00FC6B4B" w:rsidRDefault="00FC6B4B">
      <w:pPr>
        <w:pStyle w:val="TOC4"/>
        <w:rPr>
          <w:rFonts w:asciiTheme="minorHAnsi" w:eastAsiaTheme="minorEastAsia" w:hAnsiTheme="minorHAnsi" w:cstheme="minorBidi"/>
          <w:kern w:val="2"/>
          <w:sz w:val="22"/>
          <w:szCs w:val="22"/>
          <w14:ligatures w14:val="standardContextual"/>
        </w:rPr>
      </w:pPr>
      <w:r>
        <w:t>8.15.1.1a</w:t>
      </w:r>
      <w:r>
        <w:rPr>
          <w:rFonts w:asciiTheme="minorHAnsi" w:eastAsiaTheme="minorEastAsia" w:hAnsiTheme="minorHAnsi" w:cstheme="minorBidi"/>
          <w:kern w:val="2"/>
          <w:sz w:val="22"/>
          <w:szCs w:val="22"/>
          <w14:ligatures w14:val="standardContextual"/>
        </w:rPr>
        <w:tab/>
      </w:r>
      <w:r>
        <w:t>Broadcast MBS Session Setup for resource efficiency for MOCN</w:t>
      </w:r>
      <w:r>
        <w:tab/>
      </w:r>
      <w:r>
        <w:fldChar w:fldCharType="begin" w:fldLock="1"/>
      </w:r>
      <w:r>
        <w:instrText xml:space="preserve"> PAGEREF _Toc162627569 \h </w:instrText>
      </w:r>
      <w:r>
        <w:fldChar w:fldCharType="separate"/>
      </w:r>
      <w:r>
        <w:t>100</w:t>
      </w:r>
      <w:r>
        <w:fldChar w:fldCharType="end"/>
      </w:r>
    </w:p>
    <w:p w14:paraId="35D1AF33" w14:textId="779042AE" w:rsidR="00FC6B4B" w:rsidRDefault="00FC6B4B">
      <w:pPr>
        <w:pStyle w:val="TOC4"/>
        <w:rPr>
          <w:rFonts w:asciiTheme="minorHAnsi" w:eastAsiaTheme="minorEastAsia" w:hAnsiTheme="minorHAnsi" w:cstheme="minorBidi"/>
          <w:kern w:val="2"/>
          <w:sz w:val="22"/>
          <w:szCs w:val="22"/>
          <w14:ligatures w14:val="standardContextual"/>
        </w:rPr>
      </w:pPr>
      <w:r>
        <w:t>8.15.1.1b</w:t>
      </w:r>
      <w:r>
        <w:rPr>
          <w:rFonts w:asciiTheme="minorHAnsi" w:eastAsiaTheme="minorEastAsia" w:hAnsiTheme="minorHAnsi" w:cstheme="minorBidi"/>
          <w:kern w:val="2"/>
          <w:sz w:val="22"/>
          <w:szCs w:val="22"/>
          <w14:ligatures w14:val="standardContextual"/>
        </w:rPr>
        <w:tab/>
      </w:r>
      <w:r>
        <w:t>Broadcast MBS Session Setup for resource efficiency for RAN sharing with multiple cell-ID broadcast</w:t>
      </w:r>
      <w:r>
        <w:tab/>
      </w:r>
      <w:r>
        <w:fldChar w:fldCharType="begin" w:fldLock="1"/>
      </w:r>
      <w:r>
        <w:instrText xml:space="preserve"> PAGEREF _Toc162627570 \h </w:instrText>
      </w:r>
      <w:r>
        <w:fldChar w:fldCharType="separate"/>
      </w:r>
      <w:r>
        <w:t>101</w:t>
      </w:r>
      <w:r>
        <w:fldChar w:fldCharType="end"/>
      </w:r>
    </w:p>
    <w:p w14:paraId="483B1689" w14:textId="3B5BA3B7" w:rsidR="00FC6B4B" w:rsidRDefault="00FC6B4B">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_Toc162627571 \h </w:instrText>
      </w:r>
      <w:r>
        <w:fldChar w:fldCharType="separate"/>
      </w:r>
      <w:r>
        <w:t>102</w:t>
      </w:r>
      <w:r>
        <w:fldChar w:fldCharType="end"/>
      </w:r>
    </w:p>
    <w:p w14:paraId="1DDC6BE6" w14:textId="2880170D" w:rsidR="00FC6B4B" w:rsidRDefault="00FC6B4B">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_Toc162627572 \h </w:instrText>
      </w:r>
      <w:r>
        <w:fldChar w:fldCharType="separate"/>
      </w:r>
      <w:r>
        <w:t>104</w:t>
      </w:r>
      <w:r>
        <w:fldChar w:fldCharType="end"/>
      </w:r>
    </w:p>
    <w:p w14:paraId="2C242023" w14:textId="0BAB9DDE" w:rsidR="00FC6B4B" w:rsidRDefault="00FC6B4B">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_Toc162627573 \h </w:instrText>
      </w:r>
      <w:r>
        <w:fldChar w:fldCharType="separate"/>
      </w:r>
      <w:r>
        <w:t>105</w:t>
      </w:r>
      <w:r>
        <w:fldChar w:fldCharType="end"/>
      </w:r>
    </w:p>
    <w:p w14:paraId="00F1A06E" w14:textId="6147BEA6" w:rsidR="00FC6B4B" w:rsidRDefault="00FC6B4B">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_Toc162627574 \h </w:instrText>
      </w:r>
      <w:r>
        <w:fldChar w:fldCharType="separate"/>
      </w:r>
      <w:r>
        <w:t>105</w:t>
      </w:r>
      <w:r>
        <w:fldChar w:fldCharType="end"/>
      </w:r>
    </w:p>
    <w:p w14:paraId="50A45AE6" w14:textId="5B797C15"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SimSun"/>
          <w:lang w:eastAsia="zh-CN"/>
        </w:rPr>
        <w:t>8</w:t>
      </w:r>
      <w:r w:rsidRPr="00763CEB">
        <w:rPr>
          <w:rFonts w:eastAsia="SimSun"/>
        </w:rPr>
        <w:t>.16</w:t>
      </w:r>
      <w:r>
        <w:rPr>
          <w:rFonts w:asciiTheme="minorHAnsi" w:eastAsiaTheme="minorEastAsia" w:hAnsiTheme="minorHAnsi" w:cstheme="minorBidi"/>
          <w:kern w:val="2"/>
          <w:sz w:val="22"/>
          <w:szCs w:val="22"/>
          <w14:ligatures w14:val="standardContextual"/>
        </w:rPr>
        <w:tab/>
      </w:r>
      <w:r w:rsidRPr="00763CEB">
        <w:rPr>
          <w:rFonts w:eastAsia="SimSun"/>
        </w:rPr>
        <w:t xml:space="preserve">Overall procedures </w:t>
      </w:r>
      <w:r w:rsidRPr="00763CEB">
        <w:rPr>
          <w:rFonts w:eastAsia="SimSun"/>
          <w:lang w:eastAsia="zh-CN"/>
        </w:rPr>
        <w:t>for CPAC</w:t>
      </w:r>
      <w:r>
        <w:tab/>
      </w:r>
      <w:r>
        <w:fldChar w:fldCharType="begin" w:fldLock="1"/>
      </w:r>
      <w:r>
        <w:instrText xml:space="preserve"> PAGEREF _Toc162627575 \h </w:instrText>
      </w:r>
      <w:r>
        <w:fldChar w:fldCharType="separate"/>
      </w:r>
      <w:r>
        <w:t>106</w:t>
      </w:r>
      <w:r>
        <w:fldChar w:fldCharType="end"/>
      </w:r>
    </w:p>
    <w:p w14:paraId="4C401993" w14:textId="78E6CED3"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_Toc162627576 \h </w:instrText>
      </w:r>
      <w:r>
        <w:fldChar w:fldCharType="separate"/>
      </w:r>
      <w:r>
        <w:t>106</w:t>
      </w:r>
      <w:r>
        <w:fldChar w:fldCharType="end"/>
      </w:r>
    </w:p>
    <w:p w14:paraId="5221F08C" w14:textId="43FB0A4F"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763CEB">
        <w:rPr>
          <w:rFonts w:eastAsia="Malgun Gothic"/>
          <w:lang w:eastAsia="zh-CN"/>
        </w:rPr>
        <w:t>MN initiated conditional SN Change</w:t>
      </w:r>
      <w:r>
        <w:tab/>
      </w:r>
      <w:r>
        <w:fldChar w:fldCharType="begin" w:fldLock="1"/>
      </w:r>
      <w:r>
        <w:instrText xml:space="preserve"> PAGEREF _Toc162627577 \h </w:instrText>
      </w:r>
      <w:r>
        <w:fldChar w:fldCharType="separate"/>
      </w:r>
      <w:r>
        <w:t>107</w:t>
      </w:r>
      <w:r>
        <w:fldChar w:fldCharType="end"/>
      </w:r>
    </w:p>
    <w:p w14:paraId="7B160405" w14:textId="10DFA152"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763CEB">
        <w:rPr>
          <w:rFonts w:eastAsia="Malgun Gothic"/>
          <w:lang w:eastAsia="zh-CN"/>
        </w:rPr>
        <w:t>SN initiated conditional inter-SN Change</w:t>
      </w:r>
      <w:r>
        <w:tab/>
      </w:r>
      <w:r>
        <w:fldChar w:fldCharType="begin" w:fldLock="1"/>
      </w:r>
      <w:r>
        <w:instrText xml:space="preserve"> PAGEREF _Toc162627578 \h </w:instrText>
      </w:r>
      <w:r>
        <w:fldChar w:fldCharType="separate"/>
      </w:r>
      <w:r>
        <w:t>107</w:t>
      </w:r>
      <w:r>
        <w:fldChar w:fldCharType="end"/>
      </w:r>
    </w:p>
    <w:p w14:paraId="16A539DE" w14:textId="7CBD5FC2" w:rsidR="00FC6B4B" w:rsidRDefault="00FC6B4B">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_Toc162627579 \h </w:instrText>
      </w:r>
      <w:r>
        <w:fldChar w:fldCharType="separate"/>
      </w:r>
      <w:r>
        <w:t>107</w:t>
      </w:r>
      <w:r>
        <w:fldChar w:fldCharType="end"/>
      </w:r>
    </w:p>
    <w:p w14:paraId="5BA9AB79" w14:textId="09760061" w:rsidR="00FC6B4B" w:rsidRPr="00696A8F" w:rsidRDefault="00FC6B4B">
      <w:pPr>
        <w:pStyle w:val="TOC3"/>
        <w:rPr>
          <w:rFonts w:asciiTheme="minorHAnsi" w:eastAsiaTheme="minorEastAsia" w:hAnsiTheme="minorHAnsi" w:cstheme="minorBidi"/>
          <w:kern w:val="2"/>
          <w:sz w:val="22"/>
          <w:szCs w:val="22"/>
          <w:lang w:val="fr-FR"/>
          <w14:ligatures w14:val="standardContextual"/>
        </w:rPr>
      </w:pPr>
      <w:r w:rsidRPr="00696A8F">
        <w:rPr>
          <w:lang w:val="fr-FR"/>
        </w:rPr>
        <w:t>8.17.1</w:t>
      </w:r>
      <w:r w:rsidRPr="00696A8F">
        <w:rPr>
          <w:rFonts w:asciiTheme="minorHAnsi" w:eastAsiaTheme="minorEastAsia" w:hAnsiTheme="minorHAnsi" w:cstheme="minorBidi"/>
          <w:kern w:val="2"/>
          <w:sz w:val="22"/>
          <w:szCs w:val="22"/>
          <w:lang w:val="fr-FR"/>
          <w14:ligatures w14:val="standardContextual"/>
        </w:rPr>
        <w:tab/>
      </w:r>
      <w:r w:rsidRPr="00696A8F">
        <w:rPr>
          <w:lang w:val="fr-FR"/>
        </w:rPr>
        <w:t>IAB Inter-donor-DU Re-routing</w:t>
      </w:r>
      <w:r w:rsidRPr="00696A8F">
        <w:rPr>
          <w:lang w:val="fr-FR"/>
        </w:rPr>
        <w:tab/>
      </w:r>
      <w:r>
        <w:fldChar w:fldCharType="begin" w:fldLock="1"/>
      </w:r>
      <w:r w:rsidRPr="00696A8F">
        <w:rPr>
          <w:lang w:val="fr-FR"/>
        </w:rPr>
        <w:instrText xml:space="preserve"> PAGEREF _Toc162627580 \h </w:instrText>
      </w:r>
      <w:r>
        <w:fldChar w:fldCharType="separate"/>
      </w:r>
      <w:r w:rsidRPr="00696A8F">
        <w:rPr>
          <w:lang w:val="fr-FR"/>
        </w:rPr>
        <w:t>107</w:t>
      </w:r>
      <w:r>
        <w:fldChar w:fldCharType="end"/>
      </w:r>
    </w:p>
    <w:p w14:paraId="17243925" w14:textId="453E1DF9" w:rsidR="00FC6B4B" w:rsidRDefault="00FC6B4B">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IAB Inter-CU Topology Redundancy</w:t>
      </w:r>
      <w:r>
        <w:tab/>
      </w:r>
      <w:r>
        <w:fldChar w:fldCharType="begin" w:fldLock="1"/>
      </w:r>
      <w:r>
        <w:instrText xml:space="preserve"> PAGEREF _Toc162627581 \h </w:instrText>
      </w:r>
      <w:r>
        <w:fldChar w:fldCharType="separate"/>
      </w:r>
      <w:r>
        <w:t>108</w:t>
      </w:r>
      <w:r>
        <w:fldChar w:fldCharType="end"/>
      </w:r>
    </w:p>
    <w:p w14:paraId="63B10167" w14:textId="2B8AB69B" w:rsidR="00FC6B4B" w:rsidRDefault="00FC6B4B">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_Toc162627582 \h </w:instrText>
      </w:r>
      <w:r>
        <w:fldChar w:fldCharType="separate"/>
      </w:r>
      <w:r>
        <w:t>108</w:t>
      </w:r>
      <w:r>
        <w:fldChar w:fldCharType="end"/>
      </w:r>
    </w:p>
    <w:p w14:paraId="188FB8C4" w14:textId="30D9B869" w:rsidR="00FC6B4B" w:rsidRDefault="00FC6B4B">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_Toc162627583 \h </w:instrText>
      </w:r>
      <w:r>
        <w:fldChar w:fldCharType="separate"/>
      </w:r>
      <w:r>
        <w:t>110</w:t>
      </w:r>
      <w:r>
        <w:fldChar w:fldCharType="end"/>
      </w:r>
    </w:p>
    <w:p w14:paraId="5CB003B4" w14:textId="14105333" w:rsidR="00FC6B4B" w:rsidRDefault="00FC6B4B">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_Toc162627584 \h </w:instrText>
      </w:r>
      <w:r>
        <w:fldChar w:fldCharType="separate"/>
      </w:r>
      <w:r>
        <w:t>110</w:t>
      </w:r>
      <w:r>
        <w:fldChar w:fldCharType="end"/>
      </w:r>
    </w:p>
    <w:p w14:paraId="678AFBB0" w14:textId="4DE851F4" w:rsidR="00FC6B4B" w:rsidRDefault="00FC6B4B">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_Toc162627585 \h </w:instrText>
      </w:r>
      <w:r>
        <w:fldChar w:fldCharType="separate"/>
      </w:r>
      <w:r>
        <w:t>113</w:t>
      </w:r>
      <w:r>
        <w:fldChar w:fldCharType="end"/>
      </w:r>
    </w:p>
    <w:p w14:paraId="59E66CF9" w14:textId="5924C7E5" w:rsidR="00FC6B4B" w:rsidRDefault="00FC6B4B">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_Toc162627586 \h </w:instrText>
      </w:r>
      <w:r>
        <w:fldChar w:fldCharType="separate"/>
      </w:r>
      <w:r>
        <w:t>115</w:t>
      </w:r>
      <w:r>
        <w:fldChar w:fldCharType="end"/>
      </w:r>
    </w:p>
    <w:p w14:paraId="77EF64B8" w14:textId="14580C31" w:rsidR="00FC6B4B" w:rsidRDefault="00FC6B4B">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_Toc162627587 \h </w:instrText>
      </w:r>
      <w:r>
        <w:fldChar w:fldCharType="separate"/>
      </w:r>
      <w:r>
        <w:t>118</w:t>
      </w:r>
      <w:r>
        <w:fldChar w:fldCharType="end"/>
      </w:r>
    </w:p>
    <w:p w14:paraId="35F7E5FF" w14:textId="1D1988BE" w:rsidR="00FC6B4B" w:rsidRDefault="00FC6B4B">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_Toc162627588 \h </w:instrText>
      </w:r>
      <w:r>
        <w:fldChar w:fldCharType="separate"/>
      </w:r>
      <w:r>
        <w:t>118</w:t>
      </w:r>
      <w:r>
        <w:fldChar w:fldCharType="end"/>
      </w:r>
    </w:p>
    <w:p w14:paraId="023F4AEC" w14:textId="38AA5B07" w:rsidR="00FC6B4B" w:rsidRDefault="00FC6B4B">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_Toc162627589 \h </w:instrText>
      </w:r>
      <w:r>
        <w:fldChar w:fldCharType="separate"/>
      </w:r>
      <w:r>
        <w:t>119</w:t>
      </w:r>
      <w:r>
        <w:fldChar w:fldCharType="end"/>
      </w:r>
    </w:p>
    <w:p w14:paraId="5129E6B2" w14:textId="69182700" w:rsidR="00FC6B4B" w:rsidRDefault="00FC6B4B">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_Toc162627590 \h </w:instrText>
      </w:r>
      <w:r>
        <w:fldChar w:fldCharType="separate"/>
      </w:r>
      <w:r>
        <w:t>121</w:t>
      </w:r>
      <w:r>
        <w:fldChar w:fldCharType="end"/>
      </w:r>
    </w:p>
    <w:p w14:paraId="4F8425E3" w14:textId="0B7F2608" w:rsidR="00FC6B4B" w:rsidRDefault="00FC6B4B">
      <w:pPr>
        <w:pStyle w:val="TOC3"/>
        <w:rPr>
          <w:rFonts w:asciiTheme="minorHAnsi" w:eastAsiaTheme="minorEastAsia" w:hAnsiTheme="minorHAnsi" w:cstheme="minorBidi"/>
          <w:kern w:val="2"/>
          <w:sz w:val="22"/>
          <w:szCs w:val="22"/>
          <w14:ligatures w14:val="standardContextual"/>
        </w:rPr>
      </w:pPr>
      <w:r>
        <w:t>8.18.4</w:t>
      </w:r>
      <w:r>
        <w:rPr>
          <w:rFonts w:asciiTheme="minorHAnsi" w:eastAsiaTheme="minorEastAsia" w:hAnsiTheme="minorHAnsi" w:cstheme="minorBidi"/>
          <w:kern w:val="2"/>
          <w:sz w:val="22"/>
          <w:szCs w:val="22"/>
          <w14:ligatures w14:val="standardContextual"/>
        </w:rPr>
        <w:tab/>
      </w:r>
      <w:r>
        <w:t>MT-SDT</w:t>
      </w:r>
      <w:r>
        <w:tab/>
      </w:r>
      <w:r>
        <w:fldChar w:fldCharType="begin" w:fldLock="1"/>
      </w:r>
      <w:r>
        <w:instrText xml:space="preserve"> PAGEREF _Toc162627591 \h </w:instrText>
      </w:r>
      <w:r>
        <w:fldChar w:fldCharType="separate"/>
      </w:r>
      <w:r>
        <w:t>122</w:t>
      </w:r>
      <w:r>
        <w:fldChar w:fldCharType="end"/>
      </w:r>
    </w:p>
    <w:p w14:paraId="1BAE6389" w14:textId="7F2BA169" w:rsidR="00FC6B4B" w:rsidRDefault="00FC6B4B">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_Toc162627592 \h </w:instrText>
      </w:r>
      <w:r>
        <w:fldChar w:fldCharType="separate"/>
      </w:r>
      <w:r>
        <w:t>123</w:t>
      </w:r>
      <w:r>
        <w:fldChar w:fldCharType="end"/>
      </w:r>
    </w:p>
    <w:p w14:paraId="0C2D5218" w14:textId="7C206B69"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8.19.1</w:t>
      </w:r>
      <w:r>
        <w:rPr>
          <w:rFonts w:asciiTheme="minorHAnsi" w:eastAsiaTheme="minorEastAsia" w:hAnsiTheme="minorHAnsi" w:cstheme="minorBidi"/>
          <w:kern w:val="2"/>
          <w:sz w:val="22"/>
          <w:szCs w:val="22"/>
          <w14:ligatures w14:val="standardContextual"/>
        </w:rPr>
        <w:tab/>
      </w:r>
      <w:r w:rsidRPr="00763CEB">
        <w:rPr>
          <w:rFonts w:eastAsia="Malgun Gothic"/>
        </w:rPr>
        <w:t>Remote UE initial access</w:t>
      </w:r>
      <w:r>
        <w:tab/>
      </w:r>
      <w:r>
        <w:fldChar w:fldCharType="begin" w:fldLock="1"/>
      </w:r>
      <w:r>
        <w:instrText xml:space="preserve"> PAGEREF _Toc162627593 \h </w:instrText>
      </w:r>
      <w:r>
        <w:fldChar w:fldCharType="separate"/>
      </w:r>
      <w:r>
        <w:t>123</w:t>
      </w:r>
      <w:r>
        <w:fldChar w:fldCharType="end"/>
      </w:r>
    </w:p>
    <w:p w14:paraId="41B31598" w14:textId="05233439"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8.19.2</w:t>
      </w:r>
      <w:r>
        <w:rPr>
          <w:rFonts w:asciiTheme="minorHAnsi" w:eastAsiaTheme="minorEastAsia" w:hAnsiTheme="minorHAnsi" w:cstheme="minorBidi"/>
          <w:kern w:val="2"/>
          <w:sz w:val="22"/>
          <w:szCs w:val="22"/>
          <w14:ligatures w14:val="standardContextual"/>
        </w:rPr>
        <w:tab/>
      </w:r>
      <w:r w:rsidRPr="00763CEB">
        <w:rPr>
          <w:rFonts w:eastAsia="Malgun Gothic"/>
        </w:rPr>
        <w:t>Remote UE RRC Reestablishment</w:t>
      </w:r>
      <w:r>
        <w:tab/>
      </w:r>
      <w:r>
        <w:fldChar w:fldCharType="begin" w:fldLock="1"/>
      </w:r>
      <w:r>
        <w:instrText xml:space="preserve"> PAGEREF _Toc162627594 \h </w:instrText>
      </w:r>
      <w:r>
        <w:fldChar w:fldCharType="separate"/>
      </w:r>
      <w:r>
        <w:t>126</w:t>
      </w:r>
      <w:r>
        <w:fldChar w:fldCharType="end"/>
      </w:r>
    </w:p>
    <w:p w14:paraId="0E504EE0" w14:textId="28022009"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t>8.19.3</w:t>
      </w:r>
      <w:r>
        <w:rPr>
          <w:rFonts w:asciiTheme="minorHAnsi" w:eastAsiaTheme="minorEastAsia" w:hAnsiTheme="minorHAnsi" w:cstheme="minorBidi"/>
          <w:kern w:val="2"/>
          <w:sz w:val="22"/>
          <w:szCs w:val="22"/>
          <w14:ligatures w14:val="standardContextual"/>
        </w:rPr>
        <w:tab/>
      </w:r>
      <w:r w:rsidRPr="00763CEB">
        <w:rPr>
          <w:rFonts w:eastAsia="Malgun Gothic"/>
        </w:rPr>
        <w:t>Remote UE RRC Inactive to other states</w:t>
      </w:r>
      <w:r>
        <w:tab/>
      </w:r>
      <w:r>
        <w:fldChar w:fldCharType="begin" w:fldLock="1"/>
      </w:r>
      <w:r>
        <w:instrText xml:space="preserve"> PAGEREF _Toc162627595 \h </w:instrText>
      </w:r>
      <w:r>
        <w:fldChar w:fldCharType="separate"/>
      </w:r>
      <w:r>
        <w:t>128</w:t>
      </w:r>
      <w:r>
        <w:fldChar w:fldCharType="end"/>
      </w:r>
    </w:p>
    <w:p w14:paraId="39EE9502" w14:textId="1CAFE4F3" w:rsidR="00FC6B4B" w:rsidRDefault="00FC6B4B">
      <w:pPr>
        <w:pStyle w:val="TOC3"/>
        <w:rPr>
          <w:rFonts w:asciiTheme="minorHAnsi" w:eastAsiaTheme="minorEastAsia" w:hAnsiTheme="minorHAnsi" w:cstheme="minorBidi"/>
          <w:kern w:val="2"/>
          <w:sz w:val="22"/>
          <w:szCs w:val="22"/>
          <w14:ligatures w14:val="standardContextual"/>
        </w:rPr>
      </w:pPr>
      <w:r w:rsidRPr="00763CEB">
        <w:rPr>
          <w:rFonts w:eastAsia="Malgun Gothic"/>
        </w:rPr>
        <w:lastRenderedPageBreak/>
        <w:t>8.19.4</w:t>
      </w:r>
      <w:r>
        <w:rPr>
          <w:rFonts w:asciiTheme="minorHAnsi" w:eastAsiaTheme="minorEastAsia" w:hAnsiTheme="minorHAnsi" w:cstheme="minorBidi"/>
          <w:kern w:val="2"/>
          <w:sz w:val="22"/>
          <w:szCs w:val="22"/>
          <w14:ligatures w14:val="standardContextual"/>
        </w:rPr>
        <w:tab/>
      </w:r>
      <w:r w:rsidRPr="00763CEB">
        <w:rPr>
          <w:rFonts w:eastAsia="Malgun Gothic"/>
        </w:rPr>
        <w:t>Service Continuity for L2 U2N relay</w:t>
      </w:r>
      <w:r>
        <w:tab/>
      </w:r>
      <w:r>
        <w:fldChar w:fldCharType="begin" w:fldLock="1"/>
      </w:r>
      <w:r>
        <w:instrText xml:space="preserve"> PAGEREF _Toc162627596 \h </w:instrText>
      </w:r>
      <w:r>
        <w:fldChar w:fldCharType="separate"/>
      </w:r>
      <w:r>
        <w:t>130</w:t>
      </w:r>
      <w:r>
        <w:fldChar w:fldCharType="end"/>
      </w:r>
    </w:p>
    <w:p w14:paraId="10D738F5" w14:textId="6B26E4D6" w:rsidR="00FC6B4B" w:rsidRDefault="00FC6B4B">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_Toc162627597 \h </w:instrText>
      </w:r>
      <w:r>
        <w:fldChar w:fldCharType="separate"/>
      </w:r>
      <w:r>
        <w:t>130</w:t>
      </w:r>
      <w:r>
        <w:fldChar w:fldCharType="end"/>
      </w:r>
    </w:p>
    <w:p w14:paraId="2BB0D091" w14:textId="1FCD28CE" w:rsidR="00FC6B4B" w:rsidRDefault="00FC6B4B">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_Toc162627598 \h </w:instrText>
      </w:r>
      <w:r>
        <w:fldChar w:fldCharType="separate"/>
      </w:r>
      <w:r>
        <w:t>132</w:t>
      </w:r>
      <w:r>
        <w:fldChar w:fldCharType="end"/>
      </w:r>
    </w:p>
    <w:p w14:paraId="393E220B" w14:textId="7CFA2BFB" w:rsidR="00FC6B4B" w:rsidRDefault="00FC6B4B">
      <w:pPr>
        <w:pStyle w:val="TOC4"/>
        <w:rPr>
          <w:rFonts w:asciiTheme="minorHAnsi" w:eastAsiaTheme="minorEastAsia" w:hAnsiTheme="minorHAnsi" w:cstheme="minorBidi"/>
          <w:kern w:val="2"/>
          <w:sz w:val="22"/>
          <w:szCs w:val="22"/>
          <w14:ligatures w14:val="standardContextual"/>
        </w:rPr>
      </w:pPr>
      <w:r>
        <w:t>8.19.4.3</w:t>
      </w:r>
      <w:r>
        <w:rPr>
          <w:rFonts w:asciiTheme="minorHAnsi" w:eastAsiaTheme="minorEastAsia" w:hAnsiTheme="minorHAnsi" w:cstheme="minorBidi"/>
          <w:kern w:val="2"/>
          <w:sz w:val="22"/>
          <w:szCs w:val="22"/>
          <w14:ligatures w14:val="standardContextual"/>
        </w:rPr>
        <w:tab/>
      </w:r>
      <w:r>
        <w:t>Inter-gNB-CU switch from direct to indirect path</w:t>
      </w:r>
      <w:r>
        <w:tab/>
      </w:r>
      <w:r>
        <w:fldChar w:fldCharType="begin" w:fldLock="1"/>
      </w:r>
      <w:r>
        <w:instrText xml:space="preserve"> PAGEREF _Toc162627599 \h </w:instrText>
      </w:r>
      <w:r>
        <w:fldChar w:fldCharType="separate"/>
      </w:r>
      <w:r>
        <w:t>133</w:t>
      </w:r>
      <w:r>
        <w:fldChar w:fldCharType="end"/>
      </w:r>
    </w:p>
    <w:p w14:paraId="1FACD1E5" w14:textId="110D0FB4" w:rsidR="00FC6B4B" w:rsidRDefault="00FC6B4B">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_Toc162627600 \h </w:instrText>
      </w:r>
      <w:r>
        <w:fldChar w:fldCharType="separate"/>
      </w:r>
      <w:r>
        <w:t>135</w:t>
      </w:r>
      <w:r>
        <w:fldChar w:fldCharType="end"/>
      </w:r>
    </w:p>
    <w:p w14:paraId="43FD061F" w14:textId="3992B6F8" w:rsidR="00FC6B4B" w:rsidRDefault="00FC6B4B">
      <w:pPr>
        <w:pStyle w:val="TOC2"/>
        <w:rPr>
          <w:rFonts w:asciiTheme="minorHAnsi" w:eastAsiaTheme="minorEastAsia" w:hAnsiTheme="minorHAnsi" w:cstheme="minorBidi"/>
          <w:kern w:val="2"/>
          <w:sz w:val="22"/>
          <w:szCs w:val="22"/>
          <w14:ligatures w14:val="standardContextual"/>
        </w:rPr>
      </w:pPr>
      <w:r w:rsidRPr="00763CEB">
        <w:rPr>
          <w:rFonts w:eastAsia="SimSun"/>
          <w:lang w:eastAsia="zh-CN"/>
        </w:rPr>
        <w:t>8</w:t>
      </w:r>
      <w:r w:rsidRPr="00763CEB">
        <w:rPr>
          <w:rFonts w:eastAsia="SimSun"/>
        </w:rPr>
        <w:t>.21</w:t>
      </w:r>
      <w:r>
        <w:rPr>
          <w:rFonts w:asciiTheme="minorHAnsi" w:eastAsiaTheme="minorEastAsia" w:hAnsiTheme="minorHAnsi" w:cstheme="minorBidi"/>
          <w:kern w:val="2"/>
          <w:sz w:val="22"/>
          <w:szCs w:val="22"/>
          <w14:ligatures w14:val="standardContextual"/>
        </w:rPr>
        <w:tab/>
      </w:r>
      <w:r w:rsidRPr="00763CEB">
        <w:rPr>
          <w:rFonts w:eastAsia="SimSun"/>
        </w:rPr>
        <w:t xml:space="preserve">Overall procedures </w:t>
      </w:r>
      <w:r w:rsidRPr="00763CEB">
        <w:rPr>
          <w:rFonts w:eastAsia="SimSun"/>
          <w:lang w:eastAsia="zh-CN"/>
        </w:rPr>
        <w:t>for Network Controlled Repeater</w:t>
      </w:r>
      <w:r>
        <w:tab/>
      </w:r>
      <w:r>
        <w:fldChar w:fldCharType="begin" w:fldLock="1"/>
      </w:r>
      <w:r>
        <w:instrText xml:space="preserve"> PAGEREF _Toc162627601 \h </w:instrText>
      </w:r>
      <w:r>
        <w:fldChar w:fldCharType="separate"/>
      </w:r>
      <w:r>
        <w:t>135</w:t>
      </w:r>
      <w:r>
        <w:fldChar w:fldCharType="end"/>
      </w:r>
    </w:p>
    <w:p w14:paraId="5CE0BB7C" w14:textId="6FE33160" w:rsidR="00FC6B4B" w:rsidRDefault="00FC6B4B">
      <w:pPr>
        <w:pStyle w:val="TOC3"/>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rsidRPr="00763CEB">
        <w:rPr>
          <w:rFonts w:eastAsia="SimSun"/>
          <w:lang w:val="en-US" w:eastAsia="zh-CN"/>
        </w:rPr>
        <w:t xml:space="preserve">Network Controlled Repeater </w:t>
      </w:r>
      <w:r>
        <w:t>Integration Procedure</w:t>
      </w:r>
      <w:r>
        <w:tab/>
      </w:r>
      <w:r>
        <w:fldChar w:fldCharType="begin" w:fldLock="1"/>
      </w:r>
      <w:r>
        <w:instrText xml:space="preserve"> PAGEREF _Toc162627602 \h </w:instrText>
      </w:r>
      <w:r>
        <w:fldChar w:fldCharType="separate"/>
      </w:r>
      <w:r>
        <w:t>135</w:t>
      </w:r>
      <w:r>
        <w:fldChar w:fldCharType="end"/>
      </w:r>
    </w:p>
    <w:p w14:paraId="3485774A" w14:textId="66B923C4" w:rsidR="00FC6B4B" w:rsidRDefault="00FC6B4B">
      <w:pPr>
        <w:pStyle w:val="TOC2"/>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Overall procedures for multi-path support</w:t>
      </w:r>
      <w:r>
        <w:tab/>
      </w:r>
      <w:r>
        <w:fldChar w:fldCharType="begin" w:fldLock="1"/>
      </w:r>
      <w:r>
        <w:instrText xml:space="preserve"> PAGEREF _Toc162627603 \h </w:instrText>
      </w:r>
      <w:r>
        <w:fldChar w:fldCharType="separate"/>
      </w:r>
      <w:r>
        <w:t>136</w:t>
      </w:r>
      <w:r>
        <w:fldChar w:fldCharType="end"/>
      </w:r>
    </w:p>
    <w:p w14:paraId="7F3E134B" w14:textId="3BB04F8F" w:rsidR="00FC6B4B" w:rsidRDefault="00FC6B4B">
      <w:pPr>
        <w:pStyle w:val="TOC3"/>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Inter-DU direct path addition on top of indirect path</w:t>
      </w:r>
      <w:r>
        <w:tab/>
      </w:r>
      <w:r>
        <w:fldChar w:fldCharType="begin" w:fldLock="1"/>
      </w:r>
      <w:r>
        <w:instrText xml:space="preserve"> PAGEREF _Toc162627604 \h </w:instrText>
      </w:r>
      <w:r>
        <w:fldChar w:fldCharType="separate"/>
      </w:r>
      <w:r>
        <w:t>136</w:t>
      </w:r>
      <w:r>
        <w:fldChar w:fldCharType="end"/>
      </w:r>
    </w:p>
    <w:p w14:paraId="0B77140B" w14:textId="5C1E51D0" w:rsidR="00FC6B4B" w:rsidRDefault="00FC6B4B">
      <w:pPr>
        <w:pStyle w:val="TOC3"/>
        <w:rPr>
          <w:rFonts w:asciiTheme="minorHAnsi" w:eastAsiaTheme="minorEastAsia" w:hAnsiTheme="minorHAnsi" w:cstheme="minorBidi"/>
          <w:kern w:val="2"/>
          <w:sz w:val="22"/>
          <w:szCs w:val="22"/>
          <w14:ligatures w14:val="standardContextual"/>
        </w:rPr>
      </w:pPr>
      <w:r>
        <w:t>8.22.2</w:t>
      </w:r>
      <w:r>
        <w:rPr>
          <w:rFonts w:asciiTheme="minorHAnsi" w:eastAsiaTheme="minorEastAsia" w:hAnsiTheme="minorHAnsi" w:cstheme="minorBidi"/>
          <w:kern w:val="2"/>
          <w:sz w:val="22"/>
          <w:szCs w:val="22"/>
          <w14:ligatures w14:val="standardContextual"/>
        </w:rPr>
        <w:tab/>
      </w:r>
      <w:r>
        <w:t>Inter-DU indirect path addition on top of direct path</w:t>
      </w:r>
      <w:r>
        <w:tab/>
      </w:r>
      <w:r>
        <w:fldChar w:fldCharType="begin" w:fldLock="1"/>
      </w:r>
      <w:r>
        <w:instrText xml:space="preserve"> PAGEREF _Toc162627605 \h </w:instrText>
      </w:r>
      <w:r>
        <w:fldChar w:fldCharType="separate"/>
      </w:r>
      <w:r>
        <w:t>138</w:t>
      </w:r>
      <w:r>
        <w:fldChar w:fldCharType="end"/>
      </w:r>
    </w:p>
    <w:p w14:paraId="72489DC5" w14:textId="3C1FE04A" w:rsidR="00FC6B4B" w:rsidRDefault="00FC6B4B">
      <w:pPr>
        <w:pStyle w:val="TOC3"/>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Intra-DU direct path addition on top of indirect path</w:t>
      </w:r>
      <w:r>
        <w:tab/>
      </w:r>
      <w:r>
        <w:fldChar w:fldCharType="begin" w:fldLock="1"/>
      </w:r>
      <w:r>
        <w:instrText xml:space="preserve"> PAGEREF _Toc162627606 \h </w:instrText>
      </w:r>
      <w:r>
        <w:fldChar w:fldCharType="separate"/>
      </w:r>
      <w:r>
        <w:t>140</w:t>
      </w:r>
      <w:r>
        <w:fldChar w:fldCharType="end"/>
      </w:r>
    </w:p>
    <w:p w14:paraId="66D97C1C" w14:textId="5E4C79D0" w:rsidR="00FC6B4B" w:rsidRDefault="00FC6B4B">
      <w:pPr>
        <w:pStyle w:val="TOC3"/>
        <w:rPr>
          <w:rFonts w:asciiTheme="minorHAnsi" w:eastAsiaTheme="minorEastAsia" w:hAnsiTheme="minorHAnsi" w:cstheme="minorBidi"/>
          <w:kern w:val="2"/>
          <w:sz w:val="22"/>
          <w:szCs w:val="22"/>
          <w14:ligatures w14:val="standardContextual"/>
        </w:rPr>
      </w:pPr>
      <w:r>
        <w:t>8.22.4</w:t>
      </w:r>
      <w:r>
        <w:rPr>
          <w:rFonts w:asciiTheme="minorHAnsi" w:eastAsiaTheme="minorEastAsia" w:hAnsiTheme="minorHAnsi" w:cstheme="minorBidi"/>
          <w:kern w:val="2"/>
          <w:sz w:val="22"/>
          <w:szCs w:val="22"/>
          <w14:ligatures w14:val="standardContextual"/>
        </w:rPr>
        <w:tab/>
      </w:r>
      <w:r>
        <w:t>Intra-DU indirect path addition on top of direct path</w:t>
      </w:r>
      <w:r>
        <w:tab/>
      </w:r>
      <w:r>
        <w:fldChar w:fldCharType="begin" w:fldLock="1"/>
      </w:r>
      <w:r>
        <w:instrText xml:space="preserve"> PAGEREF _Toc162627607 \h </w:instrText>
      </w:r>
      <w:r>
        <w:fldChar w:fldCharType="separate"/>
      </w:r>
      <w:r>
        <w:t>142</w:t>
      </w:r>
      <w:r>
        <w:fldChar w:fldCharType="end"/>
      </w:r>
    </w:p>
    <w:p w14:paraId="407B2D97" w14:textId="27F3AF27" w:rsidR="00FC6B4B" w:rsidRDefault="00FC6B4B">
      <w:pPr>
        <w:pStyle w:val="TOC2"/>
        <w:rPr>
          <w:rFonts w:asciiTheme="minorHAnsi" w:eastAsiaTheme="minorEastAsia" w:hAnsiTheme="minorHAnsi" w:cstheme="minorBidi"/>
          <w:kern w:val="2"/>
          <w:sz w:val="22"/>
          <w:szCs w:val="22"/>
          <w14:ligatures w14:val="standardContextual"/>
        </w:rPr>
      </w:pPr>
      <w:r>
        <w:t>8.23</w:t>
      </w:r>
      <w:r>
        <w:rPr>
          <w:rFonts w:asciiTheme="minorHAnsi" w:eastAsiaTheme="minorEastAsia" w:hAnsiTheme="minorHAnsi" w:cstheme="minorBidi"/>
          <w:kern w:val="2"/>
          <w:sz w:val="22"/>
          <w:szCs w:val="22"/>
          <w14:ligatures w14:val="standardContextual"/>
        </w:rPr>
        <w:tab/>
      </w:r>
      <w:r>
        <w:t>Mobile IAB migration procedures</w:t>
      </w:r>
      <w:r>
        <w:tab/>
      </w:r>
      <w:r>
        <w:fldChar w:fldCharType="begin" w:fldLock="1"/>
      </w:r>
      <w:r>
        <w:instrText xml:space="preserve"> PAGEREF _Toc162627608 \h </w:instrText>
      </w:r>
      <w:r>
        <w:fldChar w:fldCharType="separate"/>
      </w:r>
      <w:r>
        <w:t>143</w:t>
      </w:r>
      <w:r>
        <w:fldChar w:fldCharType="end"/>
      </w:r>
    </w:p>
    <w:p w14:paraId="5090D784" w14:textId="4F716658" w:rsidR="00FC6B4B" w:rsidRDefault="00FC6B4B">
      <w:pPr>
        <w:pStyle w:val="TOC3"/>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Migration of mobile IAB-MT via Xn handover</w:t>
      </w:r>
      <w:r>
        <w:tab/>
      </w:r>
      <w:r>
        <w:fldChar w:fldCharType="begin" w:fldLock="1"/>
      </w:r>
      <w:r>
        <w:instrText xml:space="preserve"> PAGEREF _Toc162627609 \h </w:instrText>
      </w:r>
      <w:r>
        <w:fldChar w:fldCharType="separate"/>
      </w:r>
      <w:r>
        <w:t>143</w:t>
      </w:r>
      <w:r>
        <w:fldChar w:fldCharType="end"/>
      </w:r>
    </w:p>
    <w:p w14:paraId="5FA8BEBD" w14:textId="189978E6" w:rsidR="00FC6B4B" w:rsidRDefault="00FC6B4B">
      <w:pPr>
        <w:pStyle w:val="TOC3"/>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Migration of mobile IAB-MT via NG handover</w:t>
      </w:r>
      <w:r>
        <w:tab/>
      </w:r>
      <w:r>
        <w:fldChar w:fldCharType="begin" w:fldLock="1"/>
      </w:r>
      <w:r>
        <w:instrText xml:space="preserve"> PAGEREF _Toc162627610 \h </w:instrText>
      </w:r>
      <w:r>
        <w:fldChar w:fldCharType="separate"/>
      </w:r>
      <w:r>
        <w:t>144</w:t>
      </w:r>
      <w:r>
        <w:fldChar w:fldCharType="end"/>
      </w:r>
    </w:p>
    <w:p w14:paraId="67AA460E" w14:textId="17C2EE8B" w:rsidR="00FC6B4B" w:rsidRPr="00673D2E" w:rsidRDefault="00FC6B4B">
      <w:pPr>
        <w:pStyle w:val="TOC3"/>
        <w:rPr>
          <w:rFonts w:asciiTheme="minorHAnsi" w:eastAsiaTheme="minorEastAsia" w:hAnsiTheme="minorHAnsi" w:cstheme="minorBidi"/>
          <w:kern w:val="2"/>
          <w:sz w:val="22"/>
          <w:szCs w:val="22"/>
          <w:lang w:val="fr-FR"/>
          <w14:ligatures w14:val="standardContextual"/>
        </w:rPr>
      </w:pPr>
      <w:r w:rsidRPr="00673D2E">
        <w:rPr>
          <w:lang w:val="fr-FR"/>
        </w:rPr>
        <w:t>8.23.3</w:t>
      </w:r>
      <w:r w:rsidRPr="00673D2E">
        <w:rPr>
          <w:rFonts w:asciiTheme="minorHAnsi" w:eastAsiaTheme="minorEastAsia" w:hAnsiTheme="minorHAnsi" w:cstheme="minorBidi"/>
          <w:kern w:val="2"/>
          <w:sz w:val="22"/>
          <w:szCs w:val="22"/>
          <w:lang w:val="fr-FR"/>
          <w14:ligatures w14:val="standardContextual"/>
        </w:rPr>
        <w:tab/>
      </w:r>
      <w:r w:rsidRPr="00673D2E">
        <w:rPr>
          <w:lang w:val="fr-FR"/>
        </w:rPr>
        <w:t>Mobile IAB-DU migration procedure</w:t>
      </w:r>
      <w:r w:rsidRPr="00673D2E">
        <w:rPr>
          <w:lang w:val="fr-FR"/>
        </w:rPr>
        <w:tab/>
      </w:r>
      <w:r>
        <w:fldChar w:fldCharType="begin" w:fldLock="1"/>
      </w:r>
      <w:r w:rsidRPr="00673D2E">
        <w:rPr>
          <w:lang w:val="fr-FR"/>
        </w:rPr>
        <w:instrText xml:space="preserve"> PAGEREF _Toc162627611 \h </w:instrText>
      </w:r>
      <w:r>
        <w:fldChar w:fldCharType="separate"/>
      </w:r>
      <w:r w:rsidRPr="00673D2E">
        <w:rPr>
          <w:lang w:val="fr-FR"/>
        </w:rPr>
        <w:t>145</w:t>
      </w:r>
      <w:r>
        <w:fldChar w:fldCharType="end"/>
      </w:r>
    </w:p>
    <w:p w14:paraId="0A4E686C" w14:textId="79D5D733" w:rsidR="00FC6B4B" w:rsidRDefault="00FC6B4B">
      <w:pPr>
        <w:pStyle w:val="TOC3"/>
        <w:rPr>
          <w:rFonts w:asciiTheme="minorHAnsi" w:eastAsiaTheme="minorEastAsia" w:hAnsiTheme="minorHAnsi" w:cstheme="minorBidi"/>
          <w:kern w:val="2"/>
          <w:sz w:val="22"/>
          <w:szCs w:val="22"/>
          <w14:ligatures w14:val="standardContextual"/>
        </w:rPr>
      </w:pPr>
      <w:r>
        <w:t>8.23.4</w:t>
      </w:r>
      <w:r>
        <w:rPr>
          <w:rFonts w:asciiTheme="minorHAnsi" w:eastAsiaTheme="minorEastAsia" w:hAnsiTheme="minorHAnsi" w:cstheme="minorBidi"/>
          <w:kern w:val="2"/>
          <w:sz w:val="22"/>
          <w:szCs w:val="22"/>
          <w14:ligatures w14:val="standardContextual"/>
        </w:rPr>
        <w:tab/>
      </w:r>
      <w:r>
        <w:t>Mobile IAB-node RLF recovery</w:t>
      </w:r>
      <w:r>
        <w:tab/>
      </w:r>
      <w:r>
        <w:fldChar w:fldCharType="begin" w:fldLock="1"/>
      </w:r>
      <w:r>
        <w:instrText xml:space="preserve"> PAGEREF _Toc162627612 \h </w:instrText>
      </w:r>
      <w:r>
        <w:fldChar w:fldCharType="separate"/>
      </w:r>
      <w:r>
        <w:t>146</w:t>
      </w:r>
      <w:r>
        <w:fldChar w:fldCharType="end"/>
      </w:r>
    </w:p>
    <w:p w14:paraId="7D08A8D5" w14:textId="195FF0A9" w:rsidR="00FC6B4B" w:rsidRDefault="00FC6B4B">
      <w:pPr>
        <w:pStyle w:val="TOC2"/>
        <w:rPr>
          <w:rFonts w:asciiTheme="minorHAnsi" w:eastAsiaTheme="minorEastAsia" w:hAnsiTheme="minorHAnsi" w:cstheme="minorBidi"/>
          <w:kern w:val="2"/>
          <w:sz w:val="22"/>
          <w:szCs w:val="22"/>
          <w14:ligatures w14:val="standardContextual"/>
        </w:rPr>
      </w:pPr>
      <w:r>
        <w:t>8.24</w:t>
      </w:r>
      <w:r>
        <w:rPr>
          <w:rFonts w:asciiTheme="minorHAnsi" w:eastAsiaTheme="minorEastAsia" w:hAnsiTheme="minorHAnsi" w:cstheme="minorBidi"/>
          <w:kern w:val="2"/>
          <w:sz w:val="22"/>
          <w:szCs w:val="22"/>
          <w14:ligatures w14:val="standardContextual"/>
        </w:rPr>
        <w:tab/>
      </w:r>
      <w:r>
        <w:t>Timing resiliency service</w:t>
      </w:r>
      <w:r>
        <w:tab/>
      </w:r>
      <w:r>
        <w:fldChar w:fldCharType="begin" w:fldLock="1"/>
      </w:r>
      <w:r>
        <w:instrText xml:space="preserve"> PAGEREF _Toc162627613 \h </w:instrText>
      </w:r>
      <w:r>
        <w:fldChar w:fldCharType="separate"/>
      </w:r>
      <w:r>
        <w:t>147</w:t>
      </w:r>
      <w:r>
        <w:fldChar w:fldCharType="end"/>
      </w:r>
    </w:p>
    <w:p w14:paraId="5041FD06" w14:textId="619E8F67" w:rsidR="00FC6B4B" w:rsidRDefault="00FC6B4B">
      <w:pPr>
        <w:pStyle w:val="TOC3"/>
        <w:rPr>
          <w:rFonts w:asciiTheme="minorHAnsi" w:eastAsiaTheme="minorEastAsia" w:hAnsiTheme="minorHAnsi" w:cstheme="minorBidi"/>
          <w:kern w:val="2"/>
          <w:sz w:val="22"/>
          <w:szCs w:val="22"/>
          <w14:ligatures w14:val="standardContextual"/>
        </w:rPr>
      </w:pPr>
      <w:r>
        <w:t>8.24.1</w:t>
      </w:r>
      <w:r>
        <w:rPr>
          <w:rFonts w:asciiTheme="minorHAnsi" w:eastAsiaTheme="minorEastAsia" w:hAnsiTheme="minorHAnsi" w:cstheme="minorBidi"/>
          <w:kern w:val="2"/>
          <w:sz w:val="22"/>
          <w:szCs w:val="22"/>
          <w14:ligatures w14:val="standardContextual"/>
        </w:rPr>
        <w:tab/>
      </w:r>
      <w:r>
        <w:t>RAN TSS reporting towards the CN</w:t>
      </w:r>
      <w:r>
        <w:tab/>
      </w:r>
      <w:r>
        <w:fldChar w:fldCharType="begin" w:fldLock="1"/>
      </w:r>
      <w:r>
        <w:instrText xml:space="preserve"> PAGEREF _Toc162627614 \h </w:instrText>
      </w:r>
      <w:r>
        <w:fldChar w:fldCharType="separate"/>
      </w:r>
      <w:r>
        <w:t>147</w:t>
      </w:r>
      <w:r>
        <w:fldChar w:fldCharType="end"/>
      </w:r>
    </w:p>
    <w:p w14:paraId="0E949C95" w14:textId="545B57BE" w:rsidR="00FC6B4B" w:rsidRDefault="00FC6B4B">
      <w:pPr>
        <w:pStyle w:val="TOC3"/>
        <w:rPr>
          <w:rFonts w:asciiTheme="minorHAnsi" w:eastAsiaTheme="minorEastAsia" w:hAnsiTheme="minorHAnsi" w:cstheme="minorBidi"/>
          <w:kern w:val="2"/>
          <w:sz w:val="22"/>
          <w:szCs w:val="22"/>
          <w14:ligatures w14:val="standardContextual"/>
        </w:rPr>
      </w:pPr>
      <w:r>
        <w:t>8.24.2</w:t>
      </w:r>
      <w:r>
        <w:rPr>
          <w:rFonts w:asciiTheme="minorHAnsi" w:eastAsiaTheme="minorEastAsia" w:hAnsiTheme="minorHAnsi" w:cstheme="minorBidi"/>
          <w:kern w:val="2"/>
          <w:sz w:val="22"/>
          <w:szCs w:val="22"/>
          <w14:ligatures w14:val="standardContextual"/>
        </w:rPr>
        <w:tab/>
      </w:r>
      <w:r>
        <w:t>RAN TSS reporting towards the UE</w:t>
      </w:r>
      <w:r>
        <w:tab/>
      </w:r>
      <w:r>
        <w:fldChar w:fldCharType="begin" w:fldLock="1"/>
      </w:r>
      <w:r>
        <w:instrText xml:space="preserve"> PAGEREF _Toc162627615 \h </w:instrText>
      </w:r>
      <w:r>
        <w:fldChar w:fldCharType="separate"/>
      </w:r>
      <w:r>
        <w:t>149</w:t>
      </w:r>
      <w:r>
        <w:fldChar w:fldCharType="end"/>
      </w:r>
    </w:p>
    <w:p w14:paraId="7647CBF4" w14:textId="3B060082" w:rsidR="00FC6B4B" w:rsidRDefault="00FC6B4B">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instrText xml:space="preserve"> PAGEREF _Toc162627616 \h </w:instrText>
      </w:r>
      <w:r>
        <w:fldChar w:fldCharType="separate"/>
      </w:r>
      <w:r>
        <w:t>150</w:t>
      </w:r>
      <w:r>
        <w:fldChar w:fldCharType="end"/>
      </w:r>
    </w:p>
    <w:p w14:paraId="3B6848F3" w14:textId="5C04A7DE" w:rsidR="00FC6B4B" w:rsidRDefault="00FC6B4B">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_Toc162627617 \h </w:instrText>
      </w:r>
      <w:r>
        <w:fldChar w:fldCharType="separate"/>
      </w:r>
      <w:r>
        <w:t>150</w:t>
      </w:r>
      <w:r>
        <w:fldChar w:fldCharType="end"/>
      </w:r>
    </w:p>
    <w:p w14:paraId="2AC36F1D" w14:textId="78B77524" w:rsidR="00FC6B4B" w:rsidRDefault="00FC6B4B">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_Toc162627618 \h </w:instrText>
      </w:r>
      <w:r>
        <w:fldChar w:fldCharType="separate"/>
      </w:r>
      <w:r>
        <w:t>151</w:t>
      </w:r>
      <w:r>
        <w:fldChar w:fldCharType="end"/>
      </w:r>
    </w:p>
    <w:p w14:paraId="268A8766" w14:textId="338D42C4" w:rsidR="00FC6B4B" w:rsidRDefault="00FC6B4B">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_Toc162627619 \h </w:instrText>
      </w:r>
      <w:r>
        <w:fldChar w:fldCharType="separate"/>
      </w:r>
      <w:r>
        <w:t>151</w:t>
      </w:r>
      <w:r>
        <w:fldChar w:fldCharType="end"/>
      </w:r>
    </w:p>
    <w:p w14:paraId="2B79220E" w14:textId="444497FA" w:rsidR="00FC6B4B" w:rsidRDefault="00FC6B4B">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_Toc162627620 \h </w:instrText>
      </w:r>
      <w:r>
        <w:fldChar w:fldCharType="separate"/>
      </w:r>
      <w:r>
        <w:t>151</w:t>
      </w:r>
      <w:r>
        <w:fldChar w:fldCharType="end"/>
      </w:r>
    </w:p>
    <w:p w14:paraId="611C504C" w14:textId="70B27EDA" w:rsidR="00FC6B4B" w:rsidRDefault="00FC6B4B">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_Toc162627621 \h </w:instrText>
      </w:r>
      <w:r>
        <w:fldChar w:fldCharType="separate"/>
      </w:r>
      <w:r>
        <w:t>151</w:t>
      </w:r>
      <w:r>
        <w:fldChar w:fldCharType="end"/>
      </w:r>
    </w:p>
    <w:p w14:paraId="16414BF4" w14:textId="555AB142" w:rsidR="00FC6B4B" w:rsidRDefault="00FC6B4B">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_Toc162627622 \h </w:instrText>
      </w:r>
      <w:r>
        <w:fldChar w:fldCharType="separate"/>
      </w:r>
      <w:r>
        <w:t>151</w:t>
      </w:r>
      <w:r>
        <w:fldChar w:fldCharType="end"/>
      </w:r>
    </w:p>
    <w:p w14:paraId="620B8909" w14:textId="0BFA7625" w:rsidR="00FC6B4B" w:rsidRDefault="00FC6B4B">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_Toc162627623 \h </w:instrText>
      </w:r>
      <w:r>
        <w:fldChar w:fldCharType="separate"/>
      </w:r>
      <w:r>
        <w:t>151</w:t>
      </w:r>
      <w:r>
        <w:fldChar w:fldCharType="end"/>
      </w:r>
    </w:p>
    <w:p w14:paraId="6F94FD5A" w14:textId="0EBEE220" w:rsidR="00FC6B4B" w:rsidRDefault="00FC6B4B">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_Toc162627624 \h </w:instrText>
      </w:r>
      <w:r>
        <w:fldChar w:fldCharType="separate"/>
      </w:r>
      <w:r>
        <w:t>151</w:t>
      </w:r>
      <w:r>
        <w:fldChar w:fldCharType="end"/>
      </w:r>
    </w:p>
    <w:p w14:paraId="41C852CB" w14:textId="44D1BC07" w:rsidR="00FC6B4B" w:rsidRDefault="00FC6B4B">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_Toc162627625 \h </w:instrText>
      </w:r>
      <w:r>
        <w:fldChar w:fldCharType="separate"/>
      </w:r>
      <w:r>
        <w:t>151</w:t>
      </w:r>
      <w:r>
        <w:fldChar w:fldCharType="end"/>
      </w:r>
    </w:p>
    <w:p w14:paraId="3D1CFB35" w14:textId="1572EC19" w:rsidR="00FC6B4B" w:rsidRDefault="00FC6B4B" w:rsidP="00FC6B4B">
      <w:pPr>
        <w:pStyle w:val="TOC8"/>
        <w:rPr>
          <w:rFonts w:asciiTheme="minorHAnsi" w:eastAsiaTheme="minorEastAsia" w:hAnsiTheme="minorHAnsi" w:cstheme="minorBidi"/>
          <w:b w:val="0"/>
          <w:kern w:val="2"/>
          <w:szCs w:val="22"/>
          <w14:ligatures w14:val="standardContextual"/>
        </w:rPr>
      </w:pPr>
      <w:r>
        <w:t>Annex A</w:t>
      </w:r>
      <w:r w:rsidRPr="00763CEB">
        <w:rPr>
          <w:rFonts w:eastAsia="MS Mincho"/>
        </w:rPr>
        <w:t xml:space="preserve"> </w:t>
      </w:r>
      <w:r>
        <w:t>(informative):</w:t>
      </w:r>
      <w:r>
        <w:tab/>
        <w:t>Deployment scenarios of gNB/en-gNB</w:t>
      </w:r>
      <w:r>
        <w:tab/>
      </w:r>
      <w:r>
        <w:fldChar w:fldCharType="begin" w:fldLock="1"/>
      </w:r>
      <w:r>
        <w:instrText xml:space="preserve"> PAGEREF _Toc162627626 \h </w:instrText>
      </w:r>
      <w:r>
        <w:fldChar w:fldCharType="separate"/>
      </w:r>
      <w:r>
        <w:t>153</w:t>
      </w:r>
      <w:r>
        <w:fldChar w:fldCharType="end"/>
      </w:r>
    </w:p>
    <w:p w14:paraId="1BDDE258" w14:textId="1F97B54F" w:rsidR="00FC6B4B" w:rsidRDefault="00FC6B4B" w:rsidP="00FC6B4B">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_Toc162627627 \h </w:instrText>
      </w:r>
      <w:r>
        <w:fldChar w:fldCharType="separate"/>
      </w:r>
      <w:r>
        <w:t>154</w:t>
      </w:r>
      <w:r>
        <w:fldChar w:fldCharType="end"/>
      </w:r>
    </w:p>
    <w:p w14:paraId="2A410563" w14:textId="231A85A9" w:rsidR="00FC6B4B" w:rsidRDefault="00FC6B4B" w:rsidP="00FC6B4B">
      <w:pPr>
        <w:pStyle w:val="TOC8"/>
        <w:rPr>
          <w:rFonts w:asciiTheme="minorHAnsi" w:eastAsiaTheme="minorEastAsia" w:hAnsiTheme="minorHAnsi" w:cstheme="minorBidi"/>
          <w:b w:val="0"/>
          <w:kern w:val="2"/>
          <w:szCs w:val="22"/>
          <w14:ligatures w14:val="standardContextual"/>
        </w:rPr>
      </w:pPr>
      <w:r>
        <w:t>Annex C (informative):</w:t>
      </w:r>
      <w:r>
        <w:tab/>
        <w:t>Change History</w:t>
      </w:r>
      <w:r>
        <w:tab/>
      </w:r>
      <w:r>
        <w:fldChar w:fldCharType="begin" w:fldLock="1"/>
      </w:r>
      <w:r>
        <w:instrText xml:space="preserve"> PAGEREF _Toc162627628 \h </w:instrText>
      </w:r>
      <w:r>
        <w:fldChar w:fldCharType="separate"/>
      </w:r>
      <w:r>
        <w:t>155</w:t>
      </w:r>
      <w:r>
        <w:fldChar w:fldCharType="end"/>
      </w:r>
    </w:p>
    <w:p w14:paraId="68157352" w14:textId="1B788261"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162627420"/>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162627421"/>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162627422"/>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S Mincho"/>
          <w:lang w:eastAsia="ja-JP"/>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162627423"/>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162627424"/>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lastRenderedPageBreak/>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lastRenderedPageBreak/>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162627425"/>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lastRenderedPageBreak/>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32040E27" w14:textId="00050F08"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lang w:eastAsia="zh-CN"/>
        </w:rPr>
      </w:pPr>
      <w:r>
        <w:rPr>
          <w:rFonts w:hint="eastAsia"/>
          <w:lang w:eastAsia="zh-CN"/>
        </w:rPr>
        <w:t>N</w:t>
      </w:r>
      <w:r>
        <w:rPr>
          <w:lang w:eastAsia="zh-CN"/>
        </w:rPr>
        <w:t>CI</w:t>
      </w:r>
      <w:r>
        <w:rPr>
          <w:lang w:eastAsia="zh-CN"/>
        </w:rPr>
        <w:tab/>
      </w:r>
      <w:r w:rsidRPr="00706A71">
        <w:rPr>
          <w:rFonts w:eastAsia="Malgun Gothic"/>
        </w:rPr>
        <w:t>NR Cell Identity</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162627426"/>
      <w:bookmarkEnd w:id="121"/>
      <w:r w:rsidRPr="00B8401F">
        <w:lastRenderedPageBreak/>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162627427"/>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162627428"/>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162627429"/>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pt;height:188.65pt" o:ole="">
            <v:imagedata r:id="rId13" o:title=""/>
          </v:shape>
          <o:OLEObject Type="Embed" ProgID="Word.Picture.8" ShapeID="_x0000_i1027" DrawAspect="Content" ObjectID="_1773241140"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5.2-1: NG and Uu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162627430"/>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pt;height:188.65pt" o:ole="">
            <v:imagedata r:id="rId15" o:title=""/>
          </v:shape>
          <o:OLEObject Type="Embed" ProgID="Word.Picture.8" ShapeID="_x0000_i1028" DrawAspect="Content" ObjectID="_1773241141"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162627431"/>
      <w:bookmarkEnd w:id="213"/>
      <w:r w:rsidRPr="00B8401F">
        <w:lastRenderedPageBreak/>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162627432"/>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162627433"/>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2pt;height:228pt" o:ole="">
            <v:imagedata r:id="rId17" o:title=""/>
          </v:shape>
          <o:OLEObject Type="Embed" ProgID="Word.Picture.8" ShapeID="_x0000_i1029" DrawAspect="Content" ObjectID="_1773241142"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BAB087"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162627434"/>
      <w:bookmarkEnd w:id="268"/>
      <w:r w:rsidRPr="00B8401F">
        <w:rPr>
          <w:lang w:eastAsia="ja-JP"/>
        </w:rPr>
        <w:t>6.1.2</w:t>
      </w:r>
      <w:r w:rsidRPr="00B8401F">
        <w:rPr>
          <w:lang w:eastAsia="ja-JP"/>
        </w:rPr>
        <w:tab/>
        <w:t>Overall architecture for separation of gNB-CU-CP and gNB-CU-UP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pt;height:156.65pt" o:ole="">
            <v:imagedata r:id="rId19" o:title=""/>
          </v:shape>
          <o:OLEObject Type="Embed" ProgID="Visio.Drawing.15" ShapeID="_x0000_i1030" DrawAspect="Content" ObjectID="_1773241143"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lastRenderedPageBreak/>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13919117"/>
      <w:bookmarkStart w:id="302" w:name="_Toc29391479"/>
      <w:bookmarkStart w:id="303" w:name="_Toc36560510"/>
      <w:bookmarkStart w:id="304" w:name="_Toc162627435"/>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4"/>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3.35pt;height:346pt" o:ole="">
            <v:imagedata r:id="rId21" o:title=""/>
          </v:shape>
          <o:OLEObject Type="Embed" ProgID="Visio.Drawing.15" ShapeID="_x0000_i1031" DrawAspect="Content" ObjectID="_1773241144"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162627436"/>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35pt;height:164pt" o:ole="">
            <v:imagedata r:id="rId23" o:title=""/>
          </v:shape>
          <o:OLEObject Type="Embed" ProgID="Visio.Drawing.15" ShapeID="_x0000_i1032" DrawAspect="Content" ObjectID="_1773241145"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8.65pt;height:159.35pt" o:ole="">
            <v:imagedata r:id="rId25" o:title=""/>
          </v:shape>
          <o:OLEObject Type="Embed" ProgID="Visio.Drawing.15" ShapeID="_x0000_i1033" DrawAspect="Content" ObjectID="_1773241146"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p w14:paraId="37524B72" w14:textId="2CE51082" w:rsidR="00304DE8" w:rsidRPr="00EA36FA" w:rsidRDefault="005D3C45" w:rsidP="005D3C45">
      <w:pPr>
        <w:pStyle w:val="TH"/>
        <w:rPr>
          <w:rFonts w:eastAsia="DengXian"/>
        </w:rPr>
      </w:pPr>
      <w:bookmarkStart w:id="332" w:name="MCCQCTEMPBM_00000052"/>
      <w:bookmarkStart w:id="333" w:name="MCCQCTEMPBM_00000064"/>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162627437"/>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162627438"/>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35pt;height:202.65pt" o:ole="">
            <v:imagedata r:id="rId27" o:title=""/>
          </v:shape>
          <o:OLEObject Type="Embed" ProgID="Visio.Drawing.15" ShapeID="_x0000_i1034" DrawAspect="Content" ObjectID="_1773241147"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35pt;height:213.35pt" o:ole="">
            <v:imagedata r:id="rId29" o:title=""/>
          </v:shape>
          <o:OLEObject Type="Embed" ProgID="Visio.Drawing.15" ShapeID="_x0000_i1035" DrawAspect="Content" ObjectID="_1773241148"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162627439"/>
      <w:bookmarkEnd w:id="350"/>
      <w:r w:rsidRPr="00B8401F">
        <w:t>6.2</w:t>
      </w:r>
      <w:r w:rsidRPr="00B8401F">
        <w:tab/>
      </w:r>
      <w:r w:rsidRPr="00B8401F">
        <w:rPr>
          <w:lang w:eastAsia="ja-JP"/>
        </w:rPr>
        <w:t>NG-RAN</w:t>
      </w:r>
      <w:r w:rsidRPr="00B8401F">
        <w:t xml:space="preserve"> identifiers</w:t>
      </w:r>
      <w:bookmarkEnd w:id="301"/>
      <w:bookmarkEnd w:id="302"/>
      <w:bookmarkEnd w:id="303"/>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162627440"/>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77777777" w:rsidR="00373621" w:rsidRPr="00B8401F" w:rsidRDefault="00373621" w:rsidP="00371D61">
      <w:pPr>
        <w:pStyle w:val="B1"/>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9010F4" w:rsidRDefault="00C04795" w:rsidP="009010F4">
      <w:pPr>
        <w:rPr>
          <w:b/>
          <w:bCs/>
          <w:lang w:eastAsia="zh-CN"/>
        </w:rPr>
      </w:pPr>
      <w:r w:rsidRPr="009010F4">
        <w:rPr>
          <w:b/>
          <w:bCs/>
          <w:lang w:eastAsia="zh-CN"/>
        </w:rPr>
        <w:t>ng-eNB-DU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6" w:name="_Toc13919119"/>
      <w:bookmarkStart w:id="377" w:name="_Toc29391481"/>
      <w:bookmarkStart w:id="378" w:name="_Toc36560512"/>
      <w:bookmarkStart w:id="379" w:name="_Toc45104747"/>
      <w:bookmarkStart w:id="380" w:name="_Toc45883230"/>
      <w:bookmarkStart w:id="381" w:name="_Toc51763509"/>
      <w:bookmarkStart w:id="382" w:name="_Toc52266323"/>
      <w:bookmarkStart w:id="383" w:name="_Toc64445101"/>
      <w:bookmarkStart w:id="384" w:name="_Toc73980460"/>
      <w:bookmarkStart w:id="385" w:name="_Toc88651156"/>
      <w:bookmarkStart w:id="386" w:name="_Toc98351688"/>
      <w:bookmarkStart w:id="387" w:name="_Toc98747986"/>
      <w:bookmarkStart w:id="388" w:name="_Toc105704372"/>
      <w:bookmarkStart w:id="389" w:name="_Toc106108490"/>
      <w:bookmarkStart w:id="390"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1" w:name="_CR6_2_2"/>
      <w:bookmarkStart w:id="392" w:name="_Toc112703221"/>
      <w:bookmarkStart w:id="393" w:name="_Toc162627441"/>
      <w:bookmarkEnd w:id="391"/>
      <w:r w:rsidRPr="00B8401F">
        <w:rPr>
          <w:lang w:eastAsia="ja-JP"/>
        </w:rPr>
        <w:t>6.2.2</w:t>
      </w:r>
      <w:r w:rsidRPr="00B8401F">
        <w:rPr>
          <w:lang w:eastAsia="ja-JP"/>
        </w:rPr>
        <w:tab/>
        <w:t>gNB-DU ID</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2"/>
      <w:bookmarkEnd w:id="393"/>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4" w:name="_CR6_2_3"/>
      <w:bookmarkStart w:id="395" w:name="_Toc29391482"/>
      <w:bookmarkStart w:id="396" w:name="_Toc36560513"/>
      <w:bookmarkStart w:id="397" w:name="_Toc45104748"/>
      <w:bookmarkStart w:id="398" w:name="_Toc45883231"/>
      <w:bookmarkStart w:id="399" w:name="_Toc51763510"/>
      <w:bookmarkStart w:id="400" w:name="_Toc52266324"/>
      <w:bookmarkStart w:id="401" w:name="_Toc64445102"/>
      <w:bookmarkStart w:id="402" w:name="_Toc73980461"/>
      <w:bookmarkStart w:id="403" w:name="_Toc88651157"/>
      <w:bookmarkStart w:id="404" w:name="_Toc98351689"/>
      <w:bookmarkStart w:id="405" w:name="_Toc98747987"/>
      <w:bookmarkStart w:id="406" w:name="_Toc105704373"/>
      <w:bookmarkStart w:id="407" w:name="_Toc106108491"/>
      <w:bookmarkStart w:id="408" w:name="_Toc107829463"/>
      <w:bookmarkStart w:id="409" w:name="_Toc112703222"/>
      <w:bookmarkStart w:id="410" w:name="_Toc162627442"/>
      <w:bookmarkEnd w:id="394"/>
      <w:r w:rsidRPr="00B8401F">
        <w:rPr>
          <w:lang w:eastAsia="ja-JP"/>
        </w:rPr>
        <w:t>6.2.3</w:t>
      </w:r>
      <w:r w:rsidRPr="00B8401F">
        <w:rPr>
          <w:lang w:eastAsia="ja-JP"/>
        </w:rPr>
        <w:tab/>
        <w:t>ng-eNB-DU ID</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11" w:name="_CR6_2_4"/>
      <w:bookmarkStart w:id="412" w:name="_Toc51763511"/>
      <w:bookmarkStart w:id="413" w:name="_Toc52266325"/>
      <w:bookmarkStart w:id="414" w:name="_Toc64445103"/>
      <w:bookmarkStart w:id="415" w:name="_Toc73980462"/>
      <w:bookmarkStart w:id="416" w:name="_Toc88651158"/>
      <w:bookmarkStart w:id="417" w:name="_Toc98351690"/>
      <w:bookmarkStart w:id="418" w:name="_Toc98747988"/>
      <w:bookmarkStart w:id="419" w:name="_Toc105704374"/>
      <w:bookmarkStart w:id="420" w:name="_Toc106108492"/>
      <w:bookmarkStart w:id="421" w:name="_Toc107829464"/>
      <w:bookmarkStart w:id="422" w:name="_Toc112703223"/>
      <w:bookmarkStart w:id="423" w:name="_Toc162627443"/>
      <w:bookmarkEnd w:id="411"/>
      <w:r w:rsidRPr="00F751D8">
        <w:rPr>
          <w:lang w:eastAsia="ja-JP"/>
        </w:rPr>
        <w:lastRenderedPageBreak/>
        <w:t>6.2.</w:t>
      </w:r>
      <w:r>
        <w:rPr>
          <w:lang w:eastAsia="ja-JP"/>
        </w:rPr>
        <w:t>4</w:t>
      </w:r>
      <w:r w:rsidRPr="00F751D8">
        <w:rPr>
          <w:lang w:eastAsia="ja-JP"/>
        </w:rPr>
        <w:tab/>
        <w:t>gNB-CU-UP ID</w:t>
      </w:r>
      <w:bookmarkEnd w:id="412"/>
      <w:bookmarkEnd w:id="413"/>
      <w:bookmarkEnd w:id="414"/>
      <w:bookmarkEnd w:id="415"/>
      <w:bookmarkEnd w:id="416"/>
      <w:bookmarkEnd w:id="417"/>
      <w:bookmarkEnd w:id="418"/>
      <w:bookmarkEnd w:id="419"/>
      <w:bookmarkEnd w:id="420"/>
      <w:bookmarkEnd w:id="421"/>
      <w:bookmarkEnd w:id="422"/>
      <w:bookmarkEnd w:id="423"/>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4" w:name="_Toc13919120"/>
      <w:bookmarkStart w:id="425" w:name="_Toc29391483"/>
      <w:bookmarkStart w:id="426" w:name="_Toc36560514"/>
      <w:bookmarkStart w:id="427" w:name="_Toc45104749"/>
      <w:bookmarkStart w:id="428" w:name="_Toc45883232"/>
      <w:bookmarkStart w:id="429" w:name="_Toc51763512"/>
      <w:bookmarkStart w:id="430" w:name="_Toc52266326"/>
      <w:bookmarkStart w:id="431" w:name="_Toc64445104"/>
      <w:bookmarkStart w:id="432" w:name="_Toc73980463"/>
      <w:bookmarkStart w:id="433"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34" w:name="_CR6_2_x5"/>
      <w:bookmarkStart w:id="435" w:name="_CR6_2_5"/>
      <w:bookmarkStart w:id="436" w:name="_Toc120012718"/>
      <w:bookmarkStart w:id="437" w:name="_Toc162627444"/>
      <w:bookmarkEnd w:id="434"/>
      <w:bookmarkEnd w:id="435"/>
      <w:r w:rsidRPr="00B8401F">
        <w:rPr>
          <w:lang w:eastAsia="ja-JP"/>
        </w:rPr>
        <w:t>6.2.</w:t>
      </w:r>
      <w:r>
        <w:rPr>
          <w:lang w:eastAsia="ja-JP"/>
        </w:rPr>
        <w:t>5</w:t>
      </w:r>
      <w:r w:rsidRPr="00B8401F">
        <w:rPr>
          <w:lang w:eastAsia="ja-JP"/>
        </w:rPr>
        <w:tab/>
      </w:r>
      <w:bookmarkEnd w:id="436"/>
      <w:r>
        <w:rPr>
          <w:lang w:eastAsia="ja-JP"/>
        </w:rPr>
        <w:t>RAN UE ID</w:t>
      </w:r>
      <w:bookmarkEnd w:id="43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8" w:name="_CR6_3"/>
      <w:bookmarkStart w:id="439" w:name="_Toc98351691"/>
      <w:bookmarkStart w:id="440" w:name="_Toc98747989"/>
      <w:bookmarkStart w:id="441" w:name="_Toc105704375"/>
      <w:bookmarkStart w:id="442" w:name="_Toc106108493"/>
      <w:bookmarkStart w:id="443" w:name="_Toc107829465"/>
      <w:bookmarkStart w:id="444" w:name="_Toc112703224"/>
      <w:bookmarkStart w:id="445" w:name="_Toc162627445"/>
      <w:bookmarkEnd w:id="438"/>
      <w:r w:rsidRPr="00B8401F">
        <w:t>6.3</w:t>
      </w:r>
      <w:r w:rsidRPr="00B8401F">
        <w:tab/>
        <w:t>Transport addresses</w:t>
      </w:r>
      <w:bookmarkEnd w:id="424"/>
      <w:bookmarkEnd w:id="425"/>
      <w:bookmarkEnd w:id="426"/>
      <w:bookmarkEnd w:id="427"/>
      <w:bookmarkEnd w:id="428"/>
      <w:bookmarkEnd w:id="429"/>
      <w:bookmarkEnd w:id="430"/>
      <w:bookmarkEnd w:id="431"/>
      <w:bookmarkEnd w:id="432"/>
      <w:bookmarkEnd w:id="433"/>
      <w:bookmarkEnd w:id="439"/>
      <w:bookmarkEnd w:id="440"/>
      <w:bookmarkEnd w:id="441"/>
      <w:bookmarkEnd w:id="442"/>
      <w:bookmarkEnd w:id="443"/>
      <w:bookmarkEnd w:id="444"/>
      <w:bookmarkEnd w:id="44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6" w:name="_CR6_4"/>
      <w:bookmarkStart w:id="447" w:name="_Toc13919121"/>
      <w:bookmarkStart w:id="448" w:name="_Toc29391484"/>
      <w:bookmarkStart w:id="449" w:name="_Toc36560515"/>
      <w:bookmarkStart w:id="450" w:name="_Toc45104750"/>
      <w:bookmarkStart w:id="451" w:name="_Toc45883233"/>
      <w:bookmarkStart w:id="452" w:name="_Toc51763513"/>
      <w:bookmarkStart w:id="453" w:name="_Toc52266327"/>
      <w:bookmarkStart w:id="454" w:name="_Toc64445105"/>
      <w:bookmarkStart w:id="455" w:name="_Toc73980464"/>
      <w:bookmarkStart w:id="456" w:name="_Toc88651160"/>
      <w:bookmarkStart w:id="457" w:name="_Toc98351692"/>
      <w:bookmarkStart w:id="458" w:name="_Toc98747990"/>
      <w:bookmarkStart w:id="459" w:name="_Toc105704376"/>
      <w:bookmarkStart w:id="460" w:name="_Toc106108494"/>
      <w:bookmarkStart w:id="461" w:name="_Toc107829466"/>
      <w:bookmarkStart w:id="462" w:name="_Toc112703225"/>
      <w:bookmarkStart w:id="463" w:name="_Toc162627446"/>
      <w:bookmarkEnd w:id="446"/>
      <w:r w:rsidRPr="00B8401F">
        <w:t>6.4</w:t>
      </w:r>
      <w:r w:rsidRPr="00B8401F">
        <w:tab/>
        <w:t>UE associations in NG-RAN Node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3FE4B48C" w:rsidR="00FF5EBC" w:rsidRDefault="00373621" w:rsidP="00371D61">
      <w:r w:rsidRPr="00B8401F">
        <w:t>The UE-associated logical Xn-connection uses the identities Old NG-RAN node UE XnAP ID and</w:t>
      </w:r>
      <w:r w:rsidRPr="00B8401F">
        <w:rPr>
          <w:lang w:eastAsia="ja-JP"/>
        </w:rPr>
        <w:t xml:space="preserve"> </w:t>
      </w:r>
      <w:r w:rsidRPr="00B8401F">
        <w:t>New NG-RAN node UE XnAP ID, 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4" w:name="_CR6_5"/>
      <w:bookmarkStart w:id="465" w:name="_Toc98351693"/>
      <w:bookmarkStart w:id="466" w:name="_Toc98747991"/>
      <w:bookmarkStart w:id="467" w:name="_Toc105704377"/>
      <w:bookmarkStart w:id="468" w:name="_Toc106108495"/>
      <w:bookmarkStart w:id="469" w:name="_Toc107829467"/>
      <w:bookmarkStart w:id="470" w:name="_Toc112703226"/>
      <w:bookmarkStart w:id="471" w:name="_Toc13919122"/>
      <w:bookmarkStart w:id="472" w:name="_Toc29391485"/>
      <w:bookmarkStart w:id="473" w:name="_Toc36560516"/>
      <w:bookmarkStart w:id="474" w:name="_Toc45104751"/>
      <w:bookmarkStart w:id="475" w:name="_Toc45883234"/>
      <w:bookmarkStart w:id="476" w:name="_Toc51763514"/>
      <w:bookmarkStart w:id="477" w:name="_Toc52266328"/>
      <w:bookmarkStart w:id="478" w:name="_Toc64445106"/>
      <w:bookmarkStart w:id="479" w:name="_Toc73980465"/>
      <w:bookmarkStart w:id="480" w:name="_Toc88651161"/>
      <w:bookmarkStart w:id="481" w:name="_Toc162627447"/>
      <w:bookmarkEnd w:id="464"/>
      <w:r w:rsidRPr="00816EB9">
        <w:t>6.</w:t>
      </w:r>
      <w:r>
        <w:t>5</w:t>
      </w:r>
      <w:r w:rsidRPr="00816EB9">
        <w:tab/>
        <w:t>MBS Session associations in NG-RAN Node</w:t>
      </w:r>
      <w:bookmarkEnd w:id="465"/>
      <w:bookmarkEnd w:id="466"/>
      <w:bookmarkEnd w:id="467"/>
      <w:bookmarkEnd w:id="468"/>
      <w:bookmarkEnd w:id="469"/>
      <w:bookmarkEnd w:id="470"/>
      <w:bookmarkEnd w:id="48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2" w:name="_Hlk112701956"/>
      <w:bookmarkStart w:id="483" w:name="_Toc98351694"/>
      <w:bookmarkStart w:id="484" w:name="_Toc98747992"/>
      <w:bookmarkStart w:id="485" w:name="_Toc105704378"/>
      <w:bookmarkStart w:id="486" w:name="_Toc106108496"/>
      <w:bookmarkStart w:id="487"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8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8" w:name="_CR7"/>
      <w:bookmarkStart w:id="489" w:name="_Toc112703227"/>
      <w:bookmarkStart w:id="490" w:name="_Toc162627448"/>
      <w:bookmarkEnd w:id="488"/>
      <w:r w:rsidRPr="00B8401F">
        <w:t>7</w:t>
      </w:r>
      <w:r w:rsidRPr="00B8401F">
        <w:tab/>
      </w:r>
      <w:r w:rsidRPr="00B8401F">
        <w:rPr>
          <w:lang w:eastAsia="ja-JP"/>
        </w:rPr>
        <w:t>NG-RAN</w:t>
      </w:r>
      <w:r w:rsidRPr="00B8401F">
        <w:t xml:space="preserve"> functions description</w:t>
      </w:r>
      <w:bookmarkEnd w:id="471"/>
      <w:bookmarkEnd w:id="472"/>
      <w:bookmarkEnd w:id="473"/>
      <w:bookmarkEnd w:id="474"/>
      <w:bookmarkEnd w:id="475"/>
      <w:bookmarkEnd w:id="476"/>
      <w:bookmarkEnd w:id="477"/>
      <w:bookmarkEnd w:id="478"/>
      <w:bookmarkEnd w:id="479"/>
      <w:bookmarkEnd w:id="480"/>
      <w:bookmarkEnd w:id="483"/>
      <w:bookmarkEnd w:id="484"/>
      <w:bookmarkEnd w:id="485"/>
      <w:bookmarkEnd w:id="486"/>
      <w:bookmarkEnd w:id="487"/>
      <w:bookmarkEnd w:id="489"/>
      <w:bookmarkEnd w:id="490"/>
    </w:p>
    <w:p w14:paraId="0DFE1233" w14:textId="77777777" w:rsidR="00373621" w:rsidRPr="00B8401F" w:rsidRDefault="00373621" w:rsidP="00371D61">
      <w:pPr>
        <w:pStyle w:val="Heading2"/>
        <w:rPr>
          <w:rFonts w:eastAsia="MS Mincho"/>
          <w:lang w:eastAsia="ja-JP"/>
        </w:rPr>
      </w:pPr>
      <w:bookmarkStart w:id="491" w:name="_CR7_0"/>
      <w:bookmarkStart w:id="492" w:name="_Toc13919123"/>
      <w:bookmarkStart w:id="493" w:name="_Toc29391486"/>
      <w:bookmarkStart w:id="494" w:name="_Toc36560517"/>
      <w:bookmarkStart w:id="495" w:name="_Toc45104752"/>
      <w:bookmarkStart w:id="496" w:name="_Toc45883235"/>
      <w:bookmarkStart w:id="497" w:name="_Toc51763515"/>
      <w:bookmarkStart w:id="498" w:name="_Toc52266329"/>
      <w:bookmarkStart w:id="499" w:name="_Toc64445107"/>
      <w:bookmarkStart w:id="500" w:name="_Toc73980466"/>
      <w:bookmarkStart w:id="501" w:name="_Toc88651162"/>
      <w:bookmarkStart w:id="502" w:name="_Toc98351695"/>
      <w:bookmarkStart w:id="503" w:name="_Toc98747993"/>
      <w:bookmarkStart w:id="504" w:name="_Toc105704379"/>
      <w:bookmarkStart w:id="505" w:name="_Toc106108497"/>
      <w:bookmarkStart w:id="506" w:name="_Toc107829469"/>
      <w:bookmarkStart w:id="507" w:name="_Toc112703228"/>
      <w:bookmarkStart w:id="508" w:name="_Toc162627449"/>
      <w:bookmarkEnd w:id="491"/>
      <w:r w:rsidRPr="00B8401F">
        <w:t>7.0</w:t>
      </w:r>
      <w:r w:rsidRPr="00B8401F">
        <w:tab/>
      </w:r>
      <w:r w:rsidRPr="00B8401F">
        <w:rPr>
          <w:lang w:eastAsia="ja-JP"/>
        </w:rPr>
        <w:t>General</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9" w:name="_CR7_1"/>
      <w:bookmarkStart w:id="510" w:name="_Toc13919124"/>
      <w:bookmarkStart w:id="511" w:name="_Toc29391487"/>
      <w:bookmarkStart w:id="512" w:name="_Toc36560518"/>
      <w:bookmarkStart w:id="513" w:name="_Toc45104753"/>
      <w:bookmarkStart w:id="514" w:name="_Toc45883236"/>
      <w:bookmarkStart w:id="515" w:name="_Toc51763516"/>
      <w:bookmarkStart w:id="516" w:name="_Toc52266330"/>
      <w:bookmarkStart w:id="517" w:name="_Toc64445108"/>
      <w:bookmarkStart w:id="518" w:name="_Toc73980467"/>
      <w:bookmarkStart w:id="519" w:name="_Toc88651163"/>
      <w:bookmarkStart w:id="520" w:name="_Toc98351696"/>
      <w:bookmarkStart w:id="521" w:name="_Toc98747994"/>
      <w:bookmarkStart w:id="522" w:name="_Toc105704380"/>
      <w:bookmarkStart w:id="523" w:name="_Toc106108498"/>
      <w:bookmarkStart w:id="524" w:name="_Toc107829470"/>
      <w:bookmarkStart w:id="525" w:name="_Toc112703229"/>
      <w:bookmarkStart w:id="526" w:name="_Toc162627450"/>
      <w:bookmarkEnd w:id="509"/>
      <w:r w:rsidRPr="00B8401F">
        <w:lastRenderedPageBreak/>
        <w:t>7.1</w:t>
      </w:r>
      <w:r w:rsidRPr="00B8401F">
        <w:tab/>
      </w:r>
      <w:r w:rsidR="00B471AC" w:rsidRPr="00B8401F">
        <w:t>NG-RAN sharing</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7" w:name="_CR7_2"/>
      <w:bookmarkStart w:id="528" w:name="_Toc29391488"/>
      <w:bookmarkStart w:id="529" w:name="_Toc36560519"/>
      <w:bookmarkStart w:id="530" w:name="_Toc45104754"/>
      <w:bookmarkStart w:id="531" w:name="_Toc45883237"/>
      <w:bookmarkStart w:id="532" w:name="_Toc51763517"/>
      <w:bookmarkStart w:id="533" w:name="_Toc52266331"/>
      <w:bookmarkStart w:id="534" w:name="_Toc64445109"/>
      <w:bookmarkStart w:id="535" w:name="_Toc73980468"/>
      <w:bookmarkStart w:id="536" w:name="_Toc88651164"/>
      <w:bookmarkStart w:id="537" w:name="_Toc98351697"/>
      <w:bookmarkStart w:id="538" w:name="_Toc98747995"/>
      <w:bookmarkStart w:id="539" w:name="_Toc105704381"/>
      <w:bookmarkStart w:id="540" w:name="_Toc106108499"/>
      <w:bookmarkStart w:id="541" w:name="_Toc107829471"/>
      <w:bookmarkStart w:id="542" w:name="_Toc112703230"/>
      <w:bookmarkStart w:id="543" w:name="_Toc162627451"/>
      <w:bookmarkEnd w:id="527"/>
      <w:r w:rsidRPr="00B8401F">
        <w:t>7.2</w:t>
      </w:r>
      <w:r w:rsidRPr="00B8401F">
        <w:tab/>
        <w:t>Remote Interference Management</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4" w:name="_CR7_3"/>
      <w:bookmarkStart w:id="545" w:name="_Toc29391489"/>
      <w:bookmarkStart w:id="546" w:name="_Toc36560520"/>
      <w:bookmarkStart w:id="547" w:name="_Toc45104755"/>
      <w:bookmarkStart w:id="548" w:name="_Toc45883238"/>
      <w:bookmarkStart w:id="549" w:name="_Toc51763518"/>
      <w:bookmarkStart w:id="550" w:name="_Toc52266332"/>
      <w:bookmarkStart w:id="551" w:name="_Toc64445110"/>
      <w:bookmarkStart w:id="552" w:name="_Toc73980469"/>
      <w:bookmarkStart w:id="553" w:name="_Toc88651165"/>
      <w:bookmarkStart w:id="554" w:name="_Toc98351698"/>
      <w:bookmarkStart w:id="555" w:name="_Toc98747996"/>
      <w:bookmarkStart w:id="556" w:name="_Toc105704382"/>
      <w:bookmarkStart w:id="557" w:name="_Toc106108500"/>
      <w:bookmarkStart w:id="558" w:name="_Toc107829472"/>
      <w:bookmarkStart w:id="559" w:name="_Toc112703231"/>
      <w:bookmarkStart w:id="560" w:name="_Toc162627452"/>
      <w:bookmarkEnd w:id="544"/>
      <w:r w:rsidRPr="00B8401F">
        <w:t>7.3</w:t>
      </w:r>
      <w:r w:rsidRPr="00B8401F">
        <w:tab/>
      </w:r>
      <w:bookmarkStart w:id="561" w:name="OLE_LINK44"/>
      <w:r w:rsidRPr="00B8401F">
        <w:rPr>
          <w:lang w:val="en-US" w:eastAsia="zh-CN"/>
        </w:rPr>
        <w:t xml:space="preserve">Cross-Link Interference </w:t>
      </w:r>
      <w:bookmarkEnd w:id="561"/>
      <w:r w:rsidRPr="00B8401F">
        <w:rPr>
          <w:lang w:val="en-US" w:eastAsia="zh-CN"/>
        </w:rPr>
        <w:t>Management</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62" w:name="_CR7_4"/>
      <w:bookmarkStart w:id="563" w:name="_Toc45104756"/>
      <w:bookmarkStart w:id="564" w:name="_Toc45883239"/>
      <w:bookmarkStart w:id="565" w:name="_Toc51763519"/>
      <w:bookmarkStart w:id="566" w:name="_Toc52266333"/>
      <w:bookmarkStart w:id="567" w:name="_Toc64445111"/>
      <w:bookmarkStart w:id="568" w:name="_Toc73980470"/>
      <w:bookmarkStart w:id="569" w:name="_Toc88651166"/>
      <w:bookmarkStart w:id="570" w:name="_Toc98351699"/>
      <w:bookmarkStart w:id="571" w:name="_Toc98747997"/>
      <w:bookmarkStart w:id="572" w:name="_Toc105704383"/>
      <w:bookmarkStart w:id="573" w:name="_Toc106108501"/>
      <w:bookmarkStart w:id="574" w:name="_Toc107829473"/>
      <w:bookmarkStart w:id="575" w:name="_Toc112703232"/>
      <w:bookmarkStart w:id="576" w:name="_Toc13919125"/>
      <w:bookmarkStart w:id="577" w:name="_Toc29391490"/>
      <w:bookmarkStart w:id="578" w:name="_Toc36560521"/>
      <w:bookmarkStart w:id="579" w:name="_Toc162627453"/>
      <w:bookmarkEnd w:id="562"/>
      <w:r>
        <w:t>7.4</w:t>
      </w:r>
      <w:r>
        <w:tab/>
        <w:t>Support for Non-Public Networks</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9"/>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0" w:name="_CR7_5"/>
      <w:bookmarkStart w:id="581" w:name="_Toc45104757"/>
      <w:bookmarkStart w:id="582" w:name="_Toc45883240"/>
      <w:bookmarkStart w:id="583" w:name="_Toc51763520"/>
      <w:bookmarkStart w:id="584" w:name="_Toc52266334"/>
      <w:bookmarkStart w:id="585" w:name="_Toc64445112"/>
      <w:bookmarkStart w:id="586" w:name="_Toc73980471"/>
      <w:bookmarkStart w:id="587" w:name="_Toc88651167"/>
      <w:bookmarkStart w:id="588" w:name="_Toc98351700"/>
      <w:bookmarkStart w:id="589" w:name="_Toc98747998"/>
      <w:bookmarkStart w:id="590" w:name="_Toc105704384"/>
      <w:bookmarkStart w:id="591" w:name="_Toc106108502"/>
      <w:bookmarkStart w:id="592" w:name="_Toc107829474"/>
      <w:bookmarkStart w:id="593" w:name="_Toc112703233"/>
      <w:bookmarkStart w:id="594" w:name="_Toc162627454"/>
      <w:bookmarkEnd w:id="580"/>
      <w:r w:rsidRPr="00325D12">
        <w:t>7.5</w:t>
      </w:r>
      <w:r w:rsidRPr="00325D12">
        <w:tab/>
        <w:t>RACH Optimisation Function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95" w:name="_CR7_6"/>
      <w:bookmarkStart w:id="596" w:name="_Toc51763521"/>
      <w:bookmarkStart w:id="597" w:name="_Toc52266335"/>
      <w:bookmarkStart w:id="598" w:name="_Toc64445113"/>
      <w:bookmarkStart w:id="599" w:name="_Toc73980472"/>
      <w:bookmarkStart w:id="600" w:name="_Toc88651168"/>
      <w:bookmarkStart w:id="601" w:name="_Toc98351701"/>
      <w:bookmarkStart w:id="602" w:name="_Toc98747999"/>
      <w:bookmarkStart w:id="603" w:name="_Toc105704385"/>
      <w:bookmarkStart w:id="604" w:name="_Toc106108503"/>
      <w:bookmarkStart w:id="605" w:name="_Toc107829475"/>
      <w:bookmarkStart w:id="606" w:name="_Toc112703234"/>
      <w:bookmarkStart w:id="607" w:name="_Toc45104758"/>
      <w:bookmarkStart w:id="608" w:name="_Toc45883241"/>
      <w:bookmarkStart w:id="609" w:name="_Toc162627455"/>
      <w:bookmarkEnd w:id="595"/>
      <w:r w:rsidRPr="00B8401F">
        <w:t>7.</w:t>
      </w:r>
      <w:r>
        <w:t>6</w:t>
      </w:r>
      <w:r w:rsidRPr="00B8401F">
        <w:tab/>
      </w:r>
      <w:r>
        <w:rPr>
          <w:lang w:val="en-US" w:eastAsia="zh-CN"/>
        </w:rPr>
        <w:t>Positioning</w:t>
      </w:r>
      <w:bookmarkEnd w:id="596"/>
      <w:bookmarkEnd w:id="597"/>
      <w:bookmarkEnd w:id="598"/>
      <w:bookmarkEnd w:id="599"/>
      <w:bookmarkEnd w:id="600"/>
      <w:bookmarkEnd w:id="601"/>
      <w:bookmarkEnd w:id="602"/>
      <w:bookmarkEnd w:id="603"/>
      <w:bookmarkEnd w:id="604"/>
      <w:bookmarkEnd w:id="605"/>
      <w:bookmarkEnd w:id="606"/>
      <w:bookmarkEnd w:id="609"/>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0" w:name="_CR7_7"/>
      <w:bookmarkStart w:id="611" w:name="_Toc98351702"/>
      <w:bookmarkStart w:id="612" w:name="_Toc98748000"/>
      <w:bookmarkStart w:id="613" w:name="_Toc105704386"/>
      <w:bookmarkStart w:id="614" w:name="_Toc106108504"/>
      <w:bookmarkStart w:id="615" w:name="_Toc107829476"/>
      <w:bookmarkStart w:id="616" w:name="_Toc112703235"/>
      <w:bookmarkStart w:id="617" w:name="_Toc51763522"/>
      <w:bookmarkStart w:id="618" w:name="_Toc52266336"/>
      <w:bookmarkStart w:id="619" w:name="_Toc64445114"/>
      <w:bookmarkStart w:id="620" w:name="_Toc73980473"/>
      <w:bookmarkStart w:id="621" w:name="_Toc88651169"/>
      <w:bookmarkStart w:id="622" w:name="_Toc162627456"/>
      <w:bookmarkEnd w:id="610"/>
      <w:r w:rsidRPr="00325D12">
        <w:t>7.</w:t>
      </w:r>
      <w:r>
        <w:t>7</w:t>
      </w:r>
      <w:r w:rsidRPr="00325D12">
        <w:tab/>
      </w:r>
      <w:r>
        <w:t>Support for NR MBS</w:t>
      </w:r>
      <w:bookmarkEnd w:id="611"/>
      <w:bookmarkEnd w:id="612"/>
      <w:bookmarkEnd w:id="613"/>
      <w:bookmarkEnd w:id="614"/>
      <w:bookmarkEnd w:id="615"/>
      <w:bookmarkEnd w:id="616"/>
      <w:bookmarkEnd w:id="622"/>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3" w:name="_CR7_7_1"/>
      <w:bookmarkStart w:id="624" w:name="_Toc98351703"/>
      <w:bookmarkStart w:id="625" w:name="_Toc98748001"/>
      <w:bookmarkStart w:id="626" w:name="_Toc105704387"/>
      <w:bookmarkStart w:id="627" w:name="_Toc106108505"/>
      <w:bookmarkStart w:id="628" w:name="_Toc107829477"/>
      <w:bookmarkStart w:id="629" w:name="_Toc112703236"/>
      <w:bookmarkStart w:id="630" w:name="_Toc162627457"/>
      <w:bookmarkEnd w:id="623"/>
      <w:r>
        <w:lastRenderedPageBreak/>
        <w:t>7</w:t>
      </w:r>
      <w:r w:rsidRPr="00B8401F">
        <w:t>.</w:t>
      </w:r>
      <w:r>
        <w:t>7</w:t>
      </w:r>
      <w:r w:rsidRPr="00B8401F">
        <w:t>.1</w:t>
      </w:r>
      <w:r w:rsidRPr="00B8401F">
        <w:tab/>
      </w:r>
      <w:r>
        <w:t>Support of dynamic PTP and PTM switching</w:t>
      </w:r>
      <w:bookmarkEnd w:id="624"/>
      <w:bookmarkEnd w:id="625"/>
      <w:bookmarkEnd w:id="626"/>
      <w:bookmarkEnd w:id="627"/>
      <w:bookmarkEnd w:id="628"/>
      <w:bookmarkEnd w:id="629"/>
      <w:bookmarkEnd w:id="630"/>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1" w:name="_CR7_7_2"/>
      <w:bookmarkStart w:id="632" w:name="_Toc162627458"/>
      <w:bookmarkEnd w:id="631"/>
      <w:r>
        <w:t>7.7.2</w:t>
      </w:r>
      <w:r w:rsidRPr="003E3DAD">
        <w:tab/>
      </w:r>
      <w:r>
        <w:t>Support of resource efficiency for RAN</w:t>
      </w:r>
      <w:r w:rsidRPr="00876A1E">
        <w:t xml:space="preserve"> Sharing</w:t>
      </w:r>
      <w:bookmarkStart w:id="633" w:name="_CR7_7_2_1"/>
      <w:bookmarkEnd w:id="632"/>
      <w:bookmarkEnd w:id="633"/>
    </w:p>
    <w:p w14:paraId="4C5771E8" w14:textId="39EC1A86" w:rsidR="00BD1DB4" w:rsidRPr="003E3DAD" w:rsidRDefault="00BD1DB4" w:rsidP="00BD1DB4">
      <w:pPr>
        <w:pStyle w:val="Heading4"/>
        <w:rPr>
          <w:lang w:eastAsia="zh-CN"/>
        </w:rPr>
      </w:pPr>
      <w:bookmarkStart w:id="634" w:name="_Toc162627459"/>
      <w:r>
        <w:t>7.7.2.1</w:t>
      </w:r>
      <w:r w:rsidRPr="003E3DAD">
        <w:tab/>
      </w:r>
      <w:r>
        <w:t>General</w:t>
      </w:r>
      <w:bookmarkEnd w:id="634"/>
    </w:p>
    <w:p w14:paraId="51B9AC65" w14:textId="77777777" w:rsidR="00BD1DB4" w:rsidRDefault="00BD1DB4" w:rsidP="00BD1DB4">
      <w:pPr>
        <w:rPr>
          <w:rFonts w:eastAsia="SimSun"/>
          <w:lang w:eastAsia="zh-CN"/>
        </w:rPr>
      </w:pPr>
      <w:r>
        <w:rPr>
          <w:rFonts w:eastAsia="SimSun" w:hint="eastAsia"/>
          <w:lang w:eastAsia="zh-CN"/>
        </w:rPr>
        <w:t>R</w:t>
      </w:r>
      <w:r>
        <w:rPr>
          <w:rFonts w:eastAsia="SimSun"/>
          <w:lang w:eastAsia="zh-CN"/>
        </w:rPr>
        <w:t>esource efficiency for RAN sharing is supported in both MOCN scenario and Multiple Cell-ID Broadcast scenario.</w:t>
      </w:r>
    </w:p>
    <w:p w14:paraId="5B1773BC" w14:textId="31C25AE6" w:rsidR="00BD1DB4" w:rsidRPr="003E3DAD" w:rsidRDefault="00BD1DB4" w:rsidP="00BD1DB4">
      <w:pPr>
        <w:pStyle w:val="Heading4"/>
        <w:rPr>
          <w:lang w:eastAsia="zh-CN"/>
        </w:rPr>
      </w:pPr>
      <w:bookmarkStart w:id="635" w:name="_CR7_7_2_2"/>
      <w:bookmarkStart w:id="636" w:name="_Toc162627460"/>
      <w:bookmarkEnd w:id="635"/>
      <w:r>
        <w:t>7.7.2.2</w:t>
      </w:r>
      <w:r w:rsidRPr="003E3DAD">
        <w:tab/>
      </w:r>
      <w:r>
        <w:t>Support of resource efficiency for MOCN</w:t>
      </w:r>
      <w:bookmarkEnd w:id="636"/>
    </w:p>
    <w:p w14:paraId="2DBFD35B" w14:textId="6CA337C2" w:rsidR="00BD1DB4" w:rsidRDefault="00011029" w:rsidP="00BD1DB4">
      <w:pPr>
        <w:rPr>
          <w:lang w:eastAsia="zh-CN"/>
        </w:rPr>
      </w:pPr>
      <w:r>
        <w:rPr>
          <w:lang w:eastAsia="zh-CN"/>
        </w:rPr>
        <w:t xml:space="preserve">The Associated Session ID is used to enable identifying broadcast MBS sessions </w:t>
      </w:r>
      <w:r>
        <w:rPr>
          <w:rFonts w:hint="eastAsia"/>
          <w:lang w:eastAsia="zh-CN"/>
        </w:rPr>
        <w:t>for which RAN resources could be shared</w:t>
      </w:r>
      <w:r w:rsidRPr="005D5F95">
        <w:rPr>
          <w:lang w:eastAsia="zh-CN"/>
        </w:rPr>
        <w:t xml:space="preserve"> </w:t>
      </w:r>
      <w:r>
        <w:rPr>
          <w:lang w:eastAsia="zh-CN"/>
        </w:rPr>
        <w:t xml:space="preserve">by the involved gNB-DUs and the gNB-CU-UP is provided by the gNB-CU-CP,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 Only one set of shared F1-U resources is established and kept as long as there is one PLMN keeping the Multicast service.</w:t>
      </w:r>
    </w:p>
    <w:p w14:paraId="331C1EA7" w14:textId="082609B1" w:rsidR="00BD1DB4" w:rsidRPr="003E3DAD" w:rsidRDefault="00BD1DB4" w:rsidP="00BD1DB4">
      <w:pPr>
        <w:pStyle w:val="Heading4"/>
        <w:rPr>
          <w:lang w:eastAsia="zh-CN"/>
        </w:rPr>
      </w:pPr>
      <w:bookmarkStart w:id="637" w:name="_CR7_7_2_3"/>
      <w:bookmarkStart w:id="638" w:name="_Toc162627461"/>
      <w:bookmarkEnd w:id="637"/>
      <w:r>
        <w:t>7.7.2.3</w:t>
      </w:r>
      <w:r w:rsidRPr="003E3DAD">
        <w:tab/>
      </w:r>
      <w:r>
        <w:t>Support of resource efficiency for RAN</w:t>
      </w:r>
      <w:r w:rsidRPr="00876A1E">
        <w:t xml:space="preserve"> Sharing with multiple cell-ID broadcast</w:t>
      </w:r>
      <w:bookmarkEnd w:id="638"/>
    </w:p>
    <w:p w14:paraId="67982AEC" w14:textId="4C9EF3D4"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 xml:space="preserve">Associated Session ID,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Pr="0088204A" w:rsidRDefault="00011029" w:rsidP="00011029">
      <w:pPr>
        <w:pStyle w:val="B1"/>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4D8EDEE5" w14:textId="364E8080" w:rsidR="00BD1DB4" w:rsidRDefault="00BD1DB4" w:rsidP="00BD1DB4">
      <w:pPr>
        <w:pStyle w:val="Heading3"/>
      </w:pPr>
      <w:bookmarkStart w:id="639" w:name="_CR7_7_3"/>
      <w:bookmarkStart w:id="640" w:name="_Toc162627462"/>
      <w:bookmarkEnd w:id="639"/>
      <w:r>
        <w:t>7.7.3</w:t>
      </w:r>
      <w:r>
        <w:tab/>
        <w:t>Support of Multicast reception for UEs in RRC_INACTIVE</w:t>
      </w:r>
      <w:bookmarkEnd w:id="640"/>
    </w:p>
    <w:p w14:paraId="7D09D0A7" w14:textId="16076098" w:rsidR="00BD1DB4" w:rsidRDefault="00BD1DB4" w:rsidP="00BD1DB4">
      <w:pPr>
        <w:rPr>
          <w:lang w:eastAsia="zh-CN"/>
        </w:rPr>
      </w:pPr>
      <w:r>
        <w:rPr>
          <w:lang w:eastAsia="zh-CN"/>
        </w:rPr>
        <w:t xml:space="preserve">F1AP supports to enable and disable multicast reception for UEs in RRC_INACTIVE </w:t>
      </w:r>
      <w:r>
        <w:rPr>
          <w:rFonts w:hint="eastAsia"/>
          <w:lang w:eastAsia="zh-CN"/>
        </w:rPr>
        <w:t>sta</w:t>
      </w:r>
      <w:r>
        <w:rPr>
          <w:lang w:eastAsia="zh-CN"/>
        </w:rPr>
        <w:t xml:space="preserve">te for a specific multicast </w:t>
      </w:r>
      <w:r w:rsidR="00011029">
        <w:rPr>
          <w:lang w:eastAsia="zh-CN"/>
        </w:rPr>
        <w:t xml:space="preserve">MBS </w:t>
      </w:r>
      <w:r>
        <w:rPr>
          <w:lang w:eastAsia="zh-CN"/>
        </w:rPr>
        <w:t>session on cell level.</w:t>
      </w:r>
    </w:p>
    <w:p w14:paraId="1D48C9A5" w14:textId="160B66E9" w:rsidR="00415AE4" w:rsidRPr="00415AE4" w:rsidRDefault="00BD1DB4" w:rsidP="00BD1DB4">
      <w:pPr>
        <w:rPr>
          <w:rFonts w:eastAsia="Malgun Gothic"/>
          <w:lang w:eastAsia="zh-CN"/>
        </w:rPr>
      </w:pPr>
      <w:r>
        <w:rPr>
          <w:lang w:eastAsia="zh-CN"/>
        </w:rPr>
        <w:t>The gNB-CU decides whether multicast reception in RRC_INACTIVE</w:t>
      </w:r>
      <w:r w:rsidR="00011029">
        <w:rPr>
          <w:lang w:eastAsia="zh-CN"/>
        </w:rPr>
        <w:t xml:space="preserve"> state</w:t>
      </w:r>
      <w:r>
        <w:rPr>
          <w:lang w:eastAsia="zh-CN"/>
        </w:rPr>
        <w:t xml:space="preserve"> is applied.</w:t>
      </w:r>
    </w:p>
    <w:p w14:paraId="0C6C890D" w14:textId="77777777" w:rsidR="007529BF" w:rsidRDefault="007529BF" w:rsidP="007529BF">
      <w:pPr>
        <w:pStyle w:val="Heading2"/>
      </w:pPr>
      <w:bookmarkStart w:id="641" w:name="_CR7_8"/>
      <w:bookmarkStart w:id="642" w:name="_Toc98351704"/>
      <w:bookmarkStart w:id="643" w:name="_Toc98748002"/>
      <w:bookmarkStart w:id="644" w:name="_Toc105704388"/>
      <w:bookmarkStart w:id="645" w:name="_Toc106108506"/>
      <w:bookmarkStart w:id="646" w:name="_Toc107829478"/>
      <w:bookmarkStart w:id="647" w:name="_Toc112703237"/>
      <w:bookmarkStart w:id="648" w:name="_Toc162627463"/>
      <w:bookmarkEnd w:id="641"/>
      <w:r>
        <w:rPr>
          <w:lang w:eastAsia="en-GB"/>
        </w:rPr>
        <w:t>7.8</w:t>
      </w:r>
      <w:r>
        <w:rPr>
          <w:lang w:eastAsia="en-GB"/>
        </w:rPr>
        <w:tab/>
        <w:t>PCI Optimisation Function</w:t>
      </w:r>
      <w:bookmarkEnd w:id="642"/>
      <w:bookmarkEnd w:id="643"/>
      <w:bookmarkEnd w:id="644"/>
      <w:bookmarkEnd w:id="645"/>
      <w:bookmarkEnd w:id="646"/>
      <w:bookmarkEnd w:id="647"/>
      <w:bookmarkEnd w:id="648"/>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lastRenderedPageBreak/>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49" w:name="_CR7_9"/>
      <w:bookmarkStart w:id="650" w:name="_Toc98351705"/>
      <w:bookmarkStart w:id="651" w:name="_Toc98748003"/>
      <w:bookmarkStart w:id="652" w:name="_Toc105704389"/>
      <w:bookmarkStart w:id="653" w:name="_Toc106108507"/>
      <w:bookmarkStart w:id="654" w:name="_Toc107829479"/>
      <w:bookmarkStart w:id="655" w:name="_Toc112703238"/>
      <w:bookmarkStart w:id="656" w:name="_Toc162627464"/>
      <w:bookmarkEnd w:id="649"/>
      <w:r>
        <w:rPr>
          <w:lang w:eastAsia="zh-CN"/>
        </w:rPr>
        <w:t>7.9</w:t>
      </w:r>
      <w:r>
        <w:rPr>
          <w:lang w:eastAsia="zh-CN"/>
        </w:rPr>
        <w:tab/>
        <w:t>Support for CCO</w:t>
      </w:r>
      <w:bookmarkEnd w:id="650"/>
      <w:bookmarkEnd w:id="651"/>
      <w:bookmarkEnd w:id="652"/>
      <w:bookmarkEnd w:id="653"/>
      <w:bookmarkEnd w:id="654"/>
      <w:bookmarkEnd w:id="655"/>
      <w:bookmarkEnd w:id="656"/>
    </w:p>
    <w:p w14:paraId="6772D357" w14:textId="18C4519C" w:rsidR="007529BF" w:rsidRDefault="007529BF" w:rsidP="00B0289C">
      <w:pPr>
        <w:pStyle w:val="Heading3"/>
        <w:rPr>
          <w:lang w:eastAsia="zh-CN"/>
        </w:rPr>
      </w:pPr>
      <w:bookmarkStart w:id="657" w:name="_CR7_9_1"/>
      <w:bookmarkStart w:id="658" w:name="_Toc98351706"/>
      <w:bookmarkStart w:id="659" w:name="_Toc98748004"/>
      <w:bookmarkStart w:id="660" w:name="_Toc105704390"/>
      <w:bookmarkStart w:id="661" w:name="_Toc106108508"/>
      <w:bookmarkStart w:id="662" w:name="_Toc107829480"/>
      <w:bookmarkStart w:id="663" w:name="_Toc112703239"/>
      <w:bookmarkStart w:id="664" w:name="_Toc162627465"/>
      <w:bookmarkEnd w:id="657"/>
      <w:r>
        <w:rPr>
          <w:lang w:eastAsia="ja-JP"/>
        </w:rPr>
        <w:t>7.9.1</w:t>
      </w:r>
      <w:r w:rsidR="00B0289C">
        <w:rPr>
          <w:lang w:eastAsia="ja-JP"/>
        </w:rPr>
        <w:tab/>
      </w:r>
      <w:r>
        <w:rPr>
          <w:lang w:eastAsia="ja-JP"/>
        </w:rPr>
        <w:t>General</w:t>
      </w:r>
      <w:bookmarkEnd w:id="658"/>
      <w:bookmarkEnd w:id="659"/>
      <w:bookmarkEnd w:id="660"/>
      <w:bookmarkEnd w:id="661"/>
      <w:bookmarkEnd w:id="662"/>
      <w:bookmarkEnd w:id="663"/>
      <w:bookmarkEnd w:id="664"/>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5" w:name="_CR7_9_2"/>
      <w:bookmarkStart w:id="666" w:name="_Toc98351707"/>
      <w:bookmarkStart w:id="667" w:name="_Toc98748005"/>
      <w:bookmarkStart w:id="668" w:name="_Toc105704391"/>
      <w:bookmarkStart w:id="669" w:name="_Toc106108509"/>
      <w:bookmarkStart w:id="670" w:name="_Toc107829481"/>
      <w:bookmarkStart w:id="671" w:name="_Toc112703240"/>
      <w:bookmarkStart w:id="672" w:name="_Toc162627466"/>
      <w:bookmarkEnd w:id="665"/>
      <w:r>
        <w:rPr>
          <w:lang w:eastAsia="zh-CN"/>
        </w:rPr>
        <w:t>7.9.2</w:t>
      </w:r>
      <w:r>
        <w:rPr>
          <w:lang w:eastAsia="ja-JP"/>
        </w:rPr>
        <w:tab/>
        <w:t>OAM requirements</w:t>
      </w:r>
      <w:bookmarkEnd w:id="666"/>
      <w:bookmarkEnd w:id="667"/>
      <w:bookmarkEnd w:id="668"/>
      <w:bookmarkEnd w:id="669"/>
      <w:bookmarkEnd w:id="670"/>
      <w:bookmarkEnd w:id="671"/>
      <w:bookmarkEnd w:id="672"/>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3" w:name="_CR7_9_3"/>
      <w:bookmarkStart w:id="674" w:name="_Toc98351708"/>
      <w:bookmarkStart w:id="675" w:name="_Toc98748006"/>
      <w:bookmarkStart w:id="676" w:name="_Toc105704392"/>
      <w:bookmarkStart w:id="677" w:name="_Toc106108510"/>
      <w:bookmarkStart w:id="678" w:name="_Toc107829482"/>
      <w:bookmarkStart w:id="679" w:name="_Toc112703241"/>
      <w:bookmarkEnd w:id="673"/>
    </w:p>
    <w:p w14:paraId="10D4C995" w14:textId="77777777" w:rsidR="007529BF" w:rsidRDefault="007529BF" w:rsidP="007529BF">
      <w:pPr>
        <w:pStyle w:val="Heading3"/>
        <w:rPr>
          <w:lang w:eastAsia="zh-CN"/>
        </w:rPr>
      </w:pPr>
      <w:bookmarkStart w:id="680" w:name="_Toc162627467"/>
      <w:r>
        <w:rPr>
          <w:lang w:eastAsia="zh-CN"/>
        </w:rPr>
        <w:t>7.9.3</w:t>
      </w:r>
      <w:r>
        <w:rPr>
          <w:lang w:eastAsia="ja-JP"/>
        </w:rPr>
        <w:tab/>
        <w:t>Dynamic coverage configuration changes</w:t>
      </w:r>
      <w:bookmarkEnd w:id="674"/>
      <w:bookmarkEnd w:id="675"/>
      <w:bookmarkEnd w:id="676"/>
      <w:bookmarkEnd w:id="677"/>
      <w:bookmarkEnd w:id="678"/>
      <w:bookmarkEnd w:id="679"/>
      <w:bookmarkEnd w:id="680"/>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81" w:name="_CR7_10"/>
      <w:bookmarkStart w:id="682" w:name="_Toc105704393"/>
      <w:bookmarkStart w:id="683" w:name="_Toc106108511"/>
      <w:bookmarkStart w:id="684" w:name="_Toc107829483"/>
      <w:bookmarkStart w:id="685" w:name="_Toc112703242"/>
      <w:bookmarkStart w:id="686" w:name="_Toc98351709"/>
      <w:bookmarkStart w:id="687" w:name="_Toc98748007"/>
      <w:bookmarkStart w:id="688" w:name="_Toc162627468"/>
      <w:bookmarkEnd w:id="681"/>
      <w:r>
        <w:rPr>
          <w:rFonts w:hint="eastAsia"/>
          <w:lang w:eastAsia="zh-CN"/>
        </w:rPr>
        <w:t>7</w:t>
      </w:r>
      <w:r>
        <w:rPr>
          <w:lang w:eastAsia="zh-CN"/>
        </w:rPr>
        <w:t>.10</w:t>
      </w:r>
      <w:r>
        <w:rPr>
          <w:lang w:eastAsia="zh-CN"/>
        </w:rPr>
        <w:tab/>
        <w:t>Support of RAN visible QoE measurement</w:t>
      </w:r>
      <w:bookmarkEnd w:id="682"/>
      <w:bookmarkEnd w:id="683"/>
      <w:bookmarkEnd w:id="684"/>
      <w:bookmarkEnd w:id="685"/>
      <w:bookmarkEnd w:id="688"/>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89" w:name="_Toc105704394"/>
      <w:bookmarkStart w:id="690"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91" w:name="_CR7_11"/>
      <w:bookmarkStart w:id="692" w:name="_Toc162627469"/>
      <w:bookmarkEnd w:id="691"/>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2"/>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93" w:name="_CR8"/>
      <w:bookmarkStart w:id="694" w:name="_Toc107829484"/>
      <w:bookmarkStart w:id="695" w:name="_Toc112703243"/>
      <w:bookmarkStart w:id="696" w:name="_Toc162627470"/>
      <w:bookmarkEnd w:id="693"/>
      <w:r w:rsidRPr="00B8401F">
        <w:t>8</w:t>
      </w:r>
      <w:r w:rsidRPr="00B8401F">
        <w:tab/>
        <w:t>Overall procedures in gNB-CU/gNB-DU Architecture</w:t>
      </w:r>
      <w:bookmarkEnd w:id="576"/>
      <w:bookmarkEnd w:id="577"/>
      <w:bookmarkEnd w:id="578"/>
      <w:bookmarkEnd w:id="607"/>
      <w:bookmarkEnd w:id="608"/>
      <w:bookmarkEnd w:id="617"/>
      <w:bookmarkEnd w:id="618"/>
      <w:bookmarkEnd w:id="619"/>
      <w:bookmarkEnd w:id="620"/>
      <w:bookmarkEnd w:id="621"/>
      <w:bookmarkEnd w:id="686"/>
      <w:bookmarkEnd w:id="687"/>
      <w:bookmarkEnd w:id="689"/>
      <w:bookmarkEnd w:id="690"/>
      <w:bookmarkEnd w:id="694"/>
      <w:bookmarkEnd w:id="695"/>
      <w:bookmarkEnd w:id="696"/>
    </w:p>
    <w:p w14:paraId="3B4CBB84" w14:textId="77777777" w:rsidR="00373621" w:rsidRPr="00B8401F" w:rsidRDefault="00373621" w:rsidP="00371D61">
      <w:pPr>
        <w:pStyle w:val="Heading2"/>
      </w:pPr>
      <w:bookmarkStart w:id="697" w:name="_CR8_1"/>
      <w:bookmarkStart w:id="698" w:name="_Toc13919126"/>
      <w:bookmarkStart w:id="699" w:name="_Toc29391491"/>
      <w:bookmarkStart w:id="700" w:name="_Toc36560522"/>
      <w:bookmarkStart w:id="701" w:name="_Toc45104759"/>
      <w:bookmarkStart w:id="702" w:name="_Toc45883242"/>
      <w:bookmarkStart w:id="703" w:name="_Toc51763523"/>
      <w:bookmarkStart w:id="704" w:name="_Toc52266337"/>
      <w:bookmarkStart w:id="705" w:name="_Toc64445115"/>
      <w:bookmarkStart w:id="706" w:name="_Toc73980474"/>
      <w:bookmarkStart w:id="707" w:name="_Toc88651170"/>
      <w:bookmarkStart w:id="708" w:name="_Toc98351710"/>
      <w:bookmarkStart w:id="709" w:name="_Toc98748008"/>
      <w:bookmarkStart w:id="710" w:name="_Toc105704395"/>
      <w:bookmarkStart w:id="711" w:name="_Toc106108513"/>
      <w:bookmarkStart w:id="712" w:name="_Toc107829485"/>
      <w:bookmarkStart w:id="713" w:name="_Toc112703244"/>
      <w:bookmarkStart w:id="714" w:name="_Toc162627471"/>
      <w:bookmarkEnd w:id="697"/>
      <w:r w:rsidRPr="00B8401F">
        <w:t>8.1</w:t>
      </w:r>
      <w:r w:rsidRPr="00B8401F">
        <w:tab/>
        <w:t xml:space="preserve">UE </w:t>
      </w:r>
      <w:r w:rsidRPr="00B8401F">
        <w:rPr>
          <w:lang w:eastAsia="ja-JP"/>
        </w:rPr>
        <w:t>Initial Access</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65pt;height:326.65pt" o:ole="">
            <v:imagedata r:id="rId31" o:title=""/>
          </v:shape>
          <o:OLEObject Type="Embed" ProgID="Visio.Drawing.11" ShapeID="_x0000_i1036" DrawAspect="Content" ObjectID="_1773241149" r:id="rId32"/>
        </w:object>
      </w:r>
    </w:p>
    <w:p w14:paraId="33051843" w14:textId="77777777" w:rsidR="00373621" w:rsidRPr="00B8401F" w:rsidRDefault="00373621" w:rsidP="00371D61">
      <w:pPr>
        <w:pStyle w:val="TF"/>
        <w:rPr>
          <w:lang w:eastAsia="zh-CN"/>
        </w:rPr>
      </w:pPr>
      <w:bookmarkStart w:id="715" w:name="_CRFigure8_11"/>
      <w:r w:rsidRPr="00B8401F">
        <w:rPr>
          <w:lang w:eastAsia="zh-CN"/>
        </w:rPr>
        <w:t>Figure</w:t>
      </w:r>
      <w:r w:rsidRPr="00B8401F">
        <w:rPr>
          <w:rFonts w:hint="eastAsia"/>
          <w:lang w:eastAsia="zh-CN"/>
        </w:rPr>
        <w:t xml:space="preserve"> </w:t>
      </w:r>
      <w:bookmarkEnd w:id="715"/>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E95CE93"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6" w:name="_CR8_2"/>
      <w:bookmarkStart w:id="717" w:name="_Toc13919127"/>
      <w:bookmarkStart w:id="718" w:name="_Toc29391492"/>
      <w:bookmarkStart w:id="719" w:name="_Toc36560523"/>
      <w:bookmarkStart w:id="720" w:name="_Toc45104760"/>
      <w:bookmarkStart w:id="721" w:name="_Toc45883243"/>
      <w:bookmarkStart w:id="722" w:name="_Toc51763524"/>
      <w:bookmarkStart w:id="723" w:name="_Toc52266338"/>
      <w:bookmarkStart w:id="724" w:name="_Toc64445116"/>
      <w:bookmarkStart w:id="725" w:name="_Toc73980475"/>
      <w:bookmarkStart w:id="726" w:name="_Toc88651171"/>
      <w:bookmarkStart w:id="727" w:name="_Toc98351711"/>
      <w:bookmarkStart w:id="728" w:name="_Toc98748009"/>
      <w:bookmarkStart w:id="729" w:name="_Toc105704396"/>
      <w:bookmarkStart w:id="730" w:name="_Toc106108514"/>
      <w:bookmarkStart w:id="731" w:name="_Toc107829486"/>
      <w:bookmarkStart w:id="732" w:name="_Toc112703245"/>
      <w:bookmarkStart w:id="733" w:name="_Toc162627472"/>
      <w:bookmarkEnd w:id="716"/>
      <w:r w:rsidRPr="00B8401F">
        <w:t>8.2</w:t>
      </w:r>
      <w:r w:rsidRPr="00B8401F">
        <w:tab/>
        <w:t>Intra-gNB-CU Mobility</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591D3F0A" w14:textId="77777777" w:rsidR="00373621" w:rsidRPr="00B8401F" w:rsidRDefault="00373621" w:rsidP="00371D61">
      <w:pPr>
        <w:pStyle w:val="Heading3"/>
        <w:rPr>
          <w:lang w:eastAsia="zh-CN"/>
        </w:rPr>
      </w:pPr>
      <w:bookmarkStart w:id="734" w:name="_CR8_2_1"/>
      <w:bookmarkStart w:id="735" w:name="_Toc13919128"/>
      <w:bookmarkStart w:id="736" w:name="_Toc29391493"/>
      <w:bookmarkStart w:id="737" w:name="_Toc36560524"/>
      <w:bookmarkStart w:id="738" w:name="_Toc45104761"/>
      <w:bookmarkStart w:id="739" w:name="_Toc45883244"/>
      <w:bookmarkStart w:id="740" w:name="_Toc51763525"/>
      <w:bookmarkStart w:id="741" w:name="_Toc52266339"/>
      <w:bookmarkStart w:id="742" w:name="_Toc64445117"/>
      <w:bookmarkStart w:id="743" w:name="_Toc73980476"/>
      <w:bookmarkStart w:id="744" w:name="_Toc88651172"/>
      <w:bookmarkStart w:id="745" w:name="_Toc98351712"/>
      <w:bookmarkStart w:id="746" w:name="_Toc98748010"/>
      <w:bookmarkStart w:id="747" w:name="_Toc105704397"/>
      <w:bookmarkStart w:id="748" w:name="_Toc106108515"/>
      <w:bookmarkStart w:id="749" w:name="_Toc107829487"/>
      <w:bookmarkStart w:id="750" w:name="_Toc112703246"/>
      <w:bookmarkStart w:id="751" w:name="_Toc162627473"/>
      <w:bookmarkEnd w:id="734"/>
      <w:r w:rsidRPr="00B8401F">
        <w:t>8.2.1</w:t>
      </w:r>
      <w:r w:rsidRPr="00B8401F">
        <w:tab/>
        <w:t>Intra-NR Mobility</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52084217" w14:textId="77777777" w:rsidR="00373621" w:rsidRPr="009010F4" w:rsidRDefault="00373621" w:rsidP="009010F4">
      <w:pPr>
        <w:pStyle w:val="Heading4"/>
      </w:pPr>
      <w:bookmarkStart w:id="752" w:name="_CR8_2_1_1"/>
      <w:bookmarkStart w:id="753" w:name="_Toc13919129"/>
      <w:bookmarkStart w:id="754" w:name="_Toc29391494"/>
      <w:bookmarkStart w:id="755" w:name="_Toc36560525"/>
      <w:bookmarkStart w:id="756" w:name="_Toc45104762"/>
      <w:bookmarkStart w:id="757" w:name="_Toc45883245"/>
      <w:bookmarkStart w:id="758" w:name="_Toc51763526"/>
      <w:bookmarkStart w:id="759" w:name="_Toc52266340"/>
      <w:bookmarkStart w:id="760" w:name="_Toc64445118"/>
      <w:bookmarkStart w:id="761" w:name="_Toc73980477"/>
      <w:bookmarkStart w:id="762" w:name="_Toc88651173"/>
      <w:bookmarkStart w:id="763" w:name="_Toc98351713"/>
      <w:bookmarkStart w:id="764" w:name="_Toc98748011"/>
      <w:bookmarkStart w:id="765" w:name="_Toc105704398"/>
      <w:bookmarkStart w:id="766" w:name="_Toc106108516"/>
      <w:bookmarkStart w:id="767" w:name="_Toc107829488"/>
      <w:bookmarkStart w:id="768" w:name="_Toc112703247"/>
      <w:bookmarkStart w:id="769" w:name="_Toc162627474"/>
      <w:bookmarkEnd w:id="752"/>
      <w:r w:rsidRPr="008120A8">
        <w:t>8.2.1.1</w:t>
      </w:r>
      <w:r w:rsidRPr="008120A8">
        <w:tab/>
        <w:t>Inter-gNB-DU Mobility</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65pt;height:363.35pt" o:ole="">
            <v:imagedata r:id="rId33" o:title=""/>
          </v:shape>
          <o:OLEObject Type="Embed" ProgID="Visio.Drawing.11" ShapeID="_x0000_i1037" DrawAspect="Content" ObjectID="_1773241150" r:id="rId34"/>
        </w:object>
      </w:r>
    </w:p>
    <w:p w14:paraId="5AAB712B" w14:textId="77777777" w:rsidR="00373621" w:rsidRPr="00B8401F" w:rsidRDefault="00373621" w:rsidP="00371D61">
      <w:pPr>
        <w:pStyle w:val="TF"/>
      </w:pPr>
      <w:bookmarkStart w:id="770" w:name="_CRFigure8_2_1_11"/>
      <w:r w:rsidRPr="00B8401F">
        <w:t xml:space="preserve">Figure </w:t>
      </w:r>
      <w:bookmarkEnd w:id="770"/>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1" w:name="_CR8_2_1_2"/>
      <w:bookmarkStart w:id="772" w:name="_Toc13919130"/>
      <w:bookmarkStart w:id="773" w:name="_Toc29391495"/>
      <w:bookmarkStart w:id="774" w:name="_Toc36560526"/>
      <w:bookmarkStart w:id="775" w:name="_Toc45104763"/>
      <w:bookmarkStart w:id="776" w:name="_Toc45883246"/>
      <w:bookmarkStart w:id="777" w:name="_Toc51763527"/>
      <w:bookmarkStart w:id="778" w:name="_Toc52266341"/>
      <w:bookmarkStart w:id="779" w:name="_Toc64445119"/>
      <w:bookmarkStart w:id="780" w:name="_Toc73980478"/>
      <w:bookmarkStart w:id="781" w:name="_Toc88651174"/>
      <w:bookmarkStart w:id="782" w:name="_Toc98351714"/>
      <w:bookmarkStart w:id="783" w:name="_Toc98748012"/>
      <w:bookmarkStart w:id="784" w:name="_Toc105704399"/>
      <w:bookmarkStart w:id="785" w:name="_Toc106108517"/>
      <w:bookmarkStart w:id="786" w:name="_Toc107829489"/>
      <w:bookmarkStart w:id="787" w:name="_Toc112703248"/>
      <w:bookmarkStart w:id="788" w:name="_Toc162627475"/>
      <w:bookmarkEnd w:id="771"/>
      <w:r w:rsidRPr="008120A8">
        <w:t>8.2.1.2</w:t>
      </w:r>
      <w:r w:rsidRPr="008120A8">
        <w:tab/>
        <w:t xml:space="preserve">Intra-gNB-DU </w:t>
      </w:r>
      <w:r w:rsidRPr="009010F4">
        <w:t>handover</w:t>
      </w:r>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89" w:name="_CR8_2_1_3"/>
      <w:bookmarkStart w:id="790" w:name="_Toc52266342"/>
      <w:bookmarkStart w:id="791" w:name="_Toc64445120"/>
      <w:bookmarkStart w:id="792" w:name="_Toc73980479"/>
      <w:bookmarkStart w:id="793" w:name="_Toc88651175"/>
      <w:bookmarkStart w:id="794" w:name="_Toc98351715"/>
      <w:bookmarkStart w:id="795" w:name="_Toc98748013"/>
      <w:bookmarkStart w:id="796" w:name="_Toc105704400"/>
      <w:bookmarkStart w:id="797" w:name="_Toc106108518"/>
      <w:bookmarkStart w:id="798" w:name="_Toc107829490"/>
      <w:bookmarkStart w:id="799" w:name="_Toc112703249"/>
      <w:bookmarkStart w:id="800" w:name="_Toc13919131"/>
      <w:bookmarkStart w:id="801" w:name="_Toc29391496"/>
      <w:bookmarkStart w:id="802" w:name="_Toc36560527"/>
      <w:bookmarkStart w:id="803" w:name="_Toc162627476"/>
      <w:bookmarkEnd w:id="789"/>
      <w:r>
        <w:lastRenderedPageBreak/>
        <w:t>8.2.1.3</w:t>
      </w:r>
      <w:r>
        <w:tab/>
        <w:t>Inter-gNB-DU Conditional Handover or Conditional PSCell Change</w:t>
      </w:r>
      <w:bookmarkEnd w:id="790"/>
      <w:bookmarkEnd w:id="791"/>
      <w:bookmarkEnd w:id="792"/>
      <w:bookmarkEnd w:id="793"/>
      <w:bookmarkEnd w:id="794"/>
      <w:bookmarkEnd w:id="795"/>
      <w:bookmarkEnd w:id="796"/>
      <w:bookmarkEnd w:id="797"/>
      <w:bookmarkEnd w:id="798"/>
      <w:bookmarkEnd w:id="799"/>
      <w:r w:rsidR="00797559">
        <w:t xml:space="preserve"> or subsequent CPAC</w:t>
      </w:r>
      <w:bookmarkEnd w:id="803"/>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1.35pt;height:470.65pt" o:ole="">
            <v:imagedata r:id="rId35" o:title=""/>
          </v:shape>
          <o:OLEObject Type="Embed" ProgID="Visio.Drawing.11" ShapeID="_x0000_i1038" DrawAspect="Content" ObjectID="_1773241151" r:id="rId36"/>
        </w:object>
      </w:r>
    </w:p>
    <w:p w14:paraId="740B85E9" w14:textId="1EA882DD" w:rsidR="004003D2" w:rsidRDefault="004003D2" w:rsidP="00325D12">
      <w:pPr>
        <w:pStyle w:val="TF"/>
      </w:pPr>
      <w:bookmarkStart w:id="804" w:name="_CRFigure8_2_1_31"/>
      <w:r>
        <w:t xml:space="preserve">Figure </w:t>
      </w:r>
      <w:bookmarkEnd w:id="804"/>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5" w:name="_CR8_2_1_4"/>
      <w:bookmarkStart w:id="806" w:name="_Toc162627477"/>
      <w:bookmarkEnd w:id="805"/>
      <w:r>
        <w:t>8.2.1.4</w:t>
      </w:r>
      <w:r>
        <w:tab/>
        <w:t xml:space="preserve">Intra-gNB-DU </w:t>
      </w:r>
      <w:r>
        <w:rPr>
          <w:lang w:val="sv-SE"/>
        </w:rPr>
        <w:t>LTM</w:t>
      </w:r>
      <w:bookmarkEnd w:id="806"/>
    </w:p>
    <w:p w14:paraId="7ED3AE40" w14:textId="65BC0A65" w:rsidR="00154210" w:rsidRPr="009010F4" w:rsidRDefault="00797559" w:rsidP="00154210">
      <w:pPr>
        <w:rPr>
          <w:rFonts w:eastAsia="DengXian"/>
        </w:rPr>
      </w:pPr>
      <w:r>
        <w:rPr>
          <w:lang w:eastAsia="ja-JP"/>
        </w:rPr>
        <w:t>This procedure is used for the case when the UE moves within the same gNB-DU during NR operation for LTM. Figure 8.2.1.4-1 shows the intra-gNB-DU LTM procedure for intra-NR</w:t>
      </w:r>
      <w:bookmarkStart w:id="807" w:name="_CRFigure8_2_1_41"/>
      <w:r w:rsidR="00154210">
        <w:rPr>
          <w:lang w:eastAsia="ja-JP"/>
        </w:rPr>
        <w:t>.</w:t>
      </w:r>
    </w:p>
    <w:p w14:paraId="229F5AD3" w14:textId="3CB89ADA" w:rsidR="00797559" w:rsidRPr="00673D2E" w:rsidRDefault="00154210" w:rsidP="00154210">
      <w:pPr>
        <w:pStyle w:val="TF"/>
      </w:pPr>
      <w:r>
        <w:rPr>
          <w:rFonts w:eastAsia="DengXian"/>
        </w:rPr>
        <w:object w:dxaOrig="10810" w:dyaOrig="14100" w14:anchorId="038B3F31">
          <v:shape id="_x0000_i1039" type="#_x0000_t75" style="width:540.65pt;height:705.35pt" o:ole="">
            <v:imagedata r:id="rId37" o:title=""/>
          </v:shape>
          <o:OLEObject Type="Embed" ProgID="Mscgen.Chart" ShapeID="_x0000_i1039" DrawAspect="Content" ObjectID="_1773241152" r:id="rId38"/>
        </w:object>
      </w:r>
      <w:r w:rsidRPr="00673D2E">
        <w:t>F</w:t>
      </w:r>
      <w:r w:rsidR="00797559" w:rsidRPr="00673D2E">
        <w:t xml:space="preserve">igure </w:t>
      </w:r>
      <w:bookmarkEnd w:id="807"/>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t>2.</w:t>
      </w:r>
      <w:r>
        <w:rPr>
          <w:lang w:eastAsia="zh-CN"/>
        </w:rPr>
        <w:tab/>
        <w:t>The gNB-CU determines to initiate LTM configuration.</w:t>
      </w:r>
    </w:p>
    <w:p w14:paraId="1E16EE21" w14:textId="4F9F3CE0" w:rsidR="00154210" w:rsidRDefault="00154210" w:rsidP="00154210">
      <w:pPr>
        <w:pStyle w:val="B1"/>
        <w:rPr>
          <w:lang w:eastAsia="zh-CN"/>
        </w:rPr>
      </w:pPr>
      <w:r>
        <w:rPr>
          <w:lang w:eastAsia="zh-CN"/>
        </w:rPr>
        <w:t>3.</w:t>
      </w:r>
      <w:r>
        <w:rPr>
          <w:lang w:eastAsia="zh-CN"/>
        </w:rPr>
        <w:tab/>
        <w:t xml:space="preserve">The gNB-CU sends a UE CONTEXT MODIFICATION REQUEST message to the gNB-DU </w:t>
      </w:r>
      <w:r>
        <w:rPr>
          <w:lang w:val="en-US" w:eastAsia="zh-CN"/>
        </w:rPr>
        <w:t>for each candidate cell,</w:t>
      </w:r>
      <w:r>
        <w:rPr>
          <w:lang w:eastAsia="zh-CN"/>
        </w:rPr>
        <w:t xml:space="preserve"> containing one target candidate cell ID, the LTM configuration ID of the candidate cell, and LTM configuration ID mapping list, the CSI resource configuration. </w:t>
      </w:r>
      <w:r>
        <w:t xml:space="preserve">The gNB-CU may request </w:t>
      </w:r>
      <w:bookmarkStart w:id="808" w:name="OLE_LINK382"/>
      <w:bookmarkStart w:id="809" w:name="OLE_LINK383"/>
      <w:r>
        <w:t>PRACH resources</w:t>
      </w:r>
      <w:bookmarkEnd w:id="808"/>
      <w:bookmarkEnd w:id="809"/>
      <w:r>
        <w:t xml:space="preserve"> from the gNB-DU. The gNB-CU may request the gNB-DU to provide the lower layer configuration for the purpose of generating the reference configuratio</w:t>
      </w:r>
      <w:bookmarkStart w:id="810" w:name="OLE_LINK81"/>
      <w:bookmarkStart w:id="811" w:name="OLE_LINK82"/>
      <w:r w:rsidR="004C4471">
        <w:t>n o</w:t>
      </w:r>
      <w:r>
        <w:t>r</w:t>
      </w:r>
      <w:r w:rsidRPr="00BD59E7">
        <w:t xml:space="preserve"> provide the lower layer reference configuration to the gNB-DU</w:t>
      </w:r>
      <w:bookmarkEnd w:id="810"/>
      <w:bookmarkEnd w:id="811"/>
      <w:r w:rsidRPr="00BD59E7">
        <w:t>.</w:t>
      </w:r>
    </w:p>
    <w:p w14:paraId="70BA2427" w14:textId="4C808251" w:rsidR="00154210" w:rsidRDefault="00154210" w:rsidP="00154210">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target candidate cell.</w:t>
      </w:r>
    </w:p>
    <w:p w14:paraId="06EBF3C7" w14:textId="77777777" w:rsidR="00154210" w:rsidRDefault="00154210" w:rsidP="00154210">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1EEDCE6B" w:rsidR="00154210" w:rsidRDefault="00154210" w:rsidP="00154210">
      <w:pPr>
        <w:pStyle w:val="B1"/>
        <w:rPr>
          <w:lang w:eastAsia="zh-CN"/>
        </w:rPr>
      </w:pPr>
      <w:r>
        <w:rPr>
          <w:lang w:eastAsia="zh-CN"/>
        </w:rPr>
        <w:t>5.</w:t>
      </w:r>
      <w:r>
        <w:rPr>
          <w:lang w:eastAsia="zh-CN"/>
        </w:rPr>
        <w:tab/>
        <w:t xml:space="preserve">The gNB-CU sends a UE CONTEXT MODIFICATION REQUEST message to the gNB-DU. </w:t>
      </w:r>
      <w:bookmarkStart w:id="812" w:name="OLE_LINK7"/>
      <w:r>
        <w:rPr>
          <w:rFonts w:hint="eastAsia"/>
          <w:lang w:eastAsia="zh-CN"/>
        </w:rPr>
        <w:t>The</w:t>
      </w:r>
      <w:r>
        <w:rPr>
          <w:lang w:eastAsia="zh-CN"/>
        </w:rPr>
        <w:t xml:space="preserve"> message may include </w:t>
      </w:r>
      <w:r w:rsidRPr="00822A6C">
        <w:rPr>
          <w:lang w:eastAsia="zh-CN"/>
        </w:rPr>
        <w:t>the</w:t>
      </w:r>
      <w:r>
        <w:rPr>
          <w:lang w:eastAsia="zh-CN"/>
        </w:rPr>
        <w:t xml:space="preserve"> updated</w:t>
      </w:r>
      <w:r w:rsidRPr="00822A6C">
        <w:rPr>
          <w:lang w:eastAsia="zh-CN"/>
        </w:rPr>
        <w:t xml:space="preserve"> CSI resource configuration</w:t>
      </w:r>
      <w:r>
        <w:rPr>
          <w:lang w:eastAsia="zh-CN"/>
        </w:rPr>
        <w:t>.</w:t>
      </w:r>
      <w:bookmarkEnd w:id="812"/>
    </w:p>
    <w:p w14:paraId="39200670" w14:textId="2414A47B" w:rsidR="00154210" w:rsidRDefault="00154210" w:rsidP="00154210">
      <w:pPr>
        <w:pStyle w:val="B1"/>
        <w:rPr>
          <w:lang w:eastAsia="zh-CN"/>
        </w:rPr>
      </w:pPr>
      <w:r>
        <w:rPr>
          <w:lang w:eastAsia="zh-CN"/>
        </w:rPr>
        <w:t>6.</w:t>
      </w:r>
      <w:r>
        <w:rPr>
          <w:lang w:eastAsia="zh-CN"/>
        </w:rPr>
        <w:tab/>
        <w:t>The gNB-DU responds with a UE CONTEXT MODIFICATION RESPONSE message which includes an updated lower layer configuration, e.g., containing the updated CSI report configuration of the source cell</w:t>
      </w:r>
      <w:bookmarkStart w:id="813" w:name="_Hlk151803765"/>
      <w:r>
        <w:rPr>
          <w:lang w:eastAsia="zh-CN"/>
        </w:rPr>
        <w:t>.</w:t>
      </w:r>
      <w:bookmarkEnd w:id="813"/>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79000894" w14:textId="0B1B1D1A" w:rsidR="00C20527" w:rsidRDefault="00154210" w:rsidP="00154210">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14B0A3F5" w14:textId="77777777" w:rsidR="00154210" w:rsidRDefault="00154210" w:rsidP="00154210">
      <w:pPr>
        <w:pStyle w:val="B1"/>
      </w:pPr>
      <w:r>
        <w:rPr>
          <w:lang w:val="en-US"/>
        </w:rPr>
        <w:t>11.</w:t>
      </w:r>
      <w:r>
        <w:rPr>
          <w:lang w:val="en-US"/>
        </w:rPr>
        <w:tab/>
        <w:t>Early synchronization to the target candidate cell(s) may be performed as specified in TS 38.300 [2].</w:t>
      </w:r>
    </w:p>
    <w:p w14:paraId="578EA24E" w14:textId="77777777"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743F1B1F"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the initiation of the Cell Switch command to the UE</w:t>
      </w:r>
      <w:r>
        <w:rPr>
          <w:rFonts w:eastAsia="SimSun"/>
          <w:lang w:val="en-US" w:eastAsia="zh-CN"/>
        </w:rPr>
        <w:t xml:space="preserve"> </w:t>
      </w:r>
      <w:r>
        <w:t>including the target cell ID and the TCI state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4" w:name="_CR8_2_1_5"/>
      <w:bookmarkStart w:id="815" w:name="_Toc162627478"/>
      <w:bookmarkEnd w:id="814"/>
      <w:r>
        <w:lastRenderedPageBreak/>
        <w:t>8.2.1.5</w:t>
      </w:r>
      <w:r>
        <w:tab/>
        <w:t>Inter-gNB-DU LTM</w:t>
      </w:r>
      <w:bookmarkEnd w:id="815"/>
    </w:p>
    <w:p w14:paraId="6AC4F3FC" w14:textId="10EB261F" w:rsidR="00154210" w:rsidRPr="00154210" w:rsidRDefault="00797559" w:rsidP="00154210">
      <w:pPr>
        <w:rPr>
          <w:rFonts w:eastAsia="SimSun"/>
          <w:b/>
          <w:bCs/>
          <w:lang w:val="en-US" w:eastAsia="zh-CN"/>
        </w:rPr>
      </w:pPr>
      <w:r>
        <w:rPr>
          <w:lang w:eastAsia="ja-JP"/>
        </w:rPr>
        <w:t>This procedure is used for the case when the UE moves from one gNB-DU to another gNB-DU within the same gNB-CU during NR operation for LTM. Figure 8.2.1.5-1 shows the inter-gNB-DU LTM procedure for intra-NR</w:t>
      </w:r>
      <w:bookmarkStart w:id="816" w:name="_CRFigure8_2_1_51"/>
      <w:r w:rsidR="00154210">
        <w:rPr>
          <w:lang w:eastAsia="ja-JP"/>
        </w:rPr>
        <w:t>.</w:t>
      </w:r>
    </w:p>
    <w:p w14:paraId="20D0F65F" w14:textId="77777777" w:rsidR="00154210" w:rsidRPr="008120A8" w:rsidRDefault="00154210" w:rsidP="009010F4">
      <w:pPr>
        <w:pStyle w:val="TH"/>
      </w:pPr>
      <w:r w:rsidRPr="008120A8">
        <w:object w:dxaOrig="11334" w:dyaOrig="16860" w14:anchorId="39AAA8FD">
          <v:shape id="_x0000_i1040" type="#_x0000_t75" style="width:463.35pt;height:688pt" o:ole="">
            <v:imagedata r:id="rId39" o:title=""/>
          </v:shape>
          <o:OLEObject Type="Embed" ProgID="Mscgen.Chart" ShapeID="_x0000_i1040" DrawAspect="Content" ObjectID="_1773241153" r:id="rId40"/>
        </w:object>
      </w:r>
    </w:p>
    <w:p w14:paraId="2624AA06" w14:textId="0B885CAD" w:rsidR="00797559" w:rsidRPr="00797559" w:rsidRDefault="00154210" w:rsidP="00154210">
      <w:pPr>
        <w:pStyle w:val="TF"/>
        <w:rPr>
          <w:lang w:eastAsia="zh-CN"/>
        </w:rPr>
      </w:pPr>
      <w:r>
        <w:rPr>
          <w:lang w:eastAsia="ja-JP"/>
        </w:rPr>
        <w:t>F</w:t>
      </w:r>
      <w:r w:rsidR="00797559" w:rsidRPr="00797559">
        <w:rPr>
          <w:lang w:eastAsia="ja-JP"/>
        </w:rPr>
        <w:t xml:space="preserve">igure </w:t>
      </w:r>
      <w:bookmarkEnd w:id="816"/>
      <w:r w:rsidR="00797559" w:rsidRPr="00797559">
        <w:rPr>
          <w:lang w:eastAsia="ja-JP"/>
        </w:rPr>
        <w:t>8.2.1.5-1</w:t>
      </w:r>
      <w:r w:rsidR="00797559" w:rsidRPr="00797559">
        <w:rPr>
          <w:lang w:eastAsia="zh-CN"/>
        </w:rPr>
        <w:t>: Inter-gNB-DU LTM</w:t>
      </w:r>
    </w:p>
    <w:p w14:paraId="21BF20EF" w14:textId="4149116D" w:rsidR="00C20527" w:rsidRDefault="00797559" w:rsidP="00324EDA">
      <w:pPr>
        <w:pStyle w:val="B1"/>
        <w:rPr>
          <w:lang w:val="en-US" w:eastAsia="zh-CN"/>
        </w:rPr>
      </w:pPr>
      <w:r>
        <w:rPr>
          <w:lang w:val="en-US" w:eastAsia="zh-CN"/>
        </w:rPr>
        <w:lastRenderedPageBreak/>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7064A1C8" w:rsidR="00154210" w:rsidRPr="00912F3E" w:rsidRDefault="00154210" w:rsidP="00154210">
      <w:pPr>
        <w:pStyle w:val="B1"/>
        <w:rPr>
          <w:lang w:val="en-US" w:eastAsia="zh-CN"/>
        </w:rPr>
      </w:pPr>
      <w:r>
        <w:rPr>
          <w:lang w:val="en-US" w:eastAsia="zh-CN"/>
        </w:rPr>
        <w:t>3.</w:t>
      </w:r>
      <w:r>
        <w:tab/>
      </w:r>
      <w:r>
        <w:rPr>
          <w:lang w:val="en-US" w:eastAsia="zh-CN"/>
        </w:rPr>
        <w:t xml:space="preserve">The gNB-CU sends a UE CONTEXT SETUP REQUEST message to the candidate gNB-DU(s) for each candidate cell, containing one target candidate cell ID, the LTM configuration ID of the candidate cell, </w:t>
      </w:r>
      <w:bookmarkStart w:id="817" w:name="OLE_LINK77"/>
      <w:bookmarkStart w:id="818" w:name="OLE_LINK78"/>
      <w:r>
        <w:rPr>
          <w:lang w:val="en-US" w:eastAsia="zh-CN"/>
        </w:rPr>
        <w:t>LTM configuration ID mapping list</w:t>
      </w:r>
      <w:bookmarkEnd w:id="817"/>
      <w:bookmarkEnd w:id="818"/>
      <w:r>
        <w:rPr>
          <w:lang w:val="en-US" w:eastAsia="zh-CN"/>
        </w:rPr>
        <w:t>, and the CSI resource configuration. The gNB-CU may request PRACH resources from the candidate gNB-DU(s).</w:t>
      </w:r>
      <w:r>
        <w:t xml:space="preserve"> The gNB-CU may request the candidate gNB-DU to provide the lower layer configuration for the purpose of generating the reference configuration</w:t>
      </w:r>
      <w:bookmarkStart w:id="819" w:name="OLE_LINK75"/>
      <w:bookmarkStart w:id="820" w:name="OLE_LINK76"/>
      <w:r>
        <w:t xml:space="preserve"> </w:t>
      </w:r>
      <w:r>
        <w:rPr>
          <w:lang w:eastAsia="zh-CN"/>
        </w:rPr>
        <w:t>or</w:t>
      </w:r>
      <w:r>
        <w:rPr>
          <w:lang w:val="en-US"/>
        </w:rPr>
        <w:t xml:space="preserve"> provide </w:t>
      </w:r>
      <w:bookmarkStart w:id="821" w:name="OLE_LINK9"/>
      <w:bookmarkStart w:id="822" w:name="OLE_LINK10"/>
      <w:r>
        <w:rPr>
          <w:lang w:val="en-US"/>
        </w:rPr>
        <w:t xml:space="preserve">the lower layer reference configuration </w:t>
      </w:r>
      <w:bookmarkEnd w:id="821"/>
      <w:bookmarkEnd w:id="822"/>
      <w:r>
        <w:rPr>
          <w:lang w:val="en-US"/>
        </w:rPr>
        <w:t>to the candidate gNB-DU.</w:t>
      </w:r>
    </w:p>
    <w:bookmarkEnd w:id="819"/>
    <w:bookmarkEnd w:id="820"/>
    <w:p w14:paraId="396F2559" w14:textId="59506E4A"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19AC61E9" w14:textId="53B28512" w:rsidR="00154210" w:rsidRDefault="00154210" w:rsidP="00154210">
      <w:pPr>
        <w:pStyle w:val="B1"/>
        <w:rPr>
          <w:lang w:eastAsia="zh-CN"/>
        </w:rPr>
      </w:pPr>
      <w:r>
        <w:rPr>
          <w:lang w:val="en-US" w:eastAsia="zh-CN"/>
        </w:rPr>
        <w:t>5.</w:t>
      </w:r>
      <w:r>
        <w:rPr>
          <w:lang w:val="en-US" w:eastAsia="zh-CN"/>
        </w:rPr>
        <w:tab/>
        <w:t xml:space="preserve">The gNB-CU sends a UE CONTEXT MODIFICATION REQUEST message to the source gNB-DU including the the information related to early sync </w:t>
      </w:r>
      <w:r>
        <w:rPr>
          <w:lang w:eastAsia="zh-CN"/>
        </w:rPr>
        <w:t xml:space="preserve">and </w:t>
      </w:r>
      <w:bookmarkStart w:id="823" w:name="OLE_LINK87"/>
      <w:bookmarkStart w:id="824" w:name="OLE_LINK88"/>
      <w:r>
        <w:rPr>
          <w:lang w:eastAsia="zh-CN"/>
        </w:rPr>
        <w:t>t</w:t>
      </w:r>
      <w:bookmarkStart w:id="825" w:name="OLE_LINK83"/>
      <w:bookmarkStart w:id="826" w:name="OLE_LINK84"/>
      <w:r>
        <w:rPr>
          <w:lang w:eastAsia="zh-CN"/>
        </w:rPr>
        <w:t xml:space="preserve">he </w:t>
      </w:r>
      <w:r>
        <w:rPr>
          <w:lang w:val="en-US" w:eastAsia="zh-CN"/>
        </w:rPr>
        <w:t>LTM configuration IDs</w:t>
      </w:r>
      <w:bookmarkEnd w:id="823"/>
      <w:bookmarkEnd w:id="824"/>
      <w:bookmarkEnd w:id="825"/>
      <w:bookmarkEnd w:id="826"/>
      <w:r>
        <w:rPr>
          <w:lang w:val="en-US" w:eastAsia="zh-CN"/>
        </w:rPr>
        <w:t xml:space="preserve"> for the accepted target candidate cell(s) in other gNB-DU(s). </w:t>
      </w:r>
      <w:bookmarkStart w:id="827" w:name="OLE_LINK11"/>
      <w:r>
        <w:rPr>
          <w:rFonts w:hint="eastAsia"/>
          <w:lang w:eastAsia="zh-CN"/>
        </w:rPr>
        <w:t>The</w:t>
      </w:r>
      <w:r>
        <w:rPr>
          <w:lang w:eastAsia="zh-CN"/>
        </w:rPr>
        <w:t xml:space="preserve"> gNB-CU may send </w:t>
      </w:r>
      <w:r w:rsidRPr="00822A6C">
        <w:rPr>
          <w:lang w:eastAsia="zh-CN"/>
        </w:rPr>
        <w:t>the</w:t>
      </w:r>
      <w:r>
        <w:rPr>
          <w:lang w:eastAsia="zh-CN"/>
        </w:rPr>
        <w:t xml:space="preserve"> updated</w:t>
      </w:r>
      <w:r w:rsidRPr="00822A6C">
        <w:rPr>
          <w:lang w:eastAsia="zh-CN"/>
        </w:rPr>
        <w:t xml:space="preserve"> CSI resource configuration</w:t>
      </w:r>
      <w:r>
        <w:rPr>
          <w:lang w:eastAsia="zh-CN"/>
        </w:rPr>
        <w:t xml:space="preserve"> to the source gNB-DU.</w:t>
      </w:r>
      <w:bookmarkEnd w:id="827"/>
    </w:p>
    <w:p w14:paraId="0534F952" w14:textId="77777777" w:rsidR="00154210" w:rsidRDefault="00154210" w:rsidP="00154210">
      <w:pPr>
        <w:pStyle w:val="B1"/>
        <w:rPr>
          <w:lang w:val="en-US" w:eastAsia="zh-CN"/>
        </w:rPr>
      </w:pPr>
      <w:r>
        <w:rPr>
          <w:lang w:val="en-US" w:eastAsia="zh-CN"/>
        </w:rPr>
        <w:t>6.</w:t>
      </w:r>
      <w:r>
        <w:rPr>
          <w:lang w:val="en-US" w:eastAsia="zh-CN"/>
        </w:rPr>
        <w:tab/>
        <w:t xml:space="preserve">The source gNB-DU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5C4D71D0" w14:textId="0FF0AF6E" w:rsidR="00154210" w:rsidRDefault="00154210" w:rsidP="00154210">
      <w:pPr>
        <w:pStyle w:val="B1"/>
        <w:rPr>
          <w:lang w:val="en-US" w:eastAsia="zh-CN"/>
        </w:rPr>
      </w:pPr>
      <w:r>
        <w:rPr>
          <w:lang w:val="en-US" w:eastAsia="zh-CN"/>
        </w:rPr>
        <w:t>7.</w:t>
      </w:r>
      <w:r>
        <w:rPr>
          <w:lang w:val="en-US" w:eastAsia="zh-CN"/>
        </w:rPr>
        <w:tab/>
        <w:t xml:space="preserve">The gNB-CU may send a UE CONTEXT MODIFICATION REQUEST message to the candidate gNB-DU(s) </w:t>
      </w:r>
      <w:bookmarkStart w:id="828" w:name="OLE_LINK41"/>
      <w:r>
        <w:rPr>
          <w:lang w:val="en-US" w:eastAsia="zh-CN"/>
        </w:rPr>
        <w:t>c</w:t>
      </w:r>
      <w:bookmarkStart w:id="829" w:name="OLE_LINK38"/>
      <w:r>
        <w:rPr>
          <w:lang w:val="en-US" w:eastAsia="zh-CN"/>
        </w:rPr>
        <w:t>ontaining the information for subsequent LTM or for updating the configurations of candidate cells</w:t>
      </w:r>
      <w:bookmarkEnd w:id="828"/>
      <w:bookmarkEnd w:id="829"/>
      <w:r>
        <w:rPr>
          <w:lang w:val="en-US" w:eastAsia="zh-CN"/>
        </w:rPr>
        <w:t xml:space="preserve">, </w:t>
      </w:r>
      <w:bookmarkStart w:id="830" w:name="OLE_LINK79"/>
      <w:bookmarkStart w:id="831" w:name="OLE_LINK80"/>
      <w:r>
        <w:rPr>
          <w:lang w:val="en-US" w:eastAsia="zh-CN"/>
        </w:rPr>
        <w:t>.</w:t>
      </w:r>
      <w:bookmarkEnd w:id="830"/>
      <w:bookmarkEnd w:id="831"/>
      <w:r>
        <w:rPr>
          <w:lang w:val="en-US" w:eastAsia="zh-CN"/>
        </w:rPr>
        <w:t xml:space="preserve"> The gNB-CU may also provide the lower layer part of the reference configuration to the candidate gNB-DU(s).</w:t>
      </w:r>
    </w:p>
    <w:p w14:paraId="7B14FCEB" w14:textId="28D5CAE0" w:rsidR="00154210" w:rsidRDefault="00154210" w:rsidP="00154210">
      <w:pPr>
        <w:pStyle w:val="B1"/>
        <w:rPr>
          <w:lang w:eastAsia="zh-CN"/>
        </w:rPr>
      </w:pPr>
      <w:r>
        <w:rPr>
          <w:lang w:val="en-US" w:eastAsia="zh-CN"/>
        </w:rPr>
        <w:t>8.</w:t>
      </w:r>
      <w:r>
        <w:rPr>
          <w:lang w:val="en-US" w:eastAsia="zh-CN"/>
        </w:rPr>
        <w:tab/>
        <w:t xml:space="preserve">The candidate gNB-DU responds with a UE CONTEXT MODIFICATION RESPONSE message </w:t>
      </w:r>
      <w:bookmarkStart w:id="832" w:name="_Hlk151805859"/>
      <w:r>
        <w:rPr>
          <w:lang w:val="en-US" w:eastAsia="zh-CN"/>
        </w:rPr>
        <w:t xml:space="preserve">including </w:t>
      </w:r>
      <w:bookmarkStart w:id="833" w:name="OLE_LINK39"/>
      <w:bookmarkStart w:id="834" w:name="OLE_LINK40"/>
      <w:r>
        <w:rPr>
          <w:lang w:val="en-US" w:eastAsia="zh-CN"/>
        </w:rPr>
        <w:t>the updated lower layer configuration</w:t>
      </w:r>
      <w:bookmarkEnd w:id="832"/>
      <w:bookmarkEnd w:id="833"/>
      <w:bookmarkEnd w:id="834"/>
      <w:r>
        <w:rPr>
          <w:lang w:eastAsia="zh-CN"/>
        </w:rPr>
        <w:t>(e.g., the updated CSI report configuration).</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F95F03F" w14:textId="7850857D" w:rsidR="00C20527" w:rsidRDefault="00154210" w:rsidP="00154210">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47335D16" w14:textId="77777777" w:rsidR="00154210" w:rsidRPr="00186F7B" w:rsidRDefault="00154210" w:rsidP="00154210">
      <w:pPr>
        <w:pStyle w:val="B1"/>
        <w:rPr>
          <w:lang w:val="en-US" w:eastAsia="ja-JP"/>
        </w:rPr>
      </w:pPr>
      <w:r>
        <w:rPr>
          <w:lang w:val="en-US" w:eastAsia="ja-JP"/>
        </w:rPr>
        <w:t>13.</w:t>
      </w:r>
      <w:r>
        <w:rPr>
          <w:lang w:val="en-US" w:eastAsia="ja-JP"/>
        </w:rPr>
        <w:tab/>
        <w:t xml:space="preserve">Early synchronization </w:t>
      </w:r>
      <w:r w:rsidRPr="00A7391E">
        <w:rPr>
          <w:lang w:val="en-US" w:eastAsia="ja-JP"/>
        </w:rPr>
        <w:t>to the</w:t>
      </w:r>
      <w:r>
        <w:rPr>
          <w:lang w:val="en-US" w:eastAsia="ja-JP"/>
        </w:rPr>
        <w:t xml:space="preserve"> target</w:t>
      </w:r>
      <w:r w:rsidRPr="00A7391E">
        <w:rPr>
          <w:lang w:val="en-US" w:eastAsia="ja-JP"/>
        </w:rPr>
        <w:t xml:space="preserve"> candidate cell</w:t>
      </w:r>
      <w:r>
        <w:rPr>
          <w:lang w:val="en-US" w:eastAsia="ja-JP"/>
        </w:rPr>
        <w:t>(</w:t>
      </w:r>
      <w:r w:rsidRPr="00A7391E">
        <w:rPr>
          <w:lang w:val="en-US" w:eastAsia="ja-JP"/>
        </w:rPr>
        <w:t>s</w:t>
      </w:r>
      <w:r>
        <w:rPr>
          <w:lang w:val="en-US" w:eastAsia="ja-JP"/>
        </w:rPr>
        <w:t>)</w:t>
      </w:r>
      <w:r w:rsidRPr="00A7391E">
        <w:rPr>
          <w:lang w:val="en-US" w:eastAsia="ja-JP"/>
        </w:rPr>
        <w:t xml:space="preserve"> </w:t>
      </w:r>
      <w:r>
        <w:rPr>
          <w:lang w:val="en-US" w:eastAsia="ja-JP"/>
        </w:rPr>
        <w:t>may be performed as specified in TS 38.300 [2].</w:t>
      </w:r>
    </w:p>
    <w:p w14:paraId="1886E5FE" w14:textId="47D5E8AD" w:rsidR="00154210" w:rsidRDefault="00154210" w:rsidP="00154210">
      <w:pPr>
        <w:pStyle w:val="B1"/>
        <w:rPr>
          <w:lang w:val="en-US" w:eastAsia="ja-JP"/>
        </w:rPr>
      </w:pPr>
      <w:r>
        <w:rPr>
          <w:lang w:val="en-US" w:eastAsia="zh-CN"/>
        </w:rPr>
        <w:t>14.</w:t>
      </w:r>
      <w:r>
        <w:rPr>
          <w:lang w:val="en-US" w:eastAsia="ja-JP"/>
        </w:rPr>
        <w:t xml:space="preserve">The candidate gNB-DU sends </w:t>
      </w:r>
      <w:r>
        <w:rPr>
          <w:lang w:val="en-US" w:eastAsia="zh-CN"/>
        </w:rPr>
        <w:t>the TA value, the associated CFRA resource information</w:t>
      </w:r>
      <w:r>
        <w:rPr>
          <w:lang w:val="en-US" w:eastAsia="ja-JP"/>
        </w:rPr>
        <w:t>,</w:t>
      </w:r>
      <w:r>
        <w:rPr>
          <w:lang w:val="en-US" w:eastAsia="zh-CN"/>
        </w:rPr>
        <w:t xml:space="preserve"> </w:t>
      </w:r>
      <w:r>
        <w:rPr>
          <w:lang w:val="en-US" w:eastAsia="ja-JP"/>
        </w:rPr>
        <w:t xml:space="preserve">the candidate cell ID and the source gNB-DU ID to the source gNB-DU </w:t>
      </w:r>
      <w:r>
        <w:rPr>
          <w:rFonts w:hint="eastAsia"/>
          <w:lang w:val="en-US" w:eastAsia="zh-CN"/>
        </w:rPr>
        <w:t>in</w:t>
      </w:r>
      <w:r>
        <w:rPr>
          <w:lang w:val="en-US" w:eastAsia="zh-CN"/>
        </w:rPr>
        <w:t xml:space="preserve"> the </w:t>
      </w:r>
      <w:r>
        <w:rPr>
          <w:lang w:val="en-US" w:eastAsia="ja-JP"/>
        </w:rPr>
        <w:t>DU-CU TA INFORMATION TRANSFER message to the gNB-CU.</w:t>
      </w:r>
    </w:p>
    <w:p w14:paraId="0A320251" w14:textId="77777777" w:rsidR="00154210" w:rsidRDefault="00154210" w:rsidP="00154210">
      <w:pPr>
        <w:pStyle w:val="B1"/>
        <w:rPr>
          <w:lang w:val="en-US" w:eastAsia="ja-JP"/>
        </w:rPr>
      </w:pPr>
      <w:r>
        <w:rPr>
          <w:lang w:eastAsia="zh-CN"/>
        </w:rPr>
        <w:t>15</w:t>
      </w:r>
      <w:r>
        <w:rPr>
          <w:lang w:val="en-US" w:eastAsia="zh-CN"/>
        </w:rPr>
        <w:t>.</w:t>
      </w:r>
      <w:r>
        <w:rPr>
          <w:lang w:val="en-US" w:eastAsia="zh-CN"/>
        </w:rPr>
        <w:tab/>
        <w:t>The gNB-CU forwards the TA value, and the associated CFRA 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0802A732" w14:textId="227AE307" w:rsidR="00C20527" w:rsidRDefault="00797559" w:rsidP="00797559">
      <w:pPr>
        <w:pStyle w:val="B1"/>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w:t>
      </w:r>
    </w:p>
    <w:p w14:paraId="2732C09F" w14:textId="77777777" w:rsidR="00797559" w:rsidRDefault="00797559" w:rsidP="00797559">
      <w:pPr>
        <w:pStyle w:val="B1"/>
        <w:rPr>
          <w:lang w:eastAsia="zh-CN"/>
        </w:rPr>
      </w:pPr>
      <w:r>
        <w:rPr>
          <w:lang w:eastAsia="zh-CN"/>
        </w:rPr>
        <w:t>17.</w:t>
      </w:r>
      <w:r>
        <w:rPr>
          <w:lang w:eastAsia="zh-CN"/>
        </w:rPr>
        <w:tab/>
        <w:t>The source gNB-DU decides to execute LTM to a candidate target cell.</w:t>
      </w:r>
    </w:p>
    <w:p w14:paraId="19C1C773" w14:textId="270659CB" w:rsidR="00C20527" w:rsidRDefault="00797559" w:rsidP="00797559">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lang w:eastAsia="zh-CN"/>
        </w:rPr>
        <w:t>command to the UE.</w:t>
      </w:r>
    </w:p>
    <w:p w14:paraId="67A39FC7" w14:textId="77777777" w:rsidR="00797559" w:rsidRDefault="00797559" w:rsidP="00797559">
      <w:pPr>
        <w:pStyle w:val="B1"/>
        <w:rPr>
          <w:lang w:eastAsia="zh-CN"/>
        </w:rPr>
      </w:pPr>
      <w:r>
        <w:rPr>
          <w:lang w:val="en-US"/>
        </w:rPr>
        <w:t>19.</w:t>
      </w:r>
      <w:r>
        <w:rPr>
          <w:lang w:val="en-US"/>
        </w:rPr>
        <w:tab/>
      </w:r>
      <w:r>
        <w:rPr>
          <w:lang w:eastAsia="zh-CN"/>
        </w:rPr>
        <w:t xml:space="preserve">The </w:t>
      </w:r>
      <w:r>
        <w:rPr>
          <w:lang w:val="en-US" w:eastAsia="zh-CN"/>
        </w:rPr>
        <w:t xml:space="preserve">source </w:t>
      </w:r>
      <w:r>
        <w:rPr>
          <w:lang w:eastAsia="zh-CN"/>
        </w:rPr>
        <w:t xml:space="preserve">gNB-DU </w:t>
      </w:r>
      <w:r>
        <w:rPr>
          <w:rFonts w:hint="eastAsia"/>
        </w:rPr>
        <w:t xml:space="preserve">sends the </w:t>
      </w:r>
      <w:r>
        <w:rPr>
          <w:rFonts w:eastAsia="SimSun"/>
          <w:lang w:eastAsia="zh-CN"/>
        </w:rPr>
        <w:t xml:space="preserve">DU-CU </w:t>
      </w:r>
      <w:r>
        <w:rPr>
          <w:rFonts w:hint="eastAsia"/>
        </w:rPr>
        <w:t xml:space="preserve">CELL </w:t>
      </w:r>
      <w:r>
        <w:rPr>
          <w:rFonts w:eastAsia="SimSun"/>
          <w:lang w:eastAsia="zh-CN"/>
        </w:rPr>
        <w:t>SWITCH</w:t>
      </w:r>
      <w:r>
        <w:rPr>
          <w:rFonts w:eastAsia="SimSun" w:hint="eastAsia"/>
          <w:lang w:eastAsia="zh-CN"/>
        </w:rPr>
        <w:t xml:space="preserve"> </w:t>
      </w:r>
      <w:r>
        <w:rPr>
          <w:rFonts w:hint="eastAsia"/>
        </w:rPr>
        <w:t>NOTIFICATION message to</w:t>
      </w:r>
      <w:r>
        <w:rPr>
          <w:lang w:eastAsia="zh-CN"/>
        </w:rPr>
        <w:t xml:space="preserve"> the gNB-CU </w:t>
      </w:r>
      <w:r>
        <w:rPr>
          <w:rFonts w:hint="eastAsia"/>
        </w:rPr>
        <w:t>to indicate</w:t>
      </w:r>
      <w:r>
        <w:t xml:space="preserve"> </w:t>
      </w:r>
      <w:r>
        <w:rPr>
          <w:lang w:eastAsia="zh-CN"/>
        </w:rPr>
        <w:t xml:space="preserve">the initiation of the </w:t>
      </w:r>
      <w:r>
        <w:rPr>
          <w:rFonts w:eastAsia="SimSun"/>
          <w:lang w:eastAsia="zh-CN"/>
        </w:rPr>
        <w:t xml:space="preserve">Cell Switch </w:t>
      </w:r>
      <w:r>
        <w:rPr>
          <w:lang w:eastAsia="zh-CN"/>
        </w:rPr>
        <w:t>command to the UE</w:t>
      </w:r>
      <w:r>
        <w:rPr>
          <w:rFonts w:eastAsia="SimSun"/>
          <w:lang w:eastAsia="zh-CN"/>
        </w:rPr>
        <w:t>, for which the message</w:t>
      </w:r>
      <w:r>
        <w:rPr>
          <w:lang w:val="en-US" w:eastAsia="zh-CN"/>
        </w:rPr>
        <w:t xml:space="preserve"> includes the target cell ID </w:t>
      </w:r>
      <w:r>
        <w:rPr>
          <w:rFonts w:eastAsia="SimSun" w:hint="eastAsia"/>
          <w:lang w:val="en-US" w:eastAsia="zh-CN"/>
        </w:rPr>
        <w:t xml:space="preserve">and </w:t>
      </w:r>
      <w:r>
        <w:rPr>
          <w:rFonts w:eastAsia="Malgun Gothic" w:hint="eastAsia"/>
          <w:lang w:val="en-US" w:eastAsia="zh-CN"/>
        </w:rPr>
        <w:t>the</w:t>
      </w:r>
      <w:r>
        <w:rPr>
          <w:rFonts w:eastAsia="Malgun Gothic"/>
          <w:lang w:val="en-US" w:eastAsia="zh-CN"/>
        </w:rPr>
        <w:t xml:space="preserve"> TCI state ID</w:t>
      </w:r>
      <w:r>
        <w:rPr>
          <w:lang w:eastAsia="zh-CN"/>
        </w:rPr>
        <w:t>.</w:t>
      </w:r>
    </w:p>
    <w:p w14:paraId="0B3593C7" w14:textId="77777777" w:rsidR="00797559" w:rsidRDefault="00797559" w:rsidP="00797559">
      <w:pPr>
        <w:pStyle w:val="B1"/>
        <w:rPr>
          <w:rFonts w:eastAsia="Malgun Gothic"/>
          <w:lang w:eastAsia="zh-CN"/>
        </w:rPr>
      </w:pPr>
      <w:r>
        <w:rPr>
          <w:rFonts w:eastAsia="Malgun Gothic"/>
          <w:lang w:val="en-US" w:eastAsia="zh-CN"/>
        </w:rPr>
        <w:lastRenderedPageBreak/>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Malgun Gothic" w:hint="eastAsia"/>
          <w:lang w:val="en-US" w:eastAsia="zh-CN"/>
        </w:rPr>
        <w:t xml:space="preserve">the target cell ID and the </w:t>
      </w:r>
      <w:r>
        <w:rPr>
          <w:rFonts w:eastAsia="Malgun Gothic"/>
          <w:lang w:val="en-US" w:eastAsia="zh-CN"/>
        </w:rPr>
        <w:t xml:space="preserve">TCI state ID </w:t>
      </w:r>
      <w:r>
        <w:rPr>
          <w:rFonts w:eastAsia="Malgun Gothic" w:hint="eastAsia"/>
          <w:lang w:val="en-US" w:eastAsia="zh-CN"/>
        </w:rPr>
        <w:t>to the target gNB-DU</w:t>
      </w:r>
      <w:r>
        <w:rPr>
          <w:rFonts w:eastAsia="Malgun Gothic"/>
          <w:lang w:val="en-US"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35" w:name="_CR8_2_1_6"/>
      <w:bookmarkStart w:id="836" w:name="_Toc162627479"/>
      <w:bookmarkEnd w:id="835"/>
      <w:r>
        <w:t>8.2.1.6</w:t>
      </w:r>
      <w:r>
        <w:tab/>
        <w:t>LTM with gNB-CU-UP change</w:t>
      </w:r>
      <w:bookmarkEnd w:id="836"/>
    </w:p>
    <w:p w14:paraId="2F0A7393" w14:textId="39AF95F1" w:rsidR="00154210" w:rsidRDefault="00797559" w:rsidP="00154210">
      <w:pPr>
        <w:rPr>
          <w:lang w:eastAsia="ja-JP"/>
        </w:rPr>
      </w:pPr>
      <w:r>
        <w:rPr>
          <w:lang w:eastAsia="ja-JP"/>
        </w:rPr>
        <w:t>Figure 8.2.1.6-1 shows the procedure used for LTM with the change of gNB-CU-UP within a gNB</w:t>
      </w:r>
      <w:bookmarkStart w:id="837" w:name="_CRFigure8_2_1_61LTMwiththechangeofgNBC"/>
      <w:r w:rsidR="00154210">
        <w:rPr>
          <w:lang w:eastAsia="ja-JP"/>
        </w:rPr>
        <w:t>.</w:t>
      </w:r>
    </w:p>
    <w:p w14:paraId="00A18C27" w14:textId="3312CF28" w:rsidR="00797559" w:rsidRDefault="00154210" w:rsidP="00154210">
      <w:pPr>
        <w:pStyle w:val="TF"/>
      </w:pPr>
      <w:r>
        <w:object w:dxaOrig="13308" w:dyaOrig="16590" w14:anchorId="7179CC35">
          <v:shape id="_x0000_i1041" type="#_x0000_t75" style="width:528pt;height:659.35pt" o:ole="">
            <v:imagedata r:id="rId41" o:title=""/>
          </v:shape>
          <o:OLEObject Type="Embed" ProgID="Mscgen.Chart" ShapeID="_x0000_i1041" DrawAspect="Content" ObjectID="_1773241154" r:id="rId42"/>
        </w:object>
      </w:r>
      <w:r>
        <w:t>F</w:t>
      </w:r>
      <w:r w:rsidR="00797559">
        <w:t xml:space="preserve">igure </w:t>
      </w:r>
      <w:bookmarkEnd w:id="837"/>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lastRenderedPageBreak/>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330F6C9D" w14:textId="54B2056D" w:rsidR="00C20527" w:rsidRDefault="00797559" w:rsidP="00797559">
      <w:pPr>
        <w:pStyle w:val="B1"/>
        <w:rPr>
          <w:lang w:eastAsia="zh-CN"/>
        </w:rPr>
      </w:pPr>
      <w:r>
        <w:rPr>
          <w:lang w:eastAsia="zh-CN"/>
        </w:rPr>
        <w:t>5</w:t>
      </w:r>
      <w:r>
        <w:rPr>
          <w:lang w:val="en-US"/>
        </w:rPr>
        <w:t xml:space="preserve"> - </w:t>
      </w:r>
      <w:r>
        <w:rPr>
          <w:lang w:eastAsia="zh-CN"/>
        </w:rPr>
        <w:t>6.</w:t>
      </w:r>
      <w:r>
        <w:rPr>
          <w:lang w:eastAsia="zh-CN"/>
        </w:rPr>
        <w:tab/>
        <w:t>The gNB-CU-CP sends the RRC Reconfiguration message to the UE.</w:t>
      </w:r>
    </w:p>
    <w:p w14:paraId="7DC21100" w14:textId="77777777" w:rsidR="00797559" w:rsidRDefault="00797559" w:rsidP="00797559">
      <w:pPr>
        <w:pStyle w:val="B1"/>
        <w:rPr>
          <w:lang w:val="en-US" w:eastAsia="zh-CN"/>
        </w:rPr>
      </w:pPr>
      <w:r>
        <w:rPr>
          <w:lang w:eastAsia="zh-CN"/>
        </w:rPr>
        <w:t>7.</w:t>
      </w:r>
      <w:r>
        <w:rPr>
          <w:lang w:eastAsia="zh-CN"/>
        </w:rPr>
        <w:tab/>
        <w:t>The UE sends the lower layer measurement result to the source gNB-DU, and the source gNB-DU decides to execute LTM to a candidate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4A2EADF0" w14:textId="4C8703F5" w:rsidR="00154210" w:rsidRDefault="00154210" w:rsidP="00154210">
      <w:pPr>
        <w:pStyle w:val="B1"/>
      </w:pPr>
      <w:r>
        <w:t>10-11.</w:t>
      </w:r>
      <w:r>
        <w:tab/>
        <w:t>The gNB-CU-CP performs the Bearer Context Modification procedure to retrieve the PDCP UL/DL status and to exchange the</w:t>
      </w:r>
      <w:r>
        <w:rPr>
          <w:lang w:val="en-US" w:eastAsia="zh-CN"/>
        </w:rPr>
        <w:t xml:space="preserve"> TNL address information for data forwarding</w:t>
      </w:r>
      <w:r>
        <w:t xml:space="preserve"> for the bearers </w:t>
      </w:r>
      <w:r w:rsidRPr="00E84F8B">
        <w:t>to the source gNB-CU-UP</w:t>
      </w:r>
      <w:r>
        <w:t>.</w:t>
      </w:r>
    </w:p>
    <w:p w14:paraId="7BD39DF6" w14:textId="59A405AC" w:rsidR="00154210" w:rsidRDefault="00154210" w:rsidP="00154210">
      <w:pPr>
        <w:pStyle w:val="B1"/>
      </w:pPr>
      <w:r>
        <w:t>12-13.</w:t>
      </w:r>
      <w:r>
        <w:tab/>
        <w:t>The gNB-CU-CP performs the Bearer Context Modification procedure to send the DL TNL address information for F1-U and the PDCP UL/DL status to the target gNB-CU-UP.</w:t>
      </w:r>
    </w:p>
    <w:p w14:paraId="31C89982" w14:textId="618FE54B" w:rsidR="00C20527" w:rsidRDefault="00154210" w:rsidP="00154210">
      <w:pPr>
        <w:pStyle w:val="B1"/>
      </w:pPr>
      <w:r>
        <w:t>14.</w:t>
      </w:r>
      <w:r>
        <w:tab/>
        <w:t>Data Forwarding may be performed from the source gNB-CU-UP to the target gNB-CU-UP.</w:t>
      </w:r>
    </w:p>
    <w:p w14:paraId="777C9F0C" w14:textId="685C5A71" w:rsidR="00154210" w:rsidRDefault="00154210" w:rsidP="00154210">
      <w:pPr>
        <w:pStyle w:val="B1"/>
      </w:pPr>
      <w:r>
        <w:t>15.</w:t>
      </w:r>
      <w:r>
        <w:tab/>
        <w:t>The target gNB-DU detects the UE in the target cell.</w:t>
      </w:r>
    </w:p>
    <w:p w14:paraId="02EE74F8" w14:textId="3A0685FB" w:rsidR="00154210" w:rsidRDefault="00154210" w:rsidP="00154210">
      <w:pPr>
        <w:pStyle w:val="B1"/>
      </w:pPr>
      <w:r>
        <w:t>16.</w:t>
      </w:r>
      <w:r>
        <w:tab/>
        <w:t>The target gNB-DU sends an ACCESS SUCCESS message to the gNB-CU-CP.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38" w:name="_CR8_2_2"/>
      <w:bookmarkStart w:id="839" w:name="_Toc45104764"/>
      <w:bookmarkStart w:id="840" w:name="_Toc45883247"/>
      <w:bookmarkStart w:id="841" w:name="_Toc51763528"/>
      <w:bookmarkStart w:id="842" w:name="_Toc52266343"/>
      <w:bookmarkStart w:id="843" w:name="_Toc64445121"/>
      <w:bookmarkStart w:id="844" w:name="_Toc73980480"/>
      <w:bookmarkStart w:id="845" w:name="_Toc88651176"/>
      <w:bookmarkStart w:id="846" w:name="_Toc98351716"/>
      <w:bookmarkStart w:id="847" w:name="_Toc98748014"/>
      <w:bookmarkStart w:id="848" w:name="_Toc105704401"/>
      <w:bookmarkStart w:id="849" w:name="_Toc106108519"/>
      <w:bookmarkStart w:id="850" w:name="_Toc107829491"/>
      <w:bookmarkStart w:id="851" w:name="_Toc112703250"/>
      <w:bookmarkStart w:id="852" w:name="_Toc162627480"/>
      <w:bookmarkEnd w:id="838"/>
      <w:r w:rsidRPr="00B8401F">
        <w:t>8.2.2</w:t>
      </w:r>
      <w:r w:rsidRPr="00B8401F">
        <w:tab/>
        <w:t>EN-DC Mobility</w:t>
      </w:r>
      <w:bookmarkEnd w:id="800"/>
      <w:bookmarkEnd w:id="801"/>
      <w:bookmarkEnd w:id="802"/>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10129691" w14:textId="77777777" w:rsidR="00373621" w:rsidRPr="009010F4" w:rsidRDefault="00373621" w:rsidP="009010F4">
      <w:pPr>
        <w:pStyle w:val="Heading4"/>
      </w:pPr>
      <w:bookmarkStart w:id="853" w:name="_CR8_2_2_1"/>
      <w:bookmarkStart w:id="854" w:name="_Toc13919132"/>
      <w:bookmarkStart w:id="855" w:name="_Toc29391497"/>
      <w:bookmarkStart w:id="856" w:name="_Toc36560528"/>
      <w:bookmarkStart w:id="857" w:name="_Toc45104765"/>
      <w:bookmarkStart w:id="858" w:name="_Toc45883248"/>
      <w:bookmarkStart w:id="859" w:name="_Toc51763529"/>
      <w:bookmarkStart w:id="860" w:name="_Toc52266344"/>
      <w:bookmarkStart w:id="861" w:name="_Toc64445122"/>
      <w:bookmarkStart w:id="862" w:name="_Toc73980481"/>
      <w:bookmarkStart w:id="863" w:name="_Toc88651177"/>
      <w:bookmarkStart w:id="864" w:name="_Toc98351717"/>
      <w:bookmarkStart w:id="865" w:name="_Toc98748015"/>
      <w:bookmarkStart w:id="866" w:name="_Toc105704402"/>
      <w:bookmarkStart w:id="867" w:name="_Toc106108520"/>
      <w:bookmarkStart w:id="868" w:name="_Toc107829492"/>
      <w:bookmarkStart w:id="869" w:name="_Toc112703251"/>
      <w:bookmarkStart w:id="870" w:name="_Toc162627481"/>
      <w:bookmarkEnd w:id="853"/>
      <w:r w:rsidRPr="008120A8">
        <w:t>8.2.2.1</w:t>
      </w:r>
      <w:r w:rsidRPr="008120A8">
        <w:tab/>
        <w:t>Inter-gNB-DU Mobility using MCG SRB</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7.35pt;height:404pt" o:ole="">
            <v:imagedata r:id="rId43" o:title=""/>
          </v:shape>
          <o:OLEObject Type="Embed" ProgID="Visio.Drawing.11" ShapeID="_x0000_i1042" DrawAspect="Content" ObjectID="_1773241155" r:id="rId44"/>
        </w:object>
      </w:r>
    </w:p>
    <w:p w14:paraId="30E2EF2F" w14:textId="77777777" w:rsidR="00373621" w:rsidRPr="00B8401F" w:rsidRDefault="00373621" w:rsidP="00371D61">
      <w:pPr>
        <w:pStyle w:val="TF"/>
      </w:pPr>
      <w:bookmarkStart w:id="871" w:name="_CRFigure8_2_2_11"/>
      <w:r w:rsidRPr="00B8401F">
        <w:t xml:space="preserve">Figure </w:t>
      </w:r>
      <w:bookmarkEnd w:id="871"/>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72" w:name="_CR8_2_2_2"/>
      <w:bookmarkStart w:id="873" w:name="_Toc13919133"/>
      <w:bookmarkStart w:id="874" w:name="_Toc29391498"/>
      <w:bookmarkStart w:id="875" w:name="_Toc36560529"/>
      <w:bookmarkStart w:id="876" w:name="_Toc45104766"/>
      <w:bookmarkStart w:id="877" w:name="_Toc45883249"/>
      <w:bookmarkStart w:id="878" w:name="_Toc51763530"/>
      <w:bookmarkStart w:id="879" w:name="_Toc52266345"/>
      <w:bookmarkStart w:id="880" w:name="_Toc64445123"/>
      <w:bookmarkStart w:id="881" w:name="_Toc73980482"/>
      <w:bookmarkStart w:id="882" w:name="_Toc88651178"/>
      <w:bookmarkStart w:id="883" w:name="_Toc98351718"/>
      <w:bookmarkStart w:id="884" w:name="_Toc98748016"/>
      <w:bookmarkStart w:id="885" w:name="_Toc105704403"/>
      <w:bookmarkStart w:id="886" w:name="_Toc106108521"/>
      <w:bookmarkStart w:id="887" w:name="_Toc107829493"/>
      <w:bookmarkStart w:id="888" w:name="_Toc112703252"/>
      <w:bookmarkStart w:id="889" w:name="_Toc162627482"/>
      <w:bookmarkEnd w:id="872"/>
      <w:r w:rsidRPr="008120A8">
        <w:t>8.2.2.2</w:t>
      </w:r>
      <w:r w:rsidRPr="008120A8">
        <w:tab/>
        <w:t>Inter-gNB-DU Mobility using SCG SRB (SRB3)</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90" w:name="_CR8_2_2_3"/>
      <w:bookmarkStart w:id="891" w:name="_Toc45104767"/>
      <w:bookmarkStart w:id="892" w:name="_Toc45883250"/>
      <w:bookmarkStart w:id="893" w:name="_Toc51763531"/>
      <w:bookmarkStart w:id="894" w:name="_Toc52266346"/>
      <w:bookmarkStart w:id="895" w:name="_Toc64445124"/>
      <w:bookmarkStart w:id="896" w:name="_Toc73980483"/>
      <w:bookmarkStart w:id="897" w:name="_Toc88651179"/>
      <w:bookmarkStart w:id="898" w:name="_Toc98351719"/>
      <w:bookmarkStart w:id="899" w:name="_Toc98748017"/>
      <w:bookmarkStart w:id="900" w:name="_Toc105704404"/>
      <w:bookmarkStart w:id="901" w:name="_Toc106108522"/>
      <w:bookmarkStart w:id="902" w:name="_Toc107829494"/>
      <w:bookmarkStart w:id="903" w:name="_Toc112703253"/>
      <w:bookmarkStart w:id="904" w:name="_Toc13919134"/>
      <w:bookmarkStart w:id="905" w:name="_Toc29391499"/>
      <w:bookmarkStart w:id="906" w:name="_Toc36560530"/>
      <w:bookmarkStart w:id="907" w:name="_Toc162627483"/>
      <w:bookmarkEnd w:id="890"/>
      <w:r w:rsidRPr="008120A8">
        <w:t>8.2.2.3</w:t>
      </w:r>
      <w:r w:rsidRPr="008120A8">
        <w:tab/>
        <w:t>Inter-gNB-DU Conditional PSCell Change using MCG SRB without MN negotiation</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7"/>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8pt;height:489.35pt" o:ole="">
            <v:imagedata r:id="rId45" o:title=""/>
          </v:shape>
          <o:OLEObject Type="Embed" ProgID="Visio.Drawing.11" ShapeID="_x0000_i1043" DrawAspect="Content" ObjectID="_1773241156" r:id="rId46"/>
        </w:object>
      </w:r>
    </w:p>
    <w:p w14:paraId="0E8C74FA" w14:textId="77777777" w:rsidR="004003D2" w:rsidRDefault="004003D2" w:rsidP="004003D2">
      <w:pPr>
        <w:pStyle w:val="TF"/>
      </w:pPr>
      <w:bookmarkStart w:id="908" w:name="_CRFigure8_2_2_31"/>
      <w:r>
        <w:t xml:space="preserve">Figure </w:t>
      </w:r>
      <w:bookmarkEnd w:id="908"/>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09" w:name="_CR8_2_3"/>
      <w:bookmarkStart w:id="910" w:name="_Toc45104768"/>
      <w:bookmarkStart w:id="911" w:name="_Toc45883251"/>
      <w:bookmarkStart w:id="912" w:name="_Toc51763532"/>
      <w:bookmarkStart w:id="913" w:name="_Toc52266347"/>
      <w:bookmarkStart w:id="914" w:name="_Toc64445125"/>
      <w:bookmarkStart w:id="915" w:name="_Toc73980484"/>
      <w:bookmarkStart w:id="916" w:name="_Toc88651180"/>
      <w:bookmarkStart w:id="917" w:name="_Toc98351720"/>
      <w:bookmarkStart w:id="918" w:name="_Toc98748018"/>
      <w:bookmarkStart w:id="919" w:name="_Toc105704405"/>
      <w:bookmarkStart w:id="920" w:name="_Toc106108523"/>
      <w:bookmarkStart w:id="921" w:name="_Toc107829495"/>
      <w:bookmarkStart w:id="922" w:name="_Toc112703254"/>
      <w:bookmarkStart w:id="923" w:name="_Toc162627484"/>
      <w:bookmarkEnd w:id="909"/>
      <w:r>
        <w:rPr>
          <w:rFonts w:eastAsia="Malgun Gothic"/>
        </w:rPr>
        <w:t>8.2.3</w:t>
      </w:r>
      <w:r>
        <w:rPr>
          <w:rFonts w:eastAsia="Malgun Gothic"/>
        </w:rPr>
        <w:tab/>
      </w:r>
      <w:bookmarkStart w:id="924" w:name="OLE_LINK12"/>
      <w:r>
        <w:rPr>
          <w:rFonts w:eastAsia="Malgun Gothic"/>
        </w:rPr>
        <w:t>Intra-CU topology adaptation procedure</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19420549" w14:textId="77777777" w:rsidR="00C0516C" w:rsidRPr="008120A8" w:rsidRDefault="00C0516C" w:rsidP="009010F4">
      <w:pPr>
        <w:pStyle w:val="Heading4"/>
      </w:pPr>
      <w:bookmarkStart w:id="925" w:name="_CR8_2_3_1"/>
      <w:bookmarkStart w:id="926" w:name="_Toc45104769"/>
      <w:bookmarkStart w:id="927" w:name="_Toc45883252"/>
      <w:bookmarkStart w:id="928" w:name="_Toc51763533"/>
      <w:bookmarkStart w:id="929" w:name="_Toc52266348"/>
      <w:bookmarkStart w:id="930" w:name="_Toc64445126"/>
      <w:bookmarkStart w:id="931" w:name="_Toc73980485"/>
      <w:bookmarkStart w:id="932" w:name="_Toc88651181"/>
      <w:bookmarkStart w:id="933" w:name="_Toc98351721"/>
      <w:bookmarkStart w:id="934" w:name="_Toc98748019"/>
      <w:bookmarkStart w:id="935" w:name="_Toc105704406"/>
      <w:bookmarkStart w:id="936" w:name="_Toc106108524"/>
      <w:bookmarkStart w:id="937" w:name="_Toc107829496"/>
      <w:bookmarkStart w:id="938" w:name="_Toc112703255"/>
      <w:bookmarkStart w:id="939" w:name="_Toc162627485"/>
      <w:bookmarkEnd w:id="925"/>
      <w:r w:rsidRPr="008120A8">
        <w:t>8.2.3.1</w:t>
      </w:r>
      <w:r w:rsidRPr="008120A8">
        <w:tab/>
        <w:t>Intra-CU topology adaptation procedure in SA</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bookmarkEnd w:id="924"/>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35pt;height:375.35pt" o:ole="">
            <v:imagedata r:id="rId47" o:title=""/>
          </v:shape>
          <o:OLEObject Type="Embed" ProgID="Mscgen.Chart" ShapeID="_x0000_i1044" DrawAspect="Content" ObjectID="_1773241157" r:id="rId48"/>
        </w:object>
      </w:r>
    </w:p>
    <w:p w14:paraId="6D657C5B" w14:textId="77777777" w:rsidR="00C0516C" w:rsidRDefault="00C0516C" w:rsidP="00325D12">
      <w:pPr>
        <w:pStyle w:val="TF"/>
      </w:pPr>
      <w:bookmarkStart w:id="940" w:name="_CRFigure8_2_3_11"/>
      <w:bookmarkStart w:id="941" w:name="OLE_LINK3"/>
      <w:bookmarkStart w:id="942" w:name="_Hlk16780442"/>
      <w:r>
        <w:t xml:space="preserve">Figure </w:t>
      </w:r>
      <w:bookmarkEnd w:id="940"/>
      <w:r>
        <w:t>8.2.3.1-1</w:t>
      </w:r>
      <w:bookmarkEnd w:id="941"/>
      <w:r>
        <w:t>: IAB intra-CU topology adaptation procedure</w:t>
      </w:r>
    </w:p>
    <w:bookmarkEnd w:id="942"/>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3"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43"/>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4" w:name="_CR8_2_3_2"/>
      <w:bookmarkStart w:id="945" w:name="_Toc45104770"/>
      <w:bookmarkStart w:id="946" w:name="_Toc45883253"/>
      <w:bookmarkStart w:id="947" w:name="_Toc51763534"/>
      <w:bookmarkStart w:id="948" w:name="_Toc52266349"/>
      <w:bookmarkStart w:id="949" w:name="_Toc64445127"/>
      <w:bookmarkStart w:id="950" w:name="_Toc73980486"/>
      <w:bookmarkStart w:id="951" w:name="_Toc88651182"/>
      <w:bookmarkStart w:id="952" w:name="_Toc98351722"/>
      <w:bookmarkStart w:id="953" w:name="_Toc98748020"/>
      <w:bookmarkStart w:id="954" w:name="_Toc105704407"/>
      <w:bookmarkStart w:id="955" w:name="_Toc106108525"/>
      <w:bookmarkStart w:id="956" w:name="_Toc107829497"/>
      <w:bookmarkStart w:id="957" w:name="_Toc112703256"/>
      <w:bookmarkStart w:id="958" w:name="_Toc162627486"/>
      <w:bookmarkEnd w:id="944"/>
      <w:r>
        <w:t>8.2.3.2</w:t>
      </w:r>
      <w:r>
        <w:tab/>
        <w:t>Intra-CU topology adaptation procedure in NSA using MCG SRB</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35pt;height:407.35pt" o:ole="">
            <v:imagedata r:id="rId49" o:title=""/>
          </v:shape>
          <o:OLEObject Type="Embed" ProgID="Mscgen.Chart" ShapeID="_x0000_i1045" DrawAspect="Content" ObjectID="_1773241158" r:id="rId50"/>
        </w:object>
      </w:r>
    </w:p>
    <w:p w14:paraId="539932A8" w14:textId="77777777" w:rsidR="007B62F3" w:rsidRDefault="007B62F3" w:rsidP="00325D12">
      <w:pPr>
        <w:pStyle w:val="TF"/>
      </w:pPr>
      <w:bookmarkStart w:id="959" w:name="_CRFigure8_2_3_21"/>
      <w:r>
        <w:t xml:space="preserve">Figure </w:t>
      </w:r>
      <w:bookmarkEnd w:id="959"/>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0" w:name="_CR8_2_3_3"/>
      <w:bookmarkStart w:id="961" w:name="_Toc45104771"/>
      <w:bookmarkStart w:id="962" w:name="_Toc45883254"/>
      <w:bookmarkStart w:id="963" w:name="_Toc51763535"/>
      <w:bookmarkStart w:id="964" w:name="_Toc52266350"/>
      <w:bookmarkStart w:id="965" w:name="_Toc64445128"/>
      <w:bookmarkStart w:id="966" w:name="_Toc73980487"/>
      <w:bookmarkStart w:id="967" w:name="_Toc88651183"/>
      <w:bookmarkStart w:id="968" w:name="_Toc98351723"/>
      <w:bookmarkStart w:id="969" w:name="_Toc98748021"/>
      <w:bookmarkStart w:id="970" w:name="_Toc105704408"/>
      <w:bookmarkStart w:id="971" w:name="_Toc106108526"/>
      <w:bookmarkStart w:id="972" w:name="_Toc107829498"/>
      <w:bookmarkStart w:id="973" w:name="_Toc112703257"/>
      <w:bookmarkStart w:id="974" w:name="_Toc162627487"/>
      <w:bookmarkEnd w:id="960"/>
      <w:r>
        <w:t>8.2.3.3</w:t>
      </w:r>
      <w:r>
        <w:tab/>
        <w:t>Intra-CU topology adaptation procedure in NSA using SCG SRB (SRB3)</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5" w:name="_CR8_2_4"/>
      <w:bookmarkStart w:id="976" w:name="_Toc45104772"/>
      <w:bookmarkStart w:id="977" w:name="_Toc45883255"/>
      <w:bookmarkStart w:id="978" w:name="_Toc51763536"/>
      <w:bookmarkStart w:id="979" w:name="_Toc52266351"/>
      <w:bookmarkStart w:id="980" w:name="_Toc64445129"/>
      <w:bookmarkStart w:id="981" w:name="_Toc73980488"/>
      <w:bookmarkStart w:id="982" w:name="_Toc88651184"/>
      <w:bookmarkStart w:id="983" w:name="_Toc98351724"/>
      <w:bookmarkStart w:id="984" w:name="_Toc98748022"/>
      <w:bookmarkStart w:id="985" w:name="_Toc105704409"/>
      <w:bookmarkStart w:id="986" w:name="_Toc106108527"/>
      <w:bookmarkStart w:id="987" w:name="_Toc107829499"/>
      <w:bookmarkStart w:id="988" w:name="_Toc112703258"/>
      <w:bookmarkStart w:id="989" w:name="_Toc162627488"/>
      <w:bookmarkEnd w:id="975"/>
      <w:r>
        <w:rPr>
          <w:rFonts w:eastAsia="Malgun Gothic"/>
        </w:rPr>
        <w:t>8.2.4</w:t>
      </w:r>
      <w:r>
        <w:rPr>
          <w:rFonts w:eastAsia="Malgun Gothic"/>
        </w:rPr>
        <w:tab/>
        <w:t>Intra-CU topological redundancy procedure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35pt;height:291.35pt" o:ole="">
            <v:imagedata r:id="rId51" o:title=""/>
          </v:shape>
          <o:OLEObject Type="Embed" ProgID="Visio.Drawing.11" ShapeID="_x0000_i1046" DrawAspect="Content" ObjectID="_1773241159" r:id="rId52"/>
        </w:object>
      </w:r>
    </w:p>
    <w:p w14:paraId="3DFDECC6" w14:textId="77777777" w:rsidR="007B62F3" w:rsidRDefault="007B62F3" w:rsidP="00325D12">
      <w:pPr>
        <w:pStyle w:val="TF"/>
        <w:rPr>
          <w:lang w:eastAsia="en-US"/>
        </w:rPr>
      </w:pPr>
      <w:bookmarkStart w:id="990" w:name="_CRFigure8_2_41"/>
      <w:r>
        <w:t xml:space="preserve">Figure </w:t>
      </w:r>
      <w:bookmarkEnd w:id="990"/>
      <w:r>
        <w:t>8.2.4-1: Example for IAB topology with two redundant paths</w:t>
      </w:r>
    </w:p>
    <w:bookmarkStart w:id="991"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2pt;height:337.35pt" o:ole="">
            <v:imagedata r:id="rId53" o:title=""/>
          </v:shape>
          <o:OLEObject Type="Embed" ProgID="Mscgen.Chart" ShapeID="_x0000_i1047" DrawAspect="Content" ObjectID="_1773241160" r:id="rId54"/>
        </w:object>
      </w:r>
    </w:p>
    <w:p w14:paraId="003CFC85" w14:textId="77777777" w:rsidR="007B62F3" w:rsidRDefault="007B62F3" w:rsidP="00325D12">
      <w:pPr>
        <w:pStyle w:val="TF"/>
      </w:pPr>
      <w:r>
        <w:t xml:space="preserve"> </w:t>
      </w:r>
      <w:bookmarkStart w:id="992" w:name="_CRFigure8_2_42"/>
      <w:r>
        <w:t xml:space="preserve">Figure </w:t>
      </w:r>
      <w:bookmarkEnd w:id="992"/>
      <w:r>
        <w:t>8.2.4-2: Procedure for establishment of redundant path in IAB topology</w:t>
      </w:r>
    </w:p>
    <w:bookmarkEnd w:id="991"/>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3"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3"/>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4" w:name="_CR8_2_5"/>
      <w:bookmarkStart w:id="995" w:name="_Toc45104773"/>
      <w:bookmarkStart w:id="996" w:name="_Toc45883256"/>
      <w:bookmarkStart w:id="997" w:name="_Toc51763537"/>
      <w:bookmarkStart w:id="998" w:name="_Toc52266352"/>
      <w:bookmarkStart w:id="999" w:name="_Toc64445130"/>
      <w:bookmarkStart w:id="1000" w:name="_Toc73980489"/>
      <w:bookmarkStart w:id="1001" w:name="_Toc88651185"/>
      <w:bookmarkStart w:id="1002" w:name="_Toc98351725"/>
      <w:bookmarkStart w:id="1003" w:name="_Toc98748023"/>
      <w:bookmarkStart w:id="1004" w:name="_Toc105704410"/>
      <w:bookmarkStart w:id="1005" w:name="_Toc106108528"/>
      <w:bookmarkStart w:id="1006" w:name="_Toc107829500"/>
      <w:bookmarkStart w:id="1007" w:name="_Toc112703259"/>
      <w:bookmarkStart w:id="1008" w:name="_Toc162627489"/>
      <w:bookmarkEnd w:id="994"/>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09" w:name="OLE_LINK161"/>
      <w:r>
        <w:rPr>
          <w:lang w:eastAsia="ja-JP"/>
        </w:rPr>
        <w:t xml:space="preserve"> 38.331</w:t>
      </w:r>
      <w:bookmarkEnd w:id="1009"/>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0" w:name="OLE_LINK26"/>
    <w:p w14:paraId="23F6B1F2" w14:textId="5A5D1138" w:rsidR="00C20527" w:rsidRDefault="007B62F3" w:rsidP="00325D12">
      <w:pPr>
        <w:pStyle w:val="TH"/>
      </w:pPr>
      <w:r>
        <w:rPr>
          <w:rFonts w:eastAsia="Malgun Gothic"/>
          <w:lang w:eastAsia="en-US"/>
        </w:rPr>
        <w:object w:dxaOrig="9636" w:dyaOrig="3192" w14:anchorId="016D631D">
          <v:shape id="_x0000_i1048" type="#_x0000_t75" style="width:481.35pt;height:158.65pt" o:ole="">
            <v:imagedata r:id="rId55" o:title=""/>
          </v:shape>
          <o:OLEObject Type="Embed" ProgID="Mscgen.Chart" ShapeID="_x0000_i1048" DrawAspect="Content" ObjectID="_1773241161" r:id="rId56"/>
        </w:object>
      </w:r>
      <w:bookmarkStart w:id="1011" w:name="_CRFigure8_2_51"/>
      <w:bookmarkEnd w:id="1010"/>
    </w:p>
    <w:p w14:paraId="39776A73" w14:textId="77777777" w:rsidR="007B62F3" w:rsidRDefault="007B62F3" w:rsidP="00325D12">
      <w:pPr>
        <w:pStyle w:val="TF"/>
      </w:pPr>
      <w:r>
        <w:t xml:space="preserve">Figure </w:t>
      </w:r>
      <w:bookmarkEnd w:id="1011"/>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2" w:name="_CR8_3"/>
      <w:bookmarkStart w:id="1013" w:name="_Toc45104774"/>
      <w:bookmarkStart w:id="1014" w:name="_Toc45883257"/>
      <w:bookmarkStart w:id="1015" w:name="_Toc51763538"/>
      <w:bookmarkStart w:id="1016" w:name="_Toc52266353"/>
      <w:bookmarkStart w:id="1017" w:name="_Toc64445131"/>
      <w:bookmarkStart w:id="1018" w:name="_Toc73980490"/>
      <w:bookmarkStart w:id="1019" w:name="_Toc88651186"/>
      <w:bookmarkStart w:id="1020" w:name="_Toc98351726"/>
      <w:bookmarkStart w:id="1021" w:name="_Toc98748024"/>
      <w:bookmarkStart w:id="1022" w:name="_Toc105704411"/>
      <w:bookmarkStart w:id="1023" w:name="_Toc106108529"/>
      <w:bookmarkStart w:id="1024" w:name="_Toc107829501"/>
      <w:bookmarkStart w:id="1025" w:name="_Toc112703260"/>
      <w:bookmarkStart w:id="1026" w:name="_Toc162627490"/>
      <w:bookmarkEnd w:id="1012"/>
      <w:r w:rsidRPr="00B8401F">
        <w:lastRenderedPageBreak/>
        <w:t>8.3</w:t>
      </w:r>
      <w:r w:rsidRPr="00B8401F">
        <w:tab/>
        <w:t>Mechanism of centralized retransmission of lost PDUs</w:t>
      </w:r>
      <w:bookmarkEnd w:id="904"/>
      <w:bookmarkEnd w:id="905"/>
      <w:bookmarkEnd w:id="906"/>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139295A0" w14:textId="77777777" w:rsidR="00373621" w:rsidRPr="00B8401F" w:rsidRDefault="00373621" w:rsidP="00371D61">
      <w:pPr>
        <w:pStyle w:val="Heading3"/>
      </w:pPr>
      <w:bookmarkStart w:id="1027" w:name="_CR8_3_1"/>
      <w:bookmarkStart w:id="1028" w:name="_Toc13919135"/>
      <w:bookmarkStart w:id="1029" w:name="_Toc29391500"/>
      <w:bookmarkStart w:id="1030" w:name="_Toc36560531"/>
      <w:bookmarkStart w:id="1031" w:name="_Toc45104775"/>
      <w:bookmarkStart w:id="1032" w:name="_Toc45883258"/>
      <w:bookmarkStart w:id="1033" w:name="_Toc51763539"/>
      <w:bookmarkStart w:id="1034" w:name="_Toc52266354"/>
      <w:bookmarkStart w:id="1035" w:name="_Toc64445132"/>
      <w:bookmarkStart w:id="1036" w:name="_Toc73980491"/>
      <w:bookmarkStart w:id="1037" w:name="_Toc88651187"/>
      <w:bookmarkStart w:id="1038" w:name="_Toc98351727"/>
      <w:bookmarkStart w:id="1039" w:name="_Toc98748025"/>
      <w:bookmarkStart w:id="1040" w:name="_Toc105704412"/>
      <w:bookmarkStart w:id="1041" w:name="_Toc106108530"/>
      <w:bookmarkStart w:id="1042" w:name="_Toc107829502"/>
      <w:bookmarkStart w:id="1043" w:name="_Toc112703261"/>
      <w:bookmarkStart w:id="1044" w:name="_Toc162627491"/>
      <w:bookmarkEnd w:id="1027"/>
      <w:r w:rsidRPr="00B8401F">
        <w:t>8.3.1</w:t>
      </w:r>
      <w:r w:rsidRPr="00B8401F">
        <w:tab/>
        <w:t>Centralized Retransmission in Intra gNB-CU Cases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4pt;height:322.65pt" o:ole="">
            <v:imagedata r:id="rId57" o:title=""/>
          </v:shape>
          <o:OLEObject Type="Embed" ProgID="Visio.Drawing.11" ShapeID="_x0000_i1049" DrawAspect="Content" ObjectID="_1773241162" r:id="rId58"/>
        </w:object>
      </w:r>
    </w:p>
    <w:p w14:paraId="7CCA3F28" w14:textId="77777777" w:rsidR="00373621" w:rsidRPr="00B8401F" w:rsidRDefault="00373621" w:rsidP="00371D61">
      <w:pPr>
        <w:pStyle w:val="TF"/>
      </w:pPr>
      <w:bookmarkStart w:id="1045" w:name="_CRFigure8_3_11"/>
      <w:r w:rsidRPr="00B8401F">
        <w:t xml:space="preserve">Figure </w:t>
      </w:r>
      <w:bookmarkEnd w:id="1045"/>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6" w:name="_CR8_4"/>
      <w:bookmarkStart w:id="1047" w:name="_Toc13919136"/>
      <w:bookmarkStart w:id="1048" w:name="_Toc29391501"/>
      <w:bookmarkStart w:id="1049" w:name="_Toc36560532"/>
      <w:bookmarkStart w:id="1050" w:name="_Toc45104776"/>
      <w:bookmarkStart w:id="1051" w:name="_Toc45883259"/>
      <w:bookmarkStart w:id="1052" w:name="_Toc51763540"/>
      <w:bookmarkStart w:id="1053" w:name="_Toc52266355"/>
      <w:bookmarkStart w:id="1054" w:name="_Toc64445133"/>
      <w:bookmarkStart w:id="1055" w:name="_Toc73980492"/>
      <w:bookmarkStart w:id="1056" w:name="_Toc88651188"/>
      <w:bookmarkStart w:id="1057" w:name="_Toc98351728"/>
      <w:bookmarkStart w:id="1058" w:name="_Toc98748026"/>
      <w:bookmarkStart w:id="1059" w:name="_Toc105704413"/>
      <w:bookmarkStart w:id="1060" w:name="_Toc106108531"/>
      <w:bookmarkStart w:id="1061" w:name="_Toc107829503"/>
      <w:bookmarkStart w:id="1062" w:name="_Toc112703262"/>
      <w:bookmarkStart w:id="1063" w:name="_Toc162627492"/>
      <w:bookmarkEnd w:id="1046"/>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52E60F22" w14:textId="77777777" w:rsidR="00373621" w:rsidRPr="00B8401F" w:rsidRDefault="00373621" w:rsidP="00371D61">
      <w:pPr>
        <w:pStyle w:val="Heading3"/>
        <w:rPr>
          <w:rFonts w:eastAsia="SimSun"/>
          <w:lang w:eastAsia="zh-CN"/>
        </w:rPr>
      </w:pPr>
      <w:bookmarkStart w:id="1064" w:name="_CR8_4_1"/>
      <w:bookmarkStart w:id="1065" w:name="_Toc13919137"/>
      <w:bookmarkStart w:id="1066" w:name="_Toc29391502"/>
      <w:bookmarkStart w:id="1067" w:name="_Toc36560533"/>
      <w:bookmarkStart w:id="1068" w:name="_Toc45104777"/>
      <w:bookmarkStart w:id="1069" w:name="_Toc45883260"/>
      <w:bookmarkStart w:id="1070" w:name="_Toc51763541"/>
      <w:bookmarkStart w:id="1071" w:name="_Toc52266356"/>
      <w:bookmarkStart w:id="1072" w:name="_Toc64445134"/>
      <w:bookmarkStart w:id="1073" w:name="_Toc73980493"/>
      <w:bookmarkStart w:id="1074" w:name="_Toc88651189"/>
      <w:bookmarkStart w:id="1075" w:name="_Toc98351729"/>
      <w:bookmarkStart w:id="1076" w:name="_Toc98748027"/>
      <w:bookmarkStart w:id="1077" w:name="_Toc105704414"/>
      <w:bookmarkStart w:id="1078" w:name="_Toc106108532"/>
      <w:bookmarkStart w:id="1079" w:name="_Toc107829504"/>
      <w:bookmarkStart w:id="1080" w:name="_Toc112703263"/>
      <w:bookmarkStart w:id="1081" w:name="_Toc162627493"/>
      <w:bookmarkEnd w:id="1064"/>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5EDF6CAF" w14:textId="77777777" w:rsidR="00373621" w:rsidRPr="009010F4" w:rsidRDefault="00373621" w:rsidP="009010F4">
      <w:pPr>
        <w:pStyle w:val="Heading4"/>
        <w:rPr>
          <w:rFonts w:eastAsia="SimSun"/>
        </w:rPr>
      </w:pPr>
      <w:bookmarkStart w:id="1082" w:name="_CR8_4_1_1"/>
      <w:bookmarkStart w:id="1083" w:name="_Toc13919138"/>
      <w:bookmarkStart w:id="1084" w:name="_Toc29391503"/>
      <w:bookmarkStart w:id="1085" w:name="_Toc36560534"/>
      <w:bookmarkStart w:id="1086" w:name="_Toc45104778"/>
      <w:bookmarkStart w:id="1087" w:name="_Toc45883261"/>
      <w:bookmarkStart w:id="1088" w:name="_Toc51763542"/>
      <w:bookmarkStart w:id="1089" w:name="_Toc52266357"/>
      <w:bookmarkStart w:id="1090" w:name="_Toc64445135"/>
      <w:bookmarkStart w:id="1091" w:name="_Toc73980494"/>
      <w:bookmarkStart w:id="1092" w:name="_Toc88651190"/>
      <w:bookmarkStart w:id="1093" w:name="_Toc98351730"/>
      <w:bookmarkStart w:id="1094" w:name="_Toc98748028"/>
      <w:bookmarkStart w:id="1095" w:name="_Toc105704415"/>
      <w:bookmarkStart w:id="1096" w:name="_Toc106108533"/>
      <w:bookmarkStart w:id="1097" w:name="_Toc107829505"/>
      <w:bookmarkStart w:id="1098" w:name="_Toc112703264"/>
      <w:bookmarkStart w:id="1099" w:name="_Toc162627494"/>
      <w:bookmarkEnd w:id="1082"/>
      <w:r w:rsidRPr="009010F4">
        <w:rPr>
          <w:rFonts w:eastAsia="SimSun"/>
        </w:rPr>
        <w:t>8.4.1.1</w:t>
      </w:r>
      <w:r w:rsidRPr="009010F4">
        <w:rPr>
          <w:rFonts w:eastAsia="SimSun"/>
        </w:rPr>
        <w:tab/>
        <w:t>EN-DC</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1.35pt;height:261.35pt" o:ole="">
            <v:imagedata r:id="rId59" o:title=""/>
          </v:shape>
          <o:OLEObject Type="Embed" ProgID="Visio.Drawing.11" ShapeID="_x0000_i1050" DrawAspect="Content" ObjectID="_1773241163" r:id="rId60"/>
        </w:object>
      </w:r>
    </w:p>
    <w:p w14:paraId="63E0C399" w14:textId="77777777" w:rsidR="00373621" w:rsidRPr="00B8401F" w:rsidRDefault="00373621" w:rsidP="00371D61">
      <w:pPr>
        <w:pStyle w:val="TF"/>
        <w:rPr>
          <w:rFonts w:eastAsia="SimSun"/>
          <w:lang w:eastAsia="zh-CN"/>
        </w:rPr>
      </w:pPr>
      <w:bookmarkStart w:id="1100" w:name="_CRFigure8_4_1_11"/>
      <w:r w:rsidRPr="00B8401F">
        <w:rPr>
          <w:rFonts w:eastAsia="SimSun" w:hint="eastAsia"/>
          <w:lang w:eastAsia="zh-CN"/>
        </w:rPr>
        <w:t xml:space="preserve">Figure </w:t>
      </w:r>
      <w:bookmarkEnd w:id="1100"/>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1" w:name="_CR8_4_2"/>
      <w:bookmarkStart w:id="1102" w:name="_Toc13919139"/>
      <w:bookmarkStart w:id="1103" w:name="_Toc29391504"/>
      <w:bookmarkStart w:id="1104" w:name="_Toc36560535"/>
      <w:bookmarkStart w:id="1105" w:name="_Toc45104779"/>
      <w:bookmarkStart w:id="1106" w:name="_Toc45883262"/>
      <w:bookmarkStart w:id="1107" w:name="_Toc51763543"/>
      <w:bookmarkStart w:id="1108" w:name="_Toc52266358"/>
      <w:bookmarkStart w:id="1109" w:name="_Toc64445136"/>
      <w:bookmarkStart w:id="1110" w:name="_Toc73980495"/>
      <w:bookmarkStart w:id="1111" w:name="_Toc88651191"/>
      <w:bookmarkStart w:id="1112" w:name="_Toc98351731"/>
      <w:bookmarkStart w:id="1113" w:name="_Toc98748029"/>
      <w:bookmarkStart w:id="1114" w:name="_Toc105704416"/>
      <w:bookmarkStart w:id="1115" w:name="_Toc106108534"/>
      <w:bookmarkStart w:id="1116" w:name="_Toc107829506"/>
      <w:bookmarkStart w:id="1117" w:name="_Toc112703265"/>
      <w:bookmarkStart w:id="1118" w:name="_Toc162627495"/>
      <w:bookmarkEnd w:id="1101"/>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p>
    <w:p w14:paraId="3F78138C" w14:textId="77777777" w:rsidR="00373621" w:rsidRPr="009010F4" w:rsidRDefault="00373621" w:rsidP="009010F4">
      <w:pPr>
        <w:pStyle w:val="Heading4"/>
        <w:rPr>
          <w:rFonts w:eastAsia="SimSun"/>
        </w:rPr>
      </w:pPr>
      <w:bookmarkStart w:id="1119" w:name="_CR8_4_2_1"/>
      <w:bookmarkStart w:id="1120" w:name="_Toc13919140"/>
      <w:bookmarkStart w:id="1121" w:name="_Toc29391505"/>
      <w:bookmarkStart w:id="1122" w:name="_Toc36560536"/>
      <w:bookmarkStart w:id="1123" w:name="_Toc45104780"/>
      <w:bookmarkStart w:id="1124" w:name="_Toc45883263"/>
      <w:bookmarkStart w:id="1125" w:name="_Toc51763544"/>
      <w:bookmarkStart w:id="1126" w:name="_Toc52266359"/>
      <w:bookmarkStart w:id="1127" w:name="_Toc64445137"/>
      <w:bookmarkStart w:id="1128" w:name="_Toc73980496"/>
      <w:bookmarkStart w:id="1129" w:name="_Toc88651192"/>
      <w:bookmarkStart w:id="1130" w:name="_Toc98351732"/>
      <w:bookmarkStart w:id="1131" w:name="_Toc98748030"/>
      <w:bookmarkStart w:id="1132" w:name="_Toc105704417"/>
      <w:bookmarkStart w:id="1133" w:name="_Toc106108535"/>
      <w:bookmarkStart w:id="1134" w:name="_Toc107829507"/>
      <w:bookmarkStart w:id="1135" w:name="_Toc112703266"/>
      <w:bookmarkStart w:id="1136" w:name="_Toc162627496"/>
      <w:bookmarkEnd w:id="1119"/>
      <w:r w:rsidRPr="009010F4">
        <w:rPr>
          <w:rFonts w:eastAsia="SimSun"/>
        </w:rPr>
        <w:t>8.4.2.1</w:t>
      </w:r>
      <w:r w:rsidRPr="009010F4">
        <w:rPr>
          <w:rFonts w:eastAsia="SimSun"/>
        </w:rPr>
        <w:tab/>
        <w:t>EN-DC</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50pt;height:181.35pt" o:ole="">
            <v:imagedata r:id="rId61" o:title=""/>
          </v:shape>
          <o:OLEObject Type="Embed" ProgID="Visio.Drawing.11" ShapeID="_x0000_i1051" DrawAspect="Content" ObjectID="_1773241164" r:id="rId62"/>
        </w:object>
      </w:r>
    </w:p>
    <w:p w14:paraId="630D58F1" w14:textId="77777777" w:rsidR="00373621" w:rsidRPr="00B8401F" w:rsidRDefault="00373621" w:rsidP="00371D61">
      <w:pPr>
        <w:pStyle w:val="TF"/>
        <w:rPr>
          <w:rFonts w:eastAsia="SimSun"/>
          <w:lang w:eastAsia="zh-CN"/>
        </w:rPr>
      </w:pPr>
      <w:bookmarkStart w:id="1137" w:name="_CRFigure8_4_2_11SgNBreleaseprocedurein"/>
      <w:r w:rsidRPr="00B8401F">
        <w:rPr>
          <w:rFonts w:eastAsia="SimSun" w:hint="eastAsia"/>
          <w:lang w:eastAsia="zh-CN"/>
        </w:rPr>
        <w:t xml:space="preserve">Figure </w:t>
      </w:r>
      <w:bookmarkEnd w:id="1137"/>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50pt;height:181.35pt" o:ole="">
            <v:imagedata r:id="rId63" o:title=""/>
          </v:shape>
          <o:OLEObject Type="Embed" ProgID="Visio.Drawing.11" ShapeID="_x0000_i1052" DrawAspect="Content" ObjectID="_1773241165" r:id="rId64"/>
        </w:object>
      </w:r>
    </w:p>
    <w:p w14:paraId="2C10CDA7" w14:textId="77777777" w:rsidR="00373621" w:rsidRPr="00B8401F" w:rsidRDefault="00373621" w:rsidP="00FB350F">
      <w:pPr>
        <w:pStyle w:val="TF"/>
        <w:rPr>
          <w:rFonts w:eastAsia="SimSun"/>
          <w:lang w:eastAsia="zh-CN"/>
        </w:rPr>
      </w:pPr>
      <w:bookmarkStart w:id="1138" w:name="_CRFigure8_4_2_12SgNBreleaseprocedurein"/>
      <w:r w:rsidRPr="00B8401F">
        <w:rPr>
          <w:rFonts w:eastAsia="SimSun" w:hint="eastAsia"/>
          <w:lang w:eastAsia="zh-CN"/>
        </w:rPr>
        <w:t xml:space="preserve">Figure </w:t>
      </w:r>
      <w:bookmarkEnd w:id="1138"/>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39" w:name="_CR8_4_3"/>
      <w:bookmarkStart w:id="1140" w:name="_Toc29391506"/>
      <w:bookmarkStart w:id="1141" w:name="_Toc36560537"/>
      <w:bookmarkStart w:id="1142" w:name="_Toc45104781"/>
      <w:bookmarkStart w:id="1143" w:name="_Toc45883264"/>
      <w:bookmarkStart w:id="1144" w:name="_Toc51763545"/>
      <w:bookmarkStart w:id="1145" w:name="_Toc52266360"/>
      <w:bookmarkStart w:id="1146" w:name="_Toc64445138"/>
      <w:bookmarkStart w:id="1147" w:name="_Toc73980497"/>
      <w:bookmarkStart w:id="1148" w:name="_Toc88651193"/>
      <w:bookmarkStart w:id="1149" w:name="_Toc98351733"/>
      <w:bookmarkStart w:id="1150" w:name="_Toc98748031"/>
      <w:bookmarkStart w:id="1151" w:name="_Toc105704418"/>
      <w:bookmarkStart w:id="1152" w:name="_Toc106108536"/>
      <w:bookmarkStart w:id="1153" w:name="_Toc107829508"/>
      <w:bookmarkStart w:id="1154" w:name="_Toc112703267"/>
      <w:bookmarkStart w:id="1155" w:name="_Toc162627497"/>
      <w:bookmarkEnd w:id="1139"/>
      <w:r w:rsidRPr="00B8401F">
        <w:rPr>
          <w:lang w:eastAsia="zh-CN"/>
        </w:rPr>
        <w:t>8.4.3</w:t>
      </w:r>
      <w:r w:rsidRPr="00B8401F">
        <w:rPr>
          <w:lang w:eastAsia="zh-CN"/>
        </w:rPr>
        <w:tab/>
        <w:t>SCG suspend/resume in RRC_INACTIVE</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5.35pt;height:423.35pt" o:ole="">
            <v:imagedata r:id="rId65" o:title=""/>
          </v:shape>
          <o:OLEObject Type="Embed" ProgID="Visio.Drawing.15" ShapeID="_x0000_i1053" DrawAspect="Content" ObjectID="_1773241166" r:id="rId66"/>
        </w:object>
      </w:r>
    </w:p>
    <w:p w14:paraId="6C23940D" w14:textId="77777777" w:rsidR="00FA7821" w:rsidRPr="00B8401F" w:rsidRDefault="00FA7821" w:rsidP="002D6C99">
      <w:pPr>
        <w:pStyle w:val="TF"/>
      </w:pPr>
      <w:bookmarkStart w:id="1156" w:name="_CRFigure8_4_31"/>
      <w:r w:rsidRPr="00B8401F">
        <w:t xml:space="preserve">Figure </w:t>
      </w:r>
      <w:bookmarkEnd w:id="1156"/>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7" w:name="_CR8_4_4"/>
      <w:bookmarkStart w:id="1158" w:name="_Toc98351734"/>
      <w:bookmarkStart w:id="1159" w:name="_Toc98748032"/>
      <w:bookmarkStart w:id="1160" w:name="_Toc105704419"/>
      <w:bookmarkStart w:id="1161" w:name="_Toc106108537"/>
      <w:bookmarkStart w:id="1162" w:name="_Toc107829509"/>
      <w:bookmarkStart w:id="1163" w:name="_Toc112703268"/>
      <w:bookmarkStart w:id="1164" w:name="_Toc13919141"/>
      <w:bookmarkStart w:id="1165" w:name="_Toc29391507"/>
      <w:bookmarkStart w:id="1166" w:name="_Toc36560538"/>
      <w:bookmarkStart w:id="1167" w:name="_Toc45104782"/>
      <w:bookmarkStart w:id="1168" w:name="_Toc45883265"/>
      <w:bookmarkStart w:id="1169" w:name="_Toc51763546"/>
      <w:bookmarkStart w:id="1170" w:name="_Toc52266361"/>
      <w:bookmarkStart w:id="1171" w:name="_Toc64445139"/>
      <w:bookmarkStart w:id="1172" w:name="_Toc73980498"/>
      <w:bookmarkStart w:id="1173" w:name="_Toc88651194"/>
      <w:bookmarkStart w:id="1174" w:name="_Toc162627498"/>
      <w:bookmarkEnd w:id="1157"/>
      <w:r w:rsidRPr="00B8401F">
        <w:rPr>
          <w:lang w:eastAsia="zh-CN"/>
        </w:rPr>
        <w:t>8.4.</w:t>
      </w:r>
      <w:r>
        <w:rPr>
          <w:lang w:eastAsia="zh-CN"/>
        </w:rPr>
        <w:t>4</w:t>
      </w:r>
      <w:r w:rsidRPr="00B8401F">
        <w:rPr>
          <w:lang w:eastAsia="zh-CN"/>
        </w:rPr>
        <w:tab/>
        <w:t xml:space="preserve">SCG </w:t>
      </w:r>
      <w:r>
        <w:rPr>
          <w:lang w:eastAsia="zh-CN"/>
        </w:rPr>
        <w:t>Deactivation and Activation</w:t>
      </w:r>
      <w:bookmarkEnd w:id="1158"/>
      <w:bookmarkEnd w:id="1159"/>
      <w:bookmarkEnd w:id="1160"/>
      <w:bookmarkEnd w:id="1161"/>
      <w:bookmarkEnd w:id="1162"/>
      <w:bookmarkEnd w:id="1163"/>
      <w:bookmarkEnd w:id="1174"/>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75" w:name="_CR8_4_4_1"/>
      <w:bookmarkStart w:id="1176" w:name="_Toc98351735"/>
      <w:bookmarkStart w:id="1177" w:name="_Toc98748033"/>
      <w:bookmarkStart w:id="1178" w:name="_Toc105704420"/>
      <w:bookmarkStart w:id="1179" w:name="_Toc106108538"/>
      <w:bookmarkStart w:id="1180" w:name="_Toc107829510"/>
      <w:bookmarkStart w:id="1181" w:name="_Toc112703269"/>
      <w:bookmarkEnd w:id="1175"/>
    </w:p>
    <w:p w14:paraId="6A86F63E" w14:textId="77777777" w:rsidR="00E11B0F" w:rsidRPr="008120A8" w:rsidRDefault="00E11B0F" w:rsidP="009010F4">
      <w:pPr>
        <w:pStyle w:val="Heading4"/>
      </w:pPr>
      <w:bookmarkStart w:id="1182" w:name="_Toc162627499"/>
      <w:r w:rsidRPr="008120A8">
        <w:t>8.4.4.1</w:t>
      </w:r>
      <w:r w:rsidRPr="008120A8">
        <w:tab/>
        <w:t>SN Addition with SCG Activation or Deactivation</w:t>
      </w:r>
      <w:bookmarkEnd w:id="1176"/>
      <w:bookmarkEnd w:id="1177"/>
      <w:bookmarkEnd w:id="1178"/>
      <w:bookmarkEnd w:id="1179"/>
      <w:bookmarkEnd w:id="1180"/>
      <w:bookmarkEnd w:id="1181"/>
      <w:bookmarkEnd w:id="1182"/>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1.35pt;height:204pt" o:ole="">
            <v:imagedata r:id="rId67" o:title=""/>
          </v:shape>
          <o:OLEObject Type="Embed" ProgID="Mscgen.Chart" ShapeID="_x0000_i1054" DrawAspect="Content" ObjectID="_1773241167" r:id="rId68"/>
        </w:object>
      </w:r>
    </w:p>
    <w:p w14:paraId="72EDAF1D" w14:textId="77777777" w:rsidR="00E11B0F" w:rsidRPr="00FA1EE6" w:rsidRDefault="00E11B0F" w:rsidP="005D3C45">
      <w:pPr>
        <w:pStyle w:val="TF"/>
        <w:rPr>
          <w:lang w:eastAsia="en-GB"/>
        </w:rPr>
      </w:pPr>
      <w:bookmarkStart w:id="1183" w:name="_CRFigure8_4_4_11"/>
      <w:r w:rsidRPr="00FA1EE6">
        <w:rPr>
          <w:lang w:eastAsia="en-GB"/>
        </w:rPr>
        <w:t xml:space="preserve">Figure </w:t>
      </w:r>
      <w:bookmarkEnd w:id="1183"/>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4" w:name="OLE_LINK6"/>
      <w:r>
        <w:rPr>
          <w:lang w:eastAsia="zh-CN"/>
        </w:rPr>
        <w:t xml:space="preserve"> </w:t>
      </w:r>
      <w:r>
        <w:rPr>
          <w:rFonts w:hint="eastAsia"/>
          <w:lang w:eastAsia="zh-CN"/>
        </w:rPr>
        <w:t>not</w:t>
      </w:r>
      <w:r>
        <w:rPr>
          <w:lang w:eastAsia="zh-CN"/>
        </w:rPr>
        <w:t>ify the activation or deactivation of the SCG</w:t>
      </w:r>
      <w:bookmarkEnd w:id="1184"/>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5" w:name="_Toc98351736"/>
      <w:bookmarkStart w:id="1186"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7" w:name="_CR8_4_4_2"/>
      <w:bookmarkStart w:id="1188" w:name="_Toc105704421"/>
      <w:bookmarkStart w:id="1189" w:name="_Toc106108539"/>
      <w:bookmarkStart w:id="1190" w:name="_Toc107829511"/>
      <w:bookmarkStart w:id="1191" w:name="_Toc112703270"/>
      <w:bookmarkStart w:id="1192" w:name="_Toc162627500"/>
      <w:bookmarkEnd w:id="1187"/>
      <w:r w:rsidRPr="008120A8">
        <w:lastRenderedPageBreak/>
        <w:t>8.4.4.2</w:t>
      </w:r>
      <w:r w:rsidRPr="008120A8">
        <w:tab/>
        <w:t>MN initiated SN Modification with SCG Activation or Deactivation</w:t>
      </w:r>
      <w:bookmarkEnd w:id="1185"/>
      <w:bookmarkEnd w:id="1186"/>
      <w:bookmarkEnd w:id="1188"/>
      <w:bookmarkEnd w:id="1189"/>
      <w:bookmarkEnd w:id="1190"/>
      <w:bookmarkEnd w:id="1191"/>
      <w:bookmarkEnd w:id="1192"/>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1.35pt;height:219.35pt" o:ole="">
            <v:imagedata r:id="rId69" o:title=""/>
          </v:shape>
          <o:OLEObject Type="Embed" ProgID="Mscgen.Chart" ShapeID="_x0000_i1055" DrawAspect="Content" ObjectID="_1773241168" r:id="rId70"/>
        </w:object>
      </w:r>
    </w:p>
    <w:p w14:paraId="701D6E6C" w14:textId="77777777" w:rsidR="00E11B0F" w:rsidRPr="00FA1EE6" w:rsidRDefault="00E11B0F" w:rsidP="00564453">
      <w:pPr>
        <w:pStyle w:val="TF"/>
        <w:rPr>
          <w:lang w:eastAsia="en-GB"/>
        </w:rPr>
      </w:pPr>
      <w:bookmarkStart w:id="1193" w:name="_CRFigure8_4_4_21"/>
      <w:r w:rsidRPr="00FA1EE6">
        <w:rPr>
          <w:lang w:eastAsia="en-GB"/>
        </w:rPr>
        <w:t xml:space="preserve">Figure </w:t>
      </w:r>
      <w:bookmarkEnd w:id="1193"/>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4" w:name="_Toc98351737"/>
      <w:bookmarkStart w:id="1195"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6" w:name="_CR8_4_4_3"/>
      <w:bookmarkStart w:id="1197" w:name="_Toc105704422"/>
      <w:bookmarkStart w:id="1198" w:name="_Toc106108540"/>
      <w:bookmarkStart w:id="1199" w:name="_Toc107829512"/>
      <w:bookmarkStart w:id="1200" w:name="_Toc112703271"/>
      <w:bookmarkStart w:id="1201" w:name="_Toc162627501"/>
      <w:bookmarkEnd w:id="1196"/>
      <w:r w:rsidRPr="008120A8">
        <w:lastRenderedPageBreak/>
        <w:t>8.4.4.3</w:t>
      </w:r>
      <w:r w:rsidRPr="008120A8">
        <w:tab/>
        <w:t>SN initiated SN Modification with SCG Activation or Deactivation</w:t>
      </w:r>
      <w:bookmarkEnd w:id="1194"/>
      <w:bookmarkEnd w:id="1195"/>
      <w:bookmarkEnd w:id="1197"/>
      <w:bookmarkEnd w:id="1198"/>
      <w:bookmarkEnd w:id="1199"/>
      <w:bookmarkEnd w:id="1200"/>
      <w:bookmarkEnd w:id="1201"/>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70pt;height:228pt" o:ole="">
            <v:imagedata r:id="rId71" o:title=""/>
          </v:shape>
          <o:OLEObject Type="Embed" ProgID="Mscgen.Chart" ShapeID="_x0000_i1056" DrawAspect="Content" ObjectID="_1773241169" r:id="rId72"/>
        </w:object>
      </w:r>
    </w:p>
    <w:p w14:paraId="3059ED8C" w14:textId="77777777" w:rsidR="00E11B0F" w:rsidRPr="00FA1EE6" w:rsidRDefault="00E11B0F" w:rsidP="00564453">
      <w:pPr>
        <w:pStyle w:val="TF"/>
        <w:rPr>
          <w:lang w:eastAsia="en-GB"/>
        </w:rPr>
      </w:pPr>
      <w:bookmarkStart w:id="1202" w:name="_CRFigure8_4_4_31"/>
      <w:r w:rsidRPr="00FA1EE6">
        <w:rPr>
          <w:lang w:eastAsia="en-GB"/>
        </w:rPr>
        <w:t xml:space="preserve">Figure </w:t>
      </w:r>
      <w:bookmarkEnd w:id="1202"/>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3" w:name="_CR8_5"/>
      <w:bookmarkStart w:id="1204" w:name="_Toc98351738"/>
      <w:bookmarkStart w:id="1205" w:name="_Toc98748036"/>
      <w:bookmarkStart w:id="1206" w:name="_Toc105704423"/>
      <w:bookmarkStart w:id="1207" w:name="_Toc106108541"/>
      <w:bookmarkStart w:id="1208" w:name="_Toc107829513"/>
      <w:bookmarkStart w:id="1209" w:name="_Toc112703272"/>
      <w:bookmarkStart w:id="1210" w:name="_Toc162627502"/>
      <w:bookmarkEnd w:id="1203"/>
      <w:r w:rsidRPr="00B8401F">
        <w:t>8.5</w:t>
      </w:r>
      <w:r w:rsidRPr="00B8401F">
        <w:tab/>
        <w:t>F1 Startup and cells activation</w:t>
      </w:r>
      <w:bookmarkEnd w:id="1164"/>
      <w:bookmarkEnd w:id="1165"/>
      <w:bookmarkEnd w:id="1166"/>
      <w:bookmarkEnd w:id="1167"/>
      <w:bookmarkEnd w:id="1168"/>
      <w:bookmarkEnd w:id="1169"/>
      <w:bookmarkEnd w:id="1170"/>
      <w:bookmarkEnd w:id="1171"/>
      <w:bookmarkEnd w:id="1172"/>
      <w:bookmarkEnd w:id="1173"/>
      <w:bookmarkEnd w:id="1204"/>
      <w:bookmarkEnd w:id="1205"/>
      <w:bookmarkEnd w:id="1206"/>
      <w:bookmarkEnd w:id="1207"/>
      <w:bookmarkEnd w:id="1208"/>
      <w:bookmarkEnd w:id="1209"/>
      <w:bookmarkEnd w:id="1210"/>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57" type="#_x0000_t75" style="width:405.35pt;height:228pt" o:ole="">
            <v:imagedata r:id="rId73" o:title=""/>
          </v:shape>
          <o:OLEObject Type="Embed" ProgID="Visio.Drawing.15" ShapeID="_x0000_i1057" DrawAspect="Content" ObjectID="_1773241170" r:id="rId74"/>
        </w:object>
      </w:r>
    </w:p>
    <w:p w14:paraId="37A56164" w14:textId="77777777" w:rsidR="00373621" w:rsidRPr="00B8401F" w:rsidRDefault="00373621" w:rsidP="00371D61">
      <w:pPr>
        <w:pStyle w:val="TF"/>
        <w:rPr>
          <w:rFonts w:eastAsia="SimSun"/>
          <w:lang w:eastAsia="zh-CN"/>
        </w:rPr>
      </w:pPr>
      <w:bookmarkStart w:id="1211" w:name="_CRFigure8_51"/>
      <w:r w:rsidRPr="00B8401F">
        <w:rPr>
          <w:rFonts w:eastAsia="SimSun"/>
          <w:lang w:eastAsia="zh-CN"/>
        </w:rPr>
        <w:t xml:space="preserve">Figure </w:t>
      </w:r>
      <w:bookmarkEnd w:id="1211"/>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lastRenderedPageBreak/>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2" w:name="_CR8_6"/>
      <w:bookmarkStart w:id="1213" w:name="_Toc13919142"/>
      <w:bookmarkStart w:id="1214" w:name="_Toc29391508"/>
      <w:bookmarkStart w:id="1215" w:name="_Toc36560539"/>
      <w:bookmarkStart w:id="1216" w:name="_Toc45104783"/>
      <w:bookmarkStart w:id="1217" w:name="_Toc45883266"/>
      <w:bookmarkStart w:id="1218" w:name="_Toc51763547"/>
      <w:bookmarkStart w:id="1219" w:name="_Toc52266362"/>
      <w:bookmarkStart w:id="1220" w:name="_Toc64445140"/>
      <w:bookmarkStart w:id="1221" w:name="_Toc73980499"/>
      <w:bookmarkStart w:id="1222" w:name="_Toc88651195"/>
      <w:bookmarkStart w:id="1223" w:name="_Toc98351739"/>
      <w:bookmarkStart w:id="1224" w:name="_Toc98748037"/>
      <w:bookmarkStart w:id="1225" w:name="_Toc105704424"/>
      <w:bookmarkStart w:id="1226" w:name="_Toc106108542"/>
      <w:bookmarkStart w:id="1227" w:name="_Toc107829514"/>
      <w:bookmarkStart w:id="1228" w:name="_Toc112703273"/>
      <w:bookmarkStart w:id="1229" w:name="_Toc162627503"/>
      <w:bookmarkEnd w:id="1212"/>
      <w:r w:rsidRPr="00B8401F">
        <w:t>8.6</w:t>
      </w:r>
      <w:r w:rsidRPr="00B8401F">
        <w:tab/>
        <w:t>RRC state transition</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140B6B8D" w14:textId="77777777" w:rsidR="00373621" w:rsidRPr="00B8401F" w:rsidRDefault="00373621" w:rsidP="00371D61">
      <w:pPr>
        <w:pStyle w:val="Heading3"/>
        <w:rPr>
          <w:lang w:eastAsia="zh-CN"/>
        </w:rPr>
      </w:pPr>
      <w:bookmarkStart w:id="1230" w:name="_CR8_6_1"/>
      <w:bookmarkStart w:id="1231" w:name="_Toc13919143"/>
      <w:bookmarkStart w:id="1232" w:name="_Toc29391509"/>
      <w:bookmarkStart w:id="1233" w:name="_Toc36560540"/>
      <w:bookmarkStart w:id="1234" w:name="_Toc45104784"/>
      <w:bookmarkStart w:id="1235" w:name="_Toc45883267"/>
      <w:bookmarkStart w:id="1236" w:name="_Toc51763548"/>
      <w:bookmarkStart w:id="1237" w:name="_Toc52266363"/>
      <w:bookmarkStart w:id="1238" w:name="_Toc64445141"/>
      <w:bookmarkStart w:id="1239" w:name="_Toc73980500"/>
      <w:bookmarkStart w:id="1240" w:name="_Toc88651196"/>
      <w:bookmarkStart w:id="1241" w:name="_Toc98351740"/>
      <w:bookmarkStart w:id="1242" w:name="_Toc98748038"/>
      <w:bookmarkStart w:id="1243" w:name="_Toc105704425"/>
      <w:bookmarkStart w:id="1244" w:name="_Toc106108543"/>
      <w:bookmarkStart w:id="1245" w:name="_Toc107829515"/>
      <w:bookmarkStart w:id="1246" w:name="_Toc112703274"/>
      <w:bookmarkStart w:id="1247" w:name="_Toc162627504"/>
      <w:bookmarkEnd w:id="1230"/>
      <w:r w:rsidRPr="00B8401F">
        <w:rPr>
          <w:rFonts w:hint="eastAsia"/>
          <w:lang w:eastAsia="zh-CN"/>
        </w:rPr>
        <w:t>8.6.1</w:t>
      </w:r>
      <w:r w:rsidRPr="00B8401F">
        <w:rPr>
          <w:rFonts w:hint="eastAsia"/>
          <w:lang w:eastAsia="zh-CN"/>
        </w:rPr>
        <w:tab/>
      </w:r>
      <w:r w:rsidRPr="00B8401F">
        <w:t>RRC connected to RRC inactive</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bookmarkStart w:id="1248" w:name="_Hlk81229969"/>
    <w:bookmarkStart w:id="1249" w:name="_Hlk81229988"/>
    <w:bookmarkEnd w:id="1248"/>
    <w:p w14:paraId="0BD15838" w14:textId="77777777" w:rsidR="00CF1921" w:rsidRDefault="00CF1921" w:rsidP="00371D61">
      <w:pPr>
        <w:pStyle w:val="TH"/>
      </w:pPr>
      <w:r w:rsidRPr="00B8401F">
        <w:object w:dxaOrig="11461" w:dyaOrig="6289" w14:anchorId="3DB1210F">
          <v:shape id="_x0000_i1058" type="#_x0000_t75" style="width:303.35pt;height:166.65pt" o:ole="">
            <v:imagedata r:id="rId75" o:title=""/>
          </v:shape>
          <o:OLEObject Type="Embed" ProgID="Visio.Drawing.15" ShapeID="_x0000_i1058" DrawAspect="Content" ObjectID="_1773241171" r:id="rId76"/>
        </w:object>
      </w:r>
      <w:bookmarkEnd w:id="1249"/>
    </w:p>
    <w:p w14:paraId="79320853" w14:textId="77777777" w:rsidR="00373621" w:rsidRPr="00B8401F" w:rsidRDefault="00373621" w:rsidP="002F6B78">
      <w:pPr>
        <w:pStyle w:val="TF"/>
        <w:rPr>
          <w:lang w:eastAsia="zh-CN"/>
        </w:rPr>
      </w:pPr>
      <w:bookmarkStart w:id="1250" w:name="MCCQCTEMPBM_00000053"/>
      <w:r w:rsidRPr="00B8401F">
        <w:rPr>
          <w:lang w:eastAsia="zh-CN"/>
        </w:rPr>
        <w:t xml:space="preserve">Figure 8.6.1-1: </w:t>
      </w:r>
      <w:r w:rsidRPr="00B8401F">
        <w:t>RRC connected to RRC inactive state transition procedure</w:t>
      </w:r>
    </w:p>
    <w:bookmarkEnd w:id="1250"/>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1" w:name="_CR8_6_2"/>
      <w:bookmarkStart w:id="1252" w:name="_Toc13919144"/>
      <w:bookmarkStart w:id="1253" w:name="_Toc29391510"/>
      <w:bookmarkStart w:id="1254" w:name="_Toc36560541"/>
      <w:bookmarkStart w:id="1255" w:name="_Toc45104785"/>
      <w:bookmarkStart w:id="1256" w:name="_Toc45883268"/>
      <w:bookmarkStart w:id="1257" w:name="_Toc51763549"/>
      <w:bookmarkStart w:id="1258" w:name="_Toc52266364"/>
      <w:bookmarkStart w:id="1259" w:name="_Toc64445142"/>
      <w:bookmarkStart w:id="1260" w:name="_Toc73980501"/>
      <w:bookmarkStart w:id="1261" w:name="_Toc88651197"/>
      <w:bookmarkStart w:id="1262" w:name="_Toc98351741"/>
      <w:bookmarkStart w:id="1263" w:name="_Toc98748039"/>
      <w:bookmarkStart w:id="1264" w:name="_Toc105704426"/>
      <w:bookmarkStart w:id="1265" w:name="_Toc106108544"/>
      <w:bookmarkStart w:id="1266" w:name="_Toc107829516"/>
      <w:bookmarkStart w:id="1267" w:name="_Toc112703275"/>
      <w:bookmarkStart w:id="1268" w:name="_Toc162627505"/>
      <w:bookmarkEnd w:id="1251"/>
      <w:r w:rsidRPr="00B8401F">
        <w:rPr>
          <w:rFonts w:hint="eastAsia"/>
          <w:lang w:eastAsia="zh-CN"/>
        </w:rPr>
        <w:t>8.6.2</w:t>
      </w:r>
      <w:r w:rsidRPr="00B8401F">
        <w:rPr>
          <w:rFonts w:hint="eastAsia"/>
          <w:lang w:eastAsia="zh-CN"/>
        </w:rPr>
        <w:tab/>
      </w:r>
      <w:r w:rsidRPr="00B8401F">
        <w:t>RRC inactive to other states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59" type="#_x0000_t75" style="width:358.65pt;height:270.65pt" o:ole="">
            <v:imagedata r:id="rId77" o:title=""/>
          </v:shape>
          <o:OLEObject Type="Embed" ProgID="Visio.Drawing.15" ShapeID="_x0000_i1059" DrawAspect="Content" ObjectID="_1773241172" r:id="rId78"/>
        </w:object>
      </w:r>
    </w:p>
    <w:p w14:paraId="76BE3884" w14:textId="77777777" w:rsidR="00373621" w:rsidRPr="00B8401F" w:rsidRDefault="00373621" w:rsidP="00371D61">
      <w:pPr>
        <w:pStyle w:val="TF"/>
        <w:rPr>
          <w:lang w:eastAsia="zh-CN"/>
        </w:rPr>
      </w:pPr>
      <w:bookmarkStart w:id="1269" w:name="_CRFigure8_6_21"/>
      <w:r w:rsidRPr="00B8401F">
        <w:rPr>
          <w:lang w:eastAsia="zh-CN"/>
        </w:rPr>
        <w:t xml:space="preserve">Figure </w:t>
      </w:r>
      <w:bookmarkEnd w:id="1269"/>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2273FB9F" w14:textId="77777777" w:rsidR="00373621" w:rsidRPr="00B8401F" w:rsidRDefault="00373621" w:rsidP="00371D61">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06CCABB8" w:rsidR="00373621" w:rsidRPr="00B8401F" w:rsidRDefault="00373621" w:rsidP="00371D61">
      <w:pPr>
        <w:pStyle w:val="NO"/>
      </w:pPr>
      <w:r w:rsidRPr="00B8401F">
        <w:rPr>
          <w:lang w:eastAsia="ja-JP"/>
        </w:rPr>
        <w:t>NOTE</w:t>
      </w:r>
      <w:r w:rsidR="00085D0E">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4DE58B1D" w:rsidR="00373621" w:rsidRPr="00B8401F" w:rsidRDefault="00373621" w:rsidP="00371D61">
      <w:pPr>
        <w:pStyle w:val="NO"/>
      </w:pPr>
      <w:r w:rsidRPr="00B8401F">
        <w:rPr>
          <w:lang w:eastAsia="ja-JP"/>
        </w:rPr>
        <w:lastRenderedPageBreak/>
        <w:t>NOTE</w:t>
      </w:r>
      <w:r w:rsidR="00085D0E">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025655D" w:rsidR="00373621" w:rsidRPr="00B8401F" w:rsidRDefault="00373621" w:rsidP="00371D61">
      <w:pPr>
        <w:pStyle w:val="NO"/>
      </w:pPr>
      <w:r w:rsidRPr="00B8401F">
        <w:rPr>
          <w:lang w:eastAsia="ja-JP"/>
        </w:rPr>
        <w:t>NOTE</w:t>
      </w:r>
      <w:r w:rsidR="00085D0E">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0" w:name="_CR8_7"/>
      <w:bookmarkStart w:id="1271" w:name="_Toc13919145"/>
      <w:bookmarkStart w:id="1272" w:name="_Toc29391511"/>
      <w:bookmarkStart w:id="1273" w:name="_Toc36560542"/>
      <w:bookmarkStart w:id="1274" w:name="_Toc45104786"/>
      <w:bookmarkStart w:id="1275" w:name="_Toc45883269"/>
      <w:bookmarkStart w:id="1276" w:name="_Toc51763550"/>
      <w:bookmarkStart w:id="1277" w:name="_Toc52266365"/>
      <w:bookmarkStart w:id="1278" w:name="_Toc64445143"/>
      <w:bookmarkStart w:id="1279" w:name="_Toc73980502"/>
      <w:bookmarkStart w:id="1280" w:name="_Toc88651198"/>
      <w:bookmarkStart w:id="1281" w:name="_Toc98351742"/>
      <w:bookmarkStart w:id="1282" w:name="_Toc98748040"/>
      <w:bookmarkStart w:id="1283" w:name="_Toc105704427"/>
      <w:bookmarkStart w:id="1284" w:name="_Toc106108545"/>
      <w:bookmarkStart w:id="1285" w:name="_Toc107829517"/>
      <w:bookmarkStart w:id="1286" w:name="_Toc112703276"/>
      <w:bookmarkStart w:id="1287" w:name="_Toc162627506"/>
      <w:bookmarkEnd w:id="1270"/>
      <w:r w:rsidRPr="00B8401F">
        <w:t>8.7</w:t>
      </w:r>
      <w:r w:rsidRPr="00B8401F">
        <w:tab/>
        <w:t>RRC connection reestablishment</w:t>
      </w:r>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0" type="#_x0000_t75" style="width:469.35pt;height:468.65pt" o:ole="">
            <v:imagedata r:id="rId79" o:title=""/>
          </v:shape>
          <o:OLEObject Type="Embed" ProgID="Visio.Drawing.15" ShapeID="_x0000_i1060" DrawAspect="Content" ObjectID="_1773241173" r:id="rId80"/>
        </w:object>
      </w:r>
    </w:p>
    <w:p w14:paraId="345DB64B" w14:textId="77777777" w:rsidR="00373621" w:rsidRPr="00B8401F" w:rsidRDefault="00373621" w:rsidP="00371D61">
      <w:pPr>
        <w:pStyle w:val="TF"/>
        <w:rPr>
          <w:lang w:eastAsia="zh-CN"/>
        </w:rPr>
      </w:pPr>
      <w:bookmarkStart w:id="1288" w:name="_CRFigure8_71"/>
      <w:r w:rsidRPr="00B8401F">
        <w:rPr>
          <w:lang w:eastAsia="zh-CN"/>
        </w:rPr>
        <w:t xml:space="preserve">Figure </w:t>
      </w:r>
      <w:bookmarkEnd w:id="1288"/>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77777777"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89" w:name="_CR8_8"/>
      <w:bookmarkStart w:id="1290" w:name="_Toc13919146"/>
      <w:bookmarkStart w:id="1291" w:name="_Toc29391512"/>
      <w:bookmarkStart w:id="1292" w:name="_Toc36560543"/>
      <w:bookmarkStart w:id="1293" w:name="_Toc45104787"/>
      <w:bookmarkStart w:id="1294" w:name="_Toc45883270"/>
      <w:bookmarkStart w:id="1295" w:name="_Toc51763551"/>
      <w:bookmarkStart w:id="1296" w:name="_Toc52266366"/>
      <w:bookmarkStart w:id="1297" w:name="_Toc64445144"/>
      <w:bookmarkStart w:id="1298" w:name="_Toc73980503"/>
      <w:bookmarkStart w:id="1299" w:name="_Toc88651199"/>
      <w:bookmarkStart w:id="1300" w:name="_Toc98351743"/>
      <w:bookmarkStart w:id="1301" w:name="_Toc98748041"/>
      <w:bookmarkStart w:id="1302" w:name="_Toc105704428"/>
      <w:bookmarkStart w:id="1303" w:name="_Toc106108546"/>
      <w:bookmarkStart w:id="1304" w:name="_Toc107829518"/>
      <w:bookmarkStart w:id="1305" w:name="_Toc112703277"/>
      <w:bookmarkStart w:id="1306" w:name="_Toc162627507"/>
      <w:bookmarkEnd w:id="1289"/>
      <w:r w:rsidRPr="00B8401F">
        <w:t>8.8</w:t>
      </w:r>
      <w:r w:rsidRPr="00B8401F">
        <w:tab/>
        <w:t>Multiple TNLAs for F1-C</w:t>
      </w:r>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1" type="#_x0000_t75" style="width:228pt;height:312.65pt" o:ole="">
            <v:imagedata r:id="rId81" o:title=""/>
          </v:shape>
          <o:OLEObject Type="Embed" ProgID="Visio.Drawing.15" ShapeID="_x0000_i1061" DrawAspect="Content" ObjectID="_1773241174" r:id="rId82"/>
        </w:object>
      </w:r>
    </w:p>
    <w:p w14:paraId="6FB5B758" w14:textId="77777777" w:rsidR="00373621" w:rsidRPr="00B8401F" w:rsidRDefault="00373621" w:rsidP="00371D61">
      <w:pPr>
        <w:pStyle w:val="TF"/>
        <w:rPr>
          <w:lang w:eastAsia="zh-CN"/>
        </w:rPr>
      </w:pPr>
      <w:bookmarkStart w:id="1307" w:name="_CRFigure8_81"/>
      <w:r w:rsidRPr="00B8401F">
        <w:t xml:space="preserve">Figure </w:t>
      </w:r>
      <w:bookmarkEnd w:id="1307"/>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r>
      <w:bookmarkStart w:id="1308"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308"/>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309" w:name="_CR8_9"/>
      <w:bookmarkStart w:id="1310" w:name="_Toc13919147"/>
      <w:bookmarkStart w:id="1311" w:name="_Toc29391513"/>
      <w:bookmarkStart w:id="1312" w:name="_Toc36560544"/>
      <w:bookmarkStart w:id="1313" w:name="_Toc45104788"/>
      <w:bookmarkStart w:id="1314" w:name="_Toc45883271"/>
      <w:bookmarkStart w:id="1315" w:name="_Toc51763552"/>
      <w:bookmarkStart w:id="1316" w:name="_Toc52266367"/>
      <w:bookmarkStart w:id="1317" w:name="_Toc64445145"/>
      <w:bookmarkStart w:id="1318" w:name="_Toc73980504"/>
      <w:bookmarkStart w:id="1319" w:name="_Toc88651200"/>
      <w:bookmarkStart w:id="1320" w:name="_Toc98351744"/>
      <w:bookmarkStart w:id="1321" w:name="_Toc98748042"/>
      <w:bookmarkStart w:id="1322" w:name="_Toc105704429"/>
      <w:bookmarkStart w:id="1323" w:name="_Toc106108547"/>
      <w:bookmarkStart w:id="1324" w:name="_Toc107829519"/>
      <w:bookmarkStart w:id="1325" w:name="_Toc112703278"/>
      <w:bookmarkStart w:id="1326" w:name="_Toc162627508"/>
      <w:bookmarkEnd w:id="1309"/>
      <w:r w:rsidRPr="00B8401F">
        <w:t>8.9</w:t>
      </w:r>
      <w:r w:rsidRPr="00B8401F">
        <w:tab/>
        <w:t>Overall procedures involving E1 and F1</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27" w:name="_Toc13919148"/>
      <w:bookmarkStart w:id="1328" w:name="_Toc29391514"/>
      <w:bookmarkStart w:id="1329" w:name="_Toc36560545"/>
      <w:bookmarkStart w:id="1330" w:name="_Toc45104789"/>
      <w:bookmarkStart w:id="1331" w:name="_Toc45883272"/>
      <w:bookmarkStart w:id="1332" w:name="_Toc51763553"/>
      <w:bookmarkStart w:id="1333" w:name="_Toc52266368"/>
      <w:bookmarkStart w:id="1334" w:name="_Toc64445146"/>
      <w:bookmarkStart w:id="1335" w:name="_Toc73980505"/>
      <w:bookmarkStart w:id="1336"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37" w:name="_CR8_9_1"/>
      <w:bookmarkStart w:id="1338" w:name="_Toc98351745"/>
      <w:bookmarkStart w:id="1339" w:name="_Toc98748043"/>
      <w:bookmarkStart w:id="1340" w:name="_Toc105704430"/>
      <w:bookmarkStart w:id="1341" w:name="_Toc106108548"/>
      <w:bookmarkStart w:id="1342" w:name="_Toc107829520"/>
      <w:bookmarkStart w:id="1343" w:name="_Toc112703279"/>
      <w:bookmarkStart w:id="1344" w:name="_Toc162627509"/>
      <w:bookmarkEnd w:id="1337"/>
      <w:r w:rsidRPr="00B8401F">
        <w:t>8.9.1</w:t>
      </w:r>
      <w:r w:rsidRPr="00B8401F">
        <w:tab/>
        <w:t>UE Initial Access</w:t>
      </w:r>
      <w:bookmarkEnd w:id="1327"/>
      <w:bookmarkEnd w:id="1328"/>
      <w:bookmarkEnd w:id="1329"/>
      <w:bookmarkEnd w:id="1330"/>
      <w:bookmarkEnd w:id="1331"/>
      <w:bookmarkEnd w:id="1332"/>
      <w:bookmarkEnd w:id="1333"/>
      <w:bookmarkEnd w:id="1334"/>
      <w:bookmarkEnd w:id="1335"/>
      <w:bookmarkEnd w:id="1336"/>
      <w:bookmarkEnd w:id="1338"/>
      <w:bookmarkEnd w:id="1339"/>
      <w:bookmarkEnd w:id="1340"/>
      <w:bookmarkEnd w:id="1341"/>
      <w:bookmarkEnd w:id="1342"/>
      <w:bookmarkEnd w:id="1343"/>
      <w:bookmarkEnd w:id="1344"/>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35pt;height:376pt" o:ole="">
            <v:imagedata r:id="rId83" o:title=""/>
          </v:shape>
          <o:OLEObject Type="Embed" ProgID="Visio.Drawing.15" ShapeID="_x0000_i1062" DrawAspect="Content" ObjectID="_1773241175" r:id="rId84"/>
        </w:object>
      </w:r>
    </w:p>
    <w:p w14:paraId="1052E257" w14:textId="77777777" w:rsidR="00373621" w:rsidRPr="00B8401F" w:rsidRDefault="00373621" w:rsidP="00371D61">
      <w:pPr>
        <w:pStyle w:val="TF"/>
        <w:rPr>
          <w:lang w:eastAsia="zh-CN"/>
        </w:rPr>
      </w:pPr>
      <w:bookmarkStart w:id="1345" w:name="_CRFigure8_9_11"/>
      <w:r w:rsidRPr="00B8401F">
        <w:rPr>
          <w:lang w:eastAsia="zh-CN"/>
        </w:rPr>
        <w:t>Figure</w:t>
      </w:r>
      <w:r w:rsidRPr="00B8401F">
        <w:rPr>
          <w:rFonts w:hint="eastAsia"/>
          <w:lang w:eastAsia="zh-CN"/>
        </w:rPr>
        <w:t xml:space="preserve"> </w:t>
      </w:r>
      <w:bookmarkEnd w:id="1345"/>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6" w:name="_CR8_9_2"/>
      <w:bookmarkStart w:id="1347" w:name="_Toc13919149"/>
      <w:bookmarkStart w:id="1348" w:name="_Toc29391515"/>
      <w:bookmarkStart w:id="1349" w:name="_Toc36560546"/>
      <w:bookmarkStart w:id="1350" w:name="_Toc45104790"/>
      <w:bookmarkStart w:id="1351" w:name="_Toc45883273"/>
      <w:bookmarkStart w:id="1352" w:name="_Toc51763554"/>
      <w:bookmarkStart w:id="1353" w:name="_Toc52266369"/>
      <w:bookmarkStart w:id="1354" w:name="_Toc64445147"/>
      <w:bookmarkStart w:id="1355" w:name="_Toc73980506"/>
      <w:bookmarkStart w:id="1356" w:name="_Toc88651202"/>
      <w:bookmarkStart w:id="1357" w:name="_Toc98351746"/>
      <w:bookmarkStart w:id="1358" w:name="_Toc98748044"/>
      <w:bookmarkStart w:id="1359" w:name="_Toc105704431"/>
      <w:bookmarkStart w:id="1360" w:name="_Toc106108549"/>
      <w:bookmarkStart w:id="1361" w:name="_Toc107829521"/>
      <w:bookmarkStart w:id="1362" w:name="_Toc112703280"/>
      <w:bookmarkStart w:id="1363" w:name="_Toc162627510"/>
      <w:bookmarkEnd w:id="1346"/>
      <w:r w:rsidRPr="00B8401F">
        <w:t>8.9.2</w:t>
      </w:r>
      <w:r w:rsidRPr="00B8401F">
        <w:tab/>
        <w:t>Bearer context setup over F1-U</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3" type="#_x0000_t75" style="width:376pt;height:276pt" o:ole="">
            <v:imagedata r:id="rId85" o:title=""/>
          </v:shape>
          <o:OLEObject Type="Embed" ProgID="Visio.Drawing.11" ShapeID="_x0000_i1063" DrawAspect="Content" ObjectID="_1773241176" r:id="rId86"/>
        </w:object>
      </w:r>
    </w:p>
    <w:p w14:paraId="22FD72B2" w14:textId="77777777" w:rsidR="00373621" w:rsidRPr="00B8401F" w:rsidRDefault="00373621" w:rsidP="00371D61">
      <w:pPr>
        <w:pStyle w:val="TF"/>
      </w:pPr>
      <w:bookmarkStart w:id="1364" w:name="_CRFigure8_9_21"/>
      <w:r w:rsidRPr="00B8401F">
        <w:t xml:space="preserve">Figure </w:t>
      </w:r>
      <w:bookmarkEnd w:id="1364"/>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13AE4037"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65" w:name="_CR8_9_3"/>
      <w:bookmarkStart w:id="1366" w:name="_Toc13919150"/>
      <w:bookmarkStart w:id="1367" w:name="_Toc29391516"/>
      <w:bookmarkStart w:id="1368" w:name="_Toc36560547"/>
      <w:bookmarkStart w:id="1369" w:name="_Toc45104791"/>
      <w:bookmarkStart w:id="1370" w:name="_Toc45883274"/>
      <w:bookmarkStart w:id="1371" w:name="_Toc51763555"/>
      <w:bookmarkStart w:id="1372" w:name="_Toc52266370"/>
      <w:bookmarkStart w:id="1373" w:name="_Toc64445148"/>
      <w:bookmarkStart w:id="1374" w:name="_Toc73980507"/>
      <w:bookmarkStart w:id="1375" w:name="_Toc88651203"/>
      <w:bookmarkStart w:id="1376" w:name="_Toc98351747"/>
      <w:bookmarkStart w:id="1377" w:name="_Toc98748045"/>
      <w:bookmarkStart w:id="1378" w:name="_Toc105704432"/>
      <w:bookmarkStart w:id="1379" w:name="_Toc106108550"/>
      <w:bookmarkStart w:id="1380" w:name="_Toc107829522"/>
      <w:bookmarkStart w:id="1381" w:name="_Toc112703281"/>
      <w:bookmarkStart w:id="1382" w:name="_Toc162627511"/>
      <w:bookmarkEnd w:id="1365"/>
      <w:r w:rsidRPr="00B8401F">
        <w:lastRenderedPageBreak/>
        <w:t>8.9.3</w:t>
      </w:r>
      <w:r w:rsidRPr="00B8401F">
        <w:tab/>
        <w:t>Bearer context release over F1-U</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666ED961" w14:textId="77777777" w:rsidR="00373621" w:rsidRPr="00B8401F" w:rsidRDefault="00373621" w:rsidP="00371D61">
      <w:pPr>
        <w:pStyle w:val="Heading4"/>
      </w:pPr>
      <w:bookmarkStart w:id="1383" w:name="_CR8_9_3_1"/>
      <w:bookmarkStart w:id="1384" w:name="_Toc13919151"/>
      <w:bookmarkStart w:id="1385" w:name="_Toc29391517"/>
      <w:bookmarkStart w:id="1386" w:name="_Toc36560548"/>
      <w:bookmarkStart w:id="1387" w:name="_Toc45104792"/>
      <w:bookmarkStart w:id="1388" w:name="_Toc45883275"/>
      <w:bookmarkStart w:id="1389" w:name="_Toc51763556"/>
      <w:bookmarkStart w:id="1390" w:name="_Toc52266371"/>
      <w:bookmarkStart w:id="1391" w:name="_Toc64445149"/>
      <w:bookmarkStart w:id="1392" w:name="_Toc73980508"/>
      <w:bookmarkStart w:id="1393" w:name="_Toc88651204"/>
      <w:bookmarkStart w:id="1394" w:name="_Toc98351748"/>
      <w:bookmarkStart w:id="1395" w:name="_Toc98748046"/>
      <w:bookmarkStart w:id="1396" w:name="_Toc105704433"/>
      <w:bookmarkStart w:id="1397" w:name="_Toc106108551"/>
      <w:bookmarkStart w:id="1398" w:name="_Toc107829523"/>
      <w:bookmarkStart w:id="1399" w:name="_Toc112703282"/>
      <w:bookmarkStart w:id="1400" w:name="_Toc162627512"/>
      <w:bookmarkEnd w:id="1383"/>
      <w:r w:rsidRPr="00B8401F">
        <w:t>8.9.3.1</w:t>
      </w:r>
      <w:r w:rsidRPr="00B8401F">
        <w:tab/>
        <w:t>gNB-CU-CP initiated bearer context release</w:t>
      </w:r>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4" type="#_x0000_t75" style="width:330pt;height:295.35pt" o:ole="">
            <v:imagedata r:id="rId87" o:title=""/>
          </v:shape>
          <o:OLEObject Type="Embed" ProgID="Visio.Drawing.15" ShapeID="_x0000_i1064" DrawAspect="Content" ObjectID="_1773241177" r:id="rId88"/>
        </w:object>
      </w:r>
    </w:p>
    <w:p w14:paraId="733CD2B1" w14:textId="77777777" w:rsidR="00373621" w:rsidRPr="00B8401F" w:rsidRDefault="00373621" w:rsidP="00371D61">
      <w:pPr>
        <w:pStyle w:val="TF"/>
      </w:pPr>
      <w:bookmarkStart w:id="1401" w:name="_CRFigure8_9_3_11"/>
      <w:r w:rsidRPr="00B8401F">
        <w:t xml:space="preserve">Figure </w:t>
      </w:r>
      <w:bookmarkEnd w:id="1401"/>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402" w:name="_CR8_9_3_2"/>
      <w:bookmarkStart w:id="1403" w:name="_Toc13919152"/>
      <w:bookmarkStart w:id="1404" w:name="_Toc29391518"/>
      <w:bookmarkStart w:id="1405" w:name="_Toc36560549"/>
      <w:bookmarkStart w:id="1406" w:name="_Toc45104793"/>
      <w:bookmarkStart w:id="1407" w:name="_Toc45883276"/>
      <w:bookmarkStart w:id="1408" w:name="_Toc51763557"/>
      <w:bookmarkStart w:id="1409" w:name="_Toc52266372"/>
      <w:bookmarkStart w:id="1410" w:name="_Toc64445150"/>
      <w:bookmarkStart w:id="1411" w:name="_Toc73980509"/>
      <w:bookmarkStart w:id="1412" w:name="_Toc88651205"/>
      <w:bookmarkStart w:id="1413" w:name="_Toc98351749"/>
      <w:bookmarkStart w:id="1414" w:name="_Toc98748047"/>
      <w:bookmarkStart w:id="1415" w:name="_Toc105704434"/>
      <w:bookmarkStart w:id="1416" w:name="_Toc106108552"/>
      <w:bookmarkStart w:id="1417" w:name="_Toc107829524"/>
      <w:bookmarkStart w:id="1418" w:name="_Toc112703283"/>
      <w:bookmarkStart w:id="1419" w:name="_Toc162627513"/>
      <w:bookmarkEnd w:id="1402"/>
      <w:r w:rsidRPr="00B8401F">
        <w:t>8.9.3.2</w:t>
      </w:r>
      <w:r w:rsidRPr="00B8401F">
        <w:tab/>
        <w:t>gNB-CU-UP initiated bearer context release</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5" type="#_x0000_t75" style="width:313.35pt;height:272.65pt" o:ole="">
            <v:imagedata r:id="rId89" o:title=""/>
          </v:shape>
          <o:OLEObject Type="Embed" ProgID="Visio.Drawing.15" ShapeID="_x0000_i1065" DrawAspect="Content" ObjectID="_1773241178" r:id="rId90"/>
        </w:object>
      </w:r>
    </w:p>
    <w:p w14:paraId="2B591CF0" w14:textId="77777777" w:rsidR="00373621" w:rsidRPr="00B8401F" w:rsidRDefault="00373621" w:rsidP="00371D61">
      <w:pPr>
        <w:pStyle w:val="TF"/>
      </w:pPr>
      <w:bookmarkStart w:id="1420" w:name="_CRFigure8_9_3_21"/>
      <w:r w:rsidRPr="00B8401F">
        <w:t xml:space="preserve">Figure </w:t>
      </w:r>
      <w:bookmarkEnd w:id="1420"/>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421" w:name="_CR8_9_4"/>
      <w:bookmarkStart w:id="1422" w:name="_Toc13919153"/>
      <w:bookmarkStart w:id="1423" w:name="_Toc29391519"/>
      <w:bookmarkStart w:id="1424" w:name="_Toc36560550"/>
      <w:bookmarkStart w:id="1425" w:name="_Toc45104794"/>
      <w:bookmarkStart w:id="1426" w:name="_Toc45883277"/>
      <w:bookmarkStart w:id="1427" w:name="_Toc51763558"/>
      <w:bookmarkStart w:id="1428" w:name="_Toc52266373"/>
      <w:bookmarkStart w:id="1429" w:name="_Toc64445151"/>
      <w:bookmarkStart w:id="1430" w:name="_Toc73980510"/>
      <w:bookmarkStart w:id="1431" w:name="_Toc88651206"/>
      <w:bookmarkStart w:id="1432" w:name="_Toc98351750"/>
      <w:bookmarkStart w:id="1433" w:name="_Toc98748048"/>
      <w:bookmarkStart w:id="1434" w:name="_Toc105704435"/>
      <w:bookmarkStart w:id="1435" w:name="_Toc106108553"/>
      <w:bookmarkStart w:id="1436" w:name="_Toc107829525"/>
      <w:bookmarkStart w:id="1437" w:name="_Toc112703284"/>
      <w:bookmarkStart w:id="1438" w:name="_Toc162627514"/>
      <w:bookmarkEnd w:id="1421"/>
      <w:r w:rsidRPr="00B8401F">
        <w:t>8.9.4</w:t>
      </w:r>
      <w:r w:rsidRPr="00B8401F">
        <w:tab/>
        <w:t>Inter-gNB handover involving gNB-CU-UP change</w:t>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6" type="#_x0000_t75" style="width:486.65pt;height:409.35pt" o:ole="">
            <v:imagedata r:id="rId91" o:title=""/>
          </v:shape>
          <o:OLEObject Type="Embed" ProgID="Visio.Drawing.15" ShapeID="_x0000_i1066" DrawAspect="Content" ObjectID="_1773241179" r:id="rId92"/>
        </w:object>
      </w:r>
    </w:p>
    <w:p w14:paraId="5145CC3C" w14:textId="77777777" w:rsidR="00373621" w:rsidRPr="00B8401F" w:rsidRDefault="00373621" w:rsidP="00371D61">
      <w:pPr>
        <w:pStyle w:val="TF"/>
      </w:pPr>
      <w:bookmarkStart w:id="1439" w:name="_CRFigure8_9_41"/>
      <w:r w:rsidRPr="00B8401F">
        <w:t xml:space="preserve">Figure </w:t>
      </w:r>
      <w:bookmarkEnd w:id="1439"/>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40" w:name="_CR8_9_5"/>
      <w:bookmarkStart w:id="1441" w:name="_Toc13919154"/>
      <w:bookmarkStart w:id="1442" w:name="_Toc29391520"/>
      <w:bookmarkStart w:id="1443" w:name="_Toc36560551"/>
      <w:bookmarkStart w:id="1444" w:name="_Toc45104795"/>
      <w:bookmarkStart w:id="1445" w:name="_Toc45883278"/>
      <w:bookmarkStart w:id="1446" w:name="_Toc51763559"/>
      <w:bookmarkStart w:id="1447" w:name="_Toc52266374"/>
      <w:bookmarkStart w:id="1448" w:name="_Toc64445152"/>
      <w:bookmarkStart w:id="1449" w:name="_Toc73980511"/>
      <w:bookmarkStart w:id="1450" w:name="_Toc88651207"/>
      <w:bookmarkStart w:id="1451" w:name="_Toc98351751"/>
      <w:bookmarkStart w:id="1452" w:name="_Toc98748049"/>
      <w:bookmarkStart w:id="1453" w:name="_Toc105704436"/>
      <w:bookmarkStart w:id="1454" w:name="_Toc106108554"/>
      <w:bookmarkStart w:id="1455" w:name="_Toc107829526"/>
      <w:bookmarkStart w:id="1456" w:name="_Toc112703285"/>
      <w:bookmarkStart w:id="1457" w:name="_Toc162627515"/>
      <w:bookmarkEnd w:id="1440"/>
      <w:r w:rsidRPr="00B8401F">
        <w:t>8.9.5</w:t>
      </w:r>
      <w:r w:rsidRPr="00B8401F">
        <w:tab/>
        <w:t>Change of gNB-CU-UP</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67" type="#_x0000_t75" style="width:454.65pt;height:302.65pt" o:ole="">
            <v:imagedata r:id="rId93" o:title=""/>
          </v:shape>
          <o:OLEObject Type="Embed" ProgID="Visio.Drawing.11" ShapeID="_x0000_i1067" DrawAspect="Content" ObjectID="_1773241180" r:id="rId94"/>
        </w:object>
      </w:r>
    </w:p>
    <w:bookmarkStart w:id="1458" w:name="MCCQCTEMPBM_00000058"/>
    <w:bookmarkStart w:id="1459" w:name="MCCQCTEMPBM_00000065"/>
    <w:p w14:paraId="4B6817AB" w14:textId="3828693A" w:rsidR="00373621" w:rsidRPr="00B8401F" w:rsidRDefault="00EF74BB" w:rsidP="0002422D">
      <w:pPr>
        <w:pStyle w:val="TF"/>
      </w:pPr>
      <w:r w:rsidRPr="00B8401F">
        <w:fldChar w:fldCharType="begin"/>
      </w:r>
      <w:r w:rsidR="00000000">
        <w:fldChar w:fldCharType="separate"/>
      </w:r>
      <w:r w:rsidRPr="00B8401F">
        <w:fldChar w:fldCharType="end"/>
      </w:r>
      <w:bookmarkStart w:id="1460" w:name="_CRFigure8_9_51"/>
      <w:bookmarkEnd w:id="1458"/>
      <w:bookmarkEnd w:id="1459"/>
      <w:r w:rsidRPr="00B8401F">
        <w:t xml:space="preserve">Figure </w:t>
      </w:r>
      <w:bookmarkEnd w:id="1460"/>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1" w:name="_CR8_9_6"/>
      <w:bookmarkStart w:id="1462" w:name="_Toc13919155"/>
      <w:bookmarkStart w:id="1463" w:name="_Toc29391521"/>
      <w:bookmarkStart w:id="1464" w:name="_Toc36560552"/>
      <w:bookmarkStart w:id="1465" w:name="_Toc45104796"/>
      <w:bookmarkStart w:id="1466" w:name="_Toc45883279"/>
      <w:bookmarkStart w:id="1467" w:name="_Toc51763560"/>
      <w:bookmarkStart w:id="1468" w:name="_Toc52266375"/>
      <w:bookmarkStart w:id="1469" w:name="_Toc64445153"/>
      <w:bookmarkStart w:id="1470" w:name="_Toc73980512"/>
      <w:bookmarkStart w:id="1471" w:name="_Toc88651208"/>
      <w:bookmarkStart w:id="1472" w:name="_Toc98351752"/>
      <w:bookmarkStart w:id="1473" w:name="_Toc98748050"/>
      <w:bookmarkStart w:id="1474" w:name="_Toc105704437"/>
      <w:bookmarkStart w:id="1475" w:name="_Toc106108555"/>
      <w:bookmarkStart w:id="1476" w:name="_Toc107829527"/>
      <w:bookmarkStart w:id="1477" w:name="_Toc112703286"/>
      <w:bookmarkStart w:id="1478" w:name="_Toc162627516"/>
      <w:bookmarkEnd w:id="1461"/>
      <w:r w:rsidRPr="00B8401F">
        <w:t>8.9.6</w:t>
      </w:r>
      <w:r w:rsidRPr="00B8401F">
        <w:tab/>
        <w:t>RRC State transition</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14:paraId="717DD95B" w14:textId="77777777" w:rsidR="00373621" w:rsidRPr="00B8401F" w:rsidRDefault="00373621" w:rsidP="00371D61">
      <w:pPr>
        <w:pStyle w:val="Heading4"/>
      </w:pPr>
      <w:bookmarkStart w:id="1479" w:name="_CR8_9_6_1"/>
      <w:bookmarkStart w:id="1480" w:name="_Toc13919156"/>
      <w:bookmarkStart w:id="1481" w:name="_Toc29391522"/>
      <w:bookmarkStart w:id="1482" w:name="_Toc36560553"/>
      <w:bookmarkStart w:id="1483" w:name="_Toc45104797"/>
      <w:bookmarkStart w:id="1484" w:name="_Toc45883280"/>
      <w:bookmarkStart w:id="1485" w:name="_Toc51763561"/>
      <w:bookmarkStart w:id="1486" w:name="_Toc52266376"/>
      <w:bookmarkStart w:id="1487" w:name="_Toc64445154"/>
      <w:bookmarkStart w:id="1488" w:name="_Toc73980513"/>
      <w:bookmarkStart w:id="1489" w:name="_Toc88651209"/>
      <w:bookmarkStart w:id="1490" w:name="_Toc98351753"/>
      <w:bookmarkStart w:id="1491" w:name="_Toc98748051"/>
      <w:bookmarkStart w:id="1492" w:name="_Toc105704438"/>
      <w:bookmarkStart w:id="1493" w:name="_Toc106108556"/>
      <w:bookmarkStart w:id="1494" w:name="_Toc107829528"/>
      <w:bookmarkStart w:id="1495" w:name="_Toc112703287"/>
      <w:bookmarkStart w:id="1496" w:name="_Toc162627517"/>
      <w:bookmarkEnd w:id="1479"/>
      <w:r w:rsidRPr="00B8401F">
        <w:t>8.9.6.1</w:t>
      </w:r>
      <w:r w:rsidRPr="00B8401F">
        <w:tab/>
        <w:t>RRC Connected to RRC Inactive</w:t>
      </w:r>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09.35pt;height:261.35pt" o:ole="">
            <v:imagedata r:id="rId95" o:title=""/>
          </v:shape>
          <o:OLEObject Type="Embed" ProgID="Visio.Drawing.15" ShapeID="_x0000_i1068" DrawAspect="Content" ObjectID="_1773241181" r:id="rId96"/>
        </w:object>
      </w:r>
    </w:p>
    <w:p w14:paraId="17C9EAE6" w14:textId="64B96144" w:rsidR="00FF5EBC" w:rsidRDefault="00373621" w:rsidP="00371D61">
      <w:pPr>
        <w:pStyle w:val="TF"/>
      </w:pPr>
      <w:bookmarkStart w:id="1497" w:name="_CRFigure8_9_6_11"/>
      <w:r w:rsidRPr="00B8401F">
        <w:t xml:space="preserve">Figure </w:t>
      </w:r>
      <w:bookmarkEnd w:id="1497"/>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98" w:name="_CR8_9_6_2"/>
      <w:bookmarkStart w:id="1499" w:name="_Toc13919157"/>
      <w:bookmarkStart w:id="1500" w:name="_Toc29391523"/>
      <w:bookmarkStart w:id="1501" w:name="_Toc36560554"/>
      <w:bookmarkStart w:id="1502" w:name="_Toc45104798"/>
      <w:bookmarkStart w:id="1503" w:name="_Toc45883281"/>
      <w:bookmarkStart w:id="1504" w:name="_Toc51763562"/>
      <w:bookmarkStart w:id="1505" w:name="_Toc52266377"/>
      <w:bookmarkStart w:id="1506" w:name="_Toc64445155"/>
      <w:bookmarkStart w:id="1507" w:name="_Toc73980514"/>
      <w:bookmarkStart w:id="1508" w:name="_Toc88651210"/>
      <w:bookmarkStart w:id="1509" w:name="_Toc98351754"/>
      <w:bookmarkStart w:id="1510" w:name="_Toc98748052"/>
      <w:bookmarkStart w:id="1511" w:name="_Toc105704439"/>
      <w:bookmarkStart w:id="1512" w:name="_Toc106108557"/>
      <w:bookmarkStart w:id="1513" w:name="_Toc107829529"/>
      <w:bookmarkStart w:id="1514" w:name="_Toc112703288"/>
      <w:bookmarkStart w:id="1515" w:name="_Toc162627518"/>
      <w:bookmarkEnd w:id="1498"/>
      <w:r w:rsidRPr="00B8401F">
        <w:t>8.9.6.2</w:t>
      </w:r>
      <w:r w:rsidRPr="00B8401F">
        <w:tab/>
        <w:t>RRC Inactive to other states</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69" type="#_x0000_t75" style="width:376.65pt;height:355.35pt" o:ole="">
            <v:imagedata r:id="rId97" o:title=""/>
          </v:shape>
          <o:OLEObject Type="Embed" ProgID="Visio.Drawing.15" ShapeID="_x0000_i1069" DrawAspect="Content" ObjectID="_1773241182" r:id="rId98"/>
        </w:object>
      </w:r>
    </w:p>
    <w:p w14:paraId="065F34B7" w14:textId="306862AF" w:rsidR="00FF5EBC" w:rsidRDefault="00373621" w:rsidP="00371D61">
      <w:pPr>
        <w:pStyle w:val="TF"/>
      </w:pPr>
      <w:bookmarkStart w:id="1516" w:name="_CRFigure8_9_6_21"/>
      <w:r w:rsidRPr="00B8401F">
        <w:t xml:space="preserve">Figure </w:t>
      </w:r>
      <w:bookmarkEnd w:id="1516"/>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17" w:name="_CR8_9_7"/>
      <w:bookmarkStart w:id="1518" w:name="_Toc29391524"/>
      <w:bookmarkStart w:id="1519" w:name="_Toc36560555"/>
      <w:bookmarkStart w:id="1520" w:name="_Toc45104799"/>
      <w:bookmarkStart w:id="1521" w:name="_Toc45883282"/>
      <w:bookmarkStart w:id="1522" w:name="_Toc51763563"/>
      <w:bookmarkStart w:id="1523" w:name="_Toc52266378"/>
      <w:bookmarkStart w:id="1524" w:name="_Toc64445156"/>
      <w:bookmarkStart w:id="1525" w:name="_Toc73980515"/>
      <w:bookmarkStart w:id="1526" w:name="_Toc88651211"/>
      <w:bookmarkStart w:id="1527" w:name="_Toc98351755"/>
      <w:bookmarkStart w:id="1528" w:name="_Toc98748053"/>
      <w:bookmarkStart w:id="1529" w:name="_Toc105704440"/>
      <w:bookmarkStart w:id="1530" w:name="_Toc106108558"/>
      <w:bookmarkStart w:id="1531" w:name="_Toc107829530"/>
      <w:bookmarkStart w:id="1532" w:name="_Toc112703289"/>
      <w:bookmarkStart w:id="1533" w:name="_Toc162627519"/>
      <w:bookmarkEnd w:id="1517"/>
      <w:r w:rsidRPr="00B8401F">
        <w:lastRenderedPageBreak/>
        <w:t>8.9.</w:t>
      </w:r>
      <w:r w:rsidR="00D81F90">
        <w:t>7</w:t>
      </w:r>
      <w:r w:rsidRPr="00B8401F">
        <w:tab/>
        <w:t>Trace activation/deactivation over F1 and E1</w:t>
      </w:r>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0" type="#_x0000_t75" style="width:481.35pt;height:320pt" o:ole="">
            <v:imagedata r:id="rId99" o:title=""/>
          </v:shape>
          <o:OLEObject Type="Embed" ProgID="Visio.Drawing.15" ShapeID="_x0000_i1070" DrawAspect="Content" ObjectID="_1773241183" r:id="rId100"/>
        </w:object>
      </w:r>
    </w:p>
    <w:p w14:paraId="3412787E" w14:textId="77777777" w:rsidR="00387EF3" w:rsidRPr="00B8401F" w:rsidRDefault="00387EF3" w:rsidP="00387EF3">
      <w:pPr>
        <w:pStyle w:val="TF"/>
      </w:pPr>
      <w:bookmarkStart w:id="1534" w:name="_CRFigure8_9_61"/>
      <w:r w:rsidRPr="00B8401F">
        <w:t xml:space="preserve">Figure </w:t>
      </w:r>
      <w:bookmarkEnd w:id="1534"/>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35" w:name="_CR8_9_8"/>
      <w:bookmarkStart w:id="1536" w:name="_Toc45104800"/>
      <w:bookmarkStart w:id="1537" w:name="_Toc45883283"/>
      <w:bookmarkStart w:id="1538" w:name="_Toc51763564"/>
      <w:bookmarkStart w:id="1539" w:name="_Toc52266379"/>
      <w:bookmarkStart w:id="1540" w:name="_Toc64445157"/>
      <w:bookmarkStart w:id="1541" w:name="_Toc73980516"/>
      <w:bookmarkStart w:id="1542" w:name="_Toc88651212"/>
      <w:bookmarkStart w:id="1543" w:name="_Toc98351756"/>
      <w:bookmarkStart w:id="1544" w:name="_Toc98748054"/>
      <w:bookmarkStart w:id="1545" w:name="_Toc105704441"/>
      <w:bookmarkStart w:id="1546" w:name="_Toc106108559"/>
      <w:bookmarkStart w:id="1547" w:name="_Toc107829531"/>
      <w:bookmarkStart w:id="1548" w:name="_Toc112703290"/>
      <w:bookmarkStart w:id="1549" w:name="_Toc13919158"/>
      <w:bookmarkStart w:id="1550" w:name="_Toc29391525"/>
      <w:bookmarkStart w:id="1551" w:name="_Toc36560556"/>
      <w:bookmarkStart w:id="1552" w:name="_Toc162627520"/>
      <w:bookmarkEnd w:id="1535"/>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52"/>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1" type="#_x0000_t75" style="width:435.35pt;height:268.65pt" o:ole="">
            <v:imagedata r:id="rId101" o:title=""/>
          </v:shape>
          <o:OLEObject Type="Embed" ProgID="Mscgen.Chart" ShapeID="_x0000_i1071" DrawAspect="Content" ObjectID="_1773241184" r:id="rId102"/>
        </w:object>
      </w:r>
      <w:bookmarkStart w:id="1553" w:name="_CRFigure8_9_81"/>
    </w:p>
    <w:p w14:paraId="45D00875" w14:textId="77777777" w:rsidR="00FA3152" w:rsidRDefault="00FA3152" w:rsidP="00FA3152">
      <w:pPr>
        <w:pStyle w:val="TF"/>
        <w:rPr>
          <w:rFonts w:cs="Arial"/>
          <w:lang w:val="en-US" w:eastAsia="en-US"/>
        </w:rPr>
      </w:pPr>
      <w:r>
        <w:rPr>
          <w:rFonts w:cs="Arial"/>
          <w:lang w:val="en-US"/>
        </w:rPr>
        <w:t xml:space="preserve">Figure </w:t>
      </w:r>
      <w:bookmarkStart w:id="1554" w:name="OLE_LINK4"/>
      <w:bookmarkEnd w:id="1553"/>
      <w:r>
        <w:rPr>
          <w:rFonts w:cs="Arial"/>
          <w:lang w:val="en-US"/>
        </w:rPr>
        <w:t>8.9.</w:t>
      </w:r>
      <w:r w:rsidR="00524DFA">
        <w:rPr>
          <w:rFonts w:cs="Arial"/>
          <w:lang w:val="en-US"/>
        </w:rPr>
        <w:t>8</w:t>
      </w:r>
      <w:r>
        <w:rPr>
          <w:rFonts w:cs="Arial"/>
          <w:lang w:val="en-US"/>
        </w:rPr>
        <w:t>-1</w:t>
      </w:r>
      <w:bookmarkEnd w:id="1554"/>
      <w:r>
        <w:rPr>
          <w:rFonts w:cs="Arial"/>
          <w:lang w:val="en-US"/>
        </w:rPr>
        <w:t xml:space="preserve">: </w:t>
      </w:r>
      <w:bookmarkStart w:id="1555" w:name="_Hlk1080763"/>
      <w:r>
        <w:rPr>
          <w:lang w:eastAsia="ja-JP"/>
        </w:rPr>
        <w:t>Signalling</w:t>
      </w:r>
      <w:r>
        <w:rPr>
          <w:rFonts w:cs="Arial"/>
          <w:lang w:val="en-US"/>
        </w:rPr>
        <w:t xml:space="preserve"> flow for IAB BH RLC channel establishment</w:t>
      </w:r>
      <w:bookmarkEnd w:id="1555"/>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6"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56"/>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57" w:name="_CR8_9_9"/>
      <w:bookmarkStart w:id="1558" w:name="_Toc45104801"/>
      <w:bookmarkStart w:id="1559" w:name="_Toc45883284"/>
      <w:bookmarkStart w:id="1560" w:name="_Toc51763565"/>
      <w:bookmarkStart w:id="1561" w:name="_Toc52266380"/>
      <w:bookmarkStart w:id="1562" w:name="_Toc64445158"/>
      <w:bookmarkStart w:id="1563" w:name="_Toc73980517"/>
      <w:bookmarkStart w:id="1564" w:name="_Toc88651213"/>
      <w:bookmarkStart w:id="1565" w:name="_Toc98351757"/>
      <w:bookmarkStart w:id="1566" w:name="_Toc98748055"/>
      <w:bookmarkStart w:id="1567" w:name="_Toc105704442"/>
      <w:bookmarkStart w:id="1568" w:name="_Toc106108560"/>
      <w:bookmarkStart w:id="1569" w:name="_Toc107829532"/>
      <w:bookmarkStart w:id="1570" w:name="_Toc112703291"/>
      <w:bookmarkStart w:id="1571" w:name="_Toc162627521"/>
      <w:bookmarkEnd w:id="1557"/>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14:paraId="327670A1" w14:textId="222A15A7" w:rsidR="000875B8" w:rsidRPr="00632C22" w:rsidRDefault="000875B8" w:rsidP="00564453">
      <w:pPr>
        <w:pStyle w:val="NO"/>
        <w:rPr>
          <w:rFonts w:eastAsia="Malgun Gothic"/>
        </w:rPr>
      </w:pPr>
      <w:bookmarkStart w:id="1572" w:name="_Toc45104802"/>
      <w:bookmarkStart w:id="1573" w:name="_Toc45883285"/>
      <w:bookmarkStart w:id="1574" w:name="_Toc51763566"/>
      <w:bookmarkStart w:id="1575" w:name="_Toc52266381"/>
      <w:bookmarkStart w:id="1576" w:name="_Toc64445159"/>
      <w:bookmarkStart w:id="1577" w:name="_Toc73980518"/>
      <w:bookmarkStart w:id="1578"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79" w:name="_CR8_9_9_1"/>
      <w:bookmarkStart w:id="1580" w:name="_Toc98351758"/>
      <w:bookmarkStart w:id="1581" w:name="_Toc98748056"/>
      <w:bookmarkStart w:id="1582" w:name="_Toc105704443"/>
      <w:bookmarkStart w:id="1583" w:name="_Toc106108561"/>
      <w:bookmarkStart w:id="1584" w:name="_Toc107829533"/>
      <w:bookmarkStart w:id="1585" w:name="_Toc112703292"/>
      <w:bookmarkStart w:id="1586" w:name="_Toc162627522"/>
      <w:bookmarkEnd w:id="1579"/>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87" w:name="MCCQCTEMPBM_00000044"/>
      <w:bookmarkEnd w:id="1572"/>
      <w:bookmarkEnd w:id="1573"/>
      <w:bookmarkEnd w:id="1574"/>
      <w:bookmarkEnd w:id="1575"/>
      <w:bookmarkEnd w:id="1576"/>
      <w:bookmarkEnd w:id="1577"/>
      <w:bookmarkEnd w:id="1578"/>
      <w:bookmarkEnd w:id="1580"/>
      <w:bookmarkEnd w:id="1581"/>
      <w:bookmarkEnd w:id="1582"/>
      <w:bookmarkEnd w:id="1583"/>
      <w:bookmarkEnd w:id="1584"/>
      <w:bookmarkEnd w:id="1585"/>
      <w:bookmarkEnd w:id="1586"/>
    </w:p>
    <w:bookmarkEnd w:id="1587"/>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88" w:name="_Toc45104803"/>
      <w:bookmarkStart w:id="1589" w:name="_Toc45883286"/>
      <w:bookmarkStart w:id="1590" w:name="_Toc51763567"/>
      <w:bookmarkStart w:id="1591" w:name="_Toc52266382"/>
      <w:bookmarkStart w:id="1592" w:name="_Toc64445160"/>
      <w:bookmarkStart w:id="1593" w:name="_Toc73980519"/>
      <w:bookmarkStart w:id="1594"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5" w:name="_CR8_9_9_2"/>
      <w:bookmarkStart w:id="1596" w:name="_Toc98351759"/>
      <w:bookmarkStart w:id="1597" w:name="_Toc98748057"/>
      <w:bookmarkStart w:id="1598" w:name="_Toc105704444"/>
      <w:bookmarkStart w:id="1599" w:name="_Toc106108562"/>
      <w:bookmarkStart w:id="1600" w:name="_Toc107829534"/>
      <w:bookmarkStart w:id="1601" w:name="_Toc112703293"/>
      <w:bookmarkStart w:id="1602" w:name="_Toc162627523"/>
      <w:bookmarkEnd w:id="1595"/>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88"/>
      <w:bookmarkEnd w:id="1589"/>
      <w:bookmarkEnd w:id="1590"/>
      <w:bookmarkEnd w:id="1591"/>
      <w:bookmarkEnd w:id="1592"/>
      <w:bookmarkEnd w:id="1593"/>
      <w:bookmarkEnd w:id="1594"/>
      <w:bookmarkEnd w:id="1596"/>
      <w:bookmarkEnd w:id="1597"/>
      <w:bookmarkEnd w:id="1598"/>
      <w:bookmarkEnd w:id="1599"/>
      <w:bookmarkEnd w:id="1600"/>
      <w:bookmarkEnd w:id="1601"/>
      <w:bookmarkEnd w:id="1602"/>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3" w:name="_CR8_9_10"/>
      <w:bookmarkStart w:id="1604" w:name="_Toc45104804"/>
      <w:bookmarkStart w:id="1605" w:name="_Toc45883287"/>
      <w:bookmarkStart w:id="1606" w:name="_Toc51763568"/>
      <w:bookmarkStart w:id="1607" w:name="_Toc52266383"/>
      <w:bookmarkStart w:id="1608" w:name="_Toc64445161"/>
      <w:bookmarkStart w:id="1609" w:name="_Toc73980520"/>
      <w:bookmarkStart w:id="1610" w:name="_Toc88651216"/>
      <w:bookmarkStart w:id="1611" w:name="_Toc98351760"/>
      <w:bookmarkStart w:id="1612" w:name="_Toc98748058"/>
      <w:bookmarkStart w:id="1613" w:name="_Toc105704445"/>
      <w:bookmarkStart w:id="1614" w:name="_Toc106108563"/>
      <w:bookmarkStart w:id="1615" w:name="_Toc107829535"/>
      <w:bookmarkStart w:id="1616" w:name="_Toc112703294"/>
      <w:bookmarkStart w:id="1617" w:name="_Toc162627524"/>
      <w:bookmarkEnd w:id="1603"/>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18" w:name="_CR8_9_10_1"/>
      <w:bookmarkStart w:id="1619" w:name="_Toc45104805"/>
      <w:bookmarkStart w:id="1620" w:name="_Toc45883288"/>
      <w:bookmarkStart w:id="1621" w:name="_Toc51763569"/>
      <w:bookmarkStart w:id="1622" w:name="_Toc52266384"/>
      <w:bookmarkStart w:id="1623" w:name="_Toc64445162"/>
      <w:bookmarkStart w:id="1624" w:name="_Toc73980521"/>
      <w:bookmarkStart w:id="1625" w:name="_Toc88651217"/>
      <w:bookmarkStart w:id="1626" w:name="_Toc98351761"/>
      <w:bookmarkStart w:id="1627" w:name="_Toc98748059"/>
      <w:bookmarkStart w:id="1628" w:name="_Toc105704446"/>
      <w:bookmarkStart w:id="1629" w:name="_Toc106108564"/>
      <w:bookmarkStart w:id="1630" w:name="_Toc107829536"/>
      <w:bookmarkStart w:id="1631" w:name="_Toc112703295"/>
      <w:bookmarkStart w:id="1632" w:name="_Toc162627525"/>
      <w:bookmarkEnd w:id="1618"/>
      <w:r>
        <w:rPr>
          <w:rFonts w:eastAsia="Malgun Gothic"/>
        </w:rPr>
        <w:t>8.9.</w:t>
      </w:r>
      <w:r w:rsidR="00524DFA">
        <w:rPr>
          <w:rFonts w:eastAsia="Malgun Gothic"/>
        </w:rPr>
        <w:t>10</w:t>
      </w:r>
      <w:r>
        <w:rPr>
          <w:rFonts w:eastAsia="Malgun Gothic"/>
        </w:rPr>
        <w:t>.1</w:t>
      </w:r>
      <w:r>
        <w:rPr>
          <w:rFonts w:eastAsia="Malgun Gothic"/>
        </w:rPr>
        <w:tab/>
        <w:t>IAB-node orderly release</w:t>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3" w:name="_CR8_9_10_2"/>
      <w:bookmarkStart w:id="1634" w:name="_Toc45104806"/>
      <w:bookmarkStart w:id="1635" w:name="_Toc45883289"/>
      <w:bookmarkStart w:id="1636" w:name="_Toc51763570"/>
      <w:bookmarkStart w:id="1637" w:name="_Toc52266385"/>
      <w:bookmarkStart w:id="1638" w:name="_Toc64445163"/>
      <w:bookmarkStart w:id="1639" w:name="_Toc73980522"/>
      <w:bookmarkStart w:id="1640" w:name="_Toc88651218"/>
      <w:bookmarkStart w:id="1641" w:name="_Toc98351762"/>
      <w:bookmarkStart w:id="1642" w:name="_Toc98748060"/>
      <w:bookmarkStart w:id="1643" w:name="_Toc105704447"/>
      <w:bookmarkStart w:id="1644" w:name="_Toc106108565"/>
      <w:bookmarkStart w:id="1645" w:name="_Toc107829537"/>
      <w:bookmarkStart w:id="1646" w:name="_Toc112703296"/>
      <w:bookmarkStart w:id="1647" w:name="_Toc162627526"/>
      <w:bookmarkEnd w:id="1633"/>
      <w:r>
        <w:rPr>
          <w:rFonts w:eastAsia="Malgun Gothic"/>
        </w:rPr>
        <w:t>8.9.</w:t>
      </w:r>
      <w:r w:rsidR="00524DFA">
        <w:rPr>
          <w:rFonts w:eastAsia="Malgun Gothic"/>
        </w:rPr>
        <w:t>10</w:t>
      </w:r>
      <w:r>
        <w:rPr>
          <w:rFonts w:eastAsia="Malgun Gothic"/>
        </w:rPr>
        <w:t>.2</w:t>
      </w:r>
      <w:r>
        <w:rPr>
          <w:rFonts w:eastAsia="Malgun Gothic"/>
        </w:rPr>
        <w:tab/>
        <w:t>IAB-node disorderly release</w:t>
      </w:r>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48" w:name="_CR8_9_11"/>
      <w:bookmarkStart w:id="1649" w:name="_Toc45104807"/>
      <w:bookmarkStart w:id="1650" w:name="_Toc45883290"/>
      <w:bookmarkStart w:id="1651" w:name="_Toc51763571"/>
      <w:bookmarkStart w:id="1652" w:name="_Toc52266386"/>
      <w:bookmarkStart w:id="1653" w:name="_Toc64445164"/>
      <w:bookmarkStart w:id="1654" w:name="_Toc73980523"/>
      <w:bookmarkStart w:id="1655" w:name="_Toc88651219"/>
      <w:bookmarkStart w:id="1656" w:name="_Toc98351763"/>
      <w:bookmarkStart w:id="1657" w:name="_Toc98748061"/>
      <w:bookmarkStart w:id="1658" w:name="_Toc105704448"/>
      <w:bookmarkStart w:id="1659" w:name="_Toc106108566"/>
      <w:bookmarkStart w:id="1660" w:name="_Toc107829538"/>
      <w:bookmarkStart w:id="1661" w:name="_Toc112703297"/>
      <w:bookmarkStart w:id="1662" w:name="_Toc162627527"/>
      <w:bookmarkEnd w:id="1648"/>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3" w:name="_CR8_9_12"/>
      <w:bookmarkStart w:id="1664" w:name="_Toc45104808"/>
      <w:bookmarkStart w:id="1665" w:name="_Toc45883291"/>
      <w:bookmarkStart w:id="1666" w:name="_Toc51763572"/>
      <w:bookmarkStart w:id="1667" w:name="_Toc52266387"/>
      <w:bookmarkStart w:id="1668" w:name="_Toc64445165"/>
      <w:bookmarkStart w:id="1669" w:name="_Toc73980524"/>
      <w:bookmarkStart w:id="1670" w:name="_Toc88651220"/>
      <w:bookmarkStart w:id="1671" w:name="_Toc98351764"/>
      <w:bookmarkStart w:id="1672" w:name="_Toc98748062"/>
      <w:bookmarkStart w:id="1673" w:name="_Toc105704449"/>
      <w:bookmarkStart w:id="1674" w:name="_Toc106108567"/>
      <w:bookmarkStart w:id="1675" w:name="_Toc107829539"/>
      <w:bookmarkStart w:id="1676" w:name="_Toc112703298"/>
      <w:bookmarkStart w:id="1677" w:name="_Toc162627528"/>
      <w:bookmarkEnd w:id="1663"/>
      <w:r>
        <w:t>8.9.</w:t>
      </w:r>
      <w:r w:rsidR="00524DFA">
        <w:t>12</w:t>
      </w:r>
      <w:r>
        <w:tab/>
      </w:r>
      <w:r>
        <w:rPr>
          <w:lang w:eastAsia="ja-JP"/>
        </w:rPr>
        <w:t>Handling of IAB-MTs in INACTIVE State</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78" w:name="_CR8_9_13"/>
      <w:bookmarkStart w:id="1679" w:name="_Toc45104809"/>
      <w:bookmarkStart w:id="1680" w:name="_Toc45883292"/>
      <w:bookmarkStart w:id="1681" w:name="_Toc51763573"/>
      <w:bookmarkStart w:id="1682" w:name="_Toc52266388"/>
      <w:bookmarkStart w:id="1683" w:name="_Toc64445166"/>
      <w:bookmarkStart w:id="1684" w:name="_Toc73980525"/>
      <w:bookmarkStart w:id="1685" w:name="_Toc88651221"/>
      <w:bookmarkStart w:id="1686" w:name="_Toc98351765"/>
      <w:bookmarkStart w:id="1687" w:name="_Toc98748063"/>
      <w:bookmarkStart w:id="1688" w:name="_Toc105704450"/>
      <w:bookmarkStart w:id="1689" w:name="_Toc106108568"/>
      <w:bookmarkStart w:id="1690" w:name="_Toc107829540"/>
      <w:bookmarkStart w:id="1691" w:name="_Toc112703299"/>
      <w:bookmarkStart w:id="1692" w:name="_Toc162627529"/>
      <w:bookmarkEnd w:id="1678"/>
      <w:r>
        <w:rPr>
          <w:rFonts w:eastAsia="Malgun Gothic"/>
        </w:rPr>
        <w:lastRenderedPageBreak/>
        <w:t>8.9.</w:t>
      </w:r>
      <w:r w:rsidR="00524DFA">
        <w:rPr>
          <w:rFonts w:eastAsia="Malgun Gothic"/>
        </w:rPr>
        <w:t>13</w:t>
      </w:r>
      <w:r>
        <w:rPr>
          <w:rFonts w:eastAsia="Malgun Gothic"/>
        </w:rPr>
        <w:tab/>
        <w:t>IP Address Allocation for IAB-nodes</w:t>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3" w:name="OLE_LINK49"/>
    </w:p>
    <w:p w14:paraId="4ADB874D" w14:textId="7F76F7BC" w:rsidR="00A71584" w:rsidRPr="006D6406" w:rsidRDefault="00A71584" w:rsidP="00C31A30">
      <w:pPr>
        <w:pStyle w:val="NO"/>
      </w:pPr>
      <w:r w:rsidRPr="006D6406">
        <w:t>NOTE</w:t>
      </w:r>
      <w:r w:rsidR="00085D0E">
        <w:t xml:space="preserve"> 1</w:t>
      </w:r>
      <w:r w:rsidRPr="006D6406">
        <w:t>:</w:t>
      </w:r>
      <w:bookmarkEnd w:id="1693"/>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4" w:name="_CR8_9_14"/>
      <w:bookmarkStart w:id="1695" w:name="_Toc162627530"/>
      <w:bookmarkEnd w:id="1694"/>
      <w:r w:rsidRPr="00165BE9">
        <w:t>8.9.</w:t>
      </w:r>
      <w:r>
        <w:t>14</w:t>
      </w:r>
      <w:r w:rsidR="00B0289C">
        <w:tab/>
      </w:r>
      <w:r w:rsidRPr="00165BE9">
        <w:t>Mobile IAB</w:t>
      </w:r>
      <w:r>
        <w:t>-</w:t>
      </w:r>
      <w:r w:rsidRPr="00165BE9">
        <w:t>node authorization</w:t>
      </w:r>
      <w:bookmarkEnd w:id="1695"/>
    </w:p>
    <w:p w14:paraId="2CEE31B7" w14:textId="1A113168"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6" w:name="_CR8_9_15"/>
      <w:bookmarkStart w:id="1697" w:name="_Toc162627531"/>
      <w:bookmarkEnd w:id="1696"/>
      <w:r w:rsidRPr="008120A8">
        <w:rPr>
          <w:rFonts w:eastAsia="Malgun Gothic"/>
        </w:rPr>
        <w:t>8.9.15</w:t>
      </w:r>
      <w:r w:rsidRPr="008120A8">
        <w:rPr>
          <w:rFonts w:eastAsia="Malgun Gothic"/>
        </w:rPr>
        <w:tab/>
        <w:t>IAB-donor-CU-based NR Cell Identity (NCI) (re-)configuration for mobile IAB cells</w:t>
      </w:r>
      <w:bookmarkEnd w:id="1697"/>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698" w:name="_CR8_9_16"/>
      <w:bookmarkStart w:id="1699" w:name="_Toc162627532"/>
      <w:bookmarkEnd w:id="1698"/>
      <w:r w:rsidRPr="008120A8">
        <w:rPr>
          <w:rFonts w:eastAsia="Malgun Gothic"/>
        </w:rPr>
        <w:t>8.9.16</w:t>
      </w:r>
      <w:r w:rsidRPr="008120A8">
        <w:rPr>
          <w:rFonts w:eastAsia="Malgun Gothic"/>
        </w:rPr>
        <w:tab/>
        <w:t>TAC/RANAC (re-)configuration for mobile IAB</w:t>
      </w:r>
      <w:bookmarkEnd w:id="1699"/>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0" w:name="MCCQCTEMPBM_00000049"/>
      <w:bookmarkStart w:id="1701" w:name="_Toc162627533"/>
      <w:r w:rsidRPr="006C703D">
        <w:t>8.9.</w:t>
      </w:r>
      <w:r>
        <w:t>17</w:t>
      </w:r>
      <w:r w:rsidR="001E219D">
        <w:tab/>
      </w:r>
      <w:r w:rsidRPr="006C703D">
        <w:t>IAB-node authorization</w:t>
      </w:r>
      <w:bookmarkEnd w:id="1701"/>
    </w:p>
    <w:p w14:paraId="33F097BC" w14:textId="1E47FBFA" w:rsidR="00B96CDB" w:rsidRPr="008120A8" w:rsidRDefault="00B96CDB" w:rsidP="009010F4">
      <w:pPr>
        <w:pStyle w:val="Heading4"/>
      </w:pPr>
      <w:bookmarkStart w:id="1702" w:name="_Toc162627534"/>
      <w:bookmarkEnd w:id="1700"/>
      <w:r w:rsidRPr="008120A8">
        <w:t>8.9.17.1</w:t>
      </w:r>
      <w:r w:rsidRPr="008120A8">
        <w:tab/>
        <w:t>IAB-node in NSA</w:t>
      </w:r>
      <w:bookmarkEnd w:id="1702"/>
    </w:p>
    <w:p w14:paraId="26F65FBD" w14:textId="202C7597" w:rsidR="00FF5EBC" w:rsidRDefault="00B96CDB" w:rsidP="00B96CDB">
      <w:r w:rsidRPr="006C703D">
        <w:t>During the IAB-node integration procedure, the eNB receives the authorization status of the IAB-node from the EPC. The eNB forwards the authorization status to the IAB-donor-CU in the SGNB ADDITION REQUEST message. If the authorization status is “not authorized”, the IAB-donor-CU neither establishes the backhaul resources nor allocate</w:t>
      </w:r>
      <w:r>
        <w:t>s</w:t>
      </w:r>
      <w:r w:rsidRPr="006C703D">
        <w:t xml:space="preserve"> any BAP address, TNL address or default BAP configuration for this IAB-node.</w:t>
      </w:r>
    </w:p>
    <w:p w14:paraId="6278CF92" w14:textId="1A4A7A88" w:rsidR="00FF5EBC" w:rsidRDefault="00B96CDB" w:rsidP="00B96CDB">
      <w:r w:rsidRPr="006C703D">
        <w:t>When the authorization status for the IAB-node changes, the EPC sends an updated authorization status to the IAB-MT’s eNB. The eNB forwards the authorization status to the IAB-donor-CU in the SGNB ADDITION REQUEST message or SGNB MODIFICATION REQUEST message.</w:t>
      </w:r>
    </w:p>
    <w:p w14:paraId="69B6F40C" w14:textId="77777777" w:rsidR="00B96CDB" w:rsidRPr="006C703D" w:rsidRDefault="00B96CDB" w:rsidP="00B96CDB">
      <w:r w:rsidRPr="006C703D">
        <w:t xml:space="preserve">In case the authorization status is “not authorized”, the IAB-donor-CU performs the following actions in this order: it attempts to hand over the UEs served by the IAB-node to other cell(s), releases the F1 interface towards the IAB-DU, and releases all backhaul resources (including the BAP address, TNL address and default BAP configuration) for this </w:t>
      </w:r>
      <w:r w:rsidRPr="006C703D">
        <w:lastRenderedPageBreak/>
        <w:t>IAB-node. In case the authorization status is changed back from “not authorized” to “authorized”, the phase 2 and phase 3 of the IAB-node integration procedure as defined in clause 8.12 are carried out.</w:t>
      </w:r>
    </w:p>
    <w:p w14:paraId="2ABD59A3" w14:textId="364B64C9" w:rsidR="00B96CDB" w:rsidRPr="008120A8" w:rsidRDefault="00B96CDB" w:rsidP="009010F4">
      <w:pPr>
        <w:pStyle w:val="Heading4"/>
      </w:pPr>
      <w:bookmarkStart w:id="1703" w:name="_Toc162627535"/>
      <w:r w:rsidRPr="008120A8">
        <w:t>8.9.17.2</w:t>
      </w:r>
      <w:r w:rsidRPr="008120A8">
        <w:tab/>
        <w:t>IAB-node with single IAB-donor in SA</w:t>
      </w:r>
      <w:bookmarkEnd w:id="1703"/>
    </w:p>
    <w:p w14:paraId="3D247D8F" w14:textId="204B1A08" w:rsidR="00B96CDB" w:rsidRPr="006C703D" w:rsidRDefault="00B96CDB" w:rsidP="00B96CDB">
      <w:pPr>
        <w:pStyle w:val="Heading5"/>
        <w:rPr>
          <w:rFonts w:eastAsia="Malgun Gothic"/>
          <w:lang w:eastAsia="ja-JP"/>
        </w:rPr>
      </w:pPr>
      <w:bookmarkStart w:id="1704" w:name="MCCQCTEMPBM_00000050"/>
      <w:bookmarkStart w:id="1705" w:name="_Toc162627536"/>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05"/>
    </w:p>
    <w:bookmarkEnd w:id="1704"/>
    <w:p w14:paraId="3BF1AB65" w14:textId="3EE79962" w:rsidR="00B96CDB" w:rsidRPr="006C703D" w:rsidRDefault="00B96CDB" w:rsidP="00B96CDB">
      <w:r w:rsidRPr="006C703D">
        <w:t>During the IAB-node network integration or RLF recovery, the IAB-donor-CU receives the authorization status of the IAB-node from the 5GC. Also, during the mobile IAB-MT migration procedure, the target IAB-donor-</w:t>
      </w:r>
      <w:r w:rsidRPr="006C703D">
        <w:rPr>
          <w:rFonts w:hint="eastAsia"/>
        </w:rPr>
        <w:t>CU</w:t>
      </w:r>
      <w:r w:rsidRPr="006C703D">
        <w:t xml:space="preserve"> </w:t>
      </w:r>
      <w:r w:rsidRPr="006C703D">
        <w:rPr>
          <w:rFonts w:hint="eastAsia"/>
        </w:rPr>
        <w:t>receives</w:t>
      </w:r>
      <w:r w:rsidRPr="006C703D">
        <w:t xml:space="preserve"> the authorization status of the mobile IAB-node from the source IAB-donor-CU as well as from the 5GC </w:t>
      </w:r>
      <w:r w:rsidRPr="006C703D">
        <w:rPr>
          <w:rFonts w:hint="eastAsia"/>
        </w:rPr>
        <w:t>when</w:t>
      </w:r>
      <w:r w:rsidRPr="006C703D">
        <w:t xml:space="preserve"> </w:t>
      </w:r>
      <w:r w:rsidRPr="006C703D">
        <w:rPr>
          <w:rFonts w:hint="eastAsia"/>
        </w:rPr>
        <w:t>performing</w:t>
      </w:r>
      <w:r w:rsidRPr="006C703D">
        <w:t xml:space="preserve"> the Path Switch procedure. If the authorization status is “not authorized”, the IAB-donor-CU neither establishes the backhaul resources nor allocate</w:t>
      </w:r>
      <w:r>
        <w:t>s</w:t>
      </w:r>
      <w:r w:rsidRPr="006C703D">
        <w:t xml:space="preserve"> any BAP address, TNL address or default BAP configuration for this IAB-node. When the authorization status for the IAB-node changes, the 5GC sends an updated authorization status to the IAB-donor-CU. When the authorization status received by the IAB-donor-CU changes, the IAB-donor-CU performs the SA equivalent of the steps described for NSA in 8.9.</w:t>
      </w:r>
      <w:r>
        <w:t>17</w:t>
      </w:r>
      <w:r w:rsidRPr="006C703D">
        <w:t>.1.</w:t>
      </w:r>
    </w:p>
    <w:p w14:paraId="09A6B8A3" w14:textId="262D88C6" w:rsidR="00FF5EBC" w:rsidRDefault="00B96CDB" w:rsidP="00B96CDB">
      <w:pPr>
        <w:pStyle w:val="Heading5"/>
        <w:rPr>
          <w:rFonts w:eastAsia="Malgun Gothic"/>
          <w:lang w:eastAsia="ja-JP"/>
        </w:rPr>
      </w:pPr>
      <w:bookmarkStart w:id="1706" w:name="MCCQCTEMPBM_00000051"/>
      <w:bookmarkStart w:id="1707" w:name="_Toc162627537"/>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07"/>
    </w:p>
    <w:bookmarkEnd w:id="1706"/>
    <w:p w14:paraId="2B05B559" w14:textId="51ECAFFE" w:rsidR="00B96CDB" w:rsidRPr="006C703D" w:rsidRDefault="00B96CDB" w:rsidP="00B96CDB">
      <w:r w:rsidRPr="006C703D">
        <w:t>In case the IAB-node is dual-connected to the IAB-donor-CU, the IAB-donor-CU receives the authorization status of the IAB-node from the 5GC. Upon reception of the authorization status, the IAB-donor-CU performs the SA equivalent of the steps described for NSA in 8.9.</w:t>
      </w:r>
      <w:r>
        <w:t>17</w:t>
      </w:r>
      <w:r w:rsidRPr="006C703D">
        <w:t>.1.</w:t>
      </w:r>
    </w:p>
    <w:p w14:paraId="150AF0F3" w14:textId="2AAE0638" w:rsidR="00B96CDB" w:rsidRPr="006C703D" w:rsidRDefault="00B96CDB" w:rsidP="00B96CDB">
      <w:r w:rsidRPr="006C703D">
        <w:t>In case the IAB-node is dual-connected to a non-IAB-capable gNB and to an IAB-donor-CU, the MN receives the authorization status of the IAB-node from the 5GC. If the MN is the non-IAB-capable gNB and the SN is the IAB-donor-CU, the MN forwards the authorization status to the IAB-donor-CU in the S-NODE ADDITION REQUEST message or S-NODE MODIFICATION REQUEST message. Upon reception of the authorization status, the IAB-donor-CU performs the SA equivalent of steps described for NSA in 8.9.</w:t>
      </w:r>
      <w:r>
        <w:t>17</w:t>
      </w:r>
      <w:r w:rsidRPr="006C703D">
        <w:t>.1. If the MN is the IAB-donor-CU and the SN is not the non-IAB-capable gNB, the IAB-donor-CU performs the SA equivalent of the steps described for NSA in 8.9.</w:t>
      </w:r>
      <w:r>
        <w:t>17</w:t>
      </w:r>
      <w:r w:rsidRPr="006C703D">
        <w:t>.1.</w:t>
      </w:r>
    </w:p>
    <w:p w14:paraId="5FCA570B" w14:textId="713163B7" w:rsidR="00B96CDB" w:rsidRPr="008120A8" w:rsidRDefault="00B96CDB" w:rsidP="009010F4">
      <w:pPr>
        <w:pStyle w:val="Heading4"/>
      </w:pPr>
      <w:bookmarkStart w:id="1708" w:name="_Toc162627538"/>
      <w:r w:rsidRPr="008120A8">
        <w:t>8.9.17.3</w:t>
      </w:r>
      <w:r w:rsidRPr="008120A8">
        <w:tab/>
        <w:t>IAB-node is served by two IAB-donors in SA</w:t>
      </w:r>
      <w:bookmarkEnd w:id="1708"/>
    </w:p>
    <w:p w14:paraId="707A26BF" w14:textId="0ECB55C0" w:rsidR="00B96CDB" w:rsidRPr="006C703D" w:rsidRDefault="00B96CDB" w:rsidP="00B96CDB">
      <w:r w:rsidRPr="006C703D">
        <w:t>In case the IAB-MT only connects to the non-F1-terminating IAB-donor-CU or in case the IAB-MT is NR dual-connected with the non-F1-terminating IAB-donor-CU as the MN, the non-F1-terminating IAB-donor-CU sends the authorization status received from the 5GC to the F1-terminating IAB-donor-CU in the IAB-TRANPORT MIGRATION MODIFICATION REQUEST message. Upon reception of the authorization status, the F1-terminating IAB-donor-CU performs the SA equivalent of steps described for NSA in 8.9.</w:t>
      </w:r>
      <w:r>
        <w:t>17</w:t>
      </w:r>
      <w:r w:rsidRPr="006C703D">
        <w:t>.1. If the authorization status is “not authorized”, the F1-terminating IAB-donor-CU sends to the non-F1-terminating IAB-donor-CU an IAB TRANSPORT MIGRATION MANAGEMENT REQUEST message requesting the release of all offloaded traffic, after which the non-F1-terminating IAB-donor-CU releases the offloaded traffic and all backhaul resources, BAP address, TNL address and default BAP configuration for the IAB-node.</w:t>
      </w:r>
    </w:p>
    <w:p w14:paraId="0A0B192C" w14:textId="29A55A61" w:rsidR="00B96CDB" w:rsidRPr="00B96CDB" w:rsidRDefault="00B96CDB" w:rsidP="006A1DEB">
      <w:r w:rsidRPr="006C703D">
        <w:t>In case the IAB-MT is NR dual-connected, where the MN is the F1-terminating IAB-donor-CU and the SN is a non-F1-terminating IAB-donor-CU, upon reception of the authorization status the IAB-node’s authorization procedure follows the same steps as described in 8.9.</w:t>
      </w:r>
      <w:r>
        <w:t>17</w:t>
      </w:r>
      <w:r w:rsidRPr="006C703D">
        <w:t>.2.</w:t>
      </w:r>
    </w:p>
    <w:p w14:paraId="7809C3B2" w14:textId="77777777" w:rsidR="004239B4" w:rsidRPr="00B8401F" w:rsidRDefault="004239B4" w:rsidP="00D53FF9">
      <w:pPr>
        <w:pStyle w:val="Heading2"/>
        <w:rPr>
          <w:lang w:eastAsia="ja-JP"/>
        </w:rPr>
      </w:pPr>
      <w:bookmarkStart w:id="1709" w:name="_CR8_10"/>
      <w:bookmarkStart w:id="1710" w:name="_Toc45104810"/>
      <w:bookmarkStart w:id="1711" w:name="_Toc45883293"/>
      <w:bookmarkStart w:id="1712" w:name="_Toc51763574"/>
      <w:bookmarkStart w:id="1713" w:name="_Toc52266389"/>
      <w:bookmarkStart w:id="1714" w:name="_Toc64445167"/>
      <w:bookmarkStart w:id="1715" w:name="_Toc73980526"/>
      <w:bookmarkStart w:id="1716" w:name="_Toc88651222"/>
      <w:bookmarkStart w:id="1717" w:name="_Toc98351766"/>
      <w:bookmarkStart w:id="1718" w:name="_Toc98748064"/>
      <w:bookmarkStart w:id="1719" w:name="_Toc105704451"/>
      <w:bookmarkStart w:id="1720" w:name="_Toc106108569"/>
      <w:bookmarkStart w:id="1721" w:name="_Toc107829541"/>
      <w:bookmarkStart w:id="1722" w:name="_Toc112703300"/>
      <w:bookmarkStart w:id="1723" w:name="_Toc162627539"/>
      <w:bookmarkEnd w:id="1709"/>
      <w:r w:rsidRPr="00B8401F">
        <w:t>8.</w:t>
      </w:r>
      <w:r w:rsidR="00747303" w:rsidRPr="00B8401F">
        <w:t>10</w:t>
      </w:r>
      <w:r w:rsidRPr="00B8401F">
        <w:tab/>
        <w:t>Multiple TNLAs for E1</w:t>
      </w:r>
      <w:bookmarkEnd w:id="1549"/>
      <w:bookmarkEnd w:id="1550"/>
      <w:bookmarkEnd w:id="1551"/>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2" type="#_x0000_t75" style="width:253.35pt;height:347.35pt" o:ole="">
            <v:imagedata r:id="rId103" o:title=""/>
          </v:shape>
          <o:OLEObject Type="Embed" ProgID="Visio.Drawing.15" ShapeID="_x0000_i1072" DrawAspect="Content" ObjectID="_1773241185" r:id="rId104"/>
        </w:object>
      </w:r>
    </w:p>
    <w:p w14:paraId="1E157356" w14:textId="77777777" w:rsidR="004239B4" w:rsidRPr="00B8401F" w:rsidRDefault="004239B4" w:rsidP="00D53FF9">
      <w:pPr>
        <w:pStyle w:val="TF"/>
        <w:rPr>
          <w:lang w:eastAsia="zh-CN"/>
        </w:rPr>
      </w:pPr>
      <w:bookmarkStart w:id="1724" w:name="_CRFigure8_101"/>
      <w:r w:rsidRPr="00B8401F">
        <w:t xml:space="preserve">Figure </w:t>
      </w:r>
      <w:bookmarkEnd w:id="1724"/>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725" w:name="_CR8_11"/>
      <w:bookmarkStart w:id="1726" w:name="_Toc13919159"/>
      <w:bookmarkStart w:id="1727" w:name="_Toc29391526"/>
      <w:bookmarkStart w:id="1728" w:name="_Toc36560557"/>
      <w:bookmarkStart w:id="1729" w:name="_Toc45104811"/>
      <w:bookmarkStart w:id="1730" w:name="_Toc45883294"/>
      <w:bookmarkStart w:id="1731" w:name="_Toc51763575"/>
      <w:bookmarkStart w:id="1732" w:name="_Toc52266390"/>
      <w:bookmarkStart w:id="1733" w:name="_Toc64445168"/>
      <w:bookmarkStart w:id="1734" w:name="_Toc73980527"/>
      <w:bookmarkStart w:id="1735" w:name="_Toc88651223"/>
      <w:bookmarkStart w:id="1736" w:name="_Toc98351767"/>
      <w:bookmarkStart w:id="1737" w:name="_Toc98748065"/>
      <w:bookmarkStart w:id="1738" w:name="_Toc105704452"/>
      <w:bookmarkStart w:id="1739" w:name="_Toc106108570"/>
      <w:bookmarkStart w:id="1740" w:name="_Toc107829542"/>
      <w:bookmarkStart w:id="1741" w:name="_Toc112703301"/>
      <w:bookmarkStart w:id="1742" w:name="_Toc162627540"/>
      <w:bookmarkEnd w:id="1725"/>
      <w:r w:rsidRPr="00B8401F">
        <w:lastRenderedPageBreak/>
        <w:t>8.11</w:t>
      </w:r>
      <w:r w:rsidRPr="00B8401F">
        <w:tab/>
        <w:t>Support of Network Sharing with multiple cell-ID broadcast</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500FFA04" w14:textId="77777777" w:rsidR="009C3D5A" w:rsidRPr="00B8401F" w:rsidRDefault="009C3D5A" w:rsidP="009C3D5A">
      <w:pPr>
        <w:pStyle w:val="Heading3"/>
      </w:pPr>
      <w:bookmarkStart w:id="1743" w:name="_CR8_11_1"/>
      <w:bookmarkStart w:id="1744" w:name="_Toc13919160"/>
      <w:bookmarkStart w:id="1745" w:name="_Toc29391527"/>
      <w:bookmarkStart w:id="1746" w:name="_Toc36560558"/>
      <w:bookmarkStart w:id="1747" w:name="_Toc45104812"/>
      <w:bookmarkStart w:id="1748" w:name="_Toc45883295"/>
      <w:bookmarkStart w:id="1749" w:name="_Toc51763576"/>
      <w:bookmarkStart w:id="1750" w:name="_Toc52266391"/>
      <w:bookmarkStart w:id="1751" w:name="_Toc64445169"/>
      <w:bookmarkStart w:id="1752" w:name="_Toc73980528"/>
      <w:bookmarkStart w:id="1753" w:name="_Toc88651224"/>
      <w:bookmarkStart w:id="1754" w:name="_Toc98351768"/>
      <w:bookmarkStart w:id="1755" w:name="_Toc98748066"/>
      <w:bookmarkStart w:id="1756" w:name="_Toc105704453"/>
      <w:bookmarkStart w:id="1757" w:name="_Toc106108571"/>
      <w:bookmarkStart w:id="1758" w:name="_Toc107829543"/>
      <w:bookmarkStart w:id="1759" w:name="_Toc112703302"/>
      <w:bookmarkStart w:id="1760" w:name="_Toc162627541"/>
      <w:bookmarkEnd w:id="1743"/>
      <w:r w:rsidRPr="00B8401F">
        <w:t>8.11.1</w:t>
      </w:r>
      <w:r w:rsidRPr="00B8401F">
        <w:tab/>
        <w:t>General</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61" w:name="_CR8_11_2"/>
      <w:bookmarkStart w:id="1762" w:name="_Toc13919161"/>
      <w:bookmarkStart w:id="1763" w:name="_Toc29391528"/>
      <w:bookmarkStart w:id="1764" w:name="_Toc36560559"/>
      <w:bookmarkStart w:id="1765" w:name="_Toc45104813"/>
      <w:bookmarkStart w:id="1766" w:name="_Toc45883296"/>
      <w:bookmarkStart w:id="1767" w:name="_Toc51763577"/>
      <w:bookmarkStart w:id="1768" w:name="_Toc52266392"/>
      <w:bookmarkStart w:id="1769" w:name="_Toc64445170"/>
      <w:bookmarkStart w:id="1770" w:name="_Toc73980529"/>
      <w:bookmarkStart w:id="1771" w:name="_Toc88651225"/>
      <w:bookmarkStart w:id="1772" w:name="_Toc98351769"/>
      <w:bookmarkStart w:id="1773" w:name="_Toc98748067"/>
      <w:bookmarkStart w:id="1774" w:name="_Toc105704454"/>
      <w:bookmarkStart w:id="1775" w:name="_Toc106108572"/>
      <w:bookmarkStart w:id="1776" w:name="_Toc107829544"/>
      <w:bookmarkStart w:id="1777" w:name="_Toc112703303"/>
      <w:bookmarkStart w:id="1778" w:name="_Toc162627542"/>
      <w:bookmarkEnd w:id="1761"/>
      <w:r w:rsidRPr="00B8401F">
        <w:t>8.11.2</w:t>
      </w:r>
      <w:r w:rsidRPr="00B8401F">
        <w:tab/>
        <w:t>Initial Registration – separate PLMN signalling</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35pt;height:320pt" o:ole="">
            <v:imagedata r:id="rId105" o:title=""/>
          </v:shape>
          <o:OLEObject Type="Embed" ProgID="Visio.Drawing.11" ShapeID="_x0000_i1073" DrawAspect="Content" ObjectID="_1773241186" r:id="rId106"/>
        </w:object>
      </w:r>
    </w:p>
    <w:p w14:paraId="5AEBDF4E" w14:textId="77777777" w:rsidR="009C3D5A" w:rsidRPr="00B8401F" w:rsidRDefault="009C3D5A" w:rsidP="00806533">
      <w:pPr>
        <w:pStyle w:val="TF"/>
        <w:rPr>
          <w:lang w:eastAsia="zh-CN"/>
        </w:rPr>
      </w:pPr>
      <w:bookmarkStart w:id="1779" w:name="_CRFigure8_11_21"/>
      <w:r w:rsidRPr="00B8401F">
        <w:rPr>
          <w:lang w:eastAsia="zh-CN"/>
        </w:rPr>
        <w:t>Figure</w:t>
      </w:r>
      <w:r w:rsidRPr="00B8401F">
        <w:rPr>
          <w:rFonts w:hint="eastAsia"/>
          <w:lang w:eastAsia="zh-CN"/>
        </w:rPr>
        <w:t xml:space="preserve"> </w:t>
      </w:r>
      <w:bookmarkEnd w:id="1779"/>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80" w:name="_CR8_11_3"/>
      <w:bookmarkStart w:id="1781" w:name="_Toc13919162"/>
      <w:bookmarkStart w:id="1782" w:name="_Toc29391529"/>
      <w:bookmarkStart w:id="1783" w:name="_Toc36560560"/>
      <w:bookmarkStart w:id="1784" w:name="_Toc45104814"/>
      <w:bookmarkStart w:id="1785" w:name="_Toc45883297"/>
      <w:bookmarkStart w:id="1786" w:name="_Toc51763578"/>
      <w:bookmarkStart w:id="1787" w:name="_Toc52266393"/>
      <w:bookmarkStart w:id="1788" w:name="_Toc64445171"/>
      <w:bookmarkStart w:id="1789" w:name="_Toc73980530"/>
      <w:bookmarkStart w:id="1790" w:name="_Toc88651226"/>
      <w:bookmarkStart w:id="1791" w:name="_Toc98351770"/>
      <w:bookmarkStart w:id="1792" w:name="_Toc98748068"/>
      <w:bookmarkStart w:id="1793" w:name="_Toc105704455"/>
      <w:bookmarkStart w:id="1794" w:name="_Toc106108573"/>
      <w:bookmarkStart w:id="1795" w:name="_Toc107829545"/>
      <w:bookmarkStart w:id="1796" w:name="_Toc112703304"/>
      <w:bookmarkStart w:id="1797" w:name="_Toc162627543"/>
      <w:bookmarkEnd w:id="1780"/>
      <w:r w:rsidRPr="00B8401F">
        <w:t>8.11.3</w:t>
      </w:r>
      <w:r w:rsidRPr="00B8401F">
        <w:tab/>
        <w:t>RRC Connection Reestablishment – separate PLMN signalling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35pt;height:320pt" o:ole="">
            <v:imagedata r:id="rId107" o:title=""/>
          </v:shape>
          <o:OLEObject Type="Embed" ProgID="Visio.Drawing.11" ShapeID="_x0000_i1074" DrawAspect="Content" ObjectID="_1773241187" r:id="rId108"/>
        </w:object>
      </w:r>
    </w:p>
    <w:p w14:paraId="0807E999" w14:textId="77777777" w:rsidR="009C3D5A" w:rsidRPr="00B8401F" w:rsidRDefault="009C3D5A" w:rsidP="009C3D5A">
      <w:pPr>
        <w:pStyle w:val="TF"/>
        <w:rPr>
          <w:lang w:eastAsia="zh-CN"/>
        </w:rPr>
      </w:pPr>
      <w:bookmarkStart w:id="1798" w:name="_CRFigure8_11_31"/>
      <w:r w:rsidRPr="00B8401F">
        <w:rPr>
          <w:lang w:eastAsia="zh-CN"/>
        </w:rPr>
        <w:t>Figure</w:t>
      </w:r>
      <w:r w:rsidRPr="00B8401F">
        <w:rPr>
          <w:rFonts w:hint="eastAsia"/>
          <w:lang w:eastAsia="zh-CN"/>
        </w:rPr>
        <w:t xml:space="preserve"> </w:t>
      </w:r>
      <w:bookmarkEnd w:id="1798"/>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w:t>
      </w:r>
      <w:r w:rsidRPr="008120A8">
        <w:lastRenderedPageBreak/>
        <w:t>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799" w:name="_CR8_11_4"/>
      <w:bookmarkStart w:id="1800" w:name="_Toc13919163"/>
      <w:bookmarkStart w:id="1801" w:name="_Toc29391530"/>
      <w:bookmarkStart w:id="1802" w:name="_Toc36560561"/>
      <w:bookmarkStart w:id="1803" w:name="_Toc45104815"/>
      <w:bookmarkStart w:id="1804" w:name="_Toc45883298"/>
      <w:bookmarkStart w:id="1805" w:name="_Toc51763579"/>
      <w:bookmarkStart w:id="1806" w:name="_Toc52266394"/>
      <w:bookmarkStart w:id="1807" w:name="_Toc64445172"/>
      <w:bookmarkStart w:id="1808" w:name="_Toc73980531"/>
      <w:bookmarkStart w:id="1809" w:name="_Toc88651227"/>
      <w:bookmarkStart w:id="1810" w:name="_Toc98351771"/>
      <w:bookmarkStart w:id="1811" w:name="_Toc98748069"/>
      <w:bookmarkStart w:id="1812" w:name="_Toc105704456"/>
      <w:bookmarkStart w:id="1813" w:name="_Toc106108574"/>
      <w:bookmarkStart w:id="1814" w:name="_Toc107829546"/>
      <w:bookmarkStart w:id="1815" w:name="_Toc112703305"/>
      <w:bookmarkStart w:id="1816" w:name="_Toc162627544"/>
      <w:bookmarkEnd w:id="1799"/>
      <w:r w:rsidRPr="00B8401F">
        <w:t>8.11.4</w:t>
      </w:r>
      <w:r w:rsidRPr="00B8401F">
        <w:tab/>
        <w:t>Support of shared signalling transport</w:t>
      </w:r>
      <w:bookmarkStart w:id="1817" w:name="_Hlk8967961"/>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817"/>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18" w:name="_CR8_12"/>
      <w:bookmarkStart w:id="1819" w:name="_Toc45104816"/>
      <w:bookmarkStart w:id="1820" w:name="_Toc45883299"/>
      <w:bookmarkStart w:id="1821" w:name="_Toc51763580"/>
      <w:bookmarkStart w:id="1822" w:name="_Toc52266395"/>
      <w:bookmarkStart w:id="1823" w:name="_Toc64445173"/>
      <w:bookmarkStart w:id="1824" w:name="_Toc73980532"/>
      <w:bookmarkStart w:id="1825" w:name="_Toc88651228"/>
      <w:bookmarkStart w:id="1826" w:name="_Toc98351772"/>
      <w:bookmarkStart w:id="1827" w:name="_Toc98748070"/>
      <w:bookmarkStart w:id="1828" w:name="_Toc105704457"/>
      <w:bookmarkStart w:id="1829" w:name="_Toc106108575"/>
      <w:bookmarkStart w:id="1830" w:name="_Toc107829547"/>
      <w:bookmarkStart w:id="1831" w:name="_Toc112703306"/>
      <w:bookmarkStart w:id="1832" w:name="OLE_LINK18"/>
      <w:bookmarkStart w:id="1833" w:name="_Toc13919164"/>
      <w:bookmarkStart w:id="1834" w:name="_Toc29391531"/>
      <w:bookmarkStart w:id="1835" w:name="_Toc36560562"/>
      <w:bookmarkStart w:id="1836" w:name="_Toc162627545"/>
      <w:bookmarkEnd w:id="1818"/>
      <w:r>
        <w:rPr>
          <w:rFonts w:eastAsia="Malgun Gothic"/>
        </w:rPr>
        <w:t>8.12</w:t>
      </w:r>
      <w:r>
        <w:rPr>
          <w:rFonts w:eastAsia="Malgun Gothic"/>
        </w:rPr>
        <w:tab/>
        <w:t>IAB-node Integration Procedure</w:t>
      </w:r>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6"/>
    </w:p>
    <w:p w14:paraId="1F1C9229" w14:textId="77777777" w:rsidR="00FA3152" w:rsidRDefault="00FA3152" w:rsidP="00FA3152">
      <w:pPr>
        <w:pStyle w:val="Heading3"/>
        <w:rPr>
          <w:rFonts w:eastAsia="SimSun"/>
        </w:rPr>
      </w:pPr>
      <w:bookmarkStart w:id="1837" w:name="_CR8_12_1"/>
      <w:bookmarkStart w:id="1838" w:name="_Toc45104817"/>
      <w:bookmarkStart w:id="1839" w:name="_Toc45883300"/>
      <w:bookmarkStart w:id="1840" w:name="_Toc51763581"/>
      <w:bookmarkStart w:id="1841" w:name="_Toc52266396"/>
      <w:bookmarkStart w:id="1842" w:name="_Toc64445174"/>
      <w:bookmarkStart w:id="1843" w:name="_Toc73980533"/>
      <w:bookmarkStart w:id="1844" w:name="_Toc88651229"/>
      <w:bookmarkStart w:id="1845" w:name="_Toc98351773"/>
      <w:bookmarkStart w:id="1846" w:name="_Toc98748071"/>
      <w:bookmarkStart w:id="1847" w:name="_Toc105704458"/>
      <w:bookmarkStart w:id="1848" w:name="_Toc106108576"/>
      <w:bookmarkStart w:id="1849" w:name="_Toc107829548"/>
      <w:bookmarkStart w:id="1850" w:name="_Toc112703307"/>
      <w:bookmarkStart w:id="1851" w:name="_Toc162627546"/>
      <w:bookmarkEnd w:id="1837"/>
      <w:r>
        <w:rPr>
          <w:rFonts w:eastAsia="SimSun"/>
        </w:rPr>
        <w:t>8.12.1</w:t>
      </w:r>
      <w:r>
        <w:rPr>
          <w:rFonts w:eastAsia="SimSun"/>
        </w:rPr>
        <w:tab/>
        <w:t>Standalone IAB integration</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5" type="#_x0000_t75" style="width:417.35pt;height:204pt" o:ole="">
            <v:imagedata r:id="rId109" o:title=""/>
          </v:shape>
          <o:OLEObject Type="Embed" ProgID="Mscgen.Chart" ShapeID="_x0000_i1075" DrawAspect="Content" ObjectID="_1773241188" r:id="rId110"/>
        </w:object>
      </w:r>
      <w:bookmarkStart w:id="1852" w:name="_CRFigure8_12_11"/>
      <w:bookmarkStart w:id="1853" w:name="OLE_LINK14"/>
    </w:p>
    <w:p w14:paraId="4DACC038" w14:textId="77777777" w:rsidR="00FA3152" w:rsidRDefault="00FA3152" w:rsidP="00325D12">
      <w:pPr>
        <w:pStyle w:val="TF"/>
      </w:pPr>
      <w:r>
        <w:t xml:space="preserve">Figure </w:t>
      </w:r>
      <w:bookmarkEnd w:id="1852"/>
      <w:r>
        <w:t xml:space="preserve">8.12.1-1: The </w:t>
      </w:r>
      <w:r>
        <w:rPr>
          <w:lang w:eastAsia="ja-JP"/>
        </w:rPr>
        <w:t>integration</w:t>
      </w:r>
      <w:r>
        <w:t xml:space="preserve"> procedure for IAB-</w:t>
      </w:r>
      <w:r>
        <w:rPr>
          <w:lang w:eastAsia="ja-JP"/>
        </w:rPr>
        <w:t>node</w:t>
      </w:r>
      <w:bookmarkEnd w:id="1853"/>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54" w:name="_Hlk33703676"/>
      <w:r>
        <w:t>The IAB-donor-CU may establish additional (non-default) BH RLC channels.</w:t>
      </w:r>
      <w:bookmarkEnd w:id="1854"/>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bookmarkEnd w:id="1832"/>
    </w:p>
    <w:p w14:paraId="7225CE27" w14:textId="74A0A47F" w:rsidR="002A4ACF" w:rsidRPr="00564453" w:rsidRDefault="002A4ACF" w:rsidP="009010F4">
      <w:pPr>
        <w:pStyle w:val="NO"/>
      </w:pPr>
      <w:bookmarkStart w:id="1855" w:name="_Toc45104818"/>
      <w:bookmarkStart w:id="1856" w:name="_Toc45883301"/>
      <w:bookmarkStart w:id="1857" w:name="_Toc51763582"/>
      <w:bookmarkStart w:id="1858" w:name="_Toc52266397"/>
      <w:bookmarkStart w:id="1859" w:name="_Toc64445175"/>
      <w:bookmarkStart w:id="1860" w:name="_Toc73980534"/>
      <w:bookmarkStart w:id="1861"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62" w:name="_Toc98351774"/>
      <w:bookmarkStart w:id="1863"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64" w:name="_CR8_12_2"/>
      <w:bookmarkStart w:id="1865" w:name="_Toc105704459"/>
      <w:bookmarkStart w:id="1866" w:name="_Toc106108577"/>
      <w:bookmarkStart w:id="1867" w:name="_Toc107829549"/>
      <w:bookmarkStart w:id="1868" w:name="_Toc112703308"/>
      <w:bookmarkStart w:id="1869" w:name="_Toc162627547"/>
      <w:bookmarkEnd w:id="1864"/>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55"/>
      <w:bookmarkEnd w:id="1856"/>
      <w:bookmarkEnd w:id="1857"/>
      <w:bookmarkEnd w:id="1858"/>
      <w:bookmarkEnd w:id="1859"/>
      <w:bookmarkEnd w:id="1860"/>
      <w:bookmarkEnd w:id="1861"/>
      <w:bookmarkEnd w:id="1862"/>
      <w:bookmarkEnd w:id="1863"/>
      <w:bookmarkEnd w:id="1865"/>
      <w:bookmarkEnd w:id="1866"/>
      <w:bookmarkEnd w:id="1867"/>
      <w:bookmarkEnd w:id="1868"/>
      <w:bookmarkEnd w:id="1869"/>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6" type="#_x0000_t75" style="width:421.35pt;height:253.35pt" o:ole="">
            <v:imagedata r:id="rId111" o:title=""/>
          </v:shape>
          <o:OLEObject Type="Embed" ProgID="Mscgen.Chart" ShapeID="_x0000_i1076" DrawAspect="Content" ObjectID="_1773241189" r:id="rId112"/>
        </w:object>
      </w:r>
      <w:bookmarkStart w:id="1870" w:name="_CRFigure8_12_21"/>
      <w:bookmarkStart w:id="1871" w:name="OLE_LINK16"/>
      <w:bookmarkStart w:id="1872" w:name="OLE_LINK15"/>
    </w:p>
    <w:p w14:paraId="0193142E" w14:textId="77777777" w:rsidR="00FA3152" w:rsidRDefault="00FA3152" w:rsidP="00325D12">
      <w:pPr>
        <w:pStyle w:val="TF"/>
      </w:pPr>
      <w:r>
        <w:t xml:space="preserve">Figure </w:t>
      </w:r>
      <w:bookmarkEnd w:id="1870"/>
      <w:r>
        <w:t>8.12.2-1</w:t>
      </w:r>
      <w:bookmarkEnd w:id="1871"/>
      <w:bookmarkEnd w:id="1872"/>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73" w:name="_CR8_12_3"/>
      <w:bookmarkStart w:id="1874" w:name="_Toc162627548"/>
      <w:bookmarkEnd w:id="1873"/>
      <w:r w:rsidRPr="009010F4">
        <w:t>8.12.3</w:t>
      </w:r>
      <w:r w:rsidR="00B0289C" w:rsidRPr="009010F4">
        <w:tab/>
      </w:r>
      <w:r w:rsidRPr="009010F4">
        <w:t>Mobile IAB-node integration</w:t>
      </w:r>
      <w:bookmarkEnd w:id="1874"/>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7" type="#_x0000_t75" style="width:477.35pt;height:139.35pt" o:ole="">
            <v:imagedata r:id="rId113" o:title=""/>
          </v:shape>
          <o:OLEObject Type="Embed" ProgID="Mscgen.Chart" ShapeID="_x0000_i1077" DrawAspect="Content" ObjectID="_1773241190" r:id="rId114"/>
        </w:object>
      </w:r>
      <w:bookmarkStart w:id="1875" w:name="_CRFigure8_12_31"/>
      <w:r w:rsidRPr="00435C15">
        <w:t xml:space="preserve">Figure </w:t>
      </w:r>
      <w:bookmarkEnd w:id="1875"/>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1AAD0E50"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76" w:name="_CR8_13"/>
      <w:bookmarkStart w:id="1877" w:name="_Toc45104819"/>
      <w:bookmarkStart w:id="1878" w:name="_Toc45883302"/>
      <w:bookmarkStart w:id="1879" w:name="_Toc51763583"/>
      <w:bookmarkStart w:id="1880" w:name="_Toc52266398"/>
      <w:bookmarkStart w:id="1881" w:name="_Toc64445176"/>
      <w:bookmarkStart w:id="1882" w:name="_Toc73980535"/>
      <w:bookmarkStart w:id="1883" w:name="_Toc88651231"/>
      <w:bookmarkStart w:id="1884" w:name="_Toc98351775"/>
      <w:bookmarkStart w:id="1885" w:name="_Toc98748073"/>
      <w:bookmarkStart w:id="1886" w:name="_Toc105704460"/>
      <w:bookmarkStart w:id="1887" w:name="_Toc106108578"/>
      <w:bookmarkStart w:id="1888" w:name="_Toc107829550"/>
      <w:bookmarkStart w:id="1889" w:name="_Toc112703309"/>
      <w:bookmarkEnd w:id="1876"/>
    </w:p>
    <w:p w14:paraId="447AD9C2" w14:textId="44894CA4" w:rsidR="00FF5EBC" w:rsidRDefault="005C237A" w:rsidP="005C237A">
      <w:pPr>
        <w:pStyle w:val="Heading2"/>
        <w:rPr>
          <w:rFonts w:eastAsia="SimSun"/>
          <w:lang w:eastAsia="zh-CN"/>
        </w:rPr>
      </w:pPr>
      <w:bookmarkStart w:id="1890" w:name="_Toc162627549"/>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891" w:name="_CR8_13_0"/>
      <w:bookmarkStart w:id="1892" w:name="_Toc105704461"/>
      <w:bookmarkStart w:id="1893" w:name="_Toc106108579"/>
      <w:bookmarkStart w:id="1894" w:name="_Toc107829551"/>
      <w:bookmarkStart w:id="1895" w:name="_Toc112703310"/>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0C1F7C27" w14:textId="77777777" w:rsidR="005E1A06" w:rsidRDefault="005E1A06" w:rsidP="005E1A06">
      <w:pPr>
        <w:pStyle w:val="Heading3"/>
        <w:rPr>
          <w:rFonts w:eastAsia="SimSun"/>
          <w:lang w:eastAsia="zh-CN"/>
        </w:rPr>
      </w:pPr>
      <w:bookmarkStart w:id="1896" w:name="_Toc162627550"/>
      <w:r>
        <w:rPr>
          <w:rFonts w:eastAsia="SimSun"/>
          <w:lang w:eastAsia="zh-CN"/>
        </w:rPr>
        <w:t>8</w:t>
      </w:r>
      <w:r>
        <w:rPr>
          <w:rFonts w:eastAsia="SimSun"/>
        </w:rPr>
        <w:t>.13.0</w:t>
      </w:r>
      <w:r>
        <w:rPr>
          <w:rFonts w:eastAsia="SimSun"/>
        </w:rPr>
        <w:tab/>
      </w:r>
      <w:r>
        <w:rPr>
          <w:rFonts w:eastAsia="SimSun"/>
          <w:lang w:eastAsia="zh-CN"/>
        </w:rPr>
        <w:t>General</w:t>
      </w:r>
      <w:bookmarkEnd w:id="1892"/>
      <w:bookmarkEnd w:id="1893"/>
      <w:bookmarkEnd w:id="1894"/>
      <w:bookmarkEnd w:id="1895"/>
      <w:bookmarkEnd w:id="1896"/>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97" w:name="_CR8_13_1"/>
      <w:bookmarkStart w:id="1898" w:name="_Toc45104820"/>
      <w:bookmarkStart w:id="1899" w:name="_Toc45883303"/>
      <w:bookmarkStart w:id="1900" w:name="_Toc51763584"/>
      <w:bookmarkStart w:id="1901" w:name="_Toc52266399"/>
      <w:bookmarkStart w:id="1902" w:name="_Toc64445177"/>
      <w:bookmarkStart w:id="1903" w:name="_Toc73980536"/>
      <w:bookmarkStart w:id="1904" w:name="_Toc88651232"/>
      <w:bookmarkStart w:id="1905" w:name="_Toc98351776"/>
      <w:bookmarkStart w:id="1906" w:name="_Toc98748074"/>
      <w:bookmarkStart w:id="1907" w:name="_Toc105704462"/>
      <w:bookmarkStart w:id="1908" w:name="_Toc106108580"/>
      <w:bookmarkStart w:id="1909" w:name="_Toc107829552"/>
      <w:bookmarkStart w:id="1910" w:name="_Toc112703311"/>
      <w:bookmarkStart w:id="1911" w:name="_Toc162627551"/>
      <w:bookmarkEnd w:id="1897"/>
      <w:r>
        <w:rPr>
          <w:rFonts w:eastAsia="SimSun"/>
          <w:lang w:eastAsia="zh-CN"/>
        </w:rPr>
        <w:t>8</w:t>
      </w:r>
      <w:r>
        <w:rPr>
          <w:rFonts w:eastAsia="SimSun"/>
        </w:rPr>
        <w:t>.13.1</w:t>
      </w:r>
      <w:r>
        <w:rPr>
          <w:rFonts w:eastAsia="SimSun"/>
        </w:rPr>
        <w:tab/>
      </w:r>
      <w:r>
        <w:rPr>
          <w:rFonts w:eastAsia="SimSun"/>
          <w:lang w:eastAsia="zh-CN"/>
        </w:rPr>
        <w:t>Signalling based MDT activation</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3.35pt;height:166.65pt" o:ole="">
            <v:imagedata r:id="rId115" o:title=""/>
          </v:shape>
          <o:OLEObject Type="Embed" ProgID="Visio.Drawing.11" ShapeID="_x0000_i1078" DrawAspect="Content" ObjectID="_1773241191"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77777777" w:rsidR="005C237A" w:rsidRDefault="005C237A" w:rsidP="005C237A">
      <w:pPr>
        <w:pStyle w:val="B1"/>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912" w:name="_CR8_13_2"/>
      <w:bookmarkStart w:id="1913" w:name="_Toc45104821"/>
      <w:bookmarkStart w:id="1914" w:name="_Toc45883304"/>
      <w:bookmarkStart w:id="1915" w:name="_Toc51763585"/>
      <w:bookmarkStart w:id="1916" w:name="_Toc52266400"/>
      <w:bookmarkStart w:id="1917" w:name="_Toc64445178"/>
      <w:bookmarkStart w:id="1918" w:name="_Toc73980537"/>
      <w:bookmarkStart w:id="1919" w:name="_Toc88651233"/>
      <w:bookmarkStart w:id="1920" w:name="_Toc98351777"/>
      <w:bookmarkStart w:id="1921" w:name="_Toc98748075"/>
      <w:bookmarkStart w:id="1922" w:name="_Toc105704463"/>
      <w:bookmarkStart w:id="1923" w:name="_Toc106108581"/>
      <w:bookmarkStart w:id="1924" w:name="_Toc107829553"/>
      <w:bookmarkStart w:id="1925" w:name="_Toc112703312"/>
      <w:bookmarkStart w:id="1926" w:name="_Toc162627552"/>
      <w:bookmarkEnd w:id="1912"/>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3DC8F02A" w14:textId="77777777" w:rsidR="00B84FC6" w:rsidRPr="0024324E" w:rsidRDefault="00B84FC6" w:rsidP="0024324E">
      <w:pPr>
        <w:pStyle w:val="Heading4"/>
        <w:rPr>
          <w:rFonts w:eastAsia="Malgun Gothic"/>
        </w:rPr>
      </w:pPr>
      <w:bookmarkStart w:id="1927" w:name="_CR8_13_2_1"/>
      <w:bookmarkStart w:id="1928" w:name="_Toc51763586"/>
      <w:bookmarkStart w:id="1929" w:name="_Toc52266401"/>
      <w:bookmarkStart w:id="1930" w:name="_Toc64445179"/>
      <w:bookmarkStart w:id="1931" w:name="_Toc73980538"/>
      <w:bookmarkStart w:id="1932" w:name="_Toc88651234"/>
      <w:bookmarkStart w:id="1933" w:name="_Toc98351778"/>
      <w:bookmarkStart w:id="1934" w:name="_Toc98748076"/>
      <w:bookmarkStart w:id="1935" w:name="_Toc105704464"/>
      <w:bookmarkStart w:id="1936" w:name="_Toc106108582"/>
      <w:bookmarkStart w:id="1937" w:name="_Toc107829554"/>
      <w:bookmarkStart w:id="1938" w:name="_Toc112703313"/>
      <w:bookmarkStart w:id="1939" w:name="_Toc162627553"/>
      <w:bookmarkEnd w:id="1927"/>
      <w:r w:rsidRPr="0024324E">
        <w:rPr>
          <w:rFonts w:eastAsia="Malgun Gothic"/>
        </w:rPr>
        <w:t>8.13.2.1</w:t>
      </w:r>
      <w:r w:rsidRPr="0024324E">
        <w:rPr>
          <w:rFonts w:eastAsia="Malgun Gothic"/>
        </w:rPr>
        <w:tab/>
        <w:t>General</w:t>
      </w:r>
      <w:bookmarkEnd w:id="1928"/>
      <w:bookmarkEnd w:id="1929"/>
      <w:bookmarkEnd w:id="1930"/>
      <w:bookmarkEnd w:id="1931"/>
      <w:bookmarkEnd w:id="1932"/>
      <w:bookmarkEnd w:id="1933"/>
      <w:bookmarkEnd w:id="1934"/>
      <w:bookmarkEnd w:id="1935"/>
      <w:bookmarkEnd w:id="1936"/>
      <w:bookmarkEnd w:id="1937"/>
      <w:bookmarkEnd w:id="1938"/>
      <w:bookmarkEnd w:id="1939"/>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40" w:name="_CR8_13_2_2"/>
      <w:bookmarkStart w:id="1941" w:name="_Toc51763587"/>
      <w:bookmarkStart w:id="1942" w:name="_Toc52266402"/>
      <w:bookmarkStart w:id="1943" w:name="_Toc64445180"/>
      <w:bookmarkStart w:id="1944" w:name="_Toc73980539"/>
      <w:bookmarkStart w:id="1945" w:name="_Toc88651235"/>
      <w:bookmarkStart w:id="1946" w:name="_Toc98351779"/>
      <w:bookmarkStart w:id="1947" w:name="_Toc98748077"/>
      <w:bookmarkStart w:id="1948" w:name="_Toc105704465"/>
      <w:bookmarkStart w:id="1949" w:name="_Toc106108583"/>
      <w:bookmarkStart w:id="1950" w:name="_Toc107829555"/>
      <w:bookmarkStart w:id="1951" w:name="_Toc112703314"/>
      <w:bookmarkStart w:id="1952" w:name="_Toc162627554"/>
      <w:bookmarkEnd w:id="1940"/>
      <w:r w:rsidRPr="0024324E">
        <w:rPr>
          <w:rFonts w:eastAsia="Malgun Gothic"/>
        </w:rPr>
        <w:t>8.13.2.2</w:t>
      </w:r>
      <w:r w:rsidRPr="0024324E">
        <w:rPr>
          <w:rFonts w:eastAsia="Malgun Gothic"/>
        </w:rPr>
        <w:tab/>
        <w:t>Management based MDT Activation in gNB-CU-CP</w:t>
      </w:r>
      <w:bookmarkEnd w:id="1941"/>
      <w:bookmarkEnd w:id="1942"/>
      <w:bookmarkEnd w:id="1943"/>
      <w:bookmarkEnd w:id="1944"/>
      <w:bookmarkEnd w:id="1945"/>
      <w:bookmarkEnd w:id="1946"/>
      <w:bookmarkEnd w:id="1947"/>
      <w:bookmarkEnd w:id="1948"/>
      <w:bookmarkEnd w:id="1949"/>
      <w:bookmarkEnd w:id="1950"/>
      <w:bookmarkEnd w:id="1951"/>
      <w:bookmarkEnd w:id="195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2.65pt;height:183.35pt" o:ole="">
            <v:imagedata r:id="rId117" o:title=""/>
          </v:shape>
          <o:OLEObject Type="Embed" ProgID="Visio.Drawing.11" ShapeID="_x0000_i1079" DrawAspect="Content" ObjectID="_1773241192" r:id="rId118"/>
        </w:object>
      </w:r>
    </w:p>
    <w:p w14:paraId="37EC4B40" w14:textId="77777777" w:rsidR="005C237A" w:rsidRDefault="005C237A" w:rsidP="00325D12">
      <w:pPr>
        <w:pStyle w:val="TF"/>
        <w:rPr>
          <w:lang w:eastAsia="zh-CN"/>
        </w:rPr>
      </w:pPr>
      <w:bookmarkStart w:id="1953" w:name="_CRFigure8_13_2_21"/>
      <w:r>
        <w:rPr>
          <w:lang w:eastAsia="zh-CN"/>
        </w:rPr>
        <w:t xml:space="preserve">Figure </w:t>
      </w:r>
      <w:bookmarkEnd w:id="1953"/>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856BA0E" w14:textId="3B680810" w:rsidR="00FF5EBC" w:rsidRDefault="005C237A" w:rsidP="005C237A">
      <w:pPr>
        <w:pStyle w:val="B1"/>
        <w:rPr>
          <w:lang w:eastAsia="zh-CN"/>
        </w:rPr>
      </w:pPr>
      <w:r>
        <w:rPr>
          <w:lang w:eastAsia="zh-CN"/>
        </w:rPr>
        <w:t>2.</w:t>
      </w:r>
      <w:r w:rsidR="00FF5EBC">
        <w:rPr>
          <w:lang w:eastAsia="zh-CN"/>
        </w:rPr>
        <w:tab/>
      </w:r>
      <w:r>
        <w:rPr>
          <w:lang w:eastAsia="zh-CN"/>
        </w:rPr>
        <w:t xml:space="preserve">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54" w:name="_Toc51763588"/>
      <w:bookmarkStart w:id="1955" w:name="_Toc52266403"/>
      <w:bookmarkStart w:id="1956" w:name="_Toc64445181"/>
      <w:bookmarkStart w:id="1957" w:name="_Toc73980540"/>
      <w:bookmarkStart w:id="1958" w:name="_Toc88651236"/>
      <w:bookmarkStart w:id="1959"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60" w:name="_CR8_13_2_3"/>
      <w:bookmarkStart w:id="1961" w:name="_Toc98748078"/>
      <w:bookmarkStart w:id="1962" w:name="_Toc105704466"/>
      <w:bookmarkStart w:id="1963" w:name="_Toc106108584"/>
      <w:bookmarkStart w:id="1964" w:name="_Toc107829556"/>
      <w:bookmarkStart w:id="1965" w:name="_Toc112703315"/>
      <w:bookmarkStart w:id="1966" w:name="_Toc162627555"/>
      <w:bookmarkEnd w:id="1960"/>
      <w:r w:rsidRPr="0024324E">
        <w:rPr>
          <w:rFonts w:eastAsia="Malgun Gothic"/>
        </w:rPr>
        <w:t>8.13.2.3</w:t>
      </w:r>
      <w:r w:rsidRPr="0024324E">
        <w:rPr>
          <w:rFonts w:eastAsia="Malgun Gothic"/>
        </w:rPr>
        <w:tab/>
        <w:t>Management based MDT Activation in gNB-DU</w:t>
      </w:r>
      <w:bookmarkEnd w:id="1954"/>
      <w:bookmarkEnd w:id="1955"/>
      <w:bookmarkEnd w:id="1956"/>
      <w:bookmarkEnd w:id="1957"/>
      <w:bookmarkEnd w:id="1958"/>
      <w:bookmarkEnd w:id="1959"/>
      <w:bookmarkEnd w:id="1961"/>
      <w:bookmarkEnd w:id="1962"/>
      <w:bookmarkEnd w:id="1963"/>
      <w:bookmarkEnd w:id="1964"/>
      <w:bookmarkEnd w:id="1965"/>
      <w:bookmarkEnd w:id="1966"/>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65pt;height:208.65pt" o:ole="">
            <v:imagedata r:id="rId119" o:title=""/>
          </v:shape>
          <o:OLEObject Type="Embed" ProgID="Visio.Drawing.11" ShapeID="_x0000_i1080" DrawAspect="Content" ObjectID="_1773241193" r:id="rId120"/>
        </w:object>
      </w:r>
    </w:p>
    <w:p w14:paraId="73EDA414" w14:textId="77777777" w:rsidR="005C237A" w:rsidRDefault="005C237A" w:rsidP="00325D12">
      <w:pPr>
        <w:pStyle w:val="TF"/>
        <w:rPr>
          <w:lang w:eastAsia="zh-CN"/>
        </w:rPr>
      </w:pPr>
      <w:bookmarkStart w:id="1967" w:name="_CRFigure8_13_2_31"/>
      <w:r>
        <w:rPr>
          <w:lang w:eastAsia="zh-CN"/>
        </w:rPr>
        <w:t xml:space="preserve">Figure </w:t>
      </w:r>
      <w:bookmarkEnd w:id="1967"/>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lastRenderedPageBreak/>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2E70DD20" w14:textId="174FA3F5" w:rsidR="00FF5EBC" w:rsidRDefault="005C237A" w:rsidP="005C237A">
      <w:pPr>
        <w:pStyle w:val="B1"/>
        <w:rPr>
          <w:lang w:eastAsia="zh-CN"/>
        </w:rPr>
      </w:pPr>
      <w:r>
        <w:rPr>
          <w:lang w:eastAsia="zh-CN"/>
        </w:rPr>
        <w:t>4.</w:t>
      </w:r>
      <w:r w:rsidR="00FF5EBC">
        <w:rPr>
          <w:lang w:eastAsia="zh-CN"/>
        </w:rPr>
        <w:tab/>
      </w:r>
      <w:r>
        <w:rPr>
          <w:lang w:eastAsia="zh-CN"/>
        </w:rPr>
        <w:t xml:space="preserve">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68" w:name="_CR8_13_2_4"/>
      <w:bookmarkStart w:id="1969" w:name="_Toc51763589"/>
      <w:bookmarkStart w:id="1970" w:name="_Toc52266404"/>
      <w:bookmarkStart w:id="1971" w:name="_Toc64445182"/>
      <w:bookmarkStart w:id="1972" w:name="_Toc73980541"/>
      <w:bookmarkStart w:id="1973" w:name="_Toc88651237"/>
      <w:bookmarkStart w:id="1974" w:name="_Toc98351781"/>
      <w:bookmarkStart w:id="1975" w:name="_Toc98748079"/>
      <w:bookmarkStart w:id="1976" w:name="_Toc105704467"/>
      <w:bookmarkStart w:id="1977" w:name="_Toc106108585"/>
      <w:bookmarkStart w:id="1978" w:name="_Toc107829557"/>
      <w:bookmarkStart w:id="1979" w:name="_Toc112703316"/>
      <w:bookmarkStart w:id="1980" w:name="_Toc162627556"/>
      <w:bookmarkEnd w:id="1968"/>
      <w:r w:rsidRPr="0024324E">
        <w:rPr>
          <w:rFonts w:eastAsia="Malgun Gothic"/>
        </w:rPr>
        <w:t>8.13.2.4</w:t>
      </w:r>
      <w:r w:rsidRPr="0024324E">
        <w:rPr>
          <w:rFonts w:eastAsia="Malgun Gothic"/>
        </w:rPr>
        <w:tab/>
        <w:t>Management based MDT Activation in gNB-CU-UP</w:t>
      </w:r>
      <w:bookmarkEnd w:id="1969"/>
      <w:bookmarkEnd w:id="1970"/>
      <w:bookmarkEnd w:id="1971"/>
      <w:bookmarkEnd w:id="1972"/>
      <w:bookmarkEnd w:id="1973"/>
      <w:bookmarkEnd w:id="1974"/>
      <w:bookmarkEnd w:id="1975"/>
      <w:bookmarkEnd w:id="1976"/>
      <w:bookmarkEnd w:id="1977"/>
      <w:bookmarkEnd w:id="1978"/>
      <w:bookmarkEnd w:id="1979"/>
      <w:bookmarkEnd w:id="1980"/>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1.35pt;height:198pt" o:ole="">
            <v:imagedata r:id="rId121" o:title=""/>
          </v:shape>
          <o:OLEObject Type="Embed" ProgID="Visio.Drawing.11" ShapeID="_x0000_i1081" DrawAspect="Content" ObjectID="_1773241194" r:id="rId122"/>
        </w:object>
      </w:r>
    </w:p>
    <w:p w14:paraId="24DAE76A" w14:textId="77777777" w:rsidR="005C237A" w:rsidRDefault="005C237A" w:rsidP="00325D12">
      <w:pPr>
        <w:pStyle w:val="TF"/>
        <w:rPr>
          <w:lang w:eastAsia="zh-CN"/>
        </w:rPr>
      </w:pPr>
      <w:bookmarkStart w:id="1981" w:name="_CRFigure8_13_2_41"/>
      <w:r>
        <w:rPr>
          <w:lang w:eastAsia="zh-CN"/>
        </w:rPr>
        <w:t xml:space="preserve">Figure </w:t>
      </w:r>
      <w:bookmarkEnd w:id="1981"/>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6126F9CE" w14:textId="45EFB23F" w:rsidR="00FF5EBC" w:rsidRDefault="005C237A" w:rsidP="005C237A">
      <w:pPr>
        <w:pStyle w:val="B1"/>
        <w:rPr>
          <w:lang w:eastAsia="zh-CN"/>
        </w:rPr>
      </w:pPr>
      <w:r>
        <w:rPr>
          <w:lang w:eastAsia="zh-CN"/>
        </w:rPr>
        <w:t>4.</w:t>
      </w:r>
      <w:r w:rsidR="00FF5EBC">
        <w:rPr>
          <w:lang w:eastAsia="zh-CN"/>
        </w:rPr>
        <w:tab/>
      </w:r>
      <w:r>
        <w:rPr>
          <w:lang w:eastAsia="zh-CN"/>
        </w:rPr>
        <w:t xml:space="preserve">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lastRenderedPageBreak/>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82" w:name="_CR8_13_2_5"/>
      <w:bookmarkStart w:id="1983" w:name="_Toc51763590"/>
      <w:bookmarkStart w:id="1984" w:name="_Toc52266405"/>
      <w:bookmarkStart w:id="1985" w:name="_Toc64445183"/>
      <w:bookmarkStart w:id="1986" w:name="_Toc73980542"/>
      <w:bookmarkStart w:id="1987" w:name="_Toc88651238"/>
      <w:bookmarkStart w:id="1988" w:name="_Toc98351782"/>
      <w:bookmarkStart w:id="1989" w:name="_Toc98748080"/>
      <w:bookmarkStart w:id="1990" w:name="_Toc105704468"/>
      <w:bookmarkStart w:id="1991" w:name="_Toc106108586"/>
      <w:bookmarkStart w:id="1992" w:name="_Toc107829558"/>
      <w:bookmarkStart w:id="1993" w:name="_Toc112703317"/>
      <w:bookmarkStart w:id="1994" w:name="_Toc162627557"/>
      <w:bookmarkEnd w:id="1982"/>
      <w:r w:rsidRPr="00CA4F23">
        <w:rPr>
          <w:rFonts w:eastAsia="Malgun Gothic"/>
          <w:lang w:val="fr-FR"/>
        </w:rPr>
        <w:t>8.13.2.5</w:t>
      </w:r>
      <w:r w:rsidRPr="00CA4F23">
        <w:rPr>
          <w:rFonts w:eastAsia="Malgun Gothic"/>
          <w:lang w:val="fr-FR"/>
        </w:rPr>
        <w:tab/>
        <w:t>User consent propagation in EN-DC</w:t>
      </w:r>
      <w:bookmarkEnd w:id="1983"/>
      <w:bookmarkEnd w:id="1984"/>
      <w:bookmarkEnd w:id="1985"/>
      <w:bookmarkEnd w:id="1986"/>
      <w:bookmarkEnd w:id="1987"/>
      <w:bookmarkEnd w:id="1988"/>
      <w:bookmarkEnd w:id="1989"/>
      <w:bookmarkEnd w:id="1990"/>
      <w:bookmarkEnd w:id="1991"/>
      <w:bookmarkEnd w:id="1992"/>
      <w:bookmarkEnd w:id="1993"/>
      <w:bookmarkEnd w:id="1994"/>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0.65pt;height:184pt" o:ole="">
            <v:imagedata r:id="rId123" o:title=""/>
          </v:shape>
          <o:OLEObject Type="Embed" ProgID="Visio.Drawing.11" ShapeID="_x0000_i1082" DrawAspect="Content" ObjectID="_1773241195" r:id="rId124"/>
        </w:object>
      </w:r>
    </w:p>
    <w:p w14:paraId="42425995" w14:textId="77777777" w:rsidR="005C237A" w:rsidRPr="00CA4F23" w:rsidRDefault="005C237A" w:rsidP="00325D12">
      <w:pPr>
        <w:pStyle w:val="TF"/>
        <w:rPr>
          <w:lang w:val="fr-FR" w:eastAsia="zh-CN"/>
        </w:rPr>
      </w:pPr>
      <w:bookmarkStart w:id="1995" w:name="_CRFigure8_13_2_51"/>
      <w:r w:rsidRPr="00CA4F23">
        <w:rPr>
          <w:lang w:val="fr-FR" w:eastAsia="zh-CN"/>
        </w:rPr>
        <w:t xml:space="preserve">Figure </w:t>
      </w:r>
      <w:bookmarkEnd w:id="1995"/>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96" w:name="_CR8_13_2_6"/>
      <w:bookmarkStart w:id="1997" w:name="_Toc98748081"/>
      <w:bookmarkStart w:id="1998" w:name="_Toc105704469"/>
      <w:bookmarkStart w:id="1999" w:name="_Toc106108587"/>
      <w:bookmarkStart w:id="2000" w:name="_Toc107829559"/>
      <w:bookmarkStart w:id="2001" w:name="_Toc112703318"/>
      <w:bookmarkStart w:id="2002" w:name="_Hlk56415810"/>
      <w:bookmarkStart w:id="2003" w:name="_Toc98351785"/>
      <w:bookmarkStart w:id="2004" w:name="_Toc81230274"/>
      <w:bookmarkStart w:id="2005" w:name="_Toc45104822"/>
      <w:bookmarkStart w:id="2006" w:name="_Toc45883305"/>
      <w:bookmarkStart w:id="2007" w:name="_Toc51763591"/>
      <w:bookmarkStart w:id="2008" w:name="_Toc52266406"/>
      <w:bookmarkStart w:id="2009" w:name="_Toc64445184"/>
      <w:bookmarkStart w:id="2010" w:name="_Toc73980543"/>
      <w:bookmarkStart w:id="2011" w:name="_Toc88651239"/>
      <w:bookmarkStart w:id="2012" w:name="_Toc162627558"/>
      <w:bookmarkEnd w:id="1996"/>
      <w:r>
        <w:rPr>
          <w:rFonts w:eastAsia="Malgun Gothic"/>
          <w:lang w:eastAsia="en-GB"/>
        </w:rPr>
        <w:t>8.13.2.6</w:t>
      </w:r>
      <w:r>
        <w:rPr>
          <w:rFonts w:eastAsia="Malgun Gothic"/>
          <w:lang w:eastAsia="en-GB"/>
        </w:rPr>
        <w:tab/>
        <w:t>User consent propagation in MR-DC with 5GC</w:t>
      </w:r>
      <w:bookmarkEnd w:id="1997"/>
      <w:bookmarkEnd w:id="1998"/>
      <w:bookmarkEnd w:id="1999"/>
      <w:bookmarkEnd w:id="2000"/>
      <w:bookmarkEnd w:id="2001"/>
      <w:bookmarkEnd w:id="2012"/>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 xml:space="preserve">UE </w:t>
      </w:r>
      <w:r w:rsidR="0087785B" w:rsidRPr="00517724">
        <w:rPr>
          <w:lang w:eastAsia="zh-CN"/>
        </w:rPr>
        <w:lastRenderedPageBreak/>
        <w:t>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2013"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3" type="#_x0000_t75" style="width:441.35pt;height:202.65pt" o:ole="">
            <v:imagedata r:id="rId125" o:title=""/>
          </v:shape>
          <o:OLEObject Type="Embed" ProgID="Visio.Drawing.11" ShapeID="_x0000_i1083" DrawAspect="Content" ObjectID="_1773241196" r:id="rId126"/>
        </w:object>
      </w:r>
      <w:bookmarkEnd w:id="2013"/>
    </w:p>
    <w:p w14:paraId="04EBE6FE" w14:textId="77777777" w:rsidR="00725A32" w:rsidRDefault="00725A32" w:rsidP="00564453">
      <w:pPr>
        <w:pStyle w:val="TF"/>
        <w:rPr>
          <w:lang w:eastAsia="zh-CN"/>
        </w:rPr>
      </w:pPr>
      <w:bookmarkStart w:id="2014" w:name="_CRFigure8_13_2_61"/>
      <w:r>
        <w:rPr>
          <w:lang w:eastAsia="zh-CN"/>
        </w:rPr>
        <w:t xml:space="preserve">Figure </w:t>
      </w:r>
      <w:bookmarkEnd w:id="2014"/>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15" w:name="_CR8_13_2_7"/>
      <w:bookmarkStart w:id="2016" w:name="_Toc98748082"/>
      <w:bookmarkStart w:id="2017" w:name="_Toc105704470"/>
      <w:bookmarkStart w:id="2018" w:name="_Toc106108588"/>
      <w:bookmarkStart w:id="2019" w:name="_Toc107829560"/>
      <w:bookmarkStart w:id="2020" w:name="_Toc112703319"/>
      <w:bookmarkStart w:id="2021" w:name="OLE_LINK42"/>
      <w:bookmarkStart w:id="2022" w:name="_Toc162627559"/>
      <w:bookmarkEnd w:id="2015"/>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16"/>
      <w:r>
        <w:rPr>
          <w:rFonts w:eastAsia="Malgun Gothic"/>
          <w:lang w:eastAsia="en-GB"/>
        </w:rPr>
        <w:t xml:space="preserve"> </w:t>
      </w:r>
      <w:r w:rsidR="0087785B">
        <w:rPr>
          <w:rFonts w:eastAsia="Malgun Gothic"/>
          <w:lang w:eastAsia="en-GB"/>
        </w:rPr>
        <w:t>with 5GC</w:t>
      </w:r>
      <w:bookmarkEnd w:id="2017"/>
      <w:bookmarkEnd w:id="2018"/>
      <w:bookmarkEnd w:id="2019"/>
      <w:bookmarkEnd w:id="2020"/>
      <w:bookmarkEnd w:id="2022"/>
    </w:p>
    <w:bookmarkEnd w:id="202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35pt;height:193.35pt" o:ole="">
            <v:imagedata r:id="rId127" o:title=""/>
          </v:shape>
          <o:OLEObject Type="Embed" ProgID="Visio.Drawing.11" ShapeID="_x0000_i1084" DrawAspect="Content" ObjectID="_1773241197" r:id="rId128"/>
        </w:object>
      </w:r>
    </w:p>
    <w:p w14:paraId="128C4E60" w14:textId="18493FAA" w:rsidR="00725A32" w:rsidRDefault="00725A32" w:rsidP="00564453">
      <w:pPr>
        <w:pStyle w:val="TF"/>
        <w:rPr>
          <w:lang w:eastAsia="zh-CN"/>
        </w:rPr>
      </w:pPr>
      <w:bookmarkStart w:id="2023" w:name="_CRFigure8_13_2_71"/>
      <w:r>
        <w:rPr>
          <w:lang w:eastAsia="zh-CN"/>
        </w:rPr>
        <w:t xml:space="preserve">Figure </w:t>
      </w:r>
      <w:bookmarkEnd w:id="2023"/>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02"/>
    </w:p>
    <w:p w14:paraId="2B590FA1" w14:textId="4129824E" w:rsidR="00FF5EBC" w:rsidRDefault="001D3971" w:rsidP="00564453">
      <w:pPr>
        <w:pStyle w:val="Heading3"/>
        <w:rPr>
          <w:rFonts w:eastAsia="SimSun"/>
          <w:lang w:eastAsia="zh-CN"/>
        </w:rPr>
      </w:pPr>
      <w:bookmarkStart w:id="2024" w:name="_CR8_13_3"/>
      <w:bookmarkStart w:id="2025" w:name="_Toc98748083"/>
      <w:bookmarkStart w:id="2026" w:name="_Toc105704471"/>
      <w:bookmarkStart w:id="2027" w:name="_Toc106108589"/>
      <w:bookmarkStart w:id="2028" w:name="_Toc107829561"/>
      <w:bookmarkStart w:id="2029" w:name="_Toc112703320"/>
      <w:bookmarkStart w:id="2030" w:name="_Toc162627560"/>
      <w:bookmarkEnd w:id="2024"/>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2003"/>
      <w:bookmarkEnd w:id="2025"/>
      <w:bookmarkEnd w:id="2026"/>
      <w:bookmarkEnd w:id="2027"/>
      <w:bookmarkEnd w:id="2028"/>
      <w:bookmarkEnd w:id="2029"/>
      <w:bookmarkEnd w:id="2030"/>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31" w:name="_CR8_13_4"/>
      <w:bookmarkStart w:id="2032" w:name="_Toc105704472"/>
      <w:bookmarkStart w:id="2033" w:name="_Toc106108590"/>
      <w:bookmarkStart w:id="2034" w:name="_Toc107829562"/>
      <w:bookmarkStart w:id="2035" w:name="_Toc112703321"/>
      <w:bookmarkStart w:id="2036" w:name="_Toc98351786"/>
      <w:bookmarkStart w:id="2037" w:name="_Toc98748084"/>
      <w:bookmarkStart w:id="2038" w:name="_Toc162627561"/>
      <w:bookmarkEnd w:id="2004"/>
      <w:bookmarkEnd w:id="2031"/>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32"/>
      <w:bookmarkEnd w:id="2033"/>
      <w:bookmarkEnd w:id="2034"/>
      <w:bookmarkEnd w:id="2035"/>
      <w:bookmarkEnd w:id="2038"/>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39" w:name="_CR8_14"/>
      <w:bookmarkStart w:id="2040" w:name="_Toc105704473"/>
      <w:bookmarkStart w:id="2041" w:name="_Toc106108591"/>
      <w:bookmarkStart w:id="2042" w:name="_Toc107829563"/>
      <w:bookmarkStart w:id="2043" w:name="_Toc112703322"/>
      <w:bookmarkStart w:id="2044" w:name="_Toc162627562"/>
      <w:bookmarkEnd w:id="2039"/>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45" w:name="_CR8_14_1"/>
      <w:bookmarkStart w:id="2046" w:name="_Toc45104823"/>
      <w:bookmarkStart w:id="2047" w:name="_Toc45883306"/>
      <w:bookmarkStart w:id="2048" w:name="_Toc51763592"/>
      <w:bookmarkStart w:id="2049" w:name="_Toc52266407"/>
      <w:bookmarkStart w:id="2050" w:name="_Toc64445185"/>
      <w:bookmarkStart w:id="2051" w:name="_Toc73980544"/>
      <w:bookmarkStart w:id="2052" w:name="_Toc88651240"/>
      <w:bookmarkStart w:id="2053" w:name="_Toc98351787"/>
      <w:bookmarkStart w:id="2054" w:name="_Toc98748085"/>
      <w:bookmarkStart w:id="2055" w:name="_Toc105704474"/>
      <w:bookmarkStart w:id="2056" w:name="_Toc106108592"/>
      <w:bookmarkStart w:id="2057" w:name="_Toc107829564"/>
      <w:bookmarkStart w:id="2058" w:name="_Toc112703323"/>
      <w:bookmarkEnd w:id="2005"/>
      <w:bookmarkEnd w:id="2006"/>
      <w:bookmarkEnd w:id="2007"/>
      <w:bookmarkEnd w:id="2008"/>
      <w:bookmarkEnd w:id="2009"/>
      <w:bookmarkEnd w:id="2010"/>
      <w:bookmarkEnd w:id="2011"/>
      <w:bookmarkEnd w:id="2036"/>
      <w:bookmarkEnd w:id="2037"/>
      <w:bookmarkEnd w:id="2040"/>
      <w:bookmarkEnd w:id="2041"/>
      <w:bookmarkEnd w:id="2042"/>
      <w:bookmarkEnd w:id="2043"/>
      <w:bookmarkEnd w:id="2044"/>
      <w:bookmarkEnd w:id="2045"/>
    </w:p>
    <w:p w14:paraId="61D2AA5E" w14:textId="55D9A2E0" w:rsidR="00FF5EBC" w:rsidRDefault="00314B30" w:rsidP="00325D12">
      <w:pPr>
        <w:pStyle w:val="Heading3"/>
        <w:rPr>
          <w:rFonts w:eastAsia="SimSun"/>
          <w:lang w:eastAsia="zh-CN"/>
        </w:rPr>
      </w:pPr>
      <w:bookmarkStart w:id="2059" w:name="_Toc162627563"/>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60" w:name="_CR8_14_1_1"/>
      <w:bookmarkStart w:id="2061" w:name="_Toc45104824"/>
      <w:bookmarkStart w:id="2062" w:name="_Toc45883307"/>
      <w:bookmarkStart w:id="2063" w:name="_Toc51763593"/>
      <w:bookmarkStart w:id="2064" w:name="_Toc52266408"/>
      <w:bookmarkStart w:id="2065" w:name="_Toc64445186"/>
      <w:bookmarkStart w:id="2066" w:name="_Toc73980545"/>
      <w:bookmarkStart w:id="2067" w:name="_Toc88651241"/>
      <w:bookmarkStart w:id="2068" w:name="_Toc98351788"/>
      <w:bookmarkStart w:id="2069" w:name="_Toc98748086"/>
      <w:bookmarkStart w:id="2070" w:name="_Toc105704475"/>
      <w:bookmarkStart w:id="2071" w:name="_Toc106108593"/>
      <w:bookmarkStart w:id="2072" w:name="_Toc107829565"/>
      <w:bookmarkStart w:id="2073" w:name="_Toc112703324"/>
      <w:bookmarkStart w:id="2074" w:name="_Toc162627564"/>
      <w:bookmarkEnd w:id="2060"/>
      <w:r w:rsidRPr="00325D12">
        <w:lastRenderedPageBreak/>
        <w:t>8.</w:t>
      </w:r>
      <w:r>
        <w:t>14</w:t>
      </w:r>
      <w:r w:rsidRPr="00325D12">
        <w:t>.</w:t>
      </w:r>
      <w:r>
        <w:t>1</w:t>
      </w:r>
      <w:r w:rsidRPr="00325D12">
        <w:t>.1</w:t>
      </w:r>
      <w:r w:rsidRPr="00325D12">
        <w:tab/>
      </w:r>
      <w:bookmarkStart w:id="2075" w:name="_Hlk37240426"/>
      <w:r w:rsidRPr="00325D12">
        <w:t>Signalling of RLF information from gNB-CU to gNB-DU</w:t>
      </w:r>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80pt;height:4in" o:ole="">
            <v:imagedata r:id="rId129" o:title="" cropbottom="24113f"/>
          </v:shape>
          <o:OLEObject Type="Embed" ProgID="Visio.Drawing.15" ShapeID="_x0000_i1085" DrawAspect="Content" ObjectID="_1773241198" r:id="rId130"/>
        </w:object>
      </w:r>
    </w:p>
    <w:p w14:paraId="07711C47" w14:textId="77777777" w:rsidR="00314B30" w:rsidRDefault="00314B30" w:rsidP="00325D12">
      <w:pPr>
        <w:pStyle w:val="TF"/>
        <w:rPr>
          <w:lang w:eastAsia="zh-CN"/>
        </w:rPr>
      </w:pPr>
      <w:bookmarkStart w:id="2076" w:name="_CRFigure8_14_1_11"/>
      <w:r>
        <w:rPr>
          <w:lang w:eastAsia="zh-CN"/>
        </w:rPr>
        <w:t xml:space="preserve">Figure </w:t>
      </w:r>
      <w:bookmarkEnd w:id="2076"/>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77" w:name="_CR8_14_1_2"/>
      <w:bookmarkStart w:id="2078" w:name="_Toc105704476"/>
      <w:bookmarkStart w:id="2079" w:name="_Toc106108594"/>
      <w:bookmarkStart w:id="2080" w:name="_Toc107829566"/>
      <w:bookmarkStart w:id="2081" w:name="_Toc112703325"/>
      <w:bookmarkStart w:id="2082" w:name="_Toc98351789"/>
      <w:bookmarkStart w:id="2083" w:name="_Toc98748087"/>
      <w:bookmarkStart w:id="2084" w:name="_Toc45104825"/>
      <w:bookmarkStart w:id="2085" w:name="_Toc45883308"/>
      <w:bookmarkStart w:id="2086" w:name="_Toc51763594"/>
      <w:bookmarkStart w:id="2087" w:name="_Toc52266409"/>
      <w:bookmarkStart w:id="2088" w:name="_Toc64445187"/>
      <w:bookmarkStart w:id="2089" w:name="_Toc73980546"/>
      <w:bookmarkStart w:id="2090" w:name="_Toc88651242"/>
      <w:bookmarkStart w:id="2091" w:name="_Toc162627565"/>
      <w:bookmarkEnd w:id="2077"/>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78"/>
      <w:bookmarkEnd w:id="2079"/>
      <w:bookmarkEnd w:id="2080"/>
      <w:bookmarkEnd w:id="2081"/>
      <w:bookmarkEnd w:id="2091"/>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35pt;height:184pt" o:ole="">
            <v:imagedata r:id="rId131" o:title=""/>
          </v:shape>
          <o:OLEObject Type="Embed" ProgID="Visio.Drawing.11" ShapeID="_x0000_i1086" DrawAspect="Content" ObjectID="_1773241199" r:id="rId132"/>
        </w:object>
      </w:r>
    </w:p>
    <w:p w14:paraId="501A6A45" w14:textId="77777777" w:rsidR="000A4A0B" w:rsidRDefault="000A4A0B" w:rsidP="000A4A0B">
      <w:pPr>
        <w:pStyle w:val="TF"/>
        <w:rPr>
          <w:lang w:eastAsia="zh-CN"/>
        </w:rPr>
      </w:pPr>
      <w:bookmarkStart w:id="2092" w:name="_CRFigure8_14_1_21"/>
      <w:r>
        <w:rPr>
          <w:lang w:eastAsia="zh-CN"/>
        </w:rPr>
        <w:t xml:space="preserve">Figure </w:t>
      </w:r>
      <w:bookmarkEnd w:id="2092"/>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60BABA" w14:textId="01A12E16" w:rsidR="00FF5EBC" w:rsidRDefault="00415AE4" w:rsidP="00415AE4">
      <w:pPr>
        <w:pStyle w:val="Heading2"/>
        <w:rPr>
          <w:rFonts w:eastAsia="SimSun"/>
          <w:lang w:eastAsia="zh-CN"/>
        </w:rPr>
      </w:pPr>
      <w:bookmarkStart w:id="2093" w:name="_CR8_15"/>
      <w:bookmarkStart w:id="2094" w:name="_Toc105704477"/>
      <w:bookmarkStart w:id="2095" w:name="_Toc106108595"/>
      <w:bookmarkStart w:id="2096" w:name="_Toc107829567"/>
      <w:bookmarkStart w:id="2097" w:name="_Toc112703326"/>
      <w:bookmarkStart w:id="2098" w:name="_Toc162627566"/>
      <w:bookmarkEnd w:id="2093"/>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099" w:name="_CR8_15_1"/>
      <w:bookmarkStart w:id="2100" w:name="_Toc98351790"/>
      <w:bookmarkStart w:id="2101" w:name="_Toc98748088"/>
      <w:bookmarkStart w:id="2102" w:name="_Toc105704478"/>
      <w:bookmarkStart w:id="2103" w:name="_Toc106108596"/>
      <w:bookmarkStart w:id="2104" w:name="_Toc107829568"/>
      <w:bookmarkStart w:id="2105" w:name="_Toc112703327"/>
      <w:bookmarkEnd w:id="2082"/>
      <w:bookmarkEnd w:id="2083"/>
      <w:bookmarkEnd w:id="2094"/>
      <w:bookmarkEnd w:id="2095"/>
      <w:bookmarkEnd w:id="2096"/>
      <w:bookmarkEnd w:id="2097"/>
      <w:bookmarkEnd w:id="2098"/>
      <w:bookmarkEnd w:id="2099"/>
    </w:p>
    <w:p w14:paraId="2E746CA9" w14:textId="77777777" w:rsidR="00415AE4" w:rsidRDefault="00415AE4" w:rsidP="00415AE4">
      <w:pPr>
        <w:pStyle w:val="Heading3"/>
      </w:pPr>
      <w:bookmarkStart w:id="2106" w:name="_Toc162627567"/>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00"/>
      <w:bookmarkEnd w:id="2101"/>
      <w:bookmarkEnd w:id="2102"/>
      <w:bookmarkEnd w:id="2103"/>
      <w:bookmarkEnd w:id="2104"/>
      <w:bookmarkEnd w:id="2105"/>
      <w:bookmarkEnd w:id="2106"/>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07" w:name="_CR8_15_1_1"/>
      <w:bookmarkStart w:id="2108" w:name="_Toc98351791"/>
      <w:bookmarkStart w:id="2109" w:name="_Toc98748089"/>
      <w:bookmarkStart w:id="2110" w:name="_Toc105704479"/>
      <w:bookmarkStart w:id="2111" w:name="_Toc106108597"/>
      <w:bookmarkStart w:id="2112" w:name="_Toc107829569"/>
      <w:bookmarkStart w:id="2113" w:name="_Toc112703328"/>
      <w:bookmarkStart w:id="2114" w:name="_Toc162627568"/>
      <w:bookmarkEnd w:id="2107"/>
      <w:r w:rsidRPr="00455BC9">
        <w:t>8.</w:t>
      </w:r>
      <w:r>
        <w:t>15</w:t>
      </w:r>
      <w:r w:rsidRPr="00455BC9">
        <w:t>.1.1</w:t>
      </w:r>
      <w:r w:rsidRPr="00455BC9">
        <w:tab/>
        <w:t>Broadcast MBS Session Setup</w:t>
      </w:r>
      <w:bookmarkEnd w:id="2108"/>
      <w:bookmarkEnd w:id="2109"/>
      <w:bookmarkEnd w:id="2110"/>
      <w:bookmarkEnd w:id="2111"/>
      <w:bookmarkEnd w:id="2112"/>
      <w:bookmarkEnd w:id="2113"/>
      <w:bookmarkEnd w:id="2114"/>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2.65pt;height:203.35pt" o:ole="">
            <v:imagedata r:id="rId133" o:title=""/>
          </v:shape>
          <o:OLEObject Type="Embed" ProgID="Visio.Drawing.15" ShapeID="_x0000_i1087" DrawAspect="Content" ObjectID="_1773241200" r:id="rId134"/>
        </w:object>
      </w:r>
    </w:p>
    <w:p w14:paraId="14AB63EC" w14:textId="77777777" w:rsidR="00415AE4" w:rsidRPr="00455BC9" w:rsidRDefault="00415AE4" w:rsidP="00415AE4">
      <w:pPr>
        <w:pStyle w:val="TF"/>
      </w:pPr>
      <w:bookmarkStart w:id="2115" w:name="_CRFigure8_15_1_11"/>
      <w:r w:rsidRPr="00455BC9">
        <w:t xml:space="preserve">Figure </w:t>
      </w:r>
      <w:bookmarkEnd w:id="2115"/>
      <w:r w:rsidRPr="00455BC9">
        <w:t>8.</w:t>
      </w:r>
      <w:r>
        <w:t>15</w:t>
      </w:r>
      <w:r w:rsidRPr="00455BC9">
        <w:t>.1.1-1: Broadcast MBS Session Setup</w:t>
      </w:r>
    </w:p>
    <w:p w14:paraId="35BD2634" w14:textId="18A581F5" w:rsidR="007F4B3A" w:rsidRDefault="007F4B3A" w:rsidP="009010F4">
      <w:pPr>
        <w:pStyle w:val="B1"/>
      </w:pPr>
      <w:r>
        <w:lastRenderedPageBreak/>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9010F4">
      <w:pPr>
        <w:pStyle w:val="B1"/>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77777777"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16" w:name="_Toc162627569"/>
      <w:r w:rsidRPr="00455BC9">
        <w:t>8.</w:t>
      </w:r>
      <w:r>
        <w:t>15</w:t>
      </w:r>
      <w:r w:rsidRPr="00455BC9">
        <w:t>.1.1</w:t>
      </w:r>
      <w:r>
        <w:t>a</w:t>
      </w:r>
      <w:r w:rsidRPr="00455BC9">
        <w:tab/>
        <w:t>Broadcast MBS Session Setup</w:t>
      </w:r>
      <w:r>
        <w:t xml:space="preserve"> for resource efficiency for MOCN</w:t>
      </w:r>
      <w:bookmarkEnd w:id="2116"/>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17" w:name="_Hlk159079386"/>
    </w:p>
    <w:p w14:paraId="1169544D" w14:textId="77777777" w:rsidR="00011029" w:rsidRDefault="00011029" w:rsidP="00011029">
      <w:pPr>
        <w:pStyle w:val="TH"/>
      </w:pPr>
      <w:r>
        <w:object w:dxaOrig="14220" w:dyaOrig="7770" w14:anchorId="5961374A">
          <v:shape id="_x0000_i1088" type="#_x0000_t75" style="width:482.65pt;height:260pt" o:ole="">
            <v:imagedata r:id="rId135" o:title=""/>
          </v:shape>
          <o:OLEObject Type="Embed" ProgID="Mscgen.Chart" ShapeID="_x0000_i1088" DrawAspect="Content" ObjectID="_1773241201" r:id="rId136"/>
        </w:object>
      </w:r>
      <w:bookmarkEnd w:id="2117"/>
    </w:p>
    <w:p w14:paraId="10D3CFE0" w14:textId="77777777" w:rsidR="00011029" w:rsidRDefault="00011029" w:rsidP="00011029">
      <w:pPr>
        <w:pStyle w:val="TF"/>
      </w:pPr>
      <w:r w:rsidRPr="00455BC9">
        <w:t>Figure 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77777777"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CA8F19A" w14:textId="77777777" w:rsidR="00011029" w:rsidRDefault="00011029" w:rsidP="00011029">
      <w:pPr>
        <w:pStyle w:val="B1"/>
      </w:pPr>
      <w:r>
        <w:t>8.</w:t>
      </w:r>
      <w:r>
        <w:tab/>
        <w:t>The gNB-CU-CP sends NGAP Broadcast Session Setup Response towards 5GC2.</w:t>
      </w:r>
    </w:p>
    <w:p w14:paraId="08496CED" w14:textId="77777777" w:rsidR="00011029" w:rsidRDefault="00011029" w:rsidP="00011029">
      <w:pPr>
        <w:pStyle w:val="Heading4"/>
      </w:pPr>
      <w:bookmarkStart w:id="2118" w:name="_Toc162627570"/>
      <w:r w:rsidRPr="00455BC9">
        <w:t>8.</w:t>
      </w:r>
      <w:r>
        <w:t>15</w:t>
      </w:r>
      <w:r w:rsidRPr="00455BC9">
        <w:t>.1.1</w:t>
      </w:r>
      <w:r>
        <w:t>b</w:t>
      </w:r>
      <w:r w:rsidRPr="00455BC9">
        <w:tab/>
        <w:t>Broadcast MBS Session Setup</w:t>
      </w:r>
      <w:r>
        <w:t xml:space="preserve"> for resource efficiency for RAN sharing with multiple cell-ID broadcast</w:t>
      </w:r>
      <w:bookmarkEnd w:id="2118"/>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6F40D3EA" w14:textId="77777777" w:rsidR="00011029" w:rsidRDefault="00011029" w:rsidP="00011029">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p>
    <w:p w14:paraId="250EB404" w14:textId="77777777" w:rsidR="00011029" w:rsidRDefault="00011029" w:rsidP="00011029">
      <w:pPr>
        <w:pStyle w:val="TH"/>
      </w:pPr>
      <w:r>
        <w:object w:dxaOrig="16560" w:dyaOrig="9960" w14:anchorId="019305A7">
          <v:shape id="_x0000_i1089" type="#_x0000_t75" style="width:476pt;height:282pt" o:ole="">
            <v:imagedata r:id="rId137" o:title=""/>
          </v:shape>
          <o:OLEObject Type="Embed" ProgID="Mscgen.Chart" ShapeID="_x0000_i1089" DrawAspect="Content" ObjectID="_1773241202" r:id="rId138"/>
        </w:object>
      </w:r>
    </w:p>
    <w:p w14:paraId="401CC89B" w14:textId="77777777" w:rsidR="00011029" w:rsidRDefault="00011029" w:rsidP="00011029">
      <w:pPr>
        <w:pStyle w:val="TF"/>
      </w:pPr>
      <w:r w:rsidRPr="00455BC9">
        <w:t>Figure 8.</w:t>
      </w:r>
      <w:r>
        <w:t>15</w:t>
      </w:r>
      <w:r w:rsidRPr="00455BC9">
        <w:t>.1.1</w:t>
      </w:r>
      <w:r>
        <w:t>b</w:t>
      </w:r>
      <w:r w:rsidRPr="00455BC9">
        <w:t>-1: Broadcast MBS Session Setup</w:t>
      </w:r>
      <w:r w:rsidRPr="005B1596">
        <w:t xml:space="preserve"> </w:t>
      </w:r>
      <w:r>
        <w:t xml:space="preserve">for </w:t>
      </w:r>
      <w:r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77777777"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2F6EE4B3" w14:textId="770BA464" w:rsidR="00011029" w:rsidRPr="00455BC9" w:rsidRDefault="00011029" w:rsidP="00011029">
      <w:pPr>
        <w:pStyle w:val="B1"/>
      </w:pPr>
      <w:r>
        <w:t>12.</w:t>
      </w:r>
      <w:r>
        <w:tab/>
        <w:t>The gNB-CU-CP2 sends NGAP Broadcast Session Setup Response towards 5GC2.</w:t>
      </w:r>
    </w:p>
    <w:p w14:paraId="707DE76B" w14:textId="0F71C1C7" w:rsidR="00415AE4" w:rsidRPr="00455BC9" w:rsidRDefault="00415AE4" w:rsidP="00415AE4">
      <w:pPr>
        <w:pStyle w:val="Heading4"/>
      </w:pPr>
      <w:bookmarkStart w:id="2119" w:name="_CR8_15_1_2"/>
      <w:bookmarkStart w:id="2120" w:name="_Toc98351792"/>
      <w:bookmarkStart w:id="2121" w:name="_Toc98748090"/>
      <w:bookmarkStart w:id="2122" w:name="_Toc105704480"/>
      <w:bookmarkStart w:id="2123" w:name="_Toc106108598"/>
      <w:bookmarkStart w:id="2124" w:name="_Toc107829570"/>
      <w:bookmarkStart w:id="2125" w:name="_Toc112703329"/>
      <w:bookmarkStart w:id="2126" w:name="_Toc162627571"/>
      <w:bookmarkEnd w:id="2119"/>
      <w:r w:rsidRPr="00455BC9">
        <w:t>8.</w:t>
      </w:r>
      <w:r>
        <w:t>15</w:t>
      </w:r>
      <w:r w:rsidRPr="00455BC9">
        <w:t>.1.2</w:t>
      </w:r>
      <w:r w:rsidRPr="00455BC9">
        <w:tab/>
        <w:t xml:space="preserve">Multicast MBS Session </w:t>
      </w:r>
      <w:r w:rsidR="007465C6" w:rsidRPr="005D3C45">
        <w:t>Context Establishment</w:t>
      </w:r>
      <w:bookmarkEnd w:id="2120"/>
      <w:bookmarkEnd w:id="2121"/>
      <w:bookmarkEnd w:id="2122"/>
      <w:bookmarkEnd w:id="2123"/>
      <w:bookmarkEnd w:id="2124"/>
      <w:bookmarkEnd w:id="2125"/>
      <w:bookmarkEnd w:id="2126"/>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bookmarkStart w:id="2127"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0" type="#_x0000_t75" style="width:482.65pt;height:372.65pt" o:ole="">
            <v:imagedata r:id="rId139" o:title=""/>
          </v:shape>
          <o:OLEObject Type="Embed" ProgID="Visio.Drawing.15" ShapeID="_x0000_i1090" DrawAspect="Content" ObjectID="_1773241203" r:id="rId140"/>
        </w:object>
      </w:r>
      <w:bookmarkEnd w:id="2127"/>
    </w:p>
    <w:p w14:paraId="0721A290" w14:textId="77777777" w:rsidR="00DE50FB" w:rsidRPr="00455BC9" w:rsidRDefault="00DE50FB" w:rsidP="002F6B78">
      <w:pPr>
        <w:pStyle w:val="TF"/>
      </w:pPr>
      <w:bookmarkStart w:id="2128" w:name="MCCQCTEMPBM_00000054"/>
      <w:r w:rsidRPr="00455BC9">
        <w:t>Figure 8.</w:t>
      </w:r>
      <w:r>
        <w:t>15</w:t>
      </w:r>
      <w:r w:rsidRPr="00455BC9">
        <w:t>.1.2-1: Multicast MBS Session Context establishment</w:t>
      </w:r>
    </w:p>
    <w:bookmarkEnd w:id="2128"/>
    <w:p w14:paraId="3066180D" w14:textId="77777777" w:rsidR="00DE50FB" w:rsidRDefault="00DE50FB" w:rsidP="00DE50FB">
      <w:pPr>
        <w:pStyle w:val="B1"/>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lastRenderedPageBreak/>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29" w:name="_CR8_15_1_3"/>
      <w:bookmarkStart w:id="2130" w:name="_Toc98351793"/>
      <w:bookmarkStart w:id="2131" w:name="_Toc98748091"/>
      <w:bookmarkStart w:id="2132" w:name="_Toc105704481"/>
      <w:bookmarkStart w:id="2133" w:name="_Toc106108599"/>
      <w:bookmarkStart w:id="2134" w:name="_Toc107829571"/>
      <w:bookmarkStart w:id="2135" w:name="_Toc112703330"/>
      <w:bookmarkStart w:id="2136" w:name="_Toc162627572"/>
      <w:bookmarkEnd w:id="2129"/>
      <w:r w:rsidRPr="00455BC9">
        <w:t>8.</w:t>
      </w:r>
      <w:r>
        <w:t>15</w:t>
      </w:r>
      <w:r w:rsidRPr="00455BC9">
        <w:t>.1.</w:t>
      </w:r>
      <w:r>
        <w:t>3</w:t>
      </w:r>
      <w:r w:rsidRPr="00455BC9">
        <w:tab/>
      </w:r>
      <w:r>
        <w:t xml:space="preserve">Multicast </w:t>
      </w:r>
      <w:r w:rsidRPr="00455BC9">
        <w:t>M</w:t>
      </w:r>
      <w:r>
        <w:t>RB type re-configuration with F1-U ptp-retransmission tunnel establishment</w:t>
      </w:r>
      <w:bookmarkEnd w:id="2136"/>
    </w:p>
    <w:p w14:paraId="6DA3D2F9" w14:textId="77777777" w:rsidR="0074631D" w:rsidRDefault="0074631D" w:rsidP="0074631D">
      <w:pPr>
        <w:pStyle w:val="TH"/>
      </w:pPr>
      <w:r>
        <w:object w:dxaOrig="15252" w:dyaOrig="5520" w14:anchorId="49AD84A3">
          <v:shape id="_x0000_i1091" type="#_x0000_t75" style="width:481.35pt;height:174pt" o:ole="">
            <v:imagedata r:id="rId141" o:title=""/>
          </v:shape>
          <o:OLEObject Type="Embed" ProgID="Visio.Drawing.15" ShapeID="_x0000_i1091" DrawAspect="Content" ObjectID="_1773241204" r:id="rId142"/>
        </w:object>
      </w:r>
    </w:p>
    <w:p w14:paraId="40E19830" w14:textId="61C9065D" w:rsidR="0074631D" w:rsidRPr="00455BC9" w:rsidRDefault="0074631D" w:rsidP="0074631D">
      <w:pPr>
        <w:pStyle w:val="TF"/>
      </w:pPr>
      <w:bookmarkStart w:id="2137" w:name="_CRFigure8_15_1_31"/>
      <w:r w:rsidRPr="00455BC9">
        <w:t xml:space="preserve">Figure </w:t>
      </w:r>
      <w:bookmarkEnd w:id="2137"/>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lastRenderedPageBreak/>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38" w:name="_CR8_15_2"/>
      <w:bookmarkStart w:id="2139" w:name="_Toc162627573"/>
      <w:bookmarkEnd w:id="2138"/>
      <w:r w:rsidRPr="00B8401F">
        <w:t>8.</w:t>
      </w:r>
      <w:r>
        <w:t>15</w:t>
      </w:r>
      <w:r w:rsidRPr="00B8401F">
        <w:t>.</w:t>
      </w:r>
      <w:r>
        <w:t>2</w:t>
      </w:r>
      <w:r w:rsidRPr="00B8401F">
        <w:tab/>
      </w:r>
      <w:r>
        <w:t>Mobility procedure for Multicast</w:t>
      </w:r>
      <w:bookmarkEnd w:id="2139"/>
    </w:p>
    <w:p w14:paraId="6F87A736" w14:textId="12B9BCA5" w:rsidR="00B63D3E" w:rsidRPr="009010F4" w:rsidRDefault="00B63D3E" w:rsidP="009010F4">
      <w:pPr>
        <w:pStyle w:val="Heading4"/>
      </w:pPr>
      <w:bookmarkStart w:id="2140" w:name="_CR8_15_2_1"/>
      <w:bookmarkStart w:id="2141" w:name="_Toc162627574"/>
      <w:bookmarkEnd w:id="2140"/>
      <w:r w:rsidRPr="008120A8">
        <w:t>8.15.2.1</w:t>
      </w:r>
      <w:r w:rsidRPr="008120A8">
        <w:tab/>
        <w:t>Inter-gNB-CU Mobility between MBS Supporting nodes</w:t>
      </w:r>
      <w:bookmarkEnd w:id="2141"/>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2" type="#_x0000_t75" style="width:480pt;height:305.35pt" o:ole="">
            <v:imagedata r:id="rId143" o:title=""/>
          </v:shape>
          <o:OLEObject Type="Embed" ProgID="Mscgen.Chart" ShapeID="_x0000_i1092" DrawAspect="Content" ObjectID="_1773241205" r:id="rId144"/>
        </w:object>
      </w:r>
      <w:bookmarkStart w:id="2142" w:name="MCCQCTEMPBM_00000045"/>
    </w:p>
    <w:p w14:paraId="45C484FD" w14:textId="0E3D45CC" w:rsidR="00B63D3E" w:rsidRPr="00455BC9" w:rsidRDefault="00B63D3E" w:rsidP="002F6B78">
      <w:pPr>
        <w:pStyle w:val="TF"/>
      </w:pPr>
      <w:bookmarkStart w:id="2143" w:name="MCCQCTEMPBM_00000055"/>
      <w:bookmarkEnd w:id="2142"/>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43"/>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44" w:name="_CR8_16"/>
      <w:bookmarkStart w:id="2145" w:name="_Toc162627575"/>
      <w:bookmarkEnd w:id="2144"/>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30"/>
      <w:bookmarkEnd w:id="2131"/>
      <w:bookmarkEnd w:id="2132"/>
      <w:bookmarkEnd w:id="2133"/>
      <w:bookmarkEnd w:id="2134"/>
      <w:bookmarkEnd w:id="2135"/>
      <w:bookmarkEnd w:id="2145"/>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46" w:name="_CR8_16_1"/>
      <w:bookmarkStart w:id="2147" w:name="_Toc105704482"/>
      <w:bookmarkStart w:id="2148" w:name="_Toc106108600"/>
      <w:bookmarkStart w:id="2149" w:name="_Toc107829572"/>
      <w:bookmarkStart w:id="2150" w:name="_Toc112703331"/>
      <w:bookmarkStart w:id="2151" w:name="_Toc98351794"/>
      <w:bookmarkStart w:id="2152" w:name="_Toc98748092"/>
      <w:bookmarkStart w:id="2153" w:name="_Toc162627576"/>
      <w:bookmarkEnd w:id="2146"/>
      <w:r w:rsidRPr="00674017">
        <w:rPr>
          <w:rFonts w:eastAsia="Malgun Gothic" w:hint="eastAsia"/>
          <w:lang w:eastAsia="zh-CN"/>
        </w:rPr>
        <w:t>8.16.1</w:t>
      </w:r>
      <w:r>
        <w:rPr>
          <w:rFonts w:eastAsia="Malgun Gothic"/>
          <w:lang w:eastAsia="zh-CN"/>
        </w:rPr>
        <w:tab/>
      </w:r>
      <w:r w:rsidRPr="008E77C0">
        <w:t>MN initiated Conditional PSCell Addition</w:t>
      </w:r>
      <w:bookmarkEnd w:id="2147"/>
      <w:bookmarkEnd w:id="2148"/>
      <w:bookmarkEnd w:id="2149"/>
      <w:bookmarkEnd w:id="2150"/>
      <w:bookmarkEnd w:id="2153"/>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3" type="#_x0000_t75" style="width:482.65pt;height:330pt" o:ole="">
            <v:imagedata r:id="rId145" o:title=""/>
          </v:shape>
          <o:OLEObject Type="Embed" ProgID="Visio.Drawing.15" ShapeID="_x0000_i1093" DrawAspect="Content" ObjectID="_1773241206" r:id="rId146"/>
        </w:object>
      </w:r>
    </w:p>
    <w:p w14:paraId="069BE479" w14:textId="77777777" w:rsidR="00674017" w:rsidRDefault="00674017" w:rsidP="005D3C45">
      <w:pPr>
        <w:pStyle w:val="TF"/>
      </w:pPr>
      <w:bookmarkStart w:id="2154" w:name="_CRFigure8_16_11ConditionalSecondaryNod"/>
      <w:r w:rsidRPr="005C4071">
        <w:rPr>
          <w:rFonts w:hint="eastAsia"/>
        </w:rPr>
        <w:t xml:space="preserve">Figure </w:t>
      </w:r>
      <w:bookmarkEnd w:id="2154"/>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55" w:name="_CR8_16_2"/>
      <w:bookmarkStart w:id="2156" w:name="_Toc105704483"/>
      <w:bookmarkStart w:id="2157" w:name="_Toc106108601"/>
      <w:bookmarkStart w:id="2158" w:name="_Toc107829573"/>
      <w:bookmarkStart w:id="2159" w:name="_Toc112703332"/>
      <w:bookmarkStart w:id="2160" w:name="_Toc162627577"/>
      <w:bookmarkEnd w:id="2155"/>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56"/>
      <w:bookmarkEnd w:id="2157"/>
      <w:bookmarkEnd w:id="2158"/>
      <w:bookmarkEnd w:id="2159"/>
      <w:bookmarkEnd w:id="2160"/>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61" w:name="_CR8_16_3"/>
      <w:bookmarkStart w:id="2162" w:name="_Toc105704484"/>
      <w:bookmarkStart w:id="2163" w:name="_Toc106108602"/>
      <w:bookmarkStart w:id="2164" w:name="_Toc107829574"/>
      <w:bookmarkStart w:id="2165" w:name="_Toc112703333"/>
      <w:bookmarkStart w:id="2166" w:name="_Toc162627578"/>
      <w:bookmarkEnd w:id="2161"/>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62"/>
      <w:bookmarkEnd w:id="2163"/>
      <w:bookmarkEnd w:id="2164"/>
      <w:bookmarkEnd w:id="2165"/>
      <w:bookmarkEnd w:id="2166"/>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67" w:name="_CR8_17"/>
      <w:bookmarkStart w:id="2168" w:name="_Toc105704485"/>
      <w:bookmarkStart w:id="2169" w:name="_Toc106108603"/>
      <w:bookmarkStart w:id="2170" w:name="_Toc107829575"/>
      <w:bookmarkStart w:id="2171" w:name="_Toc112703334"/>
      <w:bookmarkStart w:id="2172" w:name="_Toc162627579"/>
      <w:bookmarkEnd w:id="2167"/>
      <w:r w:rsidRPr="00382BD1">
        <w:t>8.</w:t>
      </w:r>
      <w:r>
        <w:t>17</w:t>
      </w:r>
      <w:r w:rsidRPr="00382BD1">
        <w:tab/>
        <w:t>IAB Inter-</w:t>
      </w:r>
      <w:r>
        <w:t>CU Topology Management</w:t>
      </w:r>
      <w:bookmarkEnd w:id="2151"/>
      <w:bookmarkEnd w:id="2152"/>
      <w:bookmarkEnd w:id="2168"/>
      <w:bookmarkEnd w:id="2169"/>
      <w:bookmarkEnd w:id="2170"/>
      <w:bookmarkEnd w:id="2171"/>
      <w:bookmarkEnd w:id="2172"/>
    </w:p>
    <w:p w14:paraId="5DEF1CA2" w14:textId="77777777" w:rsidR="002A4ACF" w:rsidRPr="00382BD1" w:rsidRDefault="002A4ACF" w:rsidP="00564453">
      <w:pPr>
        <w:pStyle w:val="Heading3"/>
      </w:pPr>
      <w:bookmarkStart w:id="2173" w:name="_CR8_17_1"/>
      <w:bookmarkStart w:id="2174" w:name="_Toc98351795"/>
      <w:bookmarkStart w:id="2175" w:name="_Toc98748093"/>
      <w:bookmarkStart w:id="2176" w:name="_Toc105704486"/>
      <w:bookmarkStart w:id="2177" w:name="_Toc106108604"/>
      <w:bookmarkStart w:id="2178" w:name="_Toc107829576"/>
      <w:bookmarkStart w:id="2179" w:name="_Toc112703335"/>
      <w:bookmarkStart w:id="2180" w:name="_Toc162627580"/>
      <w:bookmarkEnd w:id="2173"/>
      <w:r w:rsidRPr="00382BD1">
        <w:t>8.</w:t>
      </w:r>
      <w:r>
        <w:t>17</w:t>
      </w:r>
      <w:r>
        <w:rPr>
          <w:rFonts w:hint="eastAsia"/>
        </w:rPr>
        <w:t>.</w:t>
      </w:r>
      <w:r>
        <w:t>1</w:t>
      </w:r>
      <w:r w:rsidRPr="00382BD1">
        <w:tab/>
        <w:t>IAB Inter-</w:t>
      </w:r>
      <w:r>
        <w:t>d</w:t>
      </w:r>
      <w:r w:rsidRPr="00382BD1">
        <w:t xml:space="preserve">onor-DU </w:t>
      </w:r>
      <w:r>
        <w:t>Re-</w:t>
      </w:r>
      <w:r w:rsidRPr="00382BD1">
        <w:t>routing</w:t>
      </w:r>
      <w:bookmarkEnd w:id="2174"/>
      <w:bookmarkEnd w:id="2175"/>
      <w:bookmarkEnd w:id="2176"/>
      <w:bookmarkEnd w:id="2177"/>
      <w:bookmarkEnd w:id="2178"/>
      <w:bookmarkEnd w:id="2179"/>
      <w:bookmarkEnd w:id="2180"/>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81" w:name="_CR8_17_2"/>
      <w:bookmarkStart w:id="2182" w:name="_Toc56529359"/>
      <w:bookmarkStart w:id="2183" w:name="_Toc98351796"/>
      <w:bookmarkStart w:id="2184" w:name="_Toc98748094"/>
      <w:bookmarkStart w:id="2185" w:name="_Toc105704487"/>
      <w:bookmarkStart w:id="2186" w:name="_Toc106108605"/>
      <w:bookmarkStart w:id="2187" w:name="_Toc107829577"/>
      <w:bookmarkStart w:id="2188" w:name="_Toc112703336"/>
      <w:bookmarkStart w:id="2189" w:name="_Toc162627581"/>
      <w:bookmarkEnd w:id="2181"/>
      <w:r w:rsidRPr="000E6E8D">
        <w:t>8.</w:t>
      </w:r>
      <w:r>
        <w:t>17.2</w:t>
      </w:r>
      <w:bookmarkEnd w:id="2182"/>
      <w:r>
        <w:tab/>
        <w:t xml:space="preserve">IAB Inter-CU </w:t>
      </w:r>
      <w:r>
        <w:rPr>
          <w:rFonts w:hint="eastAsia"/>
        </w:rPr>
        <w:t>T</w:t>
      </w:r>
      <w:r>
        <w:t>opology Redundancy</w:t>
      </w:r>
      <w:bookmarkStart w:id="2190" w:name="_CR8_17_2_1"/>
      <w:bookmarkStart w:id="2191" w:name="_Toc56529309"/>
      <w:bookmarkStart w:id="2192" w:name="_Toc98351797"/>
      <w:bookmarkStart w:id="2193" w:name="_Toc98748095"/>
      <w:bookmarkStart w:id="2194" w:name="_Toc105704488"/>
      <w:bookmarkStart w:id="2195" w:name="_Toc106108606"/>
      <w:bookmarkStart w:id="2196" w:name="_Toc107829578"/>
      <w:bookmarkStart w:id="2197" w:name="_Toc112703337"/>
      <w:bookmarkEnd w:id="2183"/>
      <w:bookmarkEnd w:id="2184"/>
      <w:bookmarkEnd w:id="2185"/>
      <w:bookmarkEnd w:id="2186"/>
      <w:bookmarkEnd w:id="2187"/>
      <w:bookmarkEnd w:id="2188"/>
      <w:bookmarkEnd w:id="2189"/>
      <w:bookmarkEnd w:id="2190"/>
    </w:p>
    <w:p w14:paraId="5C8FE797" w14:textId="77777777" w:rsidR="002A4ACF" w:rsidRPr="00E8164D" w:rsidRDefault="002A4ACF" w:rsidP="00564453">
      <w:pPr>
        <w:pStyle w:val="Heading4"/>
        <w:rPr>
          <w:lang w:eastAsia="en-GB"/>
        </w:rPr>
      </w:pPr>
      <w:bookmarkStart w:id="2198" w:name="_Toc162627582"/>
      <w:r w:rsidRPr="00E8164D">
        <w:rPr>
          <w:lang w:eastAsia="en-GB"/>
        </w:rPr>
        <w:t>8.</w:t>
      </w:r>
      <w:r>
        <w:rPr>
          <w:lang w:eastAsia="en-GB"/>
        </w:rPr>
        <w:t>17.2</w:t>
      </w:r>
      <w:r w:rsidRPr="00E8164D">
        <w:rPr>
          <w:lang w:eastAsia="en-GB"/>
        </w:rPr>
        <w:t>.1</w:t>
      </w:r>
      <w:r w:rsidRPr="00E8164D">
        <w:rPr>
          <w:lang w:eastAsia="en-GB"/>
        </w:rPr>
        <w:tab/>
      </w:r>
      <w:bookmarkEnd w:id="2191"/>
      <w:r w:rsidRPr="00E8164D">
        <w:rPr>
          <w:lang w:eastAsia="en-GB"/>
        </w:rPr>
        <w:t>IAB Inter-CU topological redundancy procedure</w:t>
      </w:r>
      <w:bookmarkEnd w:id="2192"/>
      <w:bookmarkEnd w:id="2193"/>
      <w:bookmarkEnd w:id="2194"/>
      <w:bookmarkEnd w:id="2195"/>
      <w:bookmarkEnd w:id="2196"/>
      <w:bookmarkEnd w:id="2197"/>
      <w:bookmarkEnd w:id="2198"/>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4" type="#_x0000_t75" style="width:480pt;height:442pt" o:ole="">
            <v:imagedata r:id="rId147" o:title=""/>
          </v:shape>
          <o:OLEObject Type="Embed" ProgID="Visio.Drawing.15" ShapeID="_x0000_i1094" DrawAspect="Content" ObjectID="_1773241207" r:id="rId148"/>
        </w:object>
      </w:r>
    </w:p>
    <w:p w14:paraId="644566EF" w14:textId="77777777" w:rsidR="002A4ACF" w:rsidRPr="00DC6618" w:rsidRDefault="002A4ACF" w:rsidP="00564453">
      <w:pPr>
        <w:pStyle w:val="TF"/>
        <w:rPr>
          <w:rFonts w:eastAsia="SimSun"/>
          <w:lang w:val="x-none"/>
        </w:rPr>
      </w:pPr>
      <w:bookmarkStart w:id="2199" w:name="_CRFigure8_17_2_11IABinterCUtopologyred"/>
      <w:r w:rsidRPr="00DC6618">
        <w:rPr>
          <w:rFonts w:eastAsia="SimSun"/>
        </w:rPr>
        <w:t xml:space="preserve">Figure </w:t>
      </w:r>
      <w:bookmarkEnd w:id="2199"/>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lastRenderedPageBreak/>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lastRenderedPageBreak/>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00" w:name="_CR8_17_3"/>
      <w:bookmarkStart w:id="2201" w:name="_Toc98351798"/>
      <w:bookmarkStart w:id="2202" w:name="_Toc98748096"/>
      <w:bookmarkStart w:id="2203" w:name="_Toc105704489"/>
      <w:bookmarkStart w:id="2204" w:name="_Toc106108607"/>
      <w:bookmarkStart w:id="2205" w:name="_Toc107829579"/>
      <w:bookmarkStart w:id="2206" w:name="_Toc112703338"/>
      <w:bookmarkStart w:id="2207" w:name="_Toc162627583"/>
      <w:bookmarkEnd w:id="2200"/>
      <w:r w:rsidRPr="00963738">
        <w:t>8.</w:t>
      </w:r>
      <w:r>
        <w:t>17.3</w:t>
      </w:r>
      <w:r w:rsidRPr="00963738">
        <w:tab/>
        <w:t>IAB Inter-CU Topology Adaptation</w:t>
      </w:r>
      <w:bookmarkEnd w:id="2201"/>
      <w:bookmarkEnd w:id="2202"/>
      <w:bookmarkEnd w:id="2203"/>
      <w:bookmarkEnd w:id="2204"/>
      <w:bookmarkEnd w:id="2205"/>
      <w:bookmarkEnd w:id="2206"/>
      <w:bookmarkEnd w:id="2207"/>
    </w:p>
    <w:p w14:paraId="414AA7F1" w14:textId="7FDDF675" w:rsidR="00FF5EBC" w:rsidRDefault="002A4ACF" w:rsidP="00564453">
      <w:pPr>
        <w:pStyle w:val="Heading4"/>
      </w:pPr>
      <w:bookmarkStart w:id="2208" w:name="_CR8_17_3_1"/>
      <w:bookmarkStart w:id="2209" w:name="_Toc98351799"/>
      <w:bookmarkStart w:id="2210" w:name="_Toc98748097"/>
      <w:bookmarkStart w:id="2211" w:name="_Toc105704490"/>
      <w:bookmarkStart w:id="2212" w:name="_Toc106108608"/>
      <w:bookmarkStart w:id="2213" w:name="_Toc107829580"/>
      <w:bookmarkStart w:id="2214" w:name="_Toc112703339"/>
      <w:bookmarkStart w:id="2215" w:name="_Toc162627584"/>
      <w:bookmarkEnd w:id="2208"/>
      <w:r w:rsidRPr="00963738">
        <w:t>8.</w:t>
      </w:r>
      <w:r>
        <w:t>17.3</w:t>
      </w:r>
      <w:r w:rsidRPr="00963738">
        <w:t>.1</w:t>
      </w:r>
      <w:r w:rsidRPr="00963738">
        <w:tab/>
        <w:t>IAB inter-CU topology adaptation procedure</w:t>
      </w:r>
      <w:bookmarkEnd w:id="2209"/>
      <w:bookmarkEnd w:id="2210"/>
      <w:bookmarkEnd w:id="2211"/>
      <w:bookmarkEnd w:id="2212"/>
      <w:bookmarkEnd w:id="2213"/>
      <w:bookmarkEnd w:id="2214"/>
      <w:bookmarkEnd w:id="2215"/>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5" type="#_x0000_t75" style="width:475.35pt;height:612.65pt" o:ole="">
            <v:imagedata r:id="rId149" o:title=""/>
          </v:shape>
          <o:OLEObject Type="Embed" ProgID="Visio.Drawing.11" ShapeID="_x0000_i1095" DrawAspect="Content" ObjectID="_1773241208" r:id="rId150"/>
        </w:object>
      </w:r>
    </w:p>
    <w:p w14:paraId="16E1177E" w14:textId="4B5EFEFC" w:rsidR="00FF5EBC" w:rsidRDefault="002A4ACF" w:rsidP="00564453">
      <w:pPr>
        <w:pStyle w:val="TF"/>
        <w:rPr>
          <w:lang w:eastAsia="en-US"/>
        </w:rPr>
      </w:pPr>
      <w:bookmarkStart w:id="2216" w:name="_CRFigure8_17_3_11"/>
      <w:r>
        <w:rPr>
          <w:lang w:eastAsia="en-US"/>
        </w:rPr>
        <w:t xml:space="preserve">Figure </w:t>
      </w:r>
      <w:bookmarkEnd w:id="2216"/>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17" w:name="_CR8_17_3_2"/>
      <w:bookmarkStart w:id="2218" w:name="_Toc98351800"/>
      <w:bookmarkStart w:id="2219" w:name="_Toc98748098"/>
      <w:bookmarkStart w:id="2220" w:name="_Toc105704491"/>
      <w:bookmarkStart w:id="2221" w:name="_Toc106108609"/>
      <w:bookmarkStart w:id="2222" w:name="_Toc107829581"/>
      <w:bookmarkStart w:id="2223" w:name="_Toc112703340"/>
      <w:bookmarkStart w:id="2224" w:name="_Toc162627585"/>
      <w:bookmarkEnd w:id="2217"/>
      <w:r w:rsidRPr="00963738">
        <w:t>8.</w:t>
      </w:r>
      <w:r w:rsidR="007644F9">
        <w:t>17</w:t>
      </w:r>
      <w:r>
        <w:t>.3.</w:t>
      </w:r>
      <w:r w:rsidRPr="00963738">
        <w:t>2</w:t>
      </w:r>
      <w:r w:rsidRPr="00963738">
        <w:tab/>
        <w:t>IAB inter-CU topology adaptation procedure with descendant IAB-node</w:t>
      </w:r>
      <w:bookmarkEnd w:id="2218"/>
      <w:bookmarkEnd w:id="2219"/>
      <w:bookmarkEnd w:id="2220"/>
      <w:bookmarkEnd w:id="2221"/>
      <w:bookmarkEnd w:id="2222"/>
      <w:bookmarkEnd w:id="2223"/>
      <w:bookmarkEnd w:id="2224"/>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6" type="#_x0000_t75" style="width:481.35pt;height:348.65pt" o:ole="">
            <v:imagedata r:id="rId151" o:title=""/>
          </v:shape>
          <o:OLEObject Type="Embed" ProgID="Visio.Drawing.11" ShapeID="_x0000_i1096" DrawAspect="Content" ObjectID="_1773241209" r:id="rId152"/>
        </w:object>
      </w:r>
    </w:p>
    <w:p w14:paraId="2AFA3D12" w14:textId="77777777" w:rsidR="002A4ACF" w:rsidRPr="00E93641" w:rsidRDefault="002A4ACF" w:rsidP="005D3C45">
      <w:pPr>
        <w:pStyle w:val="TF"/>
        <w:rPr>
          <w:lang w:eastAsia="en-US"/>
        </w:rPr>
      </w:pPr>
      <w:bookmarkStart w:id="2225" w:name="_CRFigure8_17_3_21"/>
      <w:r>
        <w:rPr>
          <w:lang w:eastAsia="en-US"/>
        </w:rPr>
        <w:t xml:space="preserve">Figure </w:t>
      </w:r>
      <w:bookmarkEnd w:id="2225"/>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26"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w:t>
      </w:r>
      <w:bookmarkEnd w:id="2226"/>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27" w:name="_CR8_17_4"/>
      <w:bookmarkStart w:id="2228" w:name="_Toc98351801"/>
      <w:bookmarkStart w:id="2229" w:name="_Toc98748099"/>
      <w:bookmarkStart w:id="2230" w:name="_Toc105704492"/>
      <w:bookmarkStart w:id="2231" w:name="_Toc106108610"/>
      <w:bookmarkStart w:id="2232" w:name="_Toc107829582"/>
      <w:bookmarkStart w:id="2233" w:name="_Toc112703341"/>
      <w:bookmarkEnd w:id="2227"/>
    </w:p>
    <w:p w14:paraId="61C521D1" w14:textId="5429DC50" w:rsidR="00FF5EBC" w:rsidRDefault="007644F9" w:rsidP="00564453">
      <w:pPr>
        <w:pStyle w:val="Heading3"/>
      </w:pPr>
      <w:bookmarkStart w:id="2234" w:name="_Toc162627586"/>
      <w:r w:rsidRPr="00DA5109">
        <w:t>8.</w:t>
      </w:r>
      <w:r>
        <w:t>17.4</w:t>
      </w:r>
      <w:r w:rsidRPr="00DA5109">
        <w:tab/>
        <w:t>IAB Inter-CU Backhaul RLF recovery for single connected IAB-node</w:t>
      </w:r>
      <w:bookmarkEnd w:id="2228"/>
      <w:bookmarkEnd w:id="2229"/>
      <w:bookmarkEnd w:id="2230"/>
      <w:bookmarkEnd w:id="2231"/>
      <w:bookmarkEnd w:id="2232"/>
      <w:bookmarkEnd w:id="2233"/>
      <w:bookmarkEnd w:id="2234"/>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7" type="#_x0000_t75" style="width:477.35pt;height:571.35pt" o:ole="">
            <v:imagedata r:id="rId153" o:title=""/>
          </v:shape>
          <o:OLEObject Type="Embed" ProgID="Visio.Drawing.15" ShapeID="_x0000_i1097" DrawAspect="Content" ObjectID="_1773241210" r:id="rId154"/>
        </w:object>
      </w:r>
    </w:p>
    <w:p w14:paraId="067A7408" w14:textId="77777777" w:rsidR="007644F9" w:rsidRPr="006727FF" w:rsidRDefault="007644F9" w:rsidP="007644F9">
      <w:pPr>
        <w:pStyle w:val="TF"/>
      </w:pPr>
      <w:bookmarkStart w:id="2235" w:name="_CRFigure8_17_41"/>
      <w:r w:rsidRPr="006727FF">
        <w:t xml:space="preserve">Figure </w:t>
      </w:r>
      <w:bookmarkEnd w:id="2235"/>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36" w:name="_CR8_18"/>
      <w:bookmarkStart w:id="2237" w:name="_Toc98351802"/>
      <w:bookmarkStart w:id="2238" w:name="_Toc98748100"/>
      <w:bookmarkStart w:id="2239" w:name="_Toc105704493"/>
      <w:bookmarkStart w:id="2240" w:name="_Toc106108611"/>
      <w:bookmarkStart w:id="2241" w:name="_Toc107829583"/>
      <w:bookmarkStart w:id="2242" w:name="_Toc112703342"/>
      <w:bookmarkStart w:id="2243" w:name="_Toc162627587"/>
      <w:bookmarkEnd w:id="2236"/>
      <w:r>
        <w:t>8.18</w:t>
      </w:r>
      <w:r w:rsidRPr="00B8401F">
        <w:tab/>
      </w:r>
      <w:r>
        <w:t>Overall procedure for Small Data Transmission during RRC Inactive</w:t>
      </w:r>
      <w:bookmarkEnd w:id="2237"/>
      <w:bookmarkEnd w:id="2238"/>
      <w:bookmarkEnd w:id="2239"/>
      <w:bookmarkEnd w:id="2240"/>
      <w:bookmarkEnd w:id="2241"/>
      <w:bookmarkEnd w:id="2242"/>
      <w:bookmarkEnd w:id="2243"/>
    </w:p>
    <w:p w14:paraId="1872484F" w14:textId="77777777" w:rsidR="006E14BE" w:rsidRDefault="006E14BE" w:rsidP="00564453">
      <w:pPr>
        <w:pStyle w:val="Heading3"/>
      </w:pPr>
      <w:bookmarkStart w:id="2244" w:name="_CR8_18_1"/>
      <w:bookmarkStart w:id="2245" w:name="_Toc98351803"/>
      <w:bookmarkStart w:id="2246" w:name="_Toc98748101"/>
      <w:bookmarkStart w:id="2247" w:name="_Toc105704494"/>
      <w:bookmarkStart w:id="2248" w:name="_Toc106108612"/>
      <w:bookmarkStart w:id="2249" w:name="_Toc107829584"/>
      <w:bookmarkStart w:id="2250" w:name="_Toc112703343"/>
      <w:bookmarkStart w:id="2251" w:name="_Toc162627588"/>
      <w:bookmarkEnd w:id="2244"/>
      <w:r>
        <w:t>8.18.1</w:t>
      </w:r>
      <w:r>
        <w:tab/>
        <w:t>RACH based SDT</w:t>
      </w:r>
      <w:bookmarkEnd w:id="2245"/>
      <w:bookmarkEnd w:id="2246"/>
      <w:bookmarkEnd w:id="2247"/>
      <w:bookmarkEnd w:id="2248"/>
      <w:bookmarkEnd w:id="2249"/>
      <w:bookmarkEnd w:id="2250"/>
      <w:bookmarkEnd w:id="2251"/>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8" type="#_x0000_t75" style="width:477.35pt;height:212.65pt" o:ole="">
            <v:imagedata r:id="rId155" o:title=""/>
          </v:shape>
          <o:OLEObject Type="Embed" ProgID="Visio.Drawing.15" ShapeID="_x0000_i1098" DrawAspect="Content" ObjectID="_1773241211" r:id="rId156"/>
        </w:object>
      </w:r>
    </w:p>
    <w:p w14:paraId="2CCCD278" w14:textId="27E6209F" w:rsidR="00FF5EBC" w:rsidRDefault="006E14BE" w:rsidP="006E14BE">
      <w:pPr>
        <w:pStyle w:val="TF"/>
      </w:pPr>
      <w:bookmarkStart w:id="2252" w:name="_CRFigure8_18_11"/>
      <w:r w:rsidRPr="00B8401F">
        <w:t xml:space="preserve">Figure </w:t>
      </w:r>
      <w:bookmarkEnd w:id="2252"/>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bookmarkStart w:id="2253"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53"/>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54" w:name="_Toc105704495"/>
      <w:bookmarkStart w:id="2255" w:name="_Toc106108613"/>
      <w:bookmarkStart w:id="2256" w:name="_Toc107829585"/>
      <w:bookmarkStart w:id="2257" w:name="_Toc112703344"/>
      <w:bookmarkStart w:id="2258" w:name="_Toc98351804"/>
      <w:bookmarkStart w:id="2259" w:name="_Toc98748102"/>
      <w:r w:rsidRPr="00F142D3">
        <w:t>NOTE 4:</w:t>
      </w:r>
      <w:r w:rsidRPr="00F142D3">
        <w:tab/>
      </w:r>
      <w:r>
        <w:t>void.</w:t>
      </w:r>
    </w:p>
    <w:p w14:paraId="53C408C2" w14:textId="77777777" w:rsidR="007B2D82" w:rsidRDefault="007B2D82" w:rsidP="008120A8">
      <w:bookmarkStart w:id="2260"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bookmarkEnd w:id="2260"/>
    <w:p w14:paraId="160B9E04" w14:textId="77777777" w:rsidR="00B96CDB" w:rsidRDefault="00F33233" w:rsidP="00133516">
      <w:pPr>
        <w:pStyle w:val="NO"/>
      </w:pPr>
      <w:r>
        <w:t>NOTE 5:</w:t>
      </w:r>
      <w:r>
        <w:tab/>
      </w:r>
      <w:r w:rsidR="00B96CDB">
        <w:t>void.</w:t>
      </w:r>
    </w:p>
    <w:p w14:paraId="23B3621B" w14:textId="56B9C596" w:rsidR="0041481B" w:rsidRDefault="00F33233" w:rsidP="009010F4">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w:t>
      </w:r>
    </w:p>
    <w:p w14:paraId="70482506" w14:textId="77777777" w:rsidR="007B2D82" w:rsidRDefault="007B2D82" w:rsidP="009010F4">
      <w:bookmarkStart w:id="2261" w:name="_CR8_18_2"/>
      <w:bookmarkEnd w:id="2261"/>
      <w:r w:rsidRPr="00D66F6C">
        <w:t>Upon receiving non-SDT data, the gNB-CU-UP shall send the DL DATA NOTIFICATION message to the gNB-CU-CP. The gNB-CU-CP shall terminate the ongoing SDT procedure as specified in TS 38.300 [2].</w:t>
      </w:r>
    </w:p>
    <w:p w14:paraId="1AC15B22" w14:textId="77777777" w:rsidR="007B2D82" w:rsidRPr="00D66F6C" w:rsidRDefault="007B2D82" w:rsidP="009010F4">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t>.</w:t>
      </w:r>
    </w:p>
    <w:p w14:paraId="407E8191" w14:textId="269C00F5" w:rsidR="00E2206D" w:rsidRPr="00FF27EE" w:rsidRDefault="00E2206D" w:rsidP="00E2206D">
      <w:pPr>
        <w:pStyle w:val="Heading3"/>
      </w:pPr>
      <w:bookmarkStart w:id="2262" w:name="_Toc162627589"/>
      <w:r w:rsidRPr="00FF27EE">
        <w:t>8.</w:t>
      </w:r>
      <w:r>
        <w:t>18</w:t>
      </w:r>
      <w:r w:rsidRPr="00FF27EE">
        <w:t>.</w:t>
      </w:r>
      <w:r>
        <w:t>2</w:t>
      </w:r>
      <w:r w:rsidRPr="00FF27EE">
        <w:tab/>
        <w:t>CG based SDT</w:t>
      </w:r>
      <w:bookmarkEnd w:id="2254"/>
      <w:bookmarkEnd w:id="2255"/>
      <w:bookmarkEnd w:id="2256"/>
      <w:bookmarkEnd w:id="2257"/>
      <w:bookmarkEnd w:id="2262"/>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9" type="#_x0000_t75" style="width:477.35pt;height:292pt" o:ole="">
            <v:imagedata r:id="rId157" o:title=""/>
          </v:shape>
          <o:OLEObject Type="Embed" ProgID="Mscgen.Chart" ShapeID="_x0000_i1099" DrawAspect="Content" ObjectID="_1773241212" r:id="rId158"/>
        </w:object>
      </w:r>
    </w:p>
    <w:p w14:paraId="59C63836" w14:textId="7E963271" w:rsidR="00FF5EBC" w:rsidRDefault="00E2206D" w:rsidP="00E2206D">
      <w:pPr>
        <w:pStyle w:val="TF"/>
      </w:pPr>
      <w:bookmarkStart w:id="2263" w:name="_CRFigure8_18_21"/>
      <w:r w:rsidRPr="00B8401F">
        <w:t xml:space="preserve">Figure </w:t>
      </w:r>
      <w:bookmarkEnd w:id="2263"/>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64" w:name="_Toc105704496"/>
      <w:bookmarkStart w:id="2265" w:name="_Toc106108614"/>
      <w:bookmarkStart w:id="2266" w:name="_Toc107829586"/>
      <w:bookmarkStart w:id="2267" w:name="_Toc112703345"/>
      <w:r w:rsidRPr="00F142D3">
        <w:t>NOTE 1:</w:t>
      </w:r>
      <w:r w:rsidRPr="00F142D3">
        <w:tab/>
      </w:r>
      <w:r>
        <w:t>void.</w:t>
      </w:r>
    </w:p>
    <w:p w14:paraId="5DB919C9" w14:textId="77777777" w:rsidR="00FC1480" w:rsidRDefault="00FC1480" w:rsidP="009010F4">
      <w:bookmarkStart w:id="2268"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bookmarkEnd w:id="2268"/>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69" w:name="_CR8_18_3"/>
      <w:bookmarkStart w:id="2270" w:name="_Hlk159146265"/>
      <w:bookmarkEnd w:id="2269"/>
      <w:r w:rsidRPr="00D66F6C">
        <w:rPr>
          <w:lang w:eastAsia="ja-JP"/>
        </w:rPr>
        <w:t>If CG-SDT is re-configured, the gNB-CU may request the gNB-DU to keep CG-SDT configuration and resources in the UE CONTEXT RELEASE COMMAND message.</w:t>
      </w:r>
    </w:p>
    <w:p w14:paraId="7057B0D1" w14:textId="77777777" w:rsidR="00FC1480" w:rsidRDefault="00FC1480" w:rsidP="009010F4">
      <w:pPr>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6F272700" w14:textId="1080A478" w:rsidR="00FC1480" w:rsidRDefault="00FC1480" w:rsidP="009010F4">
      <w:pPr>
        <w:rPr>
          <w:lang w:eastAsia="zh-CN"/>
        </w:rPr>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p>
    <w:p w14:paraId="5C8DCD81" w14:textId="77777777" w:rsidR="00193EDC" w:rsidRDefault="00193EDC" w:rsidP="00193EDC">
      <w:pPr>
        <w:pStyle w:val="Heading3"/>
      </w:pPr>
      <w:bookmarkStart w:id="2271" w:name="_Toc162627590"/>
      <w:bookmarkEnd w:id="2270"/>
      <w:r>
        <w:t>8.18.3</w:t>
      </w:r>
      <w:r>
        <w:tab/>
      </w:r>
      <w:r w:rsidRPr="006C5B51">
        <w:t>RA-SDT or non-SDT with CG-SDT configuration</w:t>
      </w:r>
      <w:bookmarkEnd w:id="2264"/>
      <w:bookmarkEnd w:id="2265"/>
      <w:bookmarkEnd w:id="2266"/>
      <w:bookmarkEnd w:id="2267"/>
      <w:bookmarkEnd w:id="2271"/>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0" type="#_x0000_t75" style="width:450.65pt;height:184pt" o:ole="">
            <v:imagedata r:id="rId159" o:title=""/>
          </v:shape>
          <o:OLEObject Type="Embed" ProgID="Mscgen.Chart" ShapeID="_x0000_i1100" DrawAspect="Content" ObjectID="_1773241213" r:id="rId160"/>
        </w:object>
      </w:r>
    </w:p>
    <w:p w14:paraId="6884D2F3" w14:textId="65976235" w:rsidR="00FF5EBC" w:rsidRDefault="00193EDC" w:rsidP="00193EDC">
      <w:pPr>
        <w:pStyle w:val="TF"/>
      </w:pPr>
      <w:bookmarkStart w:id="2272" w:name="_CRFigure8_18_31"/>
      <w:r>
        <w:t xml:space="preserve">Figure </w:t>
      </w:r>
      <w:bookmarkEnd w:id="2272"/>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lastRenderedPageBreak/>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bookmarkStart w:id="2273" w:name="_Hlk159146337"/>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74" w:name="_CR8_18_x4"/>
      <w:bookmarkStart w:id="2275" w:name="_CR8_18_4"/>
      <w:bookmarkEnd w:id="2273"/>
      <w:bookmarkEnd w:id="2274"/>
      <w:bookmarkEnd w:id="2275"/>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76" w:name="_Toc162627591"/>
      <w:r w:rsidRPr="000562FA">
        <w:t>8.18.</w:t>
      </w:r>
      <w:r>
        <w:t>4</w:t>
      </w:r>
      <w:r w:rsidRPr="000562FA">
        <w:tab/>
      </w:r>
      <w:r>
        <w:t>MT-</w:t>
      </w:r>
      <w:r w:rsidRPr="000562FA">
        <w:t>SD</w:t>
      </w:r>
      <w:r w:rsidR="0047759B" w:rsidRPr="000562FA">
        <w:t>T</w:t>
      </w:r>
      <w:bookmarkEnd w:id="2276"/>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1" type="#_x0000_t75" alt="" style="width:458.65pt;height:290pt" o:ole="">
            <v:imagedata r:id="rId161" o:title=""/>
          </v:shape>
          <o:OLEObject Type="Embed" ProgID="Mscgen.Chart" ShapeID="_x0000_i1101" DrawAspect="Content" ObjectID="_1773241214" r:id="rId162"/>
        </w:object>
      </w:r>
    </w:p>
    <w:p w14:paraId="0D98610E" w14:textId="334E3FAB" w:rsidR="00FF5EBC" w:rsidRDefault="0047759B" w:rsidP="0047759B">
      <w:pPr>
        <w:pStyle w:val="TF"/>
      </w:pPr>
      <w:bookmarkStart w:id="2277" w:name="_CRFigure8_18_x41"/>
      <w:r w:rsidRPr="000562FA">
        <w:t xml:space="preserve">Figure </w:t>
      </w:r>
      <w:bookmarkEnd w:id="2277"/>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78" w:name="_CR8_19"/>
      <w:bookmarkStart w:id="2279" w:name="_Toc105704497"/>
      <w:bookmarkStart w:id="2280" w:name="_Toc106108615"/>
      <w:bookmarkStart w:id="2281" w:name="_Toc107829587"/>
      <w:bookmarkStart w:id="2282" w:name="_Toc112703346"/>
      <w:bookmarkEnd w:id="2278"/>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lastRenderedPageBreak/>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283"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284" w:name="_Toc162627592"/>
      <w:bookmarkEnd w:id="2283"/>
      <w:r>
        <w:rPr>
          <w:lang w:eastAsia="ja-JP"/>
        </w:rPr>
        <w:t>8.19</w:t>
      </w:r>
      <w:r>
        <w:rPr>
          <w:lang w:eastAsia="ja-JP"/>
        </w:rPr>
        <w:tab/>
        <w:t>Overall procedures for L2 UE-to-Network Relay</w:t>
      </w:r>
      <w:bookmarkStart w:id="2285" w:name="_CR8_19_1"/>
      <w:bookmarkStart w:id="2286" w:name="_Toc98351805"/>
      <w:bookmarkStart w:id="2287" w:name="_Toc98748103"/>
      <w:bookmarkStart w:id="2288" w:name="_Toc105704498"/>
      <w:bookmarkStart w:id="2289" w:name="_Toc106108616"/>
      <w:bookmarkStart w:id="2290" w:name="_Toc107829588"/>
      <w:bookmarkStart w:id="2291" w:name="_Toc112703347"/>
      <w:bookmarkEnd w:id="2258"/>
      <w:bookmarkEnd w:id="2259"/>
      <w:bookmarkEnd w:id="2279"/>
      <w:bookmarkEnd w:id="2280"/>
      <w:bookmarkEnd w:id="2281"/>
      <w:bookmarkEnd w:id="2282"/>
      <w:bookmarkEnd w:id="2284"/>
      <w:bookmarkEnd w:id="2285"/>
    </w:p>
    <w:p w14:paraId="4F9E68D8" w14:textId="77777777" w:rsidR="00D2177B" w:rsidRDefault="00D2177B" w:rsidP="00D2177B">
      <w:pPr>
        <w:pStyle w:val="Heading3"/>
        <w:rPr>
          <w:rFonts w:eastAsia="Malgun Gothic"/>
        </w:rPr>
      </w:pPr>
      <w:bookmarkStart w:id="2292" w:name="_Toc162627593"/>
      <w:r>
        <w:rPr>
          <w:rFonts w:eastAsia="Malgun Gothic"/>
        </w:rPr>
        <w:t>8.19.1</w:t>
      </w:r>
      <w:r>
        <w:rPr>
          <w:rFonts w:eastAsia="Malgun Gothic"/>
        </w:rPr>
        <w:tab/>
        <w:t>Remote UE initial access</w:t>
      </w:r>
      <w:bookmarkEnd w:id="2286"/>
      <w:bookmarkEnd w:id="2287"/>
      <w:bookmarkEnd w:id="2288"/>
      <w:bookmarkEnd w:id="2289"/>
      <w:bookmarkEnd w:id="2290"/>
      <w:bookmarkEnd w:id="2291"/>
      <w:bookmarkEnd w:id="2292"/>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2" type="#_x0000_t75" alt="" style="width:482pt;height:558pt;mso-width-percent:0;mso-height-percent:0;mso-width-percent:0;mso-height-percent:0" o:ole="">
            <v:imagedata r:id="rId163" o:title=""/>
          </v:shape>
          <o:OLEObject Type="Embed" ProgID="Visio.Drawing.15" ShapeID="_x0000_i1102" DrawAspect="Content" ObjectID="_1773241215" r:id="rId164"/>
        </w:object>
      </w:r>
    </w:p>
    <w:p w14:paraId="4D2ACD37" w14:textId="77777777" w:rsidR="005171BE" w:rsidRDefault="005171BE" w:rsidP="005171BE">
      <w:pPr>
        <w:pStyle w:val="TF"/>
        <w:rPr>
          <w:lang w:eastAsia="zh-CN"/>
        </w:rPr>
      </w:pPr>
      <w:bookmarkStart w:id="2293" w:name="_CRFigure8_19_11"/>
      <w:r>
        <w:rPr>
          <w:lang w:eastAsia="zh-CN"/>
        </w:rPr>
        <w:t>Figure</w:t>
      </w:r>
      <w:r>
        <w:rPr>
          <w:rFonts w:hint="eastAsia"/>
          <w:lang w:eastAsia="zh-CN"/>
        </w:rPr>
        <w:t xml:space="preserve"> </w:t>
      </w:r>
      <w:bookmarkEnd w:id="2293"/>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C7AD2C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
      </w:pPr>
      <w:r>
        <w:t>6.</w:t>
      </w:r>
      <w:r>
        <w:tab/>
        <w:t>The gNB-DU sends the UE CONTEXT MODIFICATION RESPONSE message of the U2N Relay UE to gNB-CU.</w:t>
      </w:r>
    </w:p>
    <w:p w14:paraId="10E67594" w14:textId="77777777"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294" w:name="_CR8_19_2"/>
      <w:bookmarkStart w:id="2295" w:name="_Toc98351806"/>
      <w:bookmarkStart w:id="2296" w:name="_Toc98748104"/>
      <w:bookmarkStart w:id="2297" w:name="_Toc105704499"/>
      <w:bookmarkStart w:id="2298" w:name="_Toc106108617"/>
      <w:bookmarkStart w:id="2299" w:name="_Toc107829589"/>
      <w:bookmarkStart w:id="2300" w:name="_Toc112703348"/>
      <w:bookmarkStart w:id="2301" w:name="_Toc162627594"/>
      <w:bookmarkEnd w:id="2294"/>
      <w:r>
        <w:rPr>
          <w:rFonts w:eastAsia="Malgun Gothic"/>
        </w:rPr>
        <w:t>8.19.2</w:t>
      </w:r>
      <w:r>
        <w:rPr>
          <w:rFonts w:eastAsia="Malgun Gothic"/>
        </w:rPr>
        <w:tab/>
        <w:t>Remote UE RRC Reestablishment</w:t>
      </w:r>
      <w:bookmarkEnd w:id="2295"/>
      <w:bookmarkEnd w:id="2296"/>
      <w:bookmarkEnd w:id="2297"/>
      <w:bookmarkEnd w:id="2298"/>
      <w:bookmarkEnd w:id="2299"/>
      <w:bookmarkEnd w:id="2300"/>
      <w:bookmarkEnd w:id="2301"/>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3" type="#_x0000_t75" alt="" style="width:457.35pt;height:688.65pt;mso-width-percent:0;mso-height-percent:0;mso-width-percent:0;mso-height-percent:0" o:ole="">
            <v:imagedata r:id="rId165" o:title=""/>
          </v:shape>
          <o:OLEObject Type="Embed" ProgID="Visio.Drawing.15" ShapeID="_x0000_i1103" DrawAspect="Content" ObjectID="_1773241216" r:id="rId166"/>
        </w:object>
      </w:r>
    </w:p>
    <w:p w14:paraId="7346F0DD" w14:textId="77777777" w:rsidR="005171BE" w:rsidRDefault="005171BE" w:rsidP="005171BE">
      <w:pPr>
        <w:pStyle w:val="TF"/>
        <w:rPr>
          <w:lang w:eastAsia="zh-CN"/>
        </w:rPr>
      </w:pPr>
      <w:bookmarkStart w:id="2302" w:name="_CRFigure8_19_21"/>
      <w:r>
        <w:rPr>
          <w:lang w:eastAsia="zh-CN"/>
        </w:rPr>
        <w:t>Figure</w:t>
      </w:r>
      <w:r>
        <w:rPr>
          <w:rFonts w:hint="eastAsia"/>
          <w:lang w:eastAsia="zh-CN"/>
        </w:rPr>
        <w:t xml:space="preserve"> </w:t>
      </w:r>
      <w:bookmarkEnd w:id="2302"/>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03" w:name="_CR8_19_3"/>
      <w:bookmarkStart w:id="2304" w:name="_Toc98351807"/>
      <w:bookmarkStart w:id="2305" w:name="_Toc98748105"/>
      <w:bookmarkStart w:id="2306" w:name="_Toc105704500"/>
      <w:bookmarkStart w:id="2307" w:name="_Toc106108618"/>
      <w:bookmarkStart w:id="2308" w:name="_Toc107829590"/>
      <w:bookmarkStart w:id="2309" w:name="_Toc112703349"/>
      <w:bookmarkStart w:id="2310" w:name="_Toc162627595"/>
      <w:bookmarkEnd w:id="2303"/>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04"/>
      <w:bookmarkEnd w:id="2305"/>
      <w:bookmarkEnd w:id="2306"/>
      <w:bookmarkEnd w:id="2307"/>
      <w:bookmarkEnd w:id="2308"/>
      <w:bookmarkEnd w:id="2309"/>
      <w:bookmarkEnd w:id="2310"/>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4" type="#_x0000_t75" alt="" style="width:462pt;height:560.65pt;mso-width-percent:0;mso-height-percent:0;mso-width-percent:0;mso-height-percent:0" o:ole="">
            <v:imagedata r:id="rId167" o:title=""/>
          </v:shape>
          <o:OLEObject Type="Embed" ProgID="Visio.Drawing.15" ShapeID="_x0000_i1104" DrawAspect="Content" ObjectID="_1773241217" r:id="rId168"/>
        </w:object>
      </w:r>
    </w:p>
    <w:p w14:paraId="72783DA7" w14:textId="77777777" w:rsidR="005171BE" w:rsidRDefault="005171BE" w:rsidP="005171BE">
      <w:pPr>
        <w:pStyle w:val="TF"/>
        <w:rPr>
          <w:lang w:eastAsia="zh-CN"/>
        </w:rPr>
      </w:pPr>
      <w:bookmarkStart w:id="2311" w:name="_CRFigure8_19_31"/>
      <w:r>
        <w:rPr>
          <w:lang w:eastAsia="zh-CN"/>
        </w:rPr>
        <w:t>Figure</w:t>
      </w:r>
      <w:r>
        <w:rPr>
          <w:rFonts w:hint="eastAsia"/>
          <w:lang w:eastAsia="zh-CN"/>
        </w:rPr>
        <w:t xml:space="preserve"> </w:t>
      </w:r>
      <w:bookmarkEnd w:id="2311"/>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12" w:name="_CR8_19_4"/>
      <w:bookmarkStart w:id="2313" w:name="_Toc98351808"/>
      <w:bookmarkStart w:id="2314" w:name="_Toc98748106"/>
      <w:bookmarkStart w:id="2315" w:name="_Toc105704501"/>
      <w:bookmarkStart w:id="2316" w:name="_Toc106108619"/>
      <w:bookmarkStart w:id="2317" w:name="_Toc107829591"/>
      <w:bookmarkStart w:id="2318" w:name="_Toc112703350"/>
      <w:bookmarkStart w:id="2319" w:name="_Toc162627596"/>
      <w:bookmarkEnd w:id="2312"/>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13"/>
      <w:bookmarkEnd w:id="2314"/>
      <w:bookmarkEnd w:id="2315"/>
      <w:bookmarkEnd w:id="2316"/>
      <w:bookmarkEnd w:id="2317"/>
      <w:bookmarkEnd w:id="2318"/>
      <w:bookmarkEnd w:id="2319"/>
    </w:p>
    <w:p w14:paraId="45499C7B" w14:textId="77777777" w:rsidR="00D2177B" w:rsidRPr="008F0D5E" w:rsidRDefault="00D2177B" w:rsidP="00D2177B">
      <w:pPr>
        <w:pStyle w:val="Heading4"/>
      </w:pPr>
      <w:bookmarkStart w:id="2320" w:name="_CR8_19_4_1"/>
      <w:bookmarkStart w:id="2321" w:name="_Toc98351809"/>
      <w:bookmarkStart w:id="2322" w:name="_Toc98748107"/>
      <w:bookmarkStart w:id="2323" w:name="_Toc105704502"/>
      <w:bookmarkStart w:id="2324" w:name="_Toc106108620"/>
      <w:bookmarkStart w:id="2325" w:name="_Toc107829592"/>
      <w:bookmarkStart w:id="2326" w:name="_Toc112703351"/>
      <w:bookmarkStart w:id="2327" w:name="_Toc162627597"/>
      <w:bookmarkEnd w:id="2320"/>
      <w:r w:rsidRPr="008F0D5E">
        <w:t>8.</w:t>
      </w:r>
      <w:r w:rsidR="00841105">
        <w:t>19</w:t>
      </w:r>
      <w:r w:rsidRPr="008F0D5E">
        <w:t>.</w:t>
      </w:r>
      <w:r>
        <w:t>4</w:t>
      </w:r>
      <w:r w:rsidRPr="008F0D5E">
        <w:t>.1</w:t>
      </w:r>
      <w:r w:rsidRPr="008F0D5E">
        <w:tab/>
        <w:t>Inter-gNB-DU switch from direct to indirect path</w:t>
      </w:r>
      <w:bookmarkEnd w:id="2321"/>
      <w:bookmarkEnd w:id="2322"/>
      <w:bookmarkEnd w:id="2323"/>
      <w:bookmarkEnd w:id="2324"/>
      <w:bookmarkEnd w:id="2325"/>
      <w:bookmarkEnd w:id="2326"/>
      <w:bookmarkEnd w:id="2327"/>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5" type="#_x0000_t75" style="width:451.35pt;height:375.35pt" o:ole="">
            <v:imagedata r:id="rId169" o:title=""/>
          </v:shape>
          <o:OLEObject Type="Embed" ProgID="Visio.Drawing.15" ShapeID="_x0000_i1105" DrawAspect="Content" ObjectID="_1773241218" r:id="rId170"/>
        </w:object>
      </w:r>
    </w:p>
    <w:p w14:paraId="72638047" w14:textId="77777777" w:rsidR="00D2177B" w:rsidRPr="009010F4" w:rsidRDefault="00D2177B" w:rsidP="00D2177B">
      <w:pPr>
        <w:pStyle w:val="TF"/>
      </w:pPr>
      <w:bookmarkStart w:id="2328" w:name="_CRFigure8_19_4_11"/>
      <w:r w:rsidRPr="009B78B4">
        <w:rPr>
          <w:lang w:eastAsia="en-GB"/>
        </w:rPr>
        <w:t xml:space="preserve">Figure </w:t>
      </w:r>
      <w:bookmarkEnd w:id="2328"/>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329" w:name="_CR8_19_4_2"/>
      <w:bookmarkStart w:id="2330" w:name="_Toc98351810"/>
      <w:bookmarkStart w:id="2331" w:name="_Toc98748108"/>
      <w:bookmarkStart w:id="2332" w:name="_Toc105704503"/>
      <w:bookmarkStart w:id="2333" w:name="_Toc106108621"/>
      <w:bookmarkStart w:id="2334" w:name="_Toc107829593"/>
      <w:bookmarkStart w:id="2335" w:name="_Toc112703352"/>
      <w:bookmarkStart w:id="2336" w:name="_Toc162627598"/>
      <w:bookmarkEnd w:id="2329"/>
      <w:r w:rsidRPr="007953C5">
        <w:t>8.</w:t>
      </w:r>
      <w:r w:rsidR="000365B7">
        <w:t>19</w:t>
      </w:r>
      <w:r w:rsidRPr="007953C5">
        <w:t>.</w:t>
      </w:r>
      <w:r>
        <w:t>4</w:t>
      </w:r>
      <w:r w:rsidRPr="007953C5">
        <w:t>.2</w:t>
      </w:r>
      <w:r w:rsidRPr="007953C5">
        <w:tab/>
        <w:t>Intra-gNB-DU switch from direct to indirect path</w:t>
      </w:r>
      <w:bookmarkEnd w:id="2330"/>
      <w:bookmarkEnd w:id="2331"/>
      <w:bookmarkEnd w:id="2332"/>
      <w:bookmarkEnd w:id="2333"/>
      <w:bookmarkEnd w:id="2334"/>
      <w:bookmarkEnd w:id="2335"/>
      <w:bookmarkEnd w:id="2336"/>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6" type="#_x0000_t75" style="width:450.65pt;height:396pt" o:ole="">
            <v:imagedata r:id="rId171" o:title=""/>
          </v:shape>
          <o:OLEObject Type="Embed" ProgID="Visio.Drawing.15" ShapeID="_x0000_i1106" DrawAspect="Content" ObjectID="_1773241219" r:id="rId172"/>
        </w:object>
      </w:r>
    </w:p>
    <w:p w14:paraId="380DFC77" w14:textId="77777777" w:rsidR="00D2177B" w:rsidRPr="00DE3114" w:rsidRDefault="00D2177B" w:rsidP="00D2177B">
      <w:pPr>
        <w:pStyle w:val="TF"/>
        <w:rPr>
          <w:lang w:eastAsia="en-GB"/>
        </w:rPr>
      </w:pPr>
      <w:bookmarkStart w:id="2337" w:name="_CRFigure8_19_4_21"/>
      <w:r w:rsidRPr="00DE3114">
        <w:rPr>
          <w:lang w:eastAsia="en-GB"/>
        </w:rPr>
        <w:t xml:space="preserve">Figure </w:t>
      </w:r>
      <w:bookmarkEnd w:id="2337"/>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338" w:name="_CR8_19_4_3"/>
      <w:bookmarkStart w:id="2339" w:name="_Toc162627599"/>
      <w:bookmarkEnd w:id="2338"/>
      <w:r>
        <w:t>8.19.4.3</w:t>
      </w:r>
      <w:r>
        <w:tab/>
        <w:t>Inter-gNB-CU switch from direct to indirect path</w:t>
      </w:r>
      <w:bookmarkEnd w:id="2339"/>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bookmarkStart w:id="2340" w:name="_CRFigure8_19_4_31_U2NRemoteUEDirecttoi"/>
      <w:r w:rsidR="00115EC3">
        <w:t>.</w:t>
      </w:r>
    </w:p>
    <w:p w14:paraId="05913233" w14:textId="77777777" w:rsidR="00115EC3" w:rsidRDefault="00115EC3" w:rsidP="00115EC3">
      <w:pPr>
        <w:pStyle w:val="TH"/>
      </w:pPr>
      <w:r>
        <w:rPr>
          <w:noProof/>
        </w:rPr>
        <w:object w:dxaOrig="13791" w:dyaOrig="15220" w14:anchorId="75E0EAD9">
          <v:shape id="_x0000_i1107" type="#_x0000_t75" alt="" style="width:447.35pt;height:494pt;mso-width-percent:0;mso-height-percent:0;mso-width-percent:0;mso-height-percent:0" o:ole="">
            <v:imagedata r:id="rId173" o:title=""/>
          </v:shape>
          <o:OLEObject Type="Embed" ProgID="Visio.Drawing.15" ShapeID="_x0000_i1107" DrawAspect="Content" ObjectID="_1773241220" r:id="rId174"/>
        </w:object>
      </w:r>
    </w:p>
    <w:p w14:paraId="3763ACAB" w14:textId="08F8AE15" w:rsidR="00FF5EBC" w:rsidRDefault="00115EC3" w:rsidP="00115EC3">
      <w:pPr>
        <w:pStyle w:val="TF"/>
      </w:pPr>
      <w:r>
        <w:t>F</w:t>
      </w:r>
      <w:r w:rsidR="00782E5D">
        <w:t xml:space="preserve">igure </w:t>
      </w:r>
      <w:bookmarkEnd w:id="2340"/>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341" w:name="_CR8_20"/>
      <w:bookmarkStart w:id="2342" w:name="_Toc98351811"/>
      <w:bookmarkStart w:id="2343" w:name="_Toc98748109"/>
      <w:bookmarkStart w:id="2344" w:name="_Toc105704504"/>
      <w:bookmarkStart w:id="2345" w:name="_Toc106108622"/>
      <w:bookmarkStart w:id="2346" w:name="_Toc107829594"/>
      <w:bookmarkStart w:id="2347" w:name="_Toc112703353"/>
      <w:bookmarkStart w:id="2348" w:name="_Toc162627600"/>
      <w:bookmarkEnd w:id="2341"/>
      <w:r w:rsidRPr="00FF27EE">
        <w:t>8.</w:t>
      </w:r>
      <w:r>
        <w:t>20</w:t>
      </w:r>
      <w:r w:rsidRPr="00FF27EE">
        <w:tab/>
      </w:r>
      <w:bookmarkEnd w:id="2342"/>
      <w:bookmarkEnd w:id="2343"/>
      <w:r w:rsidR="005A166A">
        <w:t>Void</w:t>
      </w:r>
      <w:bookmarkEnd w:id="2344"/>
      <w:bookmarkEnd w:id="2345"/>
      <w:bookmarkEnd w:id="2346"/>
      <w:bookmarkEnd w:id="2347"/>
      <w:bookmarkEnd w:id="2348"/>
    </w:p>
    <w:p w14:paraId="601C035E" w14:textId="7EB57B92" w:rsidR="00FF5EBC" w:rsidRDefault="00320F92" w:rsidP="00320F92">
      <w:pPr>
        <w:pStyle w:val="Heading2"/>
        <w:rPr>
          <w:rFonts w:eastAsia="SimSun"/>
          <w:lang w:eastAsia="zh-CN"/>
        </w:rPr>
      </w:pPr>
      <w:bookmarkStart w:id="2349" w:name="_CR8_x21"/>
      <w:bookmarkStart w:id="2350" w:name="_CR8_21"/>
      <w:bookmarkStart w:id="2351" w:name="_Toc120012824"/>
      <w:bookmarkStart w:id="2352" w:name="_Toc51971240"/>
      <w:bookmarkStart w:id="2353" w:name="_Toc109153728"/>
      <w:bookmarkStart w:id="2354" w:name="_Toc37231839"/>
      <w:bookmarkStart w:id="2355" w:name="_Toc46501892"/>
      <w:bookmarkStart w:id="2356" w:name="_Toc52551223"/>
      <w:bookmarkStart w:id="2357" w:name="_Toc105152505"/>
      <w:bookmarkStart w:id="2358" w:name="_Toc99123633"/>
      <w:bookmarkStart w:id="2359" w:name="_Toc105174311"/>
      <w:bookmarkStart w:id="2360" w:name="_Toc99662438"/>
      <w:bookmarkStart w:id="2361" w:name="_Toc36552917"/>
      <w:bookmarkStart w:id="2362" w:name="_Toc106108904"/>
      <w:bookmarkStart w:id="2363" w:name="_Toc29503887"/>
      <w:bookmarkStart w:id="2364" w:name="_Toc45897418"/>
      <w:bookmarkStart w:id="2365" w:name="_Toc51745618"/>
      <w:bookmarkStart w:id="2366" w:name="_Toc29503303"/>
      <w:bookmarkStart w:id="2367" w:name="_Toc112756956"/>
      <w:bookmarkStart w:id="2368" w:name="_Toc64445882"/>
      <w:bookmarkStart w:id="2369" w:name="_Toc88651841"/>
      <w:bookmarkStart w:id="2370" w:name="_Toc106109309"/>
      <w:bookmarkStart w:id="2371" w:name="_Toc107409767"/>
      <w:bookmarkStart w:id="2372" w:name="_Toc29504471"/>
      <w:bookmarkStart w:id="2373" w:name="_Toc45720149"/>
      <w:bookmarkStart w:id="2374" w:name="_Toc97890884"/>
      <w:bookmarkStart w:id="2375" w:name="_Toc113825120"/>
      <w:bookmarkStart w:id="2376" w:name="_Toc36554644"/>
      <w:bookmarkStart w:id="2377" w:name="_Toc45658329"/>
      <w:bookmarkStart w:id="2378" w:name="_Toc45798029"/>
      <w:bookmarkStart w:id="2379" w:name="_Toc20954866"/>
      <w:bookmarkStart w:id="2380" w:name="_Toc45651897"/>
      <w:bookmarkStart w:id="2381" w:name="_Toc105174462"/>
      <w:bookmarkStart w:id="2382" w:name="_Toc112756989"/>
      <w:bookmarkStart w:id="2383" w:name="_Toc73981752"/>
      <w:bookmarkStart w:id="2384" w:name="_Toc98868178"/>
      <w:bookmarkStart w:id="2385" w:name="_Toc106109299"/>
      <w:bookmarkStart w:id="2386" w:name="_Toc120537450"/>
      <w:bookmarkStart w:id="2387" w:name="_Toc162627601"/>
      <w:bookmarkEnd w:id="2349"/>
      <w:bookmarkEnd w:id="2350"/>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388" w:name="_CR8_x21_y1"/>
      <w:bookmarkStart w:id="2389" w:name="_CR8_21_1"/>
      <w:bookmarkStart w:id="2390" w:name="_Toc120012825"/>
      <w:bookmarkEnd w:id="2351"/>
      <w:bookmarkEnd w:id="2387"/>
      <w:bookmarkEnd w:id="2388"/>
      <w:bookmarkEnd w:id="2389"/>
    </w:p>
    <w:p w14:paraId="0ACEB774" w14:textId="118F0614" w:rsidR="00FF5EBC" w:rsidRDefault="00320F92" w:rsidP="00320F92">
      <w:pPr>
        <w:pStyle w:val="Heading3"/>
      </w:pPr>
      <w:bookmarkStart w:id="2391" w:name="_Toc162627602"/>
      <w:r w:rsidRPr="00BB3B1E">
        <w:t>8.</w:t>
      </w:r>
      <w:r>
        <w:t>21</w:t>
      </w:r>
      <w:r w:rsidRPr="00BB3B1E">
        <w:t>.</w:t>
      </w:r>
      <w:r>
        <w:t>1</w:t>
      </w:r>
      <w:r w:rsidRPr="00BB3B1E">
        <w:tab/>
      </w:r>
      <w:bookmarkEnd w:id="2390"/>
      <w:r w:rsidR="00F66623">
        <w:rPr>
          <w:rFonts w:eastAsia="SimSun" w:hint="eastAsia"/>
          <w:lang w:val="en-US" w:eastAsia="zh-CN"/>
        </w:rPr>
        <w:t xml:space="preserve">Network Controlled Repeater </w:t>
      </w:r>
      <w:r w:rsidRPr="00BB3B1E">
        <w:t>Integration Procedure</w:t>
      </w:r>
      <w:bookmarkEnd w:id="2352"/>
      <w:bookmarkEnd w:id="2353"/>
      <w:bookmarkEnd w:id="2354"/>
      <w:bookmarkEnd w:id="2355"/>
      <w:bookmarkEnd w:id="2356"/>
      <w:bookmarkEnd w:id="2391"/>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08" type="#_x0000_t75" style="width:324pt;height:168pt" o:ole="">
            <v:imagedata r:id="rId175" o:title=""/>
          </v:shape>
          <o:OLEObject Type="Embed" ProgID="Mscgen.Chart" ShapeID="_x0000_i1108" DrawAspect="Content" ObjectID="_1773241221" r:id="rId176"/>
        </w:object>
      </w:r>
      <w:bookmarkStart w:id="2392" w:name="_CRFigure8_x21_y11"/>
      <w:bookmarkStart w:id="2393" w:name="_CRFigure8_21_11"/>
    </w:p>
    <w:p w14:paraId="5D5817C7" w14:textId="281960F4" w:rsidR="00320F92" w:rsidRDefault="00320F92" w:rsidP="00320F92">
      <w:pPr>
        <w:pStyle w:val="TF"/>
      </w:pPr>
      <w:r>
        <w:t xml:space="preserve">Figure </w:t>
      </w:r>
      <w:bookmarkEnd w:id="2392"/>
      <w:bookmarkEnd w:id="2393"/>
      <w:r>
        <w:t xml:space="preserve">8.21.1-1: The </w:t>
      </w:r>
      <w:r>
        <w:rPr>
          <w:lang w:eastAsia="ja-JP"/>
        </w:rPr>
        <w:t>integration</w:t>
      </w:r>
      <w:r>
        <w:t xml:space="preserve"> procedure for </w:t>
      </w:r>
      <w:r w:rsidR="00F66623">
        <w:rPr>
          <w:rFonts w:eastAsia="SimSun" w:hint="eastAsia"/>
          <w:lang w:val="en-US" w:eastAsia="zh-CN"/>
        </w:rPr>
        <w:t>Network Controlled Repeater</w:t>
      </w:r>
    </w:p>
    <w:p w14:paraId="78788E35" w14:textId="65241DDE" w:rsidR="00FC1480" w:rsidRPr="009010F4" w:rsidRDefault="00FC1480" w:rsidP="009010F4">
      <w:pPr>
        <w:pStyle w:val="B1"/>
        <w:rPr>
          <w:lang w:eastAsia="en-US"/>
        </w:rPr>
      </w:pPr>
      <w:bookmarkStart w:id="2394" w:name="_CR8_22"/>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94"/>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395" w:name="_Toc162627603"/>
      <w:r>
        <w:rPr>
          <w:rFonts w:hint="eastAsia"/>
        </w:rPr>
        <w:t>8</w:t>
      </w:r>
      <w:r>
        <w:t>.22</w:t>
      </w:r>
      <w:r>
        <w:tab/>
      </w:r>
      <w:r>
        <w:rPr>
          <w:rFonts w:hint="eastAsia"/>
        </w:rPr>
        <w:t>Overall procedures for multi-path support</w:t>
      </w:r>
      <w:bookmarkEnd w:id="2395"/>
    </w:p>
    <w:p w14:paraId="37F1C649" w14:textId="6ABE870B" w:rsidR="00782E5D" w:rsidRDefault="00782E5D" w:rsidP="00782E5D">
      <w:pPr>
        <w:pStyle w:val="Heading3"/>
      </w:pPr>
      <w:bookmarkStart w:id="2396" w:name="_CR8_22_1"/>
      <w:bookmarkStart w:id="2397" w:name="_Toc162627604"/>
      <w:bookmarkEnd w:id="2396"/>
      <w:r>
        <w:rPr>
          <w:rFonts w:hint="eastAsia"/>
        </w:rPr>
        <w:t>8.</w:t>
      </w:r>
      <w:r>
        <w:t>22</w:t>
      </w:r>
      <w:r>
        <w:rPr>
          <w:rFonts w:hint="eastAsia"/>
        </w:rPr>
        <w:t>.1</w:t>
      </w:r>
      <w:r>
        <w:tab/>
      </w:r>
      <w:r>
        <w:rPr>
          <w:rFonts w:hint="eastAsia"/>
        </w:rPr>
        <w:t>Inter-DU direct path addition on top of indirect path</w:t>
      </w:r>
      <w:bookmarkEnd w:id="2397"/>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bookmarkStart w:id="2398" w:name="_CRFigure8_22_11"/>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09" type="#_x0000_t75" style="width:481.35pt;height:501.35pt" o:ole="">
            <v:imagedata r:id="rId177" o:title=""/>
          </v:shape>
          <o:OLEObject Type="Embed" ProgID="Visio.Drawing.15" ShapeID="_x0000_i1109" DrawAspect="Content" ObjectID="_1773241222" r:id="rId178"/>
        </w:object>
      </w:r>
    </w:p>
    <w:p w14:paraId="211A5763" w14:textId="24CA32BC" w:rsidR="00782E5D" w:rsidRDefault="006706EA" w:rsidP="006706EA">
      <w:pPr>
        <w:pStyle w:val="TF"/>
        <w:rPr>
          <w:lang w:val="en-US" w:eastAsia="zh-CN"/>
        </w:rPr>
      </w:pPr>
      <w:r>
        <w:rPr>
          <w:lang w:val="en-US" w:eastAsia="zh-CN"/>
        </w:rPr>
        <w:t>F</w:t>
      </w:r>
      <w:r w:rsidR="00782E5D">
        <w:rPr>
          <w:lang w:val="en-US" w:eastAsia="zh-CN"/>
        </w:rPr>
        <w:t xml:space="preserve">igure </w:t>
      </w:r>
      <w:bookmarkEnd w:id="2398"/>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lastRenderedPageBreak/>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399" w:name="_CR8_22_2"/>
      <w:bookmarkStart w:id="2400" w:name="_Toc162627605"/>
      <w:bookmarkEnd w:id="2399"/>
      <w:r>
        <w:rPr>
          <w:rFonts w:hint="eastAsia"/>
        </w:rPr>
        <w:t>8.</w:t>
      </w:r>
      <w:r>
        <w:t>22</w:t>
      </w:r>
      <w:r>
        <w:rPr>
          <w:rFonts w:hint="eastAsia"/>
        </w:rPr>
        <w:t>.2</w:t>
      </w:r>
      <w:r>
        <w:tab/>
      </w:r>
      <w:r>
        <w:rPr>
          <w:rFonts w:hint="eastAsia"/>
        </w:rPr>
        <w:t>Inter-DU indirect path addition on top of direct path</w:t>
      </w:r>
      <w:bookmarkEnd w:id="2400"/>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bookmarkStart w:id="2401" w:name="_CRFigure8_22_21Signallingprocedureofin"/>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0" type="#_x0000_t75" alt="" style="width:466.65pt;height:396pt" o:ole="">
            <v:imagedata r:id="rId179" o:title=""/>
          </v:shape>
          <o:OLEObject Type="Embed" ProgID="Visio.Drawing.15" ShapeID="_x0000_i1110" DrawAspect="Content" ObjectID="_1773241223" r:id="rId180"/>
        </w:object>
      </w:r>
    </w:p>
    <w:p w14:paraId="01FFFD66" w14:textId="1D5A5501" w:rsidR="00782E5D" w:rsidRDefault="006706EA" w:rsidP="006706EA">
      <w:pPr>
        <w:pStyle w:val="TF"/>
        <w:rPr>
          <w:lang w:val="en-US" w:eastAsia="zh-CN"/>
        </w:rPr>
      </w:pPr>
      <w:r>
        <w:rPr>
          <w:lang w:val="en-US" w:eastAsia="zh-CN"/>
        </w:rPr>
        <w:t>F</w:t>
      </w:r>
      <w:r w:rsidR="00782E5D">
        <w:rPr>
          <w:lang w:val="en-US" w:eastAsia="zh-CN"/>
        </w:rPr>
        <w:t xml:space="preserve">igure </w:t>
      </w:r>
      <w:bookmarkEnd w:id="2401"/>
      <w:r w:rsidR="00782E5D">
        <w:rPr>
          <w:lang w:val="en-US" w:eastAsia="zh-CN"/>
        </w:rPr>
        <w:t>8.22.2-1 Signalling procedure of inter-DU indirect path addition on top of direct path</w:t>
      </w:r>
    </w:p>
    <w:p w14:paraId="595BEBE8" w14:textId="1E4A62AB" w:rsidR="00FF5EBC" w:rsidRDefault="00782E5D" w:rsidP="00782E5D">
      <w:pPr>
        <w:pStyle w:val="B1"/>
      </w:pPr>
      <w:r>
        <w:rPr>
          <w:rFonts w:hint="eastAsia"/>
        </w:rPr>
        <w:t>1.</w:t>
      </w:r>
      <w:r>
        <w:rPr>
          <w:rFonts w:eastAsia="SimSun"/>
        </w:rPr>
        <w:tab/>
      </w:r>
      <w:r>
        <w:t>If the MP Remote UE is connected with the MP Relay UE using PC5 link, the Uu measurement configuration and measurement report signalling are performed between MP Remote UE and the gNB-CU to evaluate relay link measurement</w:t>
      </w:r>
      <w:r>
        <w:rPr>
          <w:rFonts w:hint="eastAsia"/>
        </w:rPr>
        <w:t xml:space="preserve"> </w:t>
      </w:r>
      <w:r>
        <w:t xml:space="preserve">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lastRenderedPageBreak/>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02" w:name="_CR8_22_3"/>
      <w:bookmarkStart w:id="2403" w:name="_Toc162627606"/>
      <w:bookmarkEnd w:id="2402"/>
      <w:r>
        <w:t>8.22.3</w:t>
      </w:r>
      <w:r>
        <w:tab/>
        <w:t>Intra-DU direct path addition on top of indirect path</w:t>
      </w:r>
      <w:bookmarkEnd w:id="2403"/>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bookmarkStart w:id="2404" w:name="_CRFigure8_22_31"/>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1" type="#_x0000_t75" alt="" style="width:394.65pt;height:392pt;mso-width-percent:0;mso-height-percent:0;mso-width-percent:0;mso-height-percent:0" o:ole="">
            <v:imagedata r:id="rId181" o:title=""/>
            <o:lock v:ext="edit" aspectratio="f"/>
          </v:shape>
          <o:OLEObject Type="Embed" ProgID="Visio.Drawing.15" ShapeID="_x0000_i1111" DrawAspect="Content" ObjectID="_1773241224" r:id="rId182"/>
        </w:object>
      </w:r>
    </w:p>
    <w:p w14:paraId="040A021E" w14:textId="5DF6021B" w:rsidR="00782E5D" w:rsidRDefault="006706EA" w:rsidP="006706EA">
      <w:pPr>
        <w:pStyle w:val="TF"/>
      </w:pPr>
      <w:r>
        <w:t>F</w:t>
      </w:r>
      <w:r w:rsidR="00782E5D">
        <w:t xml:space="preserve">igure </w:t>
      </w:r>
      <w:bookmarkEnd w:id="2404"/>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lastRenderedPageBreak/>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05" w:name="_CR8_22_4"/>
      <w:bookmarkStart w:id="2406" w:name="_Toc162627607"/>
      <w:bookmarkEnd w:id="2405"/>
      <w:r>
        <w:t>8.22.4</w:t>
      </w:r>
      <w:r>
        <w:tab/>
        <w:t>Intra-DU indirect path addition on top of direct path</w:t>
      </w:r>
      <w:bookmarkEnd w:id="2406"/>
    </w:p>
    <w:p w14:paraId="260D053C" w14:textId="35F76923" w:rsidR="00FF5EBC" w:rsidRDefault="00782E5D" w:rsidP="006706EA">
      <w:r>
        <w:rPr>
          <w:rFonts w:hint="eastAsia"/>
        </w:rPr>
        <w:t>The</w:t>
      </w:r>
      <w:r>
        <w:t xml:space="preserve"> signaling flow for intra-DU indirect path addition is shown in Fig. 8.</w:t>
      </w:r>
      <w:r w:rsidR="00E96140">
        <w:t>22</w:t>
      </w:r>
      <w:r>
        <w:t>.4-1</w:t>
      </w:r>
      <w:bookmarkStart w:id="2407" w:name="_CRFigure8_22_41"/>
      <w:r w:rsidR="006706EA">
        <w:t>.</w:t>
      </w:r>
    </w:p>
    <w:p w14:paraId="6E79481B" w14:textId="77777777" w:rsidR="006706EA" w:rsidRDefault="006706EA" w:rsidP="006706EA">
      <w:pPr>
        <w:pStyle w:val="TH"/>
      </w:pPr>
      <w:r>
        <w:rPr>
          <w:rFonts w:eastAsia="SimSun"/>
          <w:noProof/>
        </w:rPr>
        <w:object w:dxaOrig="10545" w:dyaOrig="10995" w14:anchorId="087A1E30">
          <v:shape id="_x0000_i1112" type="#_x0000_t75" alt="" style="width:378.65pt;height:446.65pt;mso-width-percent:0;mso-height-percent:0;mso-width-percent:0;mso-height-percent:0" o:ole="">
            <v:imagedata r:id="rId183" o:title=""/>
            <o:lock v:ext="edit" aspectratio="f"/>
          </v:shape>
          <o:OLEObject Type="Embed" ProgID="Visio.Drawing.15" ShapeID="_x0000_i1112" DrawAspect="Content" ObjectID="_1773241225" r:id="rId184"/>
        </w:object>
      </w:r>
    </w:p>
    <w:p w14:paraId="0CF3D0B7" w14:textId="3DD02F97" w:rsidR="00782E5D" w:rsidRDefault="006706EA" w:rsidP="006706EA">
      <w:pPr>
        <w:pStyle w:val="TF"/>
      </w:pPr>
      <w:r>
        <w:t>F</w:t>
      </w:r>
      <w:r w:rsidR="00782E5D">
        <w:t xml:space="preserve">igure </w:t>
      </w:r>
      <w:bookmarkEnd w:id="2407"/>
      <w:r w:rsidR="00782E5D">
        <w:t>8.22.4-1: Signalling procedure of intra-DU indirect path addition on top of direct path</w:t>
      </w:r>
    </w:p>
    <w:p w14:paraId="595D7837" w14:textId="49018A1A" w:rsidR="00FF5EBC" w:rsidRDefault="00782E5D" w:rsidP="00782E5D">
      <w:pPr>
        <w:pStyle w:val="B1"/>
      </w:pPr>
      <w:r>
        <w:rPr>
          <w:rFonts w:hint="eastAsia"/>
        </w:rPr>
        <w:t>1.</w:t>
      </w:r>
      <w:r>
        <w:rPr>
          <w:rFonts w:eastAsia="SimSun"/>
        </w:rPr>
        <w:tab/>
      </w:r>
      <w:r>
        <w:t xml:space="preserve">If the </w:t>
      </w:r>
      <w:r>
        <w:rPr>
          <w:rFonts w:eastAsia="SimSun"/>
        </w:rPr>
        <w:t>MP R</w:t>
      </w:r>
      <w:r>
        <w:t xml:space="preserve">emote UE is connected with the </w:t>
      </w:r>
      <w:r>
        <w:rPr>
          <w:rFonts w:eastAsia="SimSun"/>
        </w:rPr>
        <w:t>MP R</w:t>
      </w:r>
      <w:r>
        <w:t xml:space="preserve">elay UE using PC5 link, the Uu measurement configuration and measurement report signalling are performed between </w:t>
      </w:r>
      <w:r>
        <w:rPr>
          <w:rFonts w:eastAsia="SimSun"/>
        </w:rPr>
        <w:t>MP R</w:t>
      </w:r>
      <w:r>
        <w:t>emote UE and gNB-CU to evaluate relay link measurement</w:t>
      </w:r>
      <w:r>
        <w:rPr>
          <w:rFonts w:hint="eastAsia"/>
        </w:rPr>
        <w:t xml:space="preserve"> </w:t>
      </w:r>
      <w:r>
        <w:t xml:space="preserve">and Uu link measurement. The </w:t>
      </w:r>
      <w:r>
        <w:rPr>
          <w:rFonts w:eastAsia="SimSun"/>
        </w:rPr>
        <w:t>MP R</w:t>
      </w:r>
      <w:r>
        <w:t xml:space="preserve">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lastRenderedPageBreak/>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08" w:name="_CR8_23"/>
      <w:bookmarkStart w:id="2409" w:name="_Toc162627608"/>
      <w:bookmarkEnd w:id="2408"/>
      <w:r>
        <w:t>8.23</w:t>
      </w:r>
      <w:r>
        <w:tab/>
        <w:t>Mobile IAB migration procedures</w:t>
      </w:r>
      <w:bookmarkEnd w:id="2409"/>
    </w:p>
    <w:p w14:paraId="405E3DC9" w14:textId="64827C4D" w:rsidR="006A1DEB" w:rsidRDefault="006A1DEB" w:rsidP="006A1DEB">
      <w:pPr>
        <w:pStyle w:val="Heading3"/>
      </w:pPr>
      <w:bookmarkStart w:id="2410" w:name="_CR8_23_1"/>
      <w:bookmarkStart w:id="2411" w:name="_Toc162627609"/>
      <w:bookmarkEnd w:id="2410"/>
      <w:r>
        <w:t>8.23.1</w:t>
      </w:r>
      <w:r w:rsidR="00B0289C">
        <w:tab/>
      </w:r>
      <w:r>
        <w:t>Migration of mobile IAB-MT via Xn handover</w:t>
      </w:r>
      <w:bookmarkEnd w:id="2411"/>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13D9FEA8" w:rsidR="00FF5EBC" w:rsidRDefault="006A1DEB" w:rsidP="006A1DEB">
      <w:r>
        <w:t xml:space="preserve">Figure 8.23.1-1 shows an example of mobile IAB-MT migration via Xn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w:t>
      </w:r>
      <w:r w:rsidRPr="002E1D0C">
        <w:t xml:space="preserve"> </w:t>
      </w:r>
      <w:r>
        <w:t xml:space="preserve">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3" type="#_x0000_t75" style="width:478.65pt;height:136.65pt" o:ole="">
            <v:imagedata r:id="rId185" o:title=""/>
          </v:shape>
          <o:OLEObject Type="Embed" ProgID="Mscgen.Chart" ShapeID="_x0000_i1113" DrawAspect="Content" ObjectID="_1773241226" r:id="rId186"/>
        </w:object>
      </w:r>
    </w:p>
    <w:p w14:paraId="2D9487FD" w14:textId="5E5CB400" w:rsidR="006A1DEB" w:rsidRPr="009010F4" w:rsidRDefault="006A1DEB" w:rsidP="006A1DEB">
      <w:pPr>
        <w:pStyle w:val="TF"/>
      </w:pPr>
      <w:bookmarkStart w:id="2412" w:name="_CRFigure8_23_11"/>
      <w:r>
        <w:rPr>
          <w:bCs/>
        </w:rPr>
        <w:t xml:space="preserve">Figure </w:t>
      </w:r>
      <w:bookmarkEnd w:id="2412"/>
      <w:r>
        <w:rPr>
          <w:bCs/>
        </w:rPr>
        <w:t>8.23.1-1: Procedure for Xn-based migration of mobile IAB-MT</w:t>
      </w:r>
    </w:p>
    <w:p w14:paraId="05350296" w14:textId="2D0B2396" w:rsidR="00FC1480" w:rsidRDefault="00FC1480" w:rsidP="00FC1480">
      <w:pPr>
        <w:pStyle w:val="B1"/>
      </w:pPr>
      <w:bookmarkStart w:id="2413" w:name="_CR8_23_2"/>
      <w:bookmarkEnd w:id="2413"/>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1F60FFF2"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 to the target path using the new TNL address information of the IAB-MT. In this step, the mobile IAB-node corresponds to the migrating IAB-node, and the F1-terminating IAB-donor-CU corresponds to the source IAB-donor-CU.</w:t>
      </w:r>
    </w:p>
    <w:p w14:paraId="65FC6F8F" w14:textId="21AC3D71" w:rsidR="00FC1480" w:rsidRDefault="00FC1480" w:rsidP="00FC1480">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1735BFB3" w14:textId="7A9424EA"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14" w:name="_Toc162627610"/>
      <w:r>
        <w:t>8.23.2</w:t>
      </w:r>
      <w:r w:rsidR="00B0289C">
        <w:tab/>
      </w:r>
      <w:r>
        <w:t>Migration of mobile IAB-MT via NG handover</w:t>
      </w:r>
      <w:bookmarkEnd w:id="2414"/>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bookmarkStart w:id="2415" w:name="_CRFigure8_23_21"/>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4" type="#_x0000_t75" style="width:478.65pt;height:79.35pt" o:ole="">
            <v:imagedata r:id="rId187" o:title=""/>
          </v:shape>
          <o:OLEObject Type="Embed" ProgID="Mscgen.Chart" ShapeID="_x0000_i1114" DrawAspect="Content" ObjectID="_1773241227" r:id="rId188"/>
        </w:object>
      </w:r>
    </w:p>
    <w:p w14:paraId="2E6AC0B2" w14:textId="1AE29999" w:rsidR="006A1DEB" w:rsidRPr="009010F4" w:rsidRDefault="00C67B15" w:rsidP="00C67B15">
      <w:pPr>
        <w:pStyle w:val="TF"/>
      </w:pPr>
      <w:r w:rsidRPr="007F2CD6">
        <w:t>F</w:t>
      </w:r>
      <w:r w:rsidR="006A1DEB" w:rsidRPr="007F2CD6">
        <w:t xml:space="preserve">igure </w:t>
      </w:r>
      <w:bookmarkEnd w:id="2415"/>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bookmarkStart w:id="2416" w:name="_CR8_23_3"/>
      <w:bookmarkEnd w:id="2416"/>
    </w:p>
    <w:p w14:paraId="0D491643" w14:textId="5609CC9D" w:rsidR="006A1DEB" w:rsidRPr="006A1DEB" w:rsidRDefault="006A1DEB" w:rsidP="006A1DEB">
      <w:pPr>
        <w:pStyle w:val="Heading3"/>
      </w:pPr>
      <w:bookmarkStart w:id="2417" w:name="_Toc162627611"/>
      <w:r w:rsidRPr="006A1DEB">
        <w:t>8.23.3</w:t>
      </w:r>
      <w:r w:rsidR="00B0289C">
        <w:tab/>
      </w:r>
      <w:r w:rsidRPr="006A1DEB">
        <w:t>Mobile IAB-DU migration procedure</w:t>
      </w:r>
      <w:bookmarkEnd w:id="2417"/>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5" type="#_x0000_t75" style="width:479.35pt;height:142.65pt" o:ole="">
            <v:imagedata r:id="rId189" o:title=""/>
          </v:shape>
          <o:OLEObject Type="Embed" ProgID="Mscgen.Chart" ShapeID="_x0000_i1115" DrawAspect="Content" ObjectID="_1773241228" r:id="rId190"/>
        </w:object>
      </w:r>
    </w:p>
    <w:p w14:paraId="7E03412F" w14:textId="1F91206E" w:rsidR="006A1DEB" w:rsidRPr="00A82CB5" w:rsidRDefault="006A1DEB" w:rsidP="006A1DEB">
      <w:pPr>
        <w:pStyle w:val="TF"/>
        <w:rPr>
          <w:lang w:val="fr-FR"/>
        </w:rPr>
      </w:pPr>
      <w:bookmarkStart w:id="2418" w:name="_CRFigure8_23_31"/>
      <w:r w:rsidRPr="00A82CB5">
        <w:rPr>
          <w:lang w:val="fr-FR"/>
        </w:rPr>
        <w:t xml:space="preserve">Figure </w:t>
      </w:r>
      <w:bookmarkEnd w:id="2418"/>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w:t>
      </w:r>
      <w:r w:rsidR="006A1DEB">
        <w:rPr>
          <w:lang w:eastAsia="zh-CN"/>
        </w:rPr>
        <w:lastRenderedPageBreak/>
        <w:t xml:space="preserve">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19" w:name="_CR8_23_4"/>
      <w:bookmarkStart w:id="2420" w:name="_Toc162627612"/>
      <w:bookmarkEnd w:id="2419"/>
      <w:r w:rsidRPr="00325AFC">
        <w:t>8.</w:t>
      </w:r>
      <w:r>
        <w:t>23</w:t>
      </w:r>
      <w:r w:rsidRPr="00325AFC">
        <w:t>.</w:t>
      </w:r>
      <w:r>
        <w:t>4</w:t>
      </w:r>
      <w:r w:rsidR="00B0289C">
        <w:tab/>
      </w:r>
      <w:r w:rsidRPr="00325AFC">
        <w:t>Mobile IAB-</w:t>
      </w:r>
      <w:r>
        <w:t>node RLF recovery</w:t>
      </w:r>
      <w:bookmarkEnd w:id="2420"/>
    </w:p>
    <w:p w14:paraId="594F5337" w14:textId="1CCE13AF" w:rsidR="00C67B15" w:rsidRDefault="00C67B15" w:rsidP="00C67B15">
      <w:r>
        <w:t xml:space="preserve">When the </w:t>
      </w:r>
      <w:r>
        <w:rPr>
          <w:rFonts w:eastAsia="MS Mincho"/>
          <w:lang w:eastAsia="ja-JP"/>
        </w:rPr>
        <w:t xml:space="preserve">mobile </w:t>
      </w:r>
      <w:r w:rsidRPr="009301EB">
        <w:rPr>
          <w:rFonts w:eastAsia="MS Mincho"/>
          <w:lang w:eastAsia="ja-JP"/>
        </w:rPr>
        <w:t xml:space="preserve">IAB-MT </w:t>
      </w:r>
      <w:r>
        <w:rPr>
          <w:rFonts w:eastAsia="MS Mincho"/>
          <w:lang w:eastAsia="ja-JP"/>
        </w:rPr>
        <w:t>detects</w:t>
      </w:r>
      <w:r w:rsidRPr="009301EB">
        <w:rPr>
          <w:rFonts w:eastAsia="MS Mincho"/>
          <w:lang w:eastAsia="ja-JP"/>
        </w:rPr>
        <w:t xml:space="preserve"> backhaul RLF</w:t>
      </w:r>
      <w:r>
        <w:rPr>
          <w:rFonts w:eastAsia="MS Mincho"/>
          <w:lang w:eastAsia="ja-JP"/>
        </w:rPr>
        <w:t>, the mobile IAB-MT can perform</w:t>
      </w:r>
      <w:r w:rsidRPr="009301EB">
        <w:rPr>
          <w:rFonts w:eastAsia="MS Mincho"/>
          <w:lang w:eastAsia="ja-JP"/>
        </w:rPr>
        <w:t xml:space="preserve"> inter-CU backhaul RLF recovery procedure to another parent node underneath </w:t>
      </w:r>
      <w:r>
        <w:rPr>
          <w:rFonts w:eastAsia="MS Mincho"/>
          <w:lang w:eastAsia="ja-JP"/>
        </w:rPr>
        <w:t xml:space="preserve">a </w:t>
      </w:r>
      <w:r w:rsidRPr="009301EB">
        <w:rPr>
          <w:rFonts w:eastAsia="MS Mincho"/>
          <w:lang w:eastAsia="ja-JP"/>
        </w:rPr>
        <w:t>different IAB-donor-CU</w:t>
      </w:r>
      <w:r>
        <w:rPr>
          <w:rFonts w:eastAsia="MS Mincho"/>
          <w:lang w:eastAsia="ja-JP"/>
        </w:rPr>
        <w:t xml:space="preserve">. </w:t>
      </w:r>
      <w:r>
        <w:t>In case the mobile IAB-MT and the mobile IAB-DU connect to the same IAB</w:t>
      </w:r>
      <w:r>
        <w:rPr>
          <w:rFonts w:hint="eastAsia"/>
          <w:lang w:eastAsia="zh-CN"/>
        </w:rPr>
        <w:t>-</w:t>
      </w:r>
      <w:r>
        <w:t>donors before the backhaul RLF, the</w:t>
      </w:r>
      <w:r>
        <w:rPr>
          <w:rFonts w:eastAsia="MS Mincho"/>
          <w:lang w:eastAsia="ja-JP"/>
        </w:rPr>
        <w:t xml:space="preserve"> procedure is the same as defined in steps 1-18 of the </w:t>
      </w:r>
      <w:r w:rsidRPr="006727FF">
        <w:t>IAB inter-CU backhaul RLF recovery procedure</w:t>
      </w:r>
      <w:r>
        <w:t xml:space="preserve"> described in </w:t>
      </w:r>
      <w:r>
        <w:rPr>
          <w:lang w:eastAsia="ja-JP"/>
        </w:rPr>
        <w:t>clause</w:t>
      </w:r>
      <w:r>
        <w:t xml:space="preserve"> 8.17.4, where the mobile IAB-node corresponds to the Recovery IAB-node.</w:t>
      </w:r>
    </w:p>
    <w:p w14:paraId="677BC75F" w14:textId="2F73DA0A" w:rsidR="006A1DEB" w:rsidRDefault="00C67B15" w:rsidP="00C67B15">
      <w:r>
        <w:t>In case the mobile IAB-MT and the mobile IAB-DU connect to different IAB</w:t>
      </w:r>
      <w:r>
        <w:rPr>
          <w:rFonts w:hint="eastAsia"/>
          <w:lang w:eastAsia="zh-CN"/>
        </w:rPr>
        <w:t>-</w:t>
      </w:r>
      <w:r>
        <w:t>donors before the backhaul RLF</w:t>
      </w:r>
      <w:r>
        <w:rPr>
          <w:lang w:eastAsia="zh-CN"/>
        </w:rPr>
        <w:t>, the procedure for the backhaul RLF recovery is shown in Figure</w:t>
      </w:r>
      <w:r w:rsidRPr="00243955">
        <w:t xml:space="preserve"> </w:t>
      </w:r>
      <w:r w:rsidRPr="00243955">
        <w:rPr>
          <w:lang w:eastAsia="zh-CN"/>
        </w:rPr>
        <w:t>8.23.4-X</w:t>
      </w:r>
      <w:r>
        <w:rPr>
          <w:lang w:eastAsia="zh-CN"/>
        </w:rPr>
        <w:t>.</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6" type="#_x0000_t75" style="width:478.65pt;height:130.65pt" o:ole="">
            <v:imagedata r:id="rId191" o:title=""/>
          </v:shape>
          <o:OLEObject Type="Embed" ProgID="Mscgen.Chart" ShapeID="_x0000_i1116" DrawAspect="Content" ObjectID="_1773241229" r:id="rId192"/>
        </w:object>
      </w:r>
    </w:p>
    <w:p w14:paraId="322468B6" w14:textId="1D5CA834" w:rsidR="00C67B15" w:rsidRPr="00C67B15" w:rsidRDefault="00C67B15" w:rsidP="00C67B15">
      <w:pPr>
        <w:pStyle w:val="TF"/>
      </w:pPr>
      <w:r w:rsidRPr="00C67B15">
        <w:t>Figure 8.23.4-X: Procedure for RLF recovery of mobile IAB-node</w:t>
      </w:r>
    </w:p>
    <w:p w14:paraId="3CE73931" w14:textId="11934AEE"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 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bookmarkStart w:id="2421" w:name="_CR8_24"/>
      <w:bookmarkEnd w:id="2421"/>
    </w:p>
    <w:p w14:paraId="572389A8" w14:textId="1B9F1B2F" w:rsidR="007167CC" w:rsidRDefault="007167CC" w:rsidP="007167CC">
      <w:pPr>
        <w:pStyle w:val="Heading2"/>
      </w:pPr>
      <w:bookmarkStart w:id="2422" w:name="_Toc162627613"/>
      <w:r>
        <w:t>8.24</w:t>
      </w:r>
      <w:r>
        <w:tab/>
        <w:t>Timing resiliency service</w:t>
      </w:r>
      <w:bookmarkEnd w:id="2422"/>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423" w:name="_CR8_24_1"/>
      <w:bookmarkStart w:id="2424" w:name="_Toc162627614"/>
      <w:bookmarkEnd w:id="2423"/>
      <w:r>
        <w:t>8.24.1</w:t>
      </w:r>
      <w:r>
        <w:tab/>
        <w:t>RAN TSS reporting towards the CN</w:t>
      </w:r>
      <w:bookmarkEnd w:id="2424"/>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7" type="#_x0000_t75" style="width:483.35pt;height:240.65pt" o:ole="">
            <v:imagedata r:id="rId193" o:title=""/>
          </v:shape>
          <o:OLEObject Type="Embed" ProgID="Visio.Drawing.15" ShapeID="_x0000_i1117" DrawAspect="Content" ObjectID="_1773241230" r:id="rId194"/>
        </w:object>
      </w:r>
      <w:bookmarkStart w:id="2425" w:name="_CRFigure8_24_11"/>
    </w:p>
    <w:p w14:paraId="4BC5053B" w14:textId="58EFCC16" w:rsidR="00FF5EBC" w:rsidRDefault="007167CC" w:rsidP="007167CC">
      <w:pPr>
        <w:pStyle w:val="TF"/>
        <w:rPr>
          <w:lang w:eastAsia="zh-CN"/>
        </w:rPr>
      </w:pPr>
      <w:r>
        <w:rPr>
          <w:lang w:eastAsia="zh-CN"/>
        </w:rPr>
        <w:t xml:space="preserve">Figure </w:t>
      </w:r>
      <w:bookmarkEnd w:id="2425"/>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26" w:name="_CR8_24_2"/>
      <w:bookmarkStart w:id="2427" w:name="_Toc162627615"/>
      <w:bookmarkEnd w:id="2426"/>
      <w:r>
        <w:t>8.24.2</w:t>
      </w:r>
      <w:r>
        <w:tab/>
        <w:t>RAN TSS reporting towards the UE</w:t>
      </w:r>
      <w:bookmarkEnd w:id="2427"/>
    </w:p>
    <w:p w14:paraId="7A668DC9" w14:textId="0BFB72A3" w:rsidR="007167CC" w:rsidRDefault="007167CC" w:rsidP="009010F4">
      <w:r>
        <w:rPr>
          <w:lang w:val="en-US"/>
        </w:rPr>
        <w:t>The signaling flow for RAN TSS reporting towards the UE in RRC_CONNECTED state is shown in Figure 8.24.2-1.</w:t>
      </w:r>
      <w:bookmarkStart w:id="2428" w:name="MCCQCTEMPBM_00000059"/>
      <w:bookmarkStart w:id="2429" w:name="MCCQCTEMPBM_00000066"/>
      <w:r>
        <w:fldChar w:fldCharType="begin"/>
      </w:r>
      <w:r>
        <w:fldChar w:fldCharType="end"/>
      </w:r>
      <w:bookmarkStart w:id="2430" w:name="MCCQCTEMPBM_00000060"/>
      <w:bookmarkStart w:id="2431" w:name="MCCQCTEMPBM_00000067"/>
      <w:bookmarkEnd w:id="2428"/>
      <w:bookmarkEnd w:id="2429"/>
      <w:r>
        <w:fldChar w:fldCharType="begin"/>
      </w:r>
      <w:r>
        <w:fldChar w:fldCharType="end"/>
      </w:r>
      <w:bookmarkEnd w:id="2430"/>
      <w:bookmarkEnd w:id="2431"/>
    </w:p>
    <w:p w14:paraId="27D37532" w14:textId="77777777" w:rsidR="007167CC" w:rsidRDefault="007167CC" w:rsidP="007167CC">
      <w:pPr>
        <w:pStyle w:val="TH"/>
      </w:pPr>
      <w:r>
        <w:object w:dxaOrig="10230" w:dyaOrig="3825" w14:anchorId="3DA752E2">
          <v:shape id="_x0000_i1118" type="#_x0000_t75" style="width:512pt;height:190.65pt" o:ole="">
            <v:imagedata r:id="rId195" o:title=""/>
          </v:shape>
          <o:OLEObject Type="Embed" ProgID="Visio.Drawing.15" ShapeID="_x0000_i1118" DrawAspect="Content" ObjectID="_1773241231" r:id="rId196"/>
        </w:object>
      </w:r>
    </w:p>
    <w:p w14:paraId="4B5A42A4" w14:textId="48A770B7" w:rsidR="007167CC" w:rsidRDefault="007167CC" w:rsidP="007167CC">
      <w:pPr>
        <w:pStyle w:val="TF"/>
        <w:rPr>
          <w:lang w:eastAsia="zh-CN"/>
        </w:rPr>
      </w:pPr>
      <w:bookmarkStart w:id="2432" w:name="_CRFigure8_24_21"/>
      <w:r>
        <w:rPr>
          <w:lang w:eastAsia="zh-CN"/>
        </w:rPr>
        <w:t xml:space="preserve">Figure </w:t>
      </w:r>
      <w:bookmarkEnd w:id="2432"/>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33" w:name="_CR9"/>
      <w:bookmarkStart w:id="2434" w:name="_Toc98351813"/>
      <w:bookmarkStart w:id="2435" w:name="_Toc98748111"/>
      <w:bookmarkStart w:id="2436" w:name="_Toc105704505"/>
      <w:bookmarkStart w:id="2437" w:name="_Toc106108623"/>
      <w:bookmarkStart w:id="2438" w:name="_Toc107829595"/>
      <w:bookmarkStart w:id="2439" w:name="_Toc112703354"/>
      <w:bookmarkStart w:id="2440" w:name="_Toc162627616"/>
      <w:bookmarkEnd w:id="2433"/>
      <w:r w:rsidRPr="00B8401F">
        <w:lastRenderedPageBreak/>
        <w:t>9</w:t>
      </w:r>
      <w:r w:rsidRPr="00B8401F">
        <w:tab/>
        <w:t>Synchronization</w:t>
      </w:r>
      <w:bookmarkEnd w:id="1833"/>
      <w:bookmarkEnd w:id="1834"/>
      <w:bookmarkEnd w:id="1835"/>
      <w:bookmarkEnd w:id="2084"/>
      <w:bookmarkEnd w:id="2085"/>
      <w:bookmarkEnd w:id="2086"/>
      <w:bookmarkEnd w:id="2087"/>
      <w:bookmarkEnd w:id="2088"/>
      <w:bookmarkEnd w:id="2089"/>
      <w:bookmarkEnd w:id="2090"/>
      <w:bookmarkEnd w:id="2434"/>
      <w:bookmarkEnd w:id="2435"/>
      <w:bookmarkEnd w:id="2436"/>
      <w:bookmarkEnd w:id="2437"/>
      <w:bookmarkEnd w:id="2438"/>
      <w:bookmarkEnd w:id="2439"/>
      <w:bookmarkEnd w:id="2440"/>
    </w:p>
    <w:p w14:paraId="0A83E12B" w14:textId="77777777" w:rsidR="00373621" w:rsidRPr="00B8401F" w:rsidRDefault="00373621" w:rsidP="00371D61">
      <w:pPr>
        <w:pStyle w:val="Heading2"/>
      </w:pPr>
      <w:bookmarkStart w:id="2441" w:name="_CR9_1"/>
      <w:bookmarkStart w:id="2442" w:name="_Toc13919165"/>
      <w:bookmarkStart w:id="2443" w:name="_Toc29391532"/>
      <w:bookmarkStart w:id="2444" w:name="_Toc36560563"/>
      <w:bookmarkStart w:id="2445" w:name="_Toc45104826"/>
      <w:bookmarkStart w:id="2446" w:name="_Toc45883309"/>
      <w:bookmarkStart w:id="2447" w:name="_Toc51763595"/>
      <w:bookmarkStart w:id="2448" w:name="_Toc52266410"/>
      <w:bookmarkStart w:id="2449" w:name="_Toc64445188"/>
      <w:bookmarkStart w:id="2450" w:name="_Toc73980547"/>
      <w:bookmarkStart w:id="2451" w:name="_Toc88651243"/>
      <w:bookmarkStart w:id="2452" w:name="_Toc98351814"/>
      <w:bookmarkStart w:id="2453" w:name="_Toc98748112"/>
      <w:bookmarkStart w:id="2454" w:name="_Toc105704506"/>
      <w:bookmarkStart w:id="2455" w:name="_Toc106108624"/>
      <w:bookmarkStart w:id="2456" w:name="_Toc107829596"/>
      <w:bookmarkStart w:id="2457" w:name="_Toc112703355"/>
      <w:bookmarkStart w:id="2458" w:name="_Toc162627617"/>
      <w:bookmarkEnd w:id="2441"/>
      <w:r w:rsidRPr="00B8401F">
        <w:t>9.1</w:t>
      </w:r>
      <w:r w:rsidRPr="00B8401F">
        <w:tab/>
      </w:r>
      <w:r w:rsidRPr="00B8401F">
        <w:rPr>
          <w:lang w:eastAsia="ja-JP"/>
        </w:rPr>
        <w:t>gNB</w:t>
      </w:r>
      <w:r w:rsidRPr="00B8401F">
        <w:t xml:space="preserve"> Synchronization</w:t>
      </w:r>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9" type="#_x0000_t75" style="width:162pt;height:17.35pt" o:ole="">
            <v:imagedata r:id="rId197" o:title=""/>
          </v:shape>
          <o:OLEObject Type="Embed" ProgID="Equation.3" ShapeID="_x0000_i1119" DrawAspect="Content" ObjectID="_1773241232"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59" w:name="_CR10"/>
      <w:bookmarkStart w:id="2460" w:name="_Toc13919166"/>
      <w:bookmarkStart w:id="2461" w:name="_Toc29391533"/>
      <w:bookmarkStart w:id="2462" w:name="_Toc36560564"/>
      <w:bookmarkStart w:id="2463" w:name="_Toc45104827"/>
      <w:bookmarkStart w:id="2464" w:name="_Toc45883310"/>
      <w:bookmarkStart w:id="2465" w:name="_Toc51763596"/>
      <w:bookmarkStart w:id="2466" w:name="_Toc52266411"/>
      <w:bookmarkStart w:id="2467" w:name="_Toc64445189"/>
      <w:bookmarkStart w:id="2468" w:name="_Toc73980548"/>
      <w:bookmarkStart w:id="2469" w:name="_Toc88651244"/>
      <w:bookmarkStart w:id="2470" w:name="_Toc98351815"/>
      <w:bookmarkStart w:id="2471" w:name="_Toc98748113"/>
      <w:bookmarkStart w:id="2472" w:name="_Toc105704507"/>
      <w:bookmarkStart w:id="2473" w:name="_Toc106108625"/>
      <w:bookmarkStart w:id="2474" w:name="_Toc107829597"/>
      <w:bookmarkStart w:id="2475" w:name="_Toc112703356"/>
      <w:bookmarkEnd w:id="2459"/>
    </w:p>
    <w:p w14:paraId="38797603" w14:textId="77777777" w:rsidR="00373621" w:rsidRPr="00B8401F" w:rsidRDefault="00373621" w:rsidP="00371D61">
      <w:pPr>
        <w:pStyle w:val="Heading1"/>
      </w:pPr>
      <w:bookmarkStart w:id="2476" w:name="_Toc162627618"/>
      <w:r w:rsidRPr="00B8401F">
        <w:lastRenderedPageBreak/>
        <w:t>10</w:t>
      </w:r>
      <w:r w:rsidRPr="00B8401F">
        <w:tab/>
      </w:r>
      <w:r w:rsidRPr="00B8401F">
        <w:rPr>
          <w:lang w:eastAsia="ja-JP"/>
        </w:rPr>
        <w:t>NG-RAN</w:t>
      </w:r>
      <w:r w:rsidRPr="00B8401F">
        <w:t xml:space="preserve"> interfaces</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26B113A1" w14:textId="77777777" w:rsidR="00373621" w:rsidRPr="00B8401F" w:rsidRDefault="00373621" w:rsidP="00371D61">
      <w:pPr>
        <w:pStyle w:val="Heading2"/>
        <w:rPr>
          <w:lang w:eastAsia="ja-JP"/>
        </w:rPr>
      </w:pPr>
      <w:bookmarkStart w:id="2477" w:name="_CR10_1"/>
      <w:bookmarkStart w:id="2478" w:name="_Toc13919167"/>
      <w:bookmarkStart w:id="2479" w:name="_Toc29391534"/>
      <w:bookmarkStart w:id="2480" w:name="_Toc36560565"/>
      <w:bookmarkStart w:id="2481" w:name="_Toc45104828"/>
      <w:bookmarkStart w:id="2482" w:name="_Toc45883311"/>
      <w:bookmarkStart w:id="2483" w:name="_Toc51763597"/>
      <w:bookmarkStart w:id="2484" w:name="_Toc52266412"/>
      <w:bookmarkStart w:id="2485" w:name="_Toc64445190"/>
      <w:bookmarkStart w:id="2486" w:name="_Toc73980549"/>
      <w:bookmarkStart w:id="2487" w:name="_Toc88651245"/>
      <w:bookmarkStart w:id="2488" w:name="_Toc98351816"/>
      <w:bookmarkStart w:id="2489" w:name="_Toc98748114"/>
      <w:bookmarkStart w:id="2490" w:name="_Toc105704508"/>
      <w:bookmarkStart w:id="2491" w:name="_Toc106108626"/>
      <w:bookmarkStart w:id="2492" w:name="_Toc107829598"/>
      <w:bookmarkStart w:id="2493" w:name="_Toc112703357"/>
      <w:bookmarkStart w:id="2494" w:name="_Toc162627619"/>
      <w:bookmarkEnd w:id="2477"/>
      <w:r w:rsidRPr="00B8401F">
        <w:t>10.</w:t>
      </w:r>
      <w:r w:rsidRPr="00B8401F">
        <w:rPr>
          <w:lang w:eastAsia="ja-JP"/>
        </w:rPr>
        <w:t>1</w:t>
      </w:r>
      <w:r w:rsidRPr="00B8401F">
        <w:tab/>
        <w:t>NG interface</w:t>
      </w:r>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495" w:name="_CR10_2"/>
      <w:bookmarkStart w:id="2496" w:name="_Toc13919168"/>
      <w:bookmarkStart w:id="2497" w:name="_Toc29391535"/>
      <w:bookmarkStart w:id="2498" w:name="_Toc36560566"/>
      <w:bookmarkStart w:id="2499" w:name="_Toc45104829"/>
      <w:bookmarkStart w:id="2500" w:name="_Toc45883312"/>
      <w:bookmarkStart w:id="2501" w:name="_Toc51763598"/>
      <w:bookmarkStart w:id="2502" w:name="_Toc52266413"/>
      <w:bookmarkStart w:id="2503" w:name="_Toc64445191"/>
      <w:bookmarkStart w:id="2504" w:name="_Toc73980550"/>
      <w:bookmarkStart w:id="2505" w:name="_Toc88651246"/>
      <w:bookmarkStart w:id="2506" w:name="_Toc98351817"/>
      <w:bookmarkStart w:id="2507" w:name="_Toc98748115"/>
      <w:bookmarkStart w:id="2508" w:name="_Toc105704509"/>
      <w:bookmarkStart w:id="2509" w:name="_Toc106108627"/>
      <w:bookmarkStart w:id="2510" w:name="_Toc107829599"/>
      <w:bookmarkStart w:id="2511" w:name="_Toc112703358"/>
      <w:bookmarkEnd w:id="2495"/>
    </w:p>
    <w:p w14:paraId="39A853BF" w14:textId="77777777" w:rsidR="00373621" w:rsidRPr="00B8401F" w:rsidRDefault="00373621" w:rsidP="00371D61">
      <w:pPr>
        <w:pStyle w:val="Heading2"/>
        <w:rPr>
          <w:lang w:eastAsia="ja-JP"/>
        </w:rPr>
      </w:pPr>
      <w:bookmarkStart w:id="2512" w:name="_Toc162627620"/>
      <w:r w:rsidRPr="00B8401F">
        <w:t>10.</w:t>
      </w:r>
      <w:r w:rsidRPr="00B8401F">
        <w:rPr>
          <w:lang w:eastAsia="ja-JP"/>
        </w:rPr>
        <w:t>2</w:t>
      </w:r>
      <w:r w:rsidRPr="00B8401F">
        <w:tab/>
        <w:t>Xn interface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513" w:name="_CR10_3"/>
      <w:bookmarkStart w:id="2514" w:name="_Toc13919169"/>
      <w:bookmarkStart w:id="2515" w:name="_Toc29391536"/>
      <w:bookmarkStart w:id="2516" w:name="_Toc36560567"/>
      <w:bookmarkStart w:id="2517" w:name="_Toc45104830"/>
      <w:bookmarkStart w:id="2518" w:name="_Toc45883313"/>
      <w:bookmarkStart w:id="2519" w:name="_Toc51763599"/>
      <w:bookmarkStart w:id="2520" w:name="_Toc52266414"/>
      <w:bookmarkStart w:id="2521" w:name="_Toc64445192"/>
      <w:bookmarkStart w:id="2522" w:name="_Toc73980551"/>
      <w:bookmarkStart w:id="2523" w:name="_Toc88651247"/>
      <w:bookmarkStart w:id="2524" w:name="_Toc98351818"/>
      <w:bookmarkStart w:id="2525" w:name="_Toc98748116"/>
      <w:bookmarkStart w:id="2526" w:name="_Toc105704510"/>
      <w:bookmarkStart w:id="2527" w:name="_Toc106108628"/>
      <w:bookmarkStart w:id="2528" w:name="_Toc107829600"/>
      <w:bookmarkStart w:id="2529" w:name="_Toc112703359"/>
      <w:bookmarkEnd w:id="2513"/>
    </w:p>
    <w:p w14:paraId="169E38FD" w14:textId="77777777" w:rsidR="00373621" w:rsidRPr="00B8401F" w:rsidRDefault="00373621" w:rsidP="00371D61">
      <w:pPr>
        <w:pStyle w:val="Heading2"/>
        <w:rPr>
          <w:lang w:eastAsia="ja-JP"/>
        </w:rPr>
      </w:pPr>
      <w:bookmarkStart w:id="2530" w:name="_Toc162627621"/>
      <w:r w:rsidRPr="00B8401F">
        <w:t>10.</w:t>
      </w:r>
      <w:r w:rsidRPr="00B8401F">
        <w:rPr>
          <w:lang w:eastAsia="ja-JP"/>
        </w:rPr>
        <w:t>3</w:t>
      </w:r>
      <w:r w:rsidRPr="00B8401F">
        <w:tab/>
        <w:t>F1 interface</w:t>
      </w:r>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31" w:name="_CR10_4"/>
      <w:bookmarkStart w:id="2532" w:name="_Toc13919170"/>
      <w:bookmarkStart w:id="2533" w:name="_Toc29391537"/>
      <w:bookmarkStart w:id="2534" w:name="_Toc36560568"/>
      <w:bookmarkStart w:id="2535" w:name="_Toc45104831"/>
      <w:bookmarkStart w:id="2536" w:name="_Toc45883314"/>
      <w:bookmarkStart w:id="2537" w:name="_Toc51763600"/>
      <w:bookmarkStart w:id="2538" w:name="_Toc52266415"/>
      <w:bookmarkStart w:id="2539" w:name="_Toc64445193"/>
      <w:bookmarkStart w:id="2540" w:name="_Toc73980552"/>
      <w:bookmarkStart w:id="2541" w:name="_Toc88651248"/>
      <w:bookmarkStart w:id="2542" w:name="_Toc98351819"/>
      <w:bookmarkStart w:id="2543" w:name="_Toc98748117"/>
      <w:bookmarkStart w:id="2544" w:name="_Toc105704511"/>
      <w:bookmarkStart w:id="2545" w:name="_Toc106108629"/>
      <w:bookmarkStart w:id="2546" w:name="_Toc107829601"/>
      <w:bookmarkStart w:id="2547" w:name="_Toc112703360"/>
      <w:bookmarkEnd w:id="2531"/>
    </w:p>
    <w:p w14:paraId="5C0AC9DB" w14:textId="77777777" w:rsidR="00373621" w:rsidRPr="00B8401F" w:rsidRDefault="00373621" w:rsidP="00371D61">
      <w:pPr>
        <w:pStyle w:val="Heading2"/>
        <w:rPr>
          <w:lang w:eastAsia="ja-JP"/>
        </w:rPr>
      </w:pPr>
      <w:bookmarkStart w:id="2548" w:name="_Toc162627622"/>
      <w:r w:rsidRPr="00B8401F">
        <w:t>10.</w:t>
      </w:r>
      <w:r w:rsidRPr="00B8401F">
        <w:rPr>
          <w:lang w:eastAsia="ja-JP"/>
        </w:rPr>
        <w:t>4</w:t>
      </w:r>
      <w:r w:rsidRPr="00B8401F">
        <w:tab/>
        <w:t>E1 interface</w:t>
      </w:r>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49" w:name="_CR10_5"/>
      <w:bookmarkStart w:id="2550" w:name="_Toc13919171"/>
      <w:bookmarkStart w:id="2551" w:name="_Toc29391538"/>
      <w:bookmarkStart w:id="2552" w:name="_Toc36560569"/>
      <w:bookmarkStart w:id="2553" w:name="_Toc45104832"/>
      <w:bookmarkStart w:id="2554" w:name="_Toc45883315"/>
      <w:bookmarkStart w:id="2555" w:name="_Toc51763601"/>
      <w:bookmarkStart w:id="2556" w:name="_Toc52266416"/>
      <w:bookmarkStart w:id="2557" w:name="_Toc64445194"/>
      <w:bookmarkStart w:id="2558" w:name="_Toc73980553"/>
      <w:bookmarkStart w:id="2559" w:name="_Toc88651249"/>
      <w:bookmarkStart w:id="2560" w:name="_Toc98351820"/>
      <w:bookmarkStart w:id="2561" w:name="_Toc98748118"/>
      <w:bookmarkStart w:id="2562" w:name="_Toc105704512"/>
      <w:bookmarkStart w:id="2563" w:name="_Toc106108630"/>
      <w:bookmarkStart w:id="2564" w:name="_Toc107829602"/>
      <w:bookmarkStart w:id="2565" w:name="_Toc112703361"/>
      <w:bookmarkStart w:id="2566" w:name="_Toc162627623"/>
      <w:bookmarkEnd w:id="2549"/>
      <w:r w:rsidRPr="00B8401F">
        <w:t>10.</w:t>
      </w:r>
      <w:r w:rsidRPr="00B8401F">
        <w:rPr>
          <w:lang w:eastAsia="ja-JP"/>
        </w:rPr>
        <w:t>5</w:t>
      </w:r>
      <w:r w:rsidRPr="00B8401F">
        <w:tab/>
        <w:t>Antenna interface - general principles</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67" w:name="_CR11"/>
      <w:bookmarkStart w:id="2568" w:name="_Toc13919172"/>
      <w:bookmarkStart w:id="2569" w:name="_Toc29391539"/>
      <w:bookmarkStart w:id="2570" w:name="_Toc36560570"/>
      <w:bookmarkStart w:id="2571" w:name="_Toc45104833"/>
      <w:bookmarkStart w:id="2572" w:name="_Toc45883316"/>
      <w:bookmarkStart w:id="2573" w:name="_Toc51763602"/>
      <w:bookmarkStart w:id="2574" w:name="_Toc52266417"/>
      <w:bookmarkStart w:id="2575" w:name="_Toc64445195"/>
      <w:bookmarkStart w:id="2576" w:name="_Toc73980554"/>
      <w:bookmarkStart w:id="2577" w:name="_Toc88651250"/>
      <w:bookmarkStart w:id="2578" w:name="_Toc98351821"/>
      <w:bookmarkStart w:id="2579" w:name="_Toc98748119"/>
      <w:bookmarkStart w:id="2580" w:name="_Toc105704513"/>
      <w:bookmarkStart w:id="2581" w:name="_Toc106108631"/>
      <w:bookmarkStart w:id="2582" w:name="_Toc107829603"/>
      <w:bookmarkStart w:id="2583" w:name="_Toc112703362"/>
      <w:bookmarkStart w:id="2584" w:name="_Toc162627624"/>
      <w:bookmarkEnd w:id="2567"/>
      <w:r w:rsidRPr="00B8401F">
        <w:t>11</w:t>
      </w:r>
      <w:r w:rsidRPr="00B8401F">
        <w:tab/>
        <w:t>Overall procedures in NG-RAN Architecure</w:t>
      </w:r>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14:paraId="27C3091E" w14:textId="77777777" w:rsidR="00A45B1B" w:rsidRPr="00B8401F" w:rsidRDefault="00A45B1B" w:rsidP="00A45B1B">
      <w:pPr>
        <w:pStyle w:val="Heading2"/>
        <w:rPr>
          <w:lang w:eastAsia="ja-JP"/>
        </w:rPr>
      </w:pPr>
      <w:bookmarkStart w:id="2585" w:name="_CR11_1"/>
      <w:bookmarkStart w:id="2586" w:name="_Toc13919173"/>
      <w:bookmarkStart w:id="2587" w:name="_Toc29391540"/>
      <w:bookmarkStart w:id="2588" w:name="_Toc36560571"/>
      <w:bookmarkStart w:id="2589" w:name="_Toc45104834"/>
      <w:bookmarkStart w:id="2590" w:name="_Toc45883317"/>
      <w:bookmarkStart w:id="2591" w:name="_Toc51763603"/>
      <w:bookmarkStart w:id="2592" w:name="_Toc52266418"/>
      <w:bookmarkStart w:id="2593" w:name="_Toc64445196"/>
      <w:bookmarkStart w:id="2594" w:name="_Toc73980555"/>
      <w:bookmarkStart w:id="2595" w:name="_Toc88651251"/>
      <w:bookmarkStart w:id="2596" w:name="_Toc98351822"/>
      <w:bookmarkStart w:id="2597" w:name="_Toc98748120"/>
      <w:bookmarkStart w:id="2598" w:name="_Toc105704514"/>
      <w:bookmarkStart w:id="2599" w:name="_Toc106108632"/>
      <w:bookmarkStart w:id="2600" w:name="_Toc107829604"/>
      <w:bookmarkStart w:id="2601" w:name="_Toc112703363"/>
      <w:bookmarkStart w:id="2602" w:name="_Toc162627625"/>
      <w:bookmarkEnd w:id="2585"/>
      <w:r w:rsidRPr="00B8401F">
        <w:t>11.1</w:t>
      </w:r>
      <w:r w:rsidRPr="00B8401F">
        <w:tab/>
        <w:t>Multiple TNLAs for Xn-C</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0" type="#_x0000_t75" style="width:308.65pt;height:301.35pt" o:ole="">
            <v:imagedata r:id="rId199" o:title=""/>
          </v:shape>
          <o:OLEObject Type="Embed" ProgID="Visio.Drawing.15" ShapeID="_x0000_i1120" DrawAspect="Content" ObjectID="_1773241233" r:id="rId200"/>
        </w:object>
      </w:r>
    </w:p>
    <w:p w14:paraId="113BEBD1" w14:textId="77777777" w:rsidR="00A45B1B" w:rsidRPr="00B8401F" w:rsidRDefault="00A45B1B" w:rsidP="00A45B1B">
      <w:pPr>
        <w:pStyle w:val="TF"/>
        <w:rPr>
          <w:lang w:eastAsia="zh-CN"/>
        </w:rPr>
      </w:pPr>
      <w:bookmarkStart w:id="2603" w:name="_CRFigure11_11"/>
      <w:r w:rsidRPr="00B8401F">
        <w:t xml:space="preserve">Figure </w:t>
      </w:r>
      <w:bookmarkEnd w:id="2603"/>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604" w:name="_CRAnnexAinformative"/>
      <w:bookmarkEnd w:id="2604"/>
      <w:r w:rsidRPr="00B8401F">
        <w:br w:type="page"/>
      </w:r>
      <w:bookmarkStart w:id="2605" w:name="_Toc13919174"/>
      <w:bookmarkStart w:id="2606" w:name="_Toc29391541"/>
      <w:bookmarkStart w:id="2607" w:name="_Toc36560572"/>
      <w:bookmarkStart w:id="2608" w:name="_Toc45104835"/>
      <w:bookmarkStart w:id="2609" w:name="_Toc45883318"/>
      <w:bookmarkStart w:id="2610" w:name="_Toc51763604"/>
      <w:bookmarkStart w:id="2611" w:name="_Toc52266419"/>
      <w:bookmarkStart w:id="2612" w:name="_Toc64445197"/>
      <w:bookmarkStart w:id="2613" w:name="_Toc73980556"/>
      <w:bookmarkStart w:id="2614" w:name="_Toc88651252"/>
      <w:bookmarkStart w:id="2615" w:name="_Toc98351823"/>
      <w:bookmarkStart w:id="2616" w:name="_Toc98748121"/>
      <w:bookmarkStart w:id="2617" w:name="_Toc105704515"/>
      <w:bookmarkStart w:id="2618" w:name="_Toc106108633"/>
      <w:bookmarkStart w:id="2619" w:name="_Toc107829605"/>
      <w:bookmarkStart w:id="2620" w:name="_Toc112703364"/>
      <w:bookmarkStart w:id="2621" w:name="_Toc162627626"/>
      <w:r w:rsidRPr="00B8401F">
        <w:lastRenderedPageBreak/>
        <w:t>Annex A</w:t>
      </w:r>
      <w:r w:rsidRPr="009010F4">
        <w:rPr>
          <w:rFonts w:eastAsia="MS Mincho"/>
        </w:rPr>
        <w:t xml:space="preserve"> </w:t>
      </w:r>
      <w:r w:rsidRPr="00B8401F">
        <w:t>(informative):</w:t>
      </w:r>
      <w:r w:rsidRPr="00B8401F">
        <w:br/>
        <w:t>Deployment scenarios of gNB/en-gNB</w:t>
      </w:r>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1" type="#_x0000_t75" style="width:405.35pt;height:172pt" o:ole="">
            <v:imagedata r:id="rId201" o:title=""/>
          </v:shape>
          <o:OLEObject Type="Embed" ProgID="Visio.Drawing.15" ShapeID="_x0000_i1121" DrawAspect="Content" ObjectID="_1773241234" r:id="rId202"/>
        </w:object>
      </w:r>
    </w:p>
    <w:p w14:paraId="078ADBE6" w14:textId="77777777" w:rsidR="00373621" w:rsidRPr="00B8401F" w:rsidRDefault="00373621" w:rsidP="00371D61">
      <w:pPr>
        <w:pStyle w:val="TF"/>
      </w:pPr>
      <w:bookmarkStart w:id="2622" w:name="_CRFigureA1"/>
      <w:r w:rsidRPr="00B8401F">
        <w:t xml:space="preserve">Figure </w:t>
      </w:r>
      <w:bookmarkEnd w:id="2622"/>
      <w:r w:rsidRPr="00B8401F">
        <w:t>A-1: Example deployment of an Logical gNB/en-gNB</w:t>
      </w:r>
    </w:p>
    <w:p w14:paraId="7522C93D" w14:textId="77777777" w:rsidR="00680A27" w:rsidRPr="00B8401F" w:rsidRDefault="00680A27" w:rsidP="00E978E3">
      <w:pPr>
        <w:pStyle w:val="Heading8"/>
      </w:pPr>
      <w:bookmarkStart w:id="2623" w:name="_CRAnnexB"/>
      <w:bookmarkEnd w:id="2623"/>
      <w:r w:rsidRPr="00B8401F">
        <w:br w:type="page"/>
      </w:r>
      <w:bookmarkStart w:id="2624" w:name="_Toc13919175"/>
      <w:bookmarkStart w:id="2625" w:name="_Toc29391542"/>
      <w:bookmarkStart w:id="2626" w:name="_Toc36560573"/>
      <w:bookmarkStart w:id="2627" w:name="_Toc45104836"/>
      <w:bookmarkStart w:id="2628" w:name="_Toc45883319"/>
      <w:bookmarkStart w:id="2629" w:name="_Toc51763605"/>
      <w:bookmarkStart w:id="2630" w:name="_Toc52266420"/>
      <w:bookmarkStart w:id="2631" w:name="_Toc64445198"/>
      <w:bookmarkStart w:id="2632" w:name="_Toc73980557"/>
      <w:bookmarkStart w:id="2633" w:name="_Toc88651253"/>
      <w:bookmarkStart w:id="2634" w:name="_Toc98351824"/>
      <w:bookmarkStart w:id="2635" w:name="_Toc98748122"/>
      <w:bookmarkStart w:id="2636" w:name="_Toc105704516"/>
      <w:bookmarkStart w:id="2637" w:name="_Toc106108634"/>
      <w:bookmarkStart w:id="2638" w:name="_Toc107829606"/>
      <w:bookmarkStart w:id="2639" w:name="_Toc112703365"/>
      <w:bookmarkStart w:id="2640" w:name="_Toc162627627"/>
      <w:r w:rsidRPr="00B8401F">
        <w:lastRenderedPageBreak/>
        <w:t>Annex B:</w:t>
      </w:r>
      <w:r w:rsidRPr="00B8401F">
        <w:br/>
        <w:t>NG-RAN Architecture for Radio Access Network Sharing with multiple cell ID broadcast (informative)</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41" w:name="_Hlk8870348"/>
      <w:r w:rsidRPr="00B8401F">
        <w:t>F1-C interface instances terminating at gNB-DUs which share the same physical radio resources may share the same F1-C signalling transport resources. If this option is applied</w:t>
      </w:r>
      <w:bookmarkEnd w:id="2641"/>
      <w:r w:rsidRPr="00B8401F">
        <w:t>,</w:t>
      </w:r>
    </w:p>
    <w:p w14:paraId="6A1BC0CC" w14:textId="65B51198" w:rsidR="00FF5EBC" w:rsidRDefault="00680A27" w:rsidP="00680A27">
      <w:pPr>
        <w:pStyle w:val="B1"/>
      </w:pPr>
      <w:bookmarkStart w:id="2642" w:name="_Hlk7732981"/>
      <w:r w:rsidRPr="00B8401F">
        <w:t>-</w:t>
      </w:r>
      <w:r w:rsidRPr="00B8401F">
        <w:tab/>
        <w:t>non-UE associated signalling is associated to an F1-C interface instance by allocating the corresponding Transaction ID from a value range associated to that F1-C interface instance.</w:t>
      </w:r>
      <w:bookmarkEnd w:id="2642"/>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43"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44" w:name="_Hlk7733120"/>
      <w:bookmarkEnd w:id="2643"/>
      <w:r w:rsidRPr="00B8401F">
        <w:t>-</w:t>
      </w:r>
      <w:r w:rsidRPr="00B8401F">
        <w:tab/>
      </w:r>
      <w:bookmarkStart w:id="2645" w:name="_Hlk7795697"/>
      <w:r w:rsidRPr="00B8401F">
        <w:t>a UE associated signalling connection is associated to an F1-C interface instance by allocating values for the corresponding gNB-DU UE F1AP ID and gNB-CU UE F1AP ID so that they can be mapped to that interface instance</w:t>
      </w:r>
      <w:bookmarkEnd w:id="2645"/>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644"/>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46" w:name="_CRAnnexCinformative"/>
      <w:bookmarkEnd w:id="2646"/>
      <w:r w:rsidRPr="00B8401F">
        <w:br w:type="page"/>
      </w:r>
      <w:bookmarkStart w:id="2647" w:name="_Toc13919176"/>
      <w:bookmarkStart w:id="2648" w:name="_Toc29391543"/>
      <w:bookmarkStart w:id="2649" w:name="_Toc36560574"/>
      <w:bookmarkStart w:id="2650" w:name="_Toc45104837"/>
      <w:bookmarkStart w:id="2651" w:name="_Toc45883320"/>
      <w:bookmarkStart w:id="2652" w:name="_Toc51763606"/>
      <w:bookmarkStart w:id="2653" w:name="_Toc52266421"/>
      <w:bookmarkStart w:id="2654" w:name="_Toc64445199"/>
      <w:bookmarkStart w:id="2655" w:name="_Toc73980558"/>
      <w:bookmarkStart w:id="2656" w:name="_Toc88651254"/>
      <w:bookmarkStart w:id="2657" w:name="_Toc98351825"/>
      <w:bookmarkStart w:id="2658" w:name="_Toc98748123"/>
      <w:bookmarkStart w:id="2659" w:name="_Toc105704517"/>
      <w:bookmarkStart w:id="2660" w:name="_Toc106108635"/>
      <w:bookmarkStart w:id="2661" w:name="_Toc107829607"/>
      <w:bookmarkStart w:id="2662" w:name="_Toc112703366"/>
      <w:bookmarkStart w:id="2663" w:name="_Toc162627628"/>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64" w:name="historyclause"/>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65"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bookmarkEnd w:id="2665"/>
    </w:tbl>
    <w:p w14:paraId="34F2CBFD" w14:textId="77777777" w:rsidR="00DA52A9" w:rsidRPr="00B8401F" w:rsidRDefault="00DA52A9" w:rsidP="00530FD0"/>
    <w:sectPr w:rsidR="00DA52A9"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28DB9" w14:textId="77777777" w:rsidR="004C7091" w:rsidRDefault="004C7091">
      <w:r>
        <w:separator/>
      </w:r>
    </w:p>
  </w:endnote>
  <w:endnote w:type="continuationSeparator" w:id="0">
    <w:p w14:paraId="4BD89DFC" w14:textId="77777777" w:rsidR="004C7091" w:rsidRDefault="004C7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SimSu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6C0FA" w14:textId="77777777" w:rsidR="004C7091" w:rsidRDefault="004C7091">
      <w:r>
        <w:separator/>
      </w:r>
    </w:p>
  </w:footnote>
  <w:footnote w:type="continuationSeparator" w:id="0">
    <w:p w14:paraId="1AFB7AC2" w14:textId="77777777" w:rsidR="004C7091" w:rsidRDefault="004C70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6EA20072" w:rsidR="00AB269D" w:rsidRDefault="00A30CD3">
    <w:pPr>
      <w:framePr w:wrap="auto" w:vAnchor="text" w:hAnchor="margin" w:xAlign="right" w:y="1"/>
    </w:pPr>
    <w:r>
      <w:fldChar w:fldCharType="begin"/>
    </w:r>
    <w:r>
      <w:instrText xml:space="preserve"> STYLEREF ZA </w:instrText>
    </w:r>
    <w:r>
      <w:fldChar w:fldCharType="separate"/>
    </w:r>
    <w:r w:rsidR="000E7B2E">
      <w:rPr>
        <w:noProof/>
      </w:rPr>
      <w:t>3GPP TS 38.401 V18.1.0 (2024-03)</w:t>
    </w:r>
    <w:r>
      <w:rPr>
        <w:noProof/>
      </w:rPr>
      <w:fldChar w:fldCharType="end"/>
    </w:r>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5FEFA7C6" w:rsidR="00AB269D" w:rsidRDefault="00A30CD3">
    <w:pPr>
      <w:framePr w:wrap="auto" w:vAnchor="text" w:hAnchor="margin" w:y="1"/>
    </w:pPr>
    <w:r>
      <w:fldChar w:fldCharType="begin"/>
    </w:r>
    <w:r>
      <w:instrText xml:space="preserve"> STYLEREF ZGSM </w:instrText>
    </w:r>
    <w:r>
      <w:fldChar w:fldCharType="separate"/>
    </w:r>
    <w:r w:rsidR="000E7B2E">
      <w:rPr>
        <w:noProof/>
      </w:rPr>
      <w:t>Release 18</w:t>
    </w:r>
    <w:r>
      <w:rPr>
        <w:noProof/>
      </w:rPr>
      <w:fldChar w:fldCharType="end"/>
    </w:r>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2"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0"/>
  </w:num>
  <w:num w:numId="2" w16cid:durableId="59256783">
    <w:abstractNumId w:val="3"/>
  </w:num>
  <w:num w:numId="3" w16cid:durableId="729810511">
    <w:abstractNumId w:val="1"/>
  </w:num>
  <w:num w:numId="4" w16cid:durableId="1014308805">
    <w:abstractNumId w:val="5"/>
  </w:num>
  <w:num w:numId="5" w16cid:durableId="1731921828">
    <w:abstractNumId w:val="2"/>
  </w:num>
  <w:num w:numId="6" w16cid:durableId="1753040663">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105"/>
    <w:rsid w:val="000067B0"/>
    <w:rsid w:val="00006933"/>
    <w:rsid w:val="00011029"/>
    <w:rsid w:val="00021774"/>
    <w:rsid w:val="00021D67"/>
    <w:rsid w:val="0002422D"/>
    <w:rsid w:val="00027347"/>
    <w:rsid w:val="00033B5F"/>
    <w:rsid w:val="000365B7"/>
    <w:rsid w:val="000366B6"/>
    <w:rsid w:val="00040668"/>
    <w:rsid w:val="00040824"/>
    <w:rsid w:val="000419D6"/>
    <w:rsid w:val="0004735E"/>
    <w:rsid w:val="000540A8"/>
    <w:rsid w:val="00061047"/>
    <w:rsid w:val="00061A19"/>
    <w:rsid w:val="00062CCD"/>
    <w:rsid w:val="00074B1C"/>
    <w:rsid w:val="0008080F"/>
    <w:rsid w:val="00082620"/>
    <w:rsid w:val="00085D0E"/>
    <w:rsid w:val="00086C89"/>
    <w:rsid w:val="000875A9"/>
    <w:rsid w:val="000875B8"/>
    <w:rsid w:val="00093624"/>
    <w:rsid w:val="00093D3A"/>
    <w:rsid w:val="00096A28"/>
    <w:rsid w:val="00097006"/>
    <w:rsid w:val="000A1288"/>
    <w:rsid w:val="000A268A"/>
    <w:rsid w:val="000A26D0"/>
    <w:rsid w:val="000A4A0B"/>
    <w:rsid w:val="000B219A"/>
    <w:rsid w:val="000B2598"/>
    <w:rsid w:val="000B5EA4"/>
    <w:rsid w:val="000B70A3"/>
    <w:rsid w:val="000C23BD"/>
    <w:rsid w:val="000C2E47"/>
    <w:rsid w:val="000D08B8"/>
    <w:rsid w:val="000D3CEB"/>
    <w:rsid w:val="000D3EC4"/>
    <w:rsid w:val="000E2046"/>
    <w:rsid w:val="000E46DB"/>
    <w:rsid w:val="000E5DEA"/>
    <w:rsid w:val="000E7B2E"/>
    <w:rsid w:val="000E7CEF"/>
    <w:rsid w:val="000F75D8"/>
    <w:rsid w:val="00100C12"/>
    <w:rsid w:val="0010650B"/>
    <w:rsid w:val="001108A9"/>
    <w:rsid w:val="001138F5"/>
    <w:rsid w:val="00115EC3"/>
    <w:rsid w:val="00116C86"/>
    <w:rsid w:val="0012375C"/>
    <w:rsid w:val="00124370"/>
    <w:rsid w:val="001247AC"/>
    <w:rsid w:val="00133516"/>
    <w:rsid w:val="00135953"/>
    <w:rsid w:val="00143290"/>
    <w:rsid w:val="0015421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B7CFC"/>
    <w:rsid w:val="001C02CD"/>
    <w:rsid w:val="001C4A35"/>
    <w:rsid w:val="001D0E8B"/>
    <w:rsid w:val="001D1BC2"/>
    <w:rsid w:val="001D364C"/>
    <w:rsid w:val="001D37E4"/>
    <w:rsid w:val="001D3971"/>
    <w:rsid w:val="001E1357"/>
    <w:rsid w:val="001E219D"/>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2F6B78"/>
    <w:rsid w:val="00301ACC"/>
    <w:rsid w:val="00303CF5"/>
    <w:rsid w:val="00304C86"/>
    <w:rsid w:val="00304DE8"/>
    <w:rsid w:val="00306A61"/>
    <w:rsid w:val="003077D1"/>
    <w:rsid w:val="00307A92"/>
    <w:rsid w:val="003129B0"/>
    <w:rsid w:val="00314B30"/>
    <w:rsid w:val="003202C8"/>
    <w:rsid w:val="00320884"/>
    <w:rsid w:val="00320F92"/>
    <w:rsid w:val="00324EDA"/>
    <w:rsid w:val="00325D12"/>
    <w:rsid w:val="00330CC5"/>
    <w:rsid w:val="0033632F"/>
    <w:rsid w:val="0033638B"/>
    <w:rsid w:val="003476D5"/>
    <w:rsid w:val="0035104A"/>
    <w:rsid w:val="0035418B"/>
    <w:rsid w:val="00354204"/>
    <w:rsid w:val="0035547C"/>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54F5"/>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CBB"/>
    <w:rsid w:val="00451163"/>
    <w:rsid w:val="00452BC2"/>
    <w:rsid w:val="004560C2"/>
    <w:rsid w:val="00471424"/>
    <w:rsid w:val="00473765"/>
    <w:rsid w:val="00473BAF"/>
    <w:rsid w:val="0047759B"/>
    <w:rsid w:val="0047762D"/>
    <w:rsid w:val="00483E22"/>
    <w:rsid w:val="004843E2"/>
    <w:rsid w:val="00485B53"/>
    <w:rsid w:val="0049685A"/>
    <w:rsid w:val="004A3F4D"/>
    <w:rsid w:val="004A4F7D"/>
    <w:rsid w:val="004A5943"/>
    <w:rsid w:val="004A59F7"/>
    <w:rsid w:val="004A6C35"/>
    <w:rsid w:val="004A7383"/>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21B"/>
    <w:rsid w:val="005A0944"/>
    <w:rsid w:val="005A1467"/>
    <w:rsid w:val="005A166A"/>
    <w:rsid w:val="005A192E"/>
    <w:rsid w:val="005A1ED8"/>
    <w:rsid w:val="005A2DE8"/>
    <w:rsid w:val="005A6021"/>
    <w:rsid w:val="005A6E33"/>
    <w:rsid w:val="005A749A"/>
    <w:rsid w:val="005B0632"/>
    <w:rsid w:val="005B32A6"/>
    <w:rsid w:val="005B4507"/>
    <w:rsid w:val="005B6294"/>
    <w:rsid w:val="005B68C9"/>
    <w:rsid w:val="005C141A"/>
    <w:rsid w:val="005C19F8"/>
    <w:rsid w:val="005C1A52"/>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D97"/>
    <w:rsid w:val="005F4E6E"/>
    <w:rsid w:val="005F5C1E"/>
    <w:rsid w:val="005F769F"/>
    <w:rsid w:val="005F7807"/>
    <w:rsid w:val="00601BC5"/>
    <w:rsid w:val="00603F27"/>
    <w:rsid w:val="00612BB3"/>
    <w:rsid w:val="00617351"/>
    <w:rsid w:val="0063087D"/>
    <w:rsid w:val="0063500C"/>
    <w:rsid w:val="00636D21"/>
    <w:rsid w:val="00640D75"/>
    <w:rsid w:val="00641D26"/>
    <w:rsid w:val="00644633"/>
    <w:rsid w:val="006548F1"/>
    <w:rsid w:val="00656A96"/>
    <w:rsid w:val="0065748E"/>
    <w:rsid w:val="00661B1A"/>
    <w:rsid w:val="00665ECB"/>
    <w:rsid w:val="00665EEE"/>
    <w:rsid w:val="006706EA"/>
    <w:rsid w:val="00671663"/>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D415F"/>
    <w:rsid w:val="006D48C6"/>
    <w:rsid w:val="006D54A3"/>
    <w:rsid w:val="006D660F"/>
    <w:rsid w:val="006D6C7C"/>
    <w:rsid w:val="006E14BE"/>
    <w:rsid w:val="006E25E6"/>
    <w:rsid w:val="006E2D81"/>
    <w:rsid w:val="006E40D5"/>
    <w:rsid w:val="006F24C0"/>
    <w:rsid w:val="006F3AF9"/>
    <w:rsid w:val="006F7D11"/>
    <w:rsid w:val="007059CA"/>
    <w:rsid w:val="007078E5"/>
    <w:rsid w:val="007108C7"/>
    <w:rsid w:val="00715A08"/>
    <w:rsid w:val="007167CC"/>
    <w:rsid w:val="00716E3F"/>
    <w:rsid w:val="00717D92"/>
    <w:rsid w:val="00720257"/>
    <w:rsid w:val="007220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678D8"/>
    <w:rsid w:val="00767A9A"/>
    <w:rsid w:val="00770EDB"/>
    <w:rsid w:val="00773EE7"/>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2D82"/>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20A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0AA0"/>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10F4"/>
    <w:rsid w:val="009058D0"/>
    <w:rsid w:val="00911B54"/>
    <w:rsid w:val="00917050"/>
    <w:rsid w:val="009176B5"/>
    <w:rsid w:val="00920EFB"/>
    <w:rsid w:val="0092647E"/>
    <w:rsid w:val="00927185"/>
    <w:rsid w:val="00933C29"/>
    <w:rsid w:val="0093501A"/>
    <w:rsid w:val="00944B1B"/>
    <w:rsid w:val="00946F3E"/>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2D71"/>
    <w:rsid w:val="00AC424B"/>
    <w:rsid w:val="00AC7473"/>
    <w:rsid w:val="00AD39EF"/>
    <w:rsid w:val="00AE1915"/>
    <w:rsid w:val="00AE4ECE"/>
    <w:rsid w:val="00AF6DE6"/>
    <w:rsid w:val="00AF7868"/>
    <w:rsid w:val="00B0268E"/>
    <w:rsid w:val="00B0289C"/>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6CDB"/>
    <w:rsid w:val="00B97ECF"/>
    <w:rsid w:val="00BA1F87"/>
    <w:rsid w:val="00BA2BC6"/>
    <w:rsid w:val="00BB0B84"/>
    <w:rsid w:val="00BB170B"/>
    <w:rsid w:val="00BB2BC9"/>
    <w:rsid w:val="00BC07A1"/>
    <w:rsid w:val="00BC1E23"/>
    <w:rsid w:val="00BC5F67"/>
    <w:rsid w:val="00BD1DB4"/>
    <w:rsid w:val="00BD5DAB"/>
    <w:rsid w:val="00BD6A19"/>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13271"/>
    <w:rsid w:val="00C1423F"/>
    <w:rsid w:val="00C14974"/>
    <w:rsid w:val="00C15092"/>
    <w:rsid w:val="00C1542A"/>
    <w:rsid w:val="00C201B0"/>
    <w:rsid w:val="00C20527"/>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67B15"/>
    <w:rsid w:val="00C71502"/>
    <w:rsid w:val="00C722ED"/>
    <w:rsid w:val="00C72A6B"/>
    <w:rsid w:val="00C743F3"/>
    <w:rsid w:val="00C773CF"/>
    <w:rsid w:val="00C81DC9"/>
    <w:rsid w:val="00C86B0D"/>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E1236"/>
    <w:rsid w:val="00CE2A56"/>
    <w:rsid w:val="00CF0B2B"/>
    <w:rsid w:val="00CF1921"/>
    <w:rsid w:val="00CF3870"/>
    <w:rsid w:val="00D01D48"/>
    <w:rsid w:val="00D02798"/>
    <w:rsid w:val="00D03BE4"/>
    <w:rsid w:val="00D054ED"/>
    <w:rsid w:val="00D061E5"/>
    <w:rsid w:val="00D07C6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0850"/>
    <w:rsid w:val="00EF1901"/>
    <w:rsid w:val="00EF3EFF"/>
    <w:rsid w:val="00EF74BB"/>
    <w:rsid w:val="00F011B3"/>
    <w:rsid w:val="00F01D06"/>
    <w:rsid w:val="00F02F42"/>
    <w:rsid w:val="00F06A80"/>
    <w:rsid w:val="00F10E8D"/>
    <w:rsid w:val="00F25B42"/>
    <w:rsid w:val="00F26D3A"/>
    <w:rsid w:val="00F271A3"/>
    <w:rsid w:val="00F33233"/>
    <w:rsid w:val="00F34B88"/>
    <w:rsid w:val="00F357F0"/>
    <w:rsid w:val="00F417FE"/>
    <w:rsid w:val="00F46EB7"/>
    <w:rsid w:val="00F52AF7"/>
    <w:rsid w:val="00F627A5"/>
    <w:rsid w:val="00F63932"/>
    <w:rsid w:val="00F66623"/>
    <w:rsid w:val="00F72A38"/>
    <w:rsid w:val="00F73C1F"/>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F178A"/>
    <w:rsid w:val="00FF17E5"/>
    <w:rsid w:val="00FF1F4A"/>
    <w:rsid w:val="00FF5EBC"/>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rsid w:val="000E46DB"/>
    <w:rPr>
      <w:color w:val="FF0000"/>
    </w:rPr>
  </w:style>
  <w:style w:type="character" w:customStyle="1" w:styleId="EditorsNoteChar">
    <w:name w:val="Editor's Note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9.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5.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157</Pages>
  <Words>53610</Words>
  <Characters>283064</Characters>
  <Application>Microsoft Office Word</Application>
  <DocSecurity>0</DocSecurity>
  <Lines>5443</Lines>
  <Paragraphs>3782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332892</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MCC</cp:lastModifiedBy>
  <cp:revision>2</cp:revision>
  <dcterms:created xsi:type="dcterms:W3CDTF">2024-03-29T16:59:00Z</dcterms:created>
  <dcterms:modified xsi:type="dcterms:W3CDTF">2024-03-29T16:59:00Z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