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5EAB43D5"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1B7CFC">
        <w:rPr>
          <w:noProof w:val="0"/>
          <w:lang w:eastAsia="ja-JP"/>
        </w:rPr>
        <w:t>0</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A3791A">
        <w:rPr>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1" w:name="_MON_1684549432"/>
    <w:bookmarkEnd w:id="1"/>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5pt;height:76.2pt" o:ole="">
            <v:imagedata r:id="rId8" o:title=""/>
          </v:shape>
          <o:OLEObject Type="Embed" ProgID="Word.Picture.8" ShapeID="_x0000_i1025" DrawAspect="Content" ObjectID="_1766598640" r:id="rId9"/>
        </w:object>
      </w:r>
      <w:r w:rsidR="00DA52A9" w:rsidRPr="00B8401F">
        <w:rPr>
          <w:noProof w:val="0"/>
        </w:rPr>
        <w:tab/>
      </w:r>
      <w:r w:rsidR="00DA52A9" w:rsidRPr="00B8401F">
        <w:rPr>
          <w:noProof w:val="0"/>
        </w:rPr>
        <w:object w:dxaOrig="2551" w:dyaOrig="1300" w14:anchorId="49C29750">
          <v:shape id="_x0000_i1026" type="#_x0000_t75" style="width:128.95pt;height:66.15pt" o:ole="">
            <v:imagedata r:id="rId10" o:title=""/>
          </v:shape>
          <o:OLEObject Type="Embed" ProgID="Word.Picture.8" ShapeID="_x0000_i1026" DrawAspect="Content" ObjectID="_1766598641"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2" w:name="copyrightaddon"/>
      <w:bookmarkEnd w:id="2"/>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61114E36" w14:textId="064A426A" w:rsidR="00E24C2A"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E24C2A">
        <w:t>Foreword</w:t>
      </w:r>
      <w:r w:rsidR="00E24C2A">
        <w:tab/>
      </w:r>
      <w:r w:rsidR="00E24C2A">
        <w:fldChar w:fldCharType="begin" w:fldLock="1"/>
      </w:r>
      <w:r w:rsidR="00E24C2A">
        <w:instrText xml:space="preserve"> PAGEREF _Toc155906783 \h </w:instrText>
      </w:r>
      <w:r w:rsidR="00E24C2A">
        <w:fldChar w:fldCharType="separate"/>
      </w:r>
      <w:r w:rsidR="00E24C2A">
        <w:t>7</w:t>
      </w:r>
      <w:r w:rsidR="00E24C2A">
        <w:fldChar w:fldCharType="end"/>
      </w:r>
    </w:p>
    <w:p w14:paraId="6FF25CA9" w14:textId="70322105" w:rsidR="00E24C2A" w:rsidRDefault="00E24C2A">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_Toc155906784 \h </w:instrText>
      </w:r>
      <w:r>
        <w:fldChar w:fldCharType="separate"/>
      </w:r>
      <w:r>
        <w:t>8</w:t>
      </w:r>
      <w:r>
        <w:fldChar w:fldCharType="end"/>
      </w:r>
    </w:p>
    <w:p w14:paraId="3FD9A094" w14:textId="096D21E7" w:rsidR="00E24C2A" w:rsidRDefault="00E24C2A">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_Toc155906785 \h </w:instrText>
      </w:r>
      <w:r>
        <w:fldChar w:fldCharType="separate"/>
      </w:r>
      <w:r>
        <w:t>8</w:t>
      </w:r>
      <w:r>
        <w:fldChar w:fldCharType="end"/>
      </w:r>
    </w:p>
    <w:p w14:paraId="1AF217DF" w14:textId="50E47EF5" w:rsidR="00E24C2A" w:rsidRDefault="00E24C2A">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_Toc155906786 \h </w:instrText>
      </w:r>
      <w:r>
        <w:fldChar w:fldCharType="separate"/>
      </w:r>
      <w:r>
        <w:t>9</w:t>
      </w:r>
      <w:r>
        <w:fldChar w:fldCharType="end"/>
      </w:r>
    </w:p>
    <w:p w14:paraId="548A9223" w14:textId="0BDB3A53" w:rsidR="00E24C2A" w:rsidRDefault="00E24C2A">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_Toc155906787 \h </w:instrText>
      </w:r>
      <w:r>
        <w:fldChar w:fldCharType="separate"/>
      </w:r>
      <w:r>
        <w:t>9</w:t>
      </w:r>
      <w:r>
        <w:fldChar w:fldCharType="end"/>
      </w:r>
    </w:p>
    <w:p w14:paraId="63153788" w14:textId="3C3215B1" w:rsidR="00E24C2A" w:rsidRDefault="00E24C2A">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_Toc155906788 \h </w:instrText>
      </w:r>
      <w:r>
        <w:fldChar w:fldCharType="separate"/>
      </w:r>
      <w:r>
        <w:t>11</w:t>
      </w:r>
      <w:r>
        <w:fldChar w:fldCharType="end"/>
      </w:r>
    </w:p>
    <w:p w14:paraId="40004F0C" w14:textId="2BE119FD" w:rsidR="00E24C2A" w:rsidRDefault="00E24C2A">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_Toc155906789 \h </w:instrText>
      </w:r>
      <w:r>
        <w:fldChar w:fldCharType="separate"/>
      </w:r>
      <w:r>
        <w:t>13</w:t>
      </w:r>
      <w:r>
        <w:fldChar w:fldCharType="end"/>
      </w:r>
    </w:p>
    <w:p w14:paraId="66E555C0" w14:textId="2DC91A07" w:rsidR="00E24C2A" w:rsidRDefault="00E24C2A">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_Toc155906790 \h </w:instrText>
      </w:r>
      <w:r>
        <w:fldChar w:fldCharType="separate"/>
      </w:r>
      <w:r>
        <w:t>13</w:t>
      </w:r>
      <w:r>
        <w:fldChar w:fldCharType="end"/>
      </w:r>
    </w:p>
    <w:p w14:paraId="07179127" w14:textId="56E46DAA"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_Toc155906791 \h </w:instrText>
      </w:r>
      <w:r>
        <w:fldChar w:fldCharType="separate"/>
      </w:r>
      <w:r>
        <w:t>13</w:t>
      </w:r>
      <w:r>
        <w:fldChar w:fldCharType="end"/>
      </w:r>
    </w:p>
    <w:p w14:paraId="2E2835F3" w14:textId="0E9AF240"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_Toc155906792 \h </w:instrText>
      </w:r>
      <w:r>
        <w:fldChar w:fldCharType="separate"/>
      </w:r>
      <w:r>
        <w:t>13</w:t>
      </w:r>
      <w:r>
        <w:fldChar w:fldCharType="end"/>
      </w:r>
    </w:p>
    <w:p w14:paraId="57AA6845" w14:textId="595B1520"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_Toc155906793 \h </w:instrText>
      </w:r>
      <w:r>
        <w:fldChar w:fldCharType="separate"/>
      </w:r>
      <w:r>
        <w:t>14</w:t>
      </w:r>
      <w:r>
        <w:fldChar w:fldCharType="end"/>
      </w:r>
    </w:p>
    <w:p w14:paraId="3F6EF35C" w14:textId="437C1F4A" w:rsidR="00E24C2A" w:rsidRDefault="00E24C2A">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_Toc155906794 \h </w:instrText>
      </w:r>
      <w:r>
        <w:fldChar w:fldCharType="separate"/>
      </w:r>
      <w:r>
        <w:t>15</w:t>
      </w:r>
      <w:r>
        <w:fldChar w:fldCharType="end"/>
      </w:r>
    </w:p>
    <w:p w14:paraId="1E7AF787" w14:textId="36403CEE"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_Toc155906795 \h </w:instrText>
      </w:r>
      <w:r>
        <w:fldChar w:fldCharType="separate"/>
      </w:r>
      <w:r>
        <w:t>15</w:t>
      </w:r>
      <w:r>
        <w:fldChar w:fldCharType="end"/>
      </w:r>
    </w:p>
    <w:p w14:paraId="6E76A71E" w14:textId="78E10744"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_Toc155906796 \h </w:instrText>
      </w:r>
      <w:r>
        <w:fldChar w:fldCharType="separate"/>
      </w:r>
      <w:r>
        <w:t>15</w:t>
      </w:r>
      <w:r>
        <w:fldChar w:fldCharType="end"/>
      </w:r>
    </w:p>
    <w:p w14:paraId="58F62920" w14:textId="26437382"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_Toc155906797 \h </w:instrText>
      </w:r>
      <w:r>
        <w:fldChar w:fldCharType="separate"/>
      </w:r>
      <w:r>
        <w:t>16</w:t>
      </w:r>
      <w:r>
        <w:fldChar w:fldCharType="end"/>
      </w:r>
    </w:p>
    <w:p w14:paraId="76949AF2" w14:textId="7A6DC9AA"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_Toc155906798 \h </w:instrText>
      </w:r>
      <w:r>
        <w:fldChar w:fldCharType="separate"/>
      </w:r>
      <w:r>
        <w:t>17</w:t>
      </w:r>
      <w:r>
        <w:fldChar w:fldCharType="end"/>
      </w:r>
    </w:p>
    <w:p w14:paraId="3E092C73" w14:textId="41A76D1C"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6.1.4</w:t>
      </w:r>
      <w:r>
        <w:rPr>
          <w:rFonts w:asciiTheme="minorHAnsi" w:eastAsiaTheme="minorEastAsia" w:hAnsiTheme="minorHAnsi" w:cstheme="minorBidi"/>
          <w:kern w:val="2"/>
          <w:sz w:val="22"/>
          <w:szCs w:val="22"/>
          <w14:ligatures w14:val="standardContextual"/>
        </w:rPr>
        <w:tab/>
      </w:r>
      <w:r w:rsidRPr="00BC6D5A">
        <w:rPr>
          <w:rFonts w:eastAsia="Malgun Gothic"/>
        </w:rPr>
        <w:t>Protocol stacks of IAB</w:t>
      </w:r>
      <w:r>
        <w:tab/>
      </w:r>
      <w:r>
        <w:fldChar w:fldCharType="begin" w:fldLock="1"/>
      </w:r>
      <w:r>
        <w:instrText xml:space="preserve"> PAGEREF _Toc155906799 \h </w:instrText>
      </w:r>
      <w:r>
        <w:fldChar w:fldCharType="separate"/>
      </w:r>
      <w:r>
        <w:t>18</w:t>
      </w:r>
      <w:r>
        <w:fldChar w:fldCharType="end"/>
      </w:r>
    </w:p>
    <w:p w14:paraId="00FB1F68" w14:textId="0E0BBE4B"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_Toc155906800 \h </w:instrText>
      </w:r>
      <w:r>
        <w:fldChar w:fldCharType="separate"/>
      </w:r>
      <w:r>
        <w:t>20</w:t>
      </w:r>
      <w:r>
        <w:fldChar w:fldCharType="end"/>
      </w:r>
    </w:p>
    <w:p w14:paraId="3CF09446" w14:textId="7401054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6.1.6</w:t>
      </w:r>
      <w:r>
        <w:rPr>
          <w:rFonts w:asciiTheme="minorHAnsi" w:eastAsiaTheme="minorEastAsia" w:hAnsiTheme="minorHAnsi" w:cstheme="minorBidi"/>
          <w:kern w:val="2"/>
          <w:sz w:val="22"/>
          <w:szCs w:val="22"/>
          <w14:ligatures w14:val="standardContextual"/>
        </w:rPr>
        <w:tab/>
      </w:r>
      <w:r w:rsidRPr="00BC6D5A">
        <w:rPr>
          <w:rFonts w:eastAsia="Malgun Gothic"/>
        </w:rPr>
        <w:t>Protocol stacks of L2 UE-to-Network Relay</w:t>
      </w:r>
      <w:r>
        <w:tab/>
      </w:r>
      <w:r>
        <w:fldChar w:fldCharType="begin" w:fldLock="1"/>
      </w:r>
      <w:r>
        <w:instrText xml:space="preserve"> PAGEREF _Toc155906801 \h </w:instrText>
      </w:r>
      <w:r>
        <w:fldChar w:fldCharType="separate"/>
      </w:r>
      <w:r>
        <w:t>20</w:t>
      </w:r>
      <w:r>
        <w:fldChar w:fldCharType="end"/>
      </w:r>
    </w:p>
    <w:p w14:paraId="747523CF" w14:textId="52EF7DA4" w:rsidR="00E24C2A" w:rsidRDefault="00E24C2A">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_Toc155906802 \h </w:instrText>
      </w:r>
      <w:r>
        <w:fldChar w:fldCharType="separate"/>
      </w:r>
      <w:r>
        <w:t>21</w:t>
      </w:r>
      <w:r>
        <w:fldChar w:fldCharType="end"/>
      </w:r>
    </w:p>
    <w:p w14:paraId="4CEBB475" w14:textId="4F34D0F9"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_Toc155906803 \h </w:instrText>
      </w:r>
      <w:r>
        <w:fldChar w:fldCharType="separate"/>
      </w:r>
      <w:r>
        <w:t>21</w:t>
      </w:r>
      <w:r>
        <w:fldChar w:fldCharType="end"/>
      </w:r>
    </w:p>
    <w:p w14:paraId="0976DAE0" w14:textId="1DE9F8FA"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eastAsia="ja-JP"/>
        </w:rPr>
        <w:t>6.2.2</w:t>
      </w:r>
      <w:r w:rsidRPr="00303CF5">
        <w:rPr>
          <w:rFonts w:asciiTheme="minorHAnsi" w:eastAsiaTheme="minorEastAsia" w:hAnsiTheme="minorHAnsi" w:cstheme="minorBidi"/>
          <w:kern w:val="2"/>
          <w:sz w:val="22"/>
          <w:szCs w:val="22"/>
          <w:lang w:val="fr-FR"/>
          <w14:ligatures w14:val="standardContextual"/>
        </w:rPr>
        <w:tab/>
      </w:r>
      <w:r w:rsidRPr="00303CF5">
        <w:rPr>
          <w:lang w:val="fr-FR" w:eastAsia="ja-JP"/>
        </w:rPr>
        <w:t>gNB-DU ID</w:t>
      </w:r>
      <w:r w:rsidRPr="00303CF5">
        <w:rPr>
          <w:lang w:val="fr-FR"/>
        </w:rPr>
        <w:tab/>
      </w:r>
      <w:r>
        <w:fldChar w:fldCharType="begin" w:fldLock="1"/>
      </w:r>
      <w:r w:rsidRPr="00303CF5">
        <w:rPr>
          <w:lang w:val="fr-FR"/>
        </w:rPr>
        <w:instrText xml:space="preserve"> PAGEREF _Toc155906804 \h </w:instrText>
      </w:r>
      <w:r>
        <w:fldChar w:fldCharType="separate"/>
      </w:r>
      <w:r w:rsidRPr="00303CF5">
        <w:rPr>
          <w:lang w:val="fr-FR"/>
        </w:rPr>
        <w:t>23</w:t>
      </w:r>
      <w:r>
        <w:fldChar w:fldCharType="end"/>
      </w:r>
    </w:p>
    <w:p w14:paraId="2FB78C35" w14:textId="422E059E"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eastAsia="ja-JP"/>
        </w:rPr>
        <w:t>6.2.3</w:t>
      </w:r>
      <w:r w:rsidRPr="00303CF5">
        <w:rPr>
          <w:rFonts w:asciiTheme="minorHAnsi" w:eastAsiaTheme="minorEastAsia" w:hAnsiTheme="minorHAnsi" w:cstheme="minorBidi"/>
          <w:kern w:val="2"/>
          <w:sz w:val="22"/>
          <w:szCs w:val="22"/>
          <w:lang w:val="fr-FR"/>
          <w14:ligatures w14:val="standardContextual"/>
        </w:rPr>
        <w:tab/>
      </w:r>
      <w:r w:rsidRPr="00303CF5">
        <w:rPr>
          <w:lang w:val="fr-FR" w:eastAsia="ja-JP"/>
        </w:rPr>
        <w:t>ng-eNB-DU ID</w:t>
      </w:r>
      <w:r w:rsidRPr="00303CF5">
        <w:rPr>
          <w:lang w:val="fr-FR"/>
        </w:rPr>
        <w:tab/>
      </w:r>
      <w:r>
        <w:fldChar w:fldCharType="begin" w:fldLock="1"/>
      </w:r>
      <w:r w:rsidRPr="00303CF5">
        <w:rPr>
          <w:lang w:val="fr-FR"/>
        </w:rPr>
        <w:instrText xml:space="preserve"> PAGEREF _Toc155906805 \h </w:instrText>
      </w:r>
      <w:r>
        <w:fldChar w:fldCharType="separate"/>
      </w:r>
      <w:r w:rsidRPr="00303CF5">
        <w:rPr>
          <w:lang w:val="fr-FR"/>
        </w:rPr>
        <w:t>23</w:t>
      </w:r>
      <w:r>
        <w:fldChar w:fldCharType="end"/>
      </w:r>
    </w:p>
    <w:p w14:paraId="2F8A9603" w14:textId="45F1BC1B"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_Toc155906806 \h </w:instrText>
      </w:r>
      <w:r>
        <w:fldChar w:fldCharType="separate"/>
      </w:r>
      <w:r>
        <w:t>24</w:t>
      </w:r>
      <w:r>
        <w:fldChar w:fldCharType="end"/>
      </w:r>
    </w:p>
    <w:p w14:paraId="72A9B2E0" w14:textId="293A9055"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6.2.5</w:t>
      </w:r>
      <w:r>
        <w:rPr>
          <w:rFonts w:asciiTheme="minorHAnsi" w:eastAsiaTheme="minorEastAsia" w:hAnsiTheme="minorHAnsi" w:cstheme="minorBidi"/>
          <w:kern w:val="2"/>
          <w:sz w:val="22"/>
          <w:szCs w:val="22"/>
          <w14:ligatures w14:val="standardContextual"/>
        </w:rPr>
        <w:tab/>
      </w:r>
      <w:r>
        <w:rPr>
          <w:lang w:eastAsia="ja-JP"/>
        </w:rPr>
        <w:t>RAN UE ID</w:t>
      </w:r>
      <w:r>
        <w:tab/>
      </w:r>
      <w:r>
        <w:fldChar w:fldCharType="begin" w:fldLock="1"/>
      </w:r>
      <w:r>
        <w:instrText xml:space="preserve"> PAGEREF _Toc155906807 \h </w:instrText>
      </w:r>
      <w:r>
        <w:fldChar w:fldCharType="separate"/>
      </w:r>
      <w:r>
        <w:t>24</w:t>
      </w:r>
      <w:r>
        <w:fldChar w:fldCharType="end"/>
      </w:r>
    </w:p>
    <w:p w14:paraId="734027A5" w14:textId="18B278D4" w:rsidR="00E24C2A" w:rsidRDefault="00E24C2A">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_Toc155906808 \h </w:instrText>
      </w:r>
      <w:r>
        <w:fldChar w:fldCharType="separate"/>
      </w:r>
      <w:r>
        <w:t>24</w:t>
      </w:r>
      <w:r>
        <w:fldChar w:fldCharType="end"/>
      </w:r>
    </w:p>
    <w:p w14:paraId="7F3DD0E9" w14:textId="2D56F445" w:rsidR="00E24C2A" w:rsidRDefault="00E24C2A">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_Toc155906809 \h </w:instrText>
      </w:r>
      <w:r>
        <w:fldChar w:fldCharType="separate"/>
      </w:r>
      <w:r>
        <w:t>24</w:t>
      </w:r>
      <w:r>
        <w:fldChar w:fldCharType="end"/>
      </w:r>
    </w:p>
    <w:p w14:paraId="0184711C" w14:textId="3E68B23F" w:rsidR="00E24C2A" w:rsidRDefault="00E24C2A">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_Toc155906810 \h </w:instrText>
      </w:r>
      <w:r>
        <w:fldChar w:fldCharType="separate"/>
      </w:r>
      <w:r>
        <w:t>25</w:t>
      </w:r>
      <w:r>
        <w:fldChar w:fldCharType="end"/>
      </w:r>
    </w:p>
    <w:p w14:paraId="50F3F964" w14:textId="4CCF2FF6" w:rsidR="00E24C2A" w:rsidRDefault="00E24C2A">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_Toc155906811 \h </w:instrText>
      </w:r>
      <w:r>
        <w:fldChar w:fldCharType="separate"/>
      </w:r>
      <w:r>
        <w:t>26</w:t>
      </w:r>
      <w:r>
        <w:fldChar w:fldCharType="end"/>
      </w:r>
    </w:p>
    <w:p w14:paraId="3AB35057" w14:textId="19EE2BAD" w:rsidR="00E24C2A" w:rsidRDefault="00E24C2A">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_Toc155906812 \h </w:instrText>
      </w:r>
      <w:r>
        <w:fldChar w:fldCharType="separate"/>
      </w:r>
      <w:r>
        <w:t>26</w:t>
      </w:r>
      <w:r>
        <w:fldChar w:fldCharType="end"/>
      </w:r>
    </w:p>
    <w:p w14:paraId="0C1DE4D6" w14:textId="2161D9F2" w:rsidR="00E24C2A" w:rsidRDefault="00E24C2A">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_Toc155906813 \h </w:instrText>
      </w:r>
      <w:r>
        <w:fldChar w:fldCharType="separate"/>
      </w:r>
      <w:r>
        <w:t>27</w:t>
      </w:r>
      <w:r>
        <w:fldChar w:fldCharType="end"/>
      </w:r>
    </w:p>
    <w:p w14:paraId="71E0A74D" w14:textId="56AD8794" w:rsidR="00E24C2A" w:rsidRDefault="00E24C2A">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_Toc155906814 \h </w:instrText>
      </w:r>
      <w:r>
        <w:fldChar w:fldCharType="separate"/>
      </w:r>
      <w:r>
        <w:t>27</w:t>
      </w:r>
      <w:r>
        <w:fldChar w:fldCharType="end"/>
      </w:r>
    </w:p>
    <w:p w14:paraId="527F32B4" w14:textId="1458D77B" w:rsidR="00E24C2A" w:rsidRDefault="00E24C2A">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BC6D5A">
        <w:rPr>
          <w:lang w:val="en-US" w:eastAsia="zh-CN"/>
        </w:rPr>
        <w:t>Cross-Link Interference Management</w:t>
      </w:r>
      <w:r>
        <w:tab/>
      </w:r>
      <w:r>
        <w:fldChar w:fldCharType="begin" w:fldLock="1"/>
      </w:r>
      <w:r>
        <w:instrText xml:space="preserve"> PAGEREF _Toc155906815 \h </w:instrText>
      </w:r>
      <w:r>
        <w:fldChar w:fldCharType="separate"/>
      </w:r>
      <w:r>
        <w:t>27</w:t>
      </w:r>
      <w:r>
        <w:fldChar w:fldCharType="end"/>
      </w:r>
    </w:p>
    <w:p w14:paraId="74C8F56F" w14:textId="3626A17B" w:rsidR="00E24C2A" w:rsidRDefault="00E24C2A">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_Toc155906816 \h </w:instrText>
      </w:r>
      <w:r>
        <w:fldChar w:fldCharType="separate"/>
      </w:r>
      <w:r>
        <w:t>27</w:t>
      </w:r>
      <w:r>
        <w:fldChar w:fldCharType="end"/>
      </w:r>
    </w:p>
    <w:p w14:paraId="5C7C9F8E" w14:textId="02F8D813" w:rsidR="00E24C2A" w:rsidRDefault="00E24C2A">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_Toc155906817 \h </w:instrText>
      </w:r>
      <w:r>
        <w:fldChar w:fldCharType="separate"/>
      </w:r>
      <w:r>
        <w:t>27</w:t>
      </w:r>
      <w:r>
        <w:fldChar w:fldCharType="end"/>
      </w:r>
    </w:p>
    <w:p w14:paraId="3401EAB8" w14:textId="4816F356" w:rsidR="00E24C2A" w:rsidRDefault="00E24C2A">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BC6D5A">
        <w:rPr>
          <w:lang w:val="en-US" w:eastAsia="zh-CN"/>
        </w:rPr>
        <w:t>Positioning</w:t>
      </w:r>
      <w:r>
        <w:tab/>
      </w:r>
      <w:r>
        <w:fldChar w:fldCharType="begin" w:fldLock="1"/>
      </w:r>
      <w:r>
        <w:instrText xml:space="preserve"> PAGEREF _Toc155906818 \h </w:instrText>
      </w:r>
      <w:r>
        <w:fldChar w:fldCharType="separate"/>
      </w:r>
      <w:r>
        <w:t>27</w:t>
      </w:r>
      <w:r>
        <w:fldChar w:fldCharType="end"/>
      </w:r>
    </w:p>
    <w:p w14:paraId="48967068" w14:textId="381BCDEF" w:rsidR="00E24C2A" w:rsidRDefault="00E24C2A">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_Toc155906819 \h </w:instrText>
      </w:r>
      <w:r>
        <w:fldChar w:fldCharType="separate"/>
      </w:r>
      <w:r>
        <w:t>27</w:t>
      </w:r>
      <w:r>
        <w:fldChar w:fldCharType="end"/>
      </w:r>
    </w:p>
    <w:p w14:paraId="4E631E45" w14:textId="2ADB1C1F" w:rsidR="00E24C2A" w:rsidRDefault="00E24C2A">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_Toc155906820 \h </w:instrText>
      </w:r>
      <w:r>
        <w:fldChar w:fldCharType="separate"/>
      </w:r>
      <w:r>
        <w:t>28</w:t>
      </w:r>
      <w:r>
        <w:fldChar w:fldCharType="end"/>
      </w:r>
    </w:p>
    <w:p w14:paraId="4B8D2AC3" w14:textId="3AE77111" w:rsidR="00E24C2A" w:rsidRDefault="00E24C2A">
      <w:pPr>
        <w:pStyle w:val="TOC3"/>
        <w:rPr>
          <w:rFonts w:asciiTheme="minorHAnsi" w:eastAsiaTheme="minorEastAsia" w:hAnsiTheme="minorHAnsi" w:cstheme="minorBidi"/>
          <w:kern w:val="2"/>
          <w:sz w:val="22"/>
          <w:szCs w:val="22"/>
          <w14:ligatures w14:val="standardContextual"/>
        </w:rPr>
      </w:pPr>
      <w:r>
        <w:t>7.7.2</w:t>
      </w:r>
      <w:r>
        <w:rPr>
          <w:rFonts w:asciiTheme="minorHAnsi" w:eastAsiaTheme="minorEastAsia" w:hAnsiTheme="minorHAnsi" w:cstheme="minorBidi"/>
          <w:kern w:val="2"/>
          <w:sz w:val="22"/>
          <w:szCs w:val="22"/>
          <w14:ligatures w14:val="standardContextual"/>
        </w:rPr>
        <w:tab/>
      </w:r>
      <w:r>
        <w:t>Support of resource efficiency for RAN Sharing</w:t>
      </w:r>
      <w:r>
        <w:tab/>
      </w:r>
      <w:r>
        <w:fldChar w:fldCharType="begin" w:fldLock="1"/>
      </w:r>
      <w:r>
        <w:instrText xml:space="preserve"> PAGEREF _Toc155906821 \h </w:instrText>
      </w:r>
      <w:r>
        <w:fldChar w:fldCharType="separate"/>
      </w:r>
      <w:r>
        <w:t>28</w:t>
      </w:r>
      <w:r>
        <w:fldChar w:fldCharType="end"/>
      </w:r>
    </w:p>
    <w:p w14:paraId="01AE51B0" w14:textId="7CF33FDF" w:rsidR="00E24C2A" w:rsidRDefault="00E24C2A">
      <w:pPr>
        <w:pStyle w:val="TOC4"/>
        <w:rPr>
          <w:rFonts w:asciiTheme="minorHAnsi" w:eastAsiaTheme="minorEastAsia" w:hAnsiTheme="minorHAnsi" w:cstheme="minorBidi"/>
          <w:kern w:val="2"/>
          <w:sz w:val="22"/>
          <w:szCs w:val="22"/>
          <w14:ligatures w14:val="standardContextual"/>
        </w:rPr>
      </w:pPr>
      <w:r>
        <w:t>7.7.2.1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_Toc155906822 \h </w:instrText>
      </w:r>
      <w:r>
        <w:fldChar w:fldCharType="separate"/>
      </w:r>
      <w:r>
        <w:t>28</w:t>
      </w:r>
      <w:r>
        <w:fldChar w:fldCharType="end"/>
      </w:r>
    </w:p>
    <w:p w14:paraId="17806E0F" w14:textId="6073882E" w:rsidR="00E24C2A" w:rsidRDefault="00E24C2A">
      <w:pPr>
        <w:pStyle w:val="TOC4"/>
        <w:rPr>
          <w:rFonts w:asciiTheme="minorHAnsi" w:eastAsiaTheme="minorEastAsia" w:hAnsiTheme="minorHAnsi" w:cstheme="minorBidi"/>
          <w:kern w:val="2"/>
          <w:sz w:val="22"/>
          <w:szCs w:val="22"/>
          <w14:ligatures w14:val="standardContextual"/>
        </w:rPr>
      </w:pPr>
      <w:r>
        <w:t>7.7.2.2</w:t>
      </w:r>
      <w:r>
        <w:rPr>
          <w:rFonts w:asciiTheme="minorHAnsi" w:eastAsiaTheme="minorEastAsia" w:hAnsiTheme="minorHAnsi" w:cstheme="minorBidi"/>
          <w:kern w:val="2"/>
          <w:sz w:val="22"/>
          <w:szCs w:val="22"/>
          <w14:ligatures w14:val="standardContextual"/>
        </w:rPr>
        <w:tab/>
      </w:r>
      <w:r>
        <w:t>Support of resource efficiency for MOCN</w:t>
      </w:r>
      <w:r>
        <w:tab/>
      </w:r>
      <w:r>
        <w:fldChar w:fldCharType="begin" w:fldLock="1"/>
      </w:r>
      <w:r>
        <w:instrText xml:space="preserve"> PAGEREF _Toc155906823 \h </w:instrText>
      </w:r>
      <w:r>
        <w:fldChar w:fldCharType="separate"/>
      </w:r>
      <w:r>
        <w:t>28</w:t>
      </w:r>
      <w:r>
        <w:fldChar w:fldCharType="end"/>
      </w:r>
    </w:p>
    <w:p w14:paraId="350AF3DE" w14:textId="2CFA81CF" w:rsidR="00E24C2A" w:rsidRDefault="00E24C2A">
      <w:pPr>
        <w:pStyle w:val="TOC4"/>
        <w:rPr>
          <w:rFonts w:asciiTheme="minorHAnsi" w:eastAsiaTheme="minorEastAsia" w:hAnsiTheme="minorHAnsi" w:cstheme="minorBidi"/>
          <w:kern w:val="2"/>
          <w:sz w:val="22"/>
          <w:szCs w:val="22"/>
          <w14:ligatures w14:val="standardContextual"/>
        </w:rPr>
      </w:pPr>
      <w:r>
        <w:t>7.7.2.3</w:t>
      </w:r>
      <w:r>
        <w:rPr>
          <w:rFonts w:asciiTheme="minorHAnsi" w:eastAsiaTheme="minorEastAsia" w:hAnsiTheme="minorHAnsi" w:cstheme="minorBidi"/>
          <w:kern w:val="2"/>
          <w:sz w:val="22"/>
          <w:szCs w:val="22"/>
          <w14:ligatures w14:val="standardContextual"/>
        </w:rPr>
        <w:tab/>
      </w:r>
      <w:r>
        <w:t>Support of resource efficiency for RAN Sharing with multiple cell-ID broadcast</w:t>
      </w:r>
      <w:r>
        <w:tab/>
      </w:r>
      <w:r>
        <w:fldChar w:fldCharType="begin" w:fldLock="1"/>
      </w:r>
      <w:r>
        <w:instrText xml:space="preserve"> PAGEREF _Toc155906824 \h </w:instrText>
      </w:r>
      <w:r>
        <w:fldChar w:fldCharType="separate"/>
      </w:r>
      <w:r>
        <w:t>28</w:t>
      </w:r>
      <w:r>
        <w:fldChar w:fldCharType="end"/>
      </w:r>
    </w:p>
    <w:p w14:paraId="003A61E5" w14:textId="6D16D9C3" w:rsidR="00E24C2A" w:rsidRDefault="00E24C2A">
      <w:pPr>
        <w:pStyle w:val="TOC3"/>
        <w:rPr>
          <w:rFonts w:asciiTheme="minorHAnsi" w:eastAsiaTheme="minorEastAsia" w:hAnsiTheme="minorHAnsi" w:cstheme="minorBidi"/>
          <w:kern w:val="2"/>
          <w:sz w:val="22"/>
          <w:szCs w:val="22"/>
          <w14:ligatures w14:val="standardContextual"/>
        </w:rPr>
      </w:pPr>
      <w:r>
        <w:t>7.7.3</w:t>
      </w:r>
      <w:r>
        <w:rPr>
          <w:rFonts w:asciiTheme="minorHAnsi" w:eastAsiaTheme="minorEastAsia" w:hAnsiTheme="minorHAnsi" w:cstheme="minorBidi"/>
          <w:kern w:val="2"/>
          <w:sz w:val="22"/>
          <w:szCs w:val="22"/>
          <w14:ligatures w14:val="standardContextual"/>
        </w:rPr>
        <w:tab/>
      </w:r>
      <w:r>
        <w:t>Support of Multicast reception for UEs in RRC_INACTIVE</w:t>
      </w:r>
      <w:r>
        <w:tab/>
      </w:r>
      <w:r>
        <w:fldChar w:fldCharType="begin" w:fldLock="1"/>
      </w:r>
      <w:r>
        <w:instrText xml:space="preserve"> PAGEREF _Toc155906825 \h </w:instrText>
      </w:r>
      <w:r>
        <w:fldChar w:fldCharType="separate"/>
      </w:r>
      <w:r>
        <w:t>28</w:t>
      </w:r>
      <w:r>
        <w:fldChar w:fldCharType="end"/>
      </w:r>
    </w:p>
    <w:p w14:paraId="5ACA444A" w14:textId="0E606890" w:rsidR="00E24C2A" w:rsidRDefault="00E24C2A">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_Toc155906826 \h </w:instrText>
      </w:r>
      <w:r>
        <w:fldChar w:fldCharType="separate"/>
      </w:r>
      <w:r>
        <w:t>28</w:t>
      </w:r>
      <w:r>
        <w:fldChar w:fldCharType="end"/>
      </w:r>
    </w:p>
    <w:p w14:paraId="1CAAAA45" w14:textId="02BCBE62"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_Toc155906827 \h </w:instrText>
      </w:r>
      <w:r>
        <w:fldChar w:fldCharType="separate"/>
      </w:r>
      <w:r>
        <w:t>29</w:t>
      </w:r>
      <w:r>
        <w:fldChar w:fldCharType="end"/>
      </w:r>
    </w:p>
    <w:p w14:paraId="5A52E3B2" w14:textId="3C74E511"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_Toc155906828 \h </w:instrText>
      </w:r>
      <w:r>
        <w:fldChar w:fldCharType="separate"/>
      </w:r>
      <w:r>
        <w:t>29</w:t>
      </w:r>
      <w:r>
        <w:fldChar w:fldCharType="end"/>
      </w:r>
    </w:p>
    <w:p w14:paraId="38F5FA35" w14:textId="6224D7B4"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_Toc155906829 \h </w:instrText>
      </w:r>
      <w:r>
        <w:fldChar w:fldCharType="separate"/>
      </w:r>
      <w:r>
        <w:t>29</w:t>
      </w:r>
      <w:r>
        <w:fldChar w:fldCharType="end"/>
      </w:r>
    </w:p>
    <w:p w14:paraId="4F8C953A" w14:textId="698A9208"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_Toc155906830 \h </w:instrText>
      </w:r>
      <w:r>
        <w:fldChar w:fldCharType="separate"/>
      </w:r>
      <w:r>
        <w:t>29</w:t>
      </w:r>
      <w:r>
        <w:fldChar w:fldCharType="end"/>
      </w:r>
    </w:p>
    <w:p w14:paraId="5F45A0F8" w14:textId="050497F4"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_Toc155906831 \h </w:instrText>
      </w:r>
      <w:r>
        <w:fldChar w:fldCharType="separate"/>
      </w:r>
      <w:r>
        <w:t>29</w:t>
      </w:r>
      <w:r>
        <w:fldChar w:fldCharType="end"/>
      </w:r>
    </w:p>
    <w:p w14:paraId="0D3D2E34" w14:textId="01AAC0DB"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7.11</w:t>
      </w:r>
      <w:r>
        <w:rPr>
          <w:rFonts w:asciiTheme="minorHAnsi" w:eastAsiaTheme="minorEastAsia" w:hAnsiTheme="minorHAnsi" w:cstheme="minorBidi"/>
          <w:kern w:val="2"/>
          <w:sz w:val="22"/>
          <w:szCs w:val="22"/>
          <w14:ligatures w14:val="standardContextual"/>
        </w:rPr>
        <w:tab/>
      </w:r>
      <w:r>
        <w:rPr>
          <w:lang w:eastAsia="zh-CN"/>
        </w:rPr>
        <w:t>Support of AI/ML in NG-RAN</w:t>
      </w:r>
      <w:r>
        <w:tab/>
      </w:r>
      <w:r>
        <w:fldChar w:fldCharType="begin" w:fldLock="1"/>
      </w:r>
      <w:r>
        <w:instrText xml:space="preserve"> PAGEREF _Toc155906832 \h </w:instrText>
      </w:r>
      <w:r>
        <w:fldChar w:fldCharType="separate"/>
      </w:r>
      <w:r>
        <w:t>29</w:t>
      </w:r>
      <w:r>
        <w:fldChar w:fldCharType="end"/>
      </w:r>
    </w:p>
    <w:p w14:paraId="7F2227C6" w14:textId="20537D00" w:rsidR="00E24C2A" w:rsidRDefault="00E24C2A">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_Toc155906833 \h </w:instrText>
      </w:r>
      <w:r>
        <w:fldChar w:fldCharType="separate"/>
      </w:r>
      <w:r>
        <w:t>29</w:t>
      </w:r>
      <w:r>
        <w:fldChar w:fldCharType="end"/>
      </w:r>
    </w:p>
    <w:p w14:paraId="5C5CE18C" w14:textId="0BA0292C" w:rsidR="00E24C2A" w:rsidRDefault="00E24C2A">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_Toc155906834 \h </w:instrText>
      </w:r>
      <w:r>
        <w:fldChar w:fldCharType="separate"/>
      </w:r>
      <w:r>
        <w:t>29</w:t>
      </w:r>
      <w:r>
        <w:fldChar w:fldCharType="end"/>
      </w:r>
    </w:p>
    <w:p w14:paraId="72459332" w14:textId="6178BAFB" w:rsidR="00E24C2A" w:rsidRDefault="00E24C2A">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_Toc155906835 \h </w:instrText>
      </w:r>
      <w:r>
        <w:fldChar w:fldCharType="separate"/>
      </w:r>
      <w:r>
        <w:t>31</w:t>
      </w:r>
      <w:r>
        <w:fldChar w:fldCharType="end"/>
      </w:r>
    </w:p>
    <w:p w14:paraId="722CCF1C" w14:textId="07EC3CCF" w:rsidR="00E24C2A" w:rsidRDefault="00E24C2A">
      <w:pPr>
        <w:pStyle w:val="TOC3"/>
        <w:rPr>
          <w:rFonts w:asciiTheme="minorHAnsi" w:eastAsiaTheme="minorEastAsia" w:hAnsiTheme="minorHAnsi" w:cstheme="minorBidi"/>
          <w:kern w:val="2"/>
          <w:sz w:val="22"/>
          <w:szCs w:val="22"/>
          <w14:ligatures w14:val="standardContextual"/>
        </w:rPr>
      </w:pPr>
      <w:r>
        <w:lastRenderedPageBreak/>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_Toc155906836 \h </w:instrText>
      </w:r>
      <w:r>
        <w:fldChar w:fldCharType="separate"/>
      </w:r>
      <w:r>
        <w:t>31</w:t>
      </w:r>
      <w:r>
        <w:fldChar w:fldCharType="end"/>
      </w:r>
    </w:p>
    <w:p w14:paraId="3C125F61" w14:textId="33AE31BF" w:rsidR="00E24C2A" w:rsidRDefault="00E24C2A">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_Toc155906837 \h </w:instrText>
      </w:r>
      <w:r>
        <w:fldChar w:fldCharType="separate"/>
      </w:r>
      <w:r>
        <w:t>31</w:t>
      </w:r>
      <w:r>
        <w:fldChar w:fldCharType="end"/>
      </w:r>
    </w:p>
    <w:p w14:paraId="27E1EFF8" w14:textId="4BF3B59A" w:rsidR="00E24C2A" w:rsidRDefault="00E24C2A">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 xml:space="preserve">Intra-gNB-DU </w:t>
      </w:r>
      <w:r>
        <w:rPr>
          <w:lang w:eastAsia="zh-CN"/>
        </w:rPr>
        <w:t>handover</w:t>
      </w:r>
      <w:r>
        <w:tab/>
      </w:r>
      <w:r>
        <w:fldChar w:fldCharType="begin" w:fldLock="1"/>
      </w:r>
      <w:r>
        <w:instrText xml:space="preserve"> PAGEREF _Toc155906838 \h </w:instrText>
      </w:r>
      <w:r>
        <w:fldChar w:fldCharType="separate"/>
      </w:r>
      <w:r>
        <w:t>32</w:t>
      </w:r>
      <w:r>
        <w:fldChar w:fldCharType="end"/>
      </w:r>
    </w:p>
    <w:p w14:paraId="21BFCDDE" w14:textId="119A1096" w:rsidR="00E24C2A" w:rsidRDefault="00E24C2A">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 or subsequent CPAC</w:t>
      </w:r>
      <w:r>
        <w:tab/>
      </w:r>
      <w:r>
        <w:fldChar w:fldCharType="begin" w:fldLock="1"/>
      </w:r>
      <w:r>
        <w:instrText xml:space="preserve"> PAGEREF _Toc155906839 \h </w:instrText>
      </w:r>
      <w:r>
        <w:fldChar w:fldCharType="separate"/>
      </w:r>
      <w:r>
        <w:t>33</w:t>
      </w:r>
      <w:r>
        <w:fldChar w:fldCharType="end"/>
      </w:r>
    </w:p>
    <w:p w14:paraId="56499025" w14:textId="60B05E01"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303CF5">
        <w:rPr>
          <w:lang w:val="fr-FR"/>
        </w:rPr>
        <w:t>8.2.1.4</w:t>
      </w:r>
      <w:r w:rsidRPr="00303CF5">
        <w:rPr>
          <w:rFonts w:asciiTheme="minorHAnsi" w:eastAsiaTheme="minorEastAsia" w:hAnsiTheme="minorHAnsi" w:cstheme="minorBidi"/>
          <w:kern w:val="2"/>
          <w:sz w:val="22"/>
          <w:szCs w:val="22"/>
          <w:lang w:val="fr-FR"/>
          <w14:ligatures w14:val="standardContextual"/>
        </w:rPr>
        <w:tab/>
      </w:r>
      <w:r w:rsidRPr="00303CF5">
        <w:rPr>
          <w:lang w:val="fr-FR"/>
        </w:rPr>
        <w:t xml:space="preserve">Intra-gNB-DU </w:t>
      </w:r>
      <w:r w:rsidRPr="00BC6D5A">
        <w:rPr>
          <w:lang w:val="sv-SE"/>
        </w:rPr>
        <w:t>LTM</w:t>
      </w:r>
      <w:r w:rsidRPr="00303CF5">
        <w:rPr>
          <w:lang w:val="fr-FR"/>
        </w:rPr>
        <w:tab/>
      </w:r>
      <w:r>
        <w:fldChar w:fldCharType="begin" w:fldLock="1"/>
      </w:r>
      <w:r w:rsidRPr="00303CF5">
        <w:rPr>
          <w:lang w:val="fr-FR"/>
        </w:rPr>
        <w:instrText xml:space="preserve"> PAGEREF _Toc155906840 \h </w:instrText>
      </w:r>
      <w:r>
        <w:fldChar w:fldCharType="separate"/>
      </w:r>
      <w:r w:rsidRPr="00303CF5">
        <w:rPr>
          <w:lang w:val="fr-FR"/>
        </w:rPr>
        <w:t>34</w:t>
      </w:r>
      <w:r>
        <w:fldChar w:fldCharType="end"/>
      </w:r>
    </w:p>
    <w:p w14:paraId="5F2BB4C1" w14:textId="5233A1B1"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303CF5">
        <w:rPr>
          <w:lang w:val="fr-FR"/>
        </w:rPr>
        <w:t>8.2.1.5</w:t>
      </w:r>
      <w:r w:rsidRPr="00303CF5">
        <w:rPr>
          <w:rFonts w:asciiTheme="minorHAnsi" w:eastAsiaTheme="minorEastAsia" w:hAnsiTheme="minorHAnsi" w:cstheme="minorBidi"/>
          <w:kern w:val="2"/>
          <w:sz w:val="22"/>
          <w:szCs w:val="22"/>
          <w:lang w:val="fr-FR"/>
          <w14:ligatures w14:val="standardContextual"/>
        </w:rPr>
        <w:tab/>
      </w:r>
      <w:r w:rsidRPr="00303CF5">
        <w:rPr>
          <w:lang w:val="fr-FR"/>
        </w:rPr>
        <w:t>Inter-gNB-DU LTM</w:t>
      </w:r>
      <w:r w:rsidRPr="00303CF5">
        <w:rPr>
          <w:lang w:val="fr-FR"/>
        </w:rPr>
        <w:tab/>
      </w:r>
      <w:r>
        <w:fldChar w:fldCharType="begin" w:fldLock="1"/>
      </w:r>
      <w:r w:rsidRPr="00303CF5">
        <w:rPr>
          <w:lang w:val="fr-FR"/>
        </w:rPr>
        <w:instrText xml:space="preserve"> PAGEREF _Toc155906841 \h </w:instrText>
      </w:r>
      <w:r>
        <w:fldChar w:fldCharType="separate"/>
      </w:r>
      <w:r w:rsidRPr="00303CF5">
        <w:rPr>
          <w:lang w:val="fr-FR"/>
        </w:rPr>
        <w:t>36</w:t>
      </w:r>
      <w:r>
        <w:fldChar w:fldCharType="end"/>
      </w:r>
    </w:p>
    <w:p w14:paraId="2AC23DBC" w14:textId="20965707" w:rsidR="00E24C2A" w:rsidRDefault="00E24C2A">
      <w:pPr>
        <w:pStyle w:val="TOC4"/>
        <w:rPr>
          <w:rFonts w:asciiTheme="minorHAnsi" w:eastAsiaTheme="minorEastAsia" w:hAnsiTheme="minorHAnsi" w:cstheme="minorBidi"/>
          <w:kern w:val="2"/>
          <w:sz w:val="22"/>
          <w:szCs w:val="22"/>
          <w14:ligatures w14:val="standardContextual"/>
        </w:rPr>
      </w:pPr>
      <w:r>
        <w:t>8.2.1.6</w:t>
      </w:r>
      <w:r>
        <w:rPr>
          <w:rFonts w:asciiTheme="minorHAnsi" w:eastAsiaTheme="minorEastAsia" w:hAnsiTheme="minorHAnsi" w:cstheme="minorBidi"/>
          <w:kern w:val="2"/>
          <w:sz w:val="22"/>
          <w:szCs w:val="22"/>
          <w14:ligatures w14:val="standardContextual"/>
        </w:rPr>
        <w:tab/>
      </w:r>
      <w:r>
        <w:t>LTM with gNB-CU-UP change</w:t>
      </w:r>
      <w:r>
        <w:tab/>
      </w:r>
      <w:r>
        <w:fldChar w:fldCharType="begin" w:fldLock="1"/>
      </w:r>
      <w:r>
        <w:instrText xml:space="preserve"> PAGEREF _Toc155906842 \h </w:instrText>
      </w:r>
      <w:r>
        <w:fldChar w:fldCharType="separate"/>
      </w:r>
      <w:r>
        <w:t>39</w:t>
      </w:r>
      <w:r>
        <w:fldChar w:fldCharType="end"/>
      </w:r>
    </w:p>
    <w:p w14:paraId="78C7252B" w14:textId="29CDF022" w:rsidR="00E24C2A" w:rsidRDefault="00E24C2A">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_Toc155906843 \h </w:instrText>
      </w:r>
      <w:r>
        <w:fldChar w:fldCharType="separate"/>
      </w:r>
      <w:r>
        <w:t>41</w:t>
      </w:r>
      <w:r>
        <w:fldChar w:fldCharType="end"/>
      </w:r>
    </w:p>
    <w:p w14:paraId="0AE9D497" w14:textId="6FC9A9B5" w:rsidR="00E24C2A" w:rsidRDefault="00E24C2A">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_Toc155906844 \h </w:instrText>
      </w:r>
      <w:r>
        <w:fldChar w:fldCharType="separate"/>
      </w:r>
      <w:r>
        <w:t>41</w:t>
      </w:r>
      <w:r>
        <w:fldChar w:fldCharType="end"/>
      </w:r>
    </w:p>
    <w:p w14:paraId="478D62F9" w14:textId="7171820C" w:rsidR="00E24C2A" w:rsidRDefault="00E24C2A">
      <w:pPr>
        <w:pStyle w:val="TOC4"/>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_Toc155906845 \h </w:instrText>
      </w:r>
      <w:r>
        <w:fldChar w:fldCharType="separate"/>
      </w:r>
      <w:r>
        <w:t>43</w:t>
      </w:r>
      <w:r>
        <w:fldChar w:fldCharType="end"/>
      </w:r>
    </w:p>
    <w:p w14:paraId="161AB430" w14:textId="782455E4" w:rsidR="00E24C2A" w:rsidRDefault="00E24C2A">
      <w:pPr>
        <w:pStyle w:val="TOC4"/>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_Toc155906846 \h </w:instrText>
      </w:r>
      <w:r>
        <w:fldChar w:fldCharType="separate"/>
      </w:r>
      <w:r>
        <w:t>43</w:t>
      </w:r>
      <w:r>
        <w:fldChar w:fldCharType="end"/>
      </w:r>
    </w:p>
    <w:p w14:paraId="197F6517" w14:textId="1FD1B475"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8.2.3</w:t>
      </w:r>
      <w:r>
        <w:rPr>
          <w:rFonts w:asciiTheme="minorHAnsi" w:eastAsiaTheme="minorEastAsia" w:hAnsiTheme="minorHAnsi" w:cstheme="minorBidi"/>
          <w:kern w:val="2"/>
          <w:sz w:val="22"/>
          <w:szCs w:val="22"/>
          <w14:ligatures w14:val="standardContextual"/>
        </w:rPr>
        <w:tab/>
      </w:r>
      <w:r w:rsidRPr="00BC6D5A">
        <w:rPr>
          <w:rFonts w:eastAsia="Malgun Gothic"/>
        </w:rPr>
        <w:t>Intra-CU topology adaptation procedure</w:t>
      </w:r>
      <w:r>
        <w:tab/>
      </w:r>
      <w:r>
        <w:fldChar w:fldCharType="begin" w:fldLock="1"/>
      </w:r>
      <w:r>
        <w:instrText xml:space="preserve"> PAGEREF _Toc155906847 \h </w:instrText>
      </w:r>
      <w:r>
        <w:fldChar w:fldCharType="separate"/>
      </w:r>
      <w:r>
        <w:t>45</w:t>
      </w:r>
      <w:r>
        <w:fldChar w:fldCharType="end"/>
      </w:r>
    </w:p>
    <w:p w14:paraId="4755DA0E" w14:textId="7502961D" w:rsidR="00E24C2A" w:rsidRDefault="00E24C2A">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_Toc155906848 \h </w:instrText>
      </w:r>
      <w:r>
        <w:fldChar w:fldCharType="separate"/>
      </w:r>
      <w:r>
        <w:t>45</w:t>
      </w:r>
      <w:r>
        <w:fldChar w:fldCharType="end"/>
      </w:r>
    </w:p>
    <w:p w14:paraId="439B157D" w14:textId="07F691D3" w:rsidR="00E24C2A" w:rsidRDefault="00E24C2A">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_Toc155906849 \h </w:instrText>
      </w:r>
      <w:r>
        <w:fldChar w:fldCharType="separate"/>
      </w:r>
      <w:r>
        <w:t>48</w:t>
      </w:r>
      <w:r>
        <w:fldChar w:fldCharType="end"/>
      </w:r>
    </w:p>
    <w:p w14:paraId="2F944469" w14:textId="044EBE46" w:rsidR="00E24C2A" w:rsidRDefault="00E24C2A">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_Toc155906850 \h </w:instrText>
      </w:r>
      <w:r>
        <w:fldChar w:fldCharType="separate"/>
      </w:r>
      <w:r>
        <w:t>50</w:t>
      </w:r>
      <w:r>
        <w:fldChar w:fldCharType="end"/>
      </w:r>
    </w:p>
    <w:p w14:paraId="66114E7A" w14:textId="38366568"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8.2.4</w:t>
      </w:r>
      <w:r>
        <w:rPr>
          <w:rFonts w:asciiTheme="minorHAnsi" w:eastAsiaTheme="minorEastAsia" w:hAnsiTheme="minorHAnsi" w:cstheme="minorBidi"/>
          <w:kern w:val="2"/>
          <w:sz w:val="22"/>
          <w:szCs w:val="22"/>
          <w14:ligatures w14:val="standardContextual"/>
        </w:rPr>
        <w:tab/>
      </w:r>
      <w:r w:rsidRPr="00BC6D5A">
        <w:rPr>
          <w:rFonts w:eastAsia="Malgun Gothic"/>
        </w:rPr>
        <w:t>Intra-CU topological redundancy procedure</w:t>
      </w:r>
      <w:r>
        <w:tab/>
      </w:r>
      <w:r>
        <w:fldChar w:fldCharType="begin" w:fldLock="1"/>
      </w:r>
      <w:r>
        <w:instrText xml:space="preserve"> PAGEREF _Toc155906851 \h </w:instrText>
      </w:r>
      <w:r>
        <w:fldChar w:fldCharType="separate"/>
      </w:r>
      <w:r>
        <w:t>50</w:t>
      </w:r>
      <w:r>
        <w:fldChar w:fldCharType="end"/>
      </w:r>
    </w:p>
    <w:p w14:paraId="40FC9276" w14:textId="6B84B587"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8.2.5</w:t>
      </w:r>
      <w:r>
        <w:rPr>
          <w:rFonts w:asciiTheme="minorHAnsi" w:eastAsiaTheme="minorEastAsia" w:hAnsiTheme="minorHAnsi" w:cstheme="minorBidi"/>
          <w:kern w:val="2"/>
          <w:sz w:val="22"/>
          <w:szCs w:val="22"/>
          <w14:ligatures w14:val="standardContextual"/>
        </w:rPr>
        <w:tab/>
      </w:r>
      <w:r w:rsidRPr="00BC6D5A">
        <w:rPr>
          <w:rFonts w:eastAsia="Malgun Gothic"/>
        </w:rPr>
        <w:t>Intra-CU Backhaul RLF recovery for IAB-nodes in SA mode</w:t>
      </w:r>
      <w:r>
        <w:tab/>
      </w:r>
      <w:r>
        <w:fldChar w:fldCharType="begin" w:fldLock="1"/>
      </w:r>
      <w:r>
        <w:instrText xml:space="preserve"> PAGEREF _Toc155906852 \h </w:instrText>
      </w:r>
      <w:r>
        <w:fldChar w:fldCharType="separate"/>
      </w:r>
      <w:r>
        <w:t>53</w:t>
      </w:r>
      <w:r>
        <w:fldChar w:fldCharType="end"/>
      </w:r>
    </w:p>
    <w:p w14:paraId="348B812D" w14:textId="584E0449" w:rsidR="00E24C2A" w:rsidRDefault="00E24C2A">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_Toc155906853 \h </w:instrText>
      </w:r>
      <w:r>
        <w:fldChar w:fldCharType="separate"/>
      </w:r>
      <w:r>
        <w:t>54</w:t>
      </w:r>
      <w:r>
        <w:fldChar w:fldCharType="end"/>
      </w:r>
    </w:p>
    <w:p w14:paraId="66E759B0" w14:textId="1BB79D90" w:rsidR="00E24C2A" w:rsidRDefault="00E24C2A">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_Toc155906854 \h </w:instrText>
      </w:r>
      <w:r>
        <w:fldChar w:fldCharType="separate"/>
      </w:r>
      <w:r>
        <w:t>54</w:t>
      </w:r>
      <w:r>
        <w:fldChar w:fldCharType="end"/>
      </w:r>
    </w:p>
    <w:p w14:paraId="54689392" w14:textId="602F90B3"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4</w:t>
      </w:r>
      <w:r>
        <w:rPr>
          <w:rFonts w:asciiTheme="minorHAnsi" w:eastAsiaTheme="minorEastAsia" w:hAnsiTheme="minorHAnsi" w:cstheme="minorBidi"/>
          <w:kern w:val="2"/>
          <w:sz w:val="22"/>
          <w:szCs w:val="22"/>
          <w14:ligatures w14:val="standardContextual"/>
        </w:rPr>
        <w:tab/>
      </w:r>
      <w:r w:rsidRPr="00BC6D5A">
        <w:rPr>
          <w:rFonts w:eastAsia="SimSun"/>
          <w:lang w:eastAsia="zh-CN"/>
        </w:rPr>
        <w:t>Multi-Connectivity operation</w:t>
      </w:r>
      <w:r>
        <w:tab/>
      </w:r>
      <w:r>
        <w:fldChar w:fldCharType="begin" w:fldLock="1"/>
      </w:r>
      <w:r>
        <w:instrText xml:space="preserve"> PAGEREF _Toc155906855 \h </w:instrText>
      </w:r>
      <w:r>
        <w:fldChar w:fldCharType="separate"/>
      </w:r>
      <w:r>
        <w:t>55</w:t>
      </w:r>
      <w:r>
        <w:fldChar w:fldCharType="end"/>
      </w:r>
    </w:p>
    <w:p w14:paraId="4AF231B0" w14:textId="526407A9"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8.4.1</w:t>
      </w:r>
      <w:r>
        <w:rPr>
          <w:rFonts w:asciiTheme="minorHAnsi" w:eastAsiaTheme="minorEastAsia" w:hAnsiTheme="minorHAnsi" w:cstheme="minorBidi"/>
          <w:kern w:val="2"/>
          <w:sz w:val="22"/>
          <w:szCs w:val="22"/>
          <w14:ligatures w14:val="standardContextual"/>
        </w:rPr>
        <w:tab/>
      </w:r>
      <w:r w:rsidRPr="00BC6D5A">
        <w:rPr>
          <w:rFonts w:eastAsia="SimSun"/>
        </w:rPr>
        <w:t>Secondary Node Addition</w:t>
      </w:r>
      <w:r>
        <w:tab/>
      </w:r>
      <w:r>
        <w:fldChar w:fldCharType="begin" w:fldLock="1"/>
      </w:r>
      <w:r>
        <w:instrText xml:space="preserve"> PAGEREF _Toc155906856 \h </w:instrText>
      </w:r>
      <w:r>
        <w:fldChar w:fldCharType="separate"/>
      </w:r>
      <w:r>
        <w:t>55</w:t>
      </w:r>
      <w:r>
        <w:fldChar w:fldCharType="end"/>
      </w:r>
    </w:p>
    <w:p w14:paraId="48690B1F" w14:textId="42325F5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lang w:eastAsia="zh-CN"/>
        </w:rPr>
        <w:t>8.4.1.1</w:t>
      </w:r>
      <w:r>
        <w:rPr>
          <w:rFonts w:asciiTheme="minorHAnsi" w:eastAsiaTheme="minorEastAsia" w:hAnsiTheme="minorHAnsi" w:cstheme="minorBidi"/>
          <w:kern w:val="2"/>
          <w:sz w:val="22"/>
          <w:szCs w:val="22"/>
          <w14:ligatures w14:val="standardContextual"/>
        </w:rPr>
        <w:tab/>
      </w:r>
      <w:r w:rsidRPr="00BC6D5A">
        <w:rPr>
          <w:rFonts w:eastAsia="SimSun"/>
          <w:lang w:eastAsia="zh-CN"/>
        </w:rPr>
        <w:t>EN-DC</w:t>
      </w:r>
      <w:r>
        <w:tab/>
      </w:r>
      <w:r>
        <w:fldChar w:fldCharType="begin" w:fldLock="1"/>
      </w:r>
      <w:r>
        <w:instrText xml:space="preserve"> PAGEREF _Toc155906857 \h </w:instrText>
      </w:r>
      <w:r>
        <w:fldChar w:fldCharType="separate"/>
      </w:r>
      <w:r>
        <w:t>55</w:t>
      </w:r>
      <w:r>
        <w:fldChar w:fldCharType="end"/>
      </w:r>
    </w:p>
    <w:p w14:paraId="00DC8A78" w14:textId="74E04E54"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_Toc155906858 \h </w:instrText>
      </w:r>
      <w:r>
        <w:fldChar w:fldCharType="separate"/>
      </w:r>
      <w:r>
        <w:t>56</w:t>
      </w:r>
      <w:r>
        <w:fldChar w:fldCharType="end"/>
      </w:r>
    </w:p>
    <w:p w14:paraId="27B8C7C8" w14:textId="34CB6715"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lang w:eastAsia="zh-CN"/>
        </w:rPr>
        <w:t>8.4.2.1</w:t>
      </w:r>
      <w:r>
        <w:rPr>
          <w:rFonts w:asciiTheme="minorHAnsi" w:eastAsiaTheme="minorEastAsia" w:hAnsiTheme="minorHAnsi" w:cstheme="minorBidi"/>
          <w:kern w:val="2"/>
          <w:sz w:val="22"/>
          <w:szCs w:val="22"/>
          <w14:ligatures w14:val="standardContextual"/>
        </w:rPr>
        <w:tab/>
      </w:r>
      <w:r w:rsidRPr="00BC6D5A">
        <w:rPr>
          <w:rFonts w:eastAsia="SimSun"/>
          <w:lang w:eastAsia="zh-CN"/>
        </w:rPr>
        <w:t>EN-DC</w:t>
      </w:r>
      <w:r>
        <w:tab/>
      </w:r>
      <w:r>
        <w:fldChar w:fldCharType="begin" w:fldLock="1"/>
      </w:r>
      <w:r>
        <w:instrText xml:space="preserve"> PAGEREF _Toc155906859 \h </w:instrText>
      </w:r>
      <w:r>
        <w:fldChar w:fldCharType="separate"/>
      </w:r>
      <w:r>
        <w:t>56</w:t>
      </w:r>
      <w:r>
        <w:fldChar w:fldCharType="end"/>
      </w:r>
    </w:p>
    <w:p w14:paraId="76D5013F" w14:textId="0DCFCD6F"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_Toc155906860 \h </w:instrText>
      </w:r>
      <w:r>
        <w:fldChar w:fldCharType="separate"/>
      </w:r>
      <w:r>
        <w:t>57</w:t>
      </w:r>
      <w:r>
        <w:fldChar w:fldCharType="end"/>
      </w:r>
    </w:p>
    <w:p w14:paraId="649DBF10" w14:textId="1A980994"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_Toc155906861 \h </w:instrText>
      </w:r>
      <w:r>
        <w:fldChar w:fldCharType="separate"/>
      </w:r>
      <w:r>
        <w:t>58</w:t>
      </w:r>
      <w:r>
        <w:fldChar w:fldCharType="end"/>
      </w:r>
    </w:p>
    <w:p w14:paraId="12B7C413" w14:textId="54A653B3" w:rsidR="00E24C2A" w:rsidRDefault="00E24C2A">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_Toc155906862 \h </w:instrText>
      </w:r>
      <w:r>
        <w:fldChar w:fldCharType="separate"/>
      </w:r>
      <w:r>
        <w:t>59</w:t>
      </w:r>
      <w:r>
        <w:fldChar w:fldCharType="end"/>
      </w:r>
    </w:p>
    <w:p w14:paraId="2EE9B8A9" w14:textId="1BD59D9F" w:rsidR="00E24C2A" w:rsidRDefault="00E24C2A">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_Toc155906863 \h </w:instrText>
      </w:r>
      <w:r>
        <w:fldChar w:fldCharType="separate"/>
      </w:r>
      <w:r>
        <w:t>60</w:t>
      </w:r>
      <w:r>
        <w:fldChar w:fldCharType="end"/>
      </w:r>
    </w:p>
    <w:p w14:paraId="575E083B" w14:textId="7F93CFFC" w:rsidR="00E24C2A" w:rsidRDefault="00E24C2A">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_Toc155906864 \h </w:instrText>
      </w:r>
      <w:r>
        <w:fldChar w:fldCharType="separate"/>
      </w:r>
      <w:r>
        <w:t>61</w:t>
      </w:r>
      <w:r>
        <w:fldChar w:fldCharType="end"/>
      </w:r>
    </w:p>
    <w:p w14:paraId="4D6E9B4C" w14:textId="179E3EDC" w:rsidR="00E24C2A" w:rsidRDefault="00E24C2A">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_Toc155906865 \h </w:instrText>
      </w:r>
      <w:r>
        <w:fldChar w:fldCharType="separate"/>
      </w:r>
      <w:r>
        <w:t>61</w:t>
      </w:r>
      <w:r>
        <w:fldChar w:fldCharType="end"/>
      </w:r>
    </w:p>
    <w:p w14:paraId="2748809D" w14:textId="79CE8A5D" w:rsidR="00E24C2A" w:rsidRDefault="00E24C2A">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_Toc155906866 \h </w:instrText>
      </w:r>
      <w:r>
        <w:fldChar w:fldCharType="separate"/>
      </w:r>
      <w:r>
        <w:t>63</w:t>
      </w:r>
      <w:r>
        <w:fldChar w:fldCharType="end"/>
      </w:r>
    </w:p>
    <w:p w14:paraId="237ABDE2" w14:textId="53E6983C"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_Toc155906867 \h </w:instrText>
      </w:r>
      <w:r>
        <w:fldChar w:fldCharType="separate"/>
      </w:r>
      <w:r>
        <w:t>63</w:t>
      </w:r>
      <w:r>
        <w:fldChar w:fldCharType="end"/>
      </w:r>
    </w:p>
    <w:p w14:paraId="36D35F71" w14:textId="1B31D4C3"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_Toc155906868 \h </w:instrText>
      </w:r>
      <w:r>
        <w:fldChar w:fldCharType="separate"/>
      </w:r>
      <w:r>
        <w:t>63</w:t>
      </w:r>
      <w:r>
        <w:fldChar w:fldCharType="end"/>
      </w:r>
    </w:p>
    <w:p w14:paraId="660151CF" w14:textId="2E2D05F6" w:rsidR="00E24C2A" w:rsidRDefault="00E24C2A">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_Toc155906869 \h </w:instrText>
      </w:r>
      <w:r>
        <w:fldChar w:fldCharType="separate"/>
      </w:r>
      <w:r>
        <w:t>65</w:t>
      </w:r>
      <w:r>
        <w:fldChar w:fldCharType="end"/>
      </w:r>
    </w:p>
    <w:p w14:paraId="5BAC5148" w14:textId="63162126" w:rsidR="00E24C2A" w:rsidRDefault="00E24C2A">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_Toc155906870 \h </w:instrText>
      </w:r>
      <w:r>
        <w:fldChar w:fldCharType="separate"/>
      </w:r>
      <w:r>
        <w:t>67</w:t>
      </w:r>
      <w:r>
        <w:fldChar w:fldCharType="end"/>
      </w:r>
    </w:p>
    <w:p w14:paraId="7CB72440" w14:textId="0D9E9E10" w:rsidR="00E24C2A" w:rsidRDefault="00E24C2A">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_Toc155906871 \h </w:instrText>
      </w:r>
      <w:r>
        <w:fldChar w:fldCharType="separate"/>
      </w:r>
      <w:r>
        <w:t>68</w:t>
      </w:r>
      <w:r>
        <w:fldChar w:fldCharType="end"/>
      </w:r>
    </w:p>
    <w:p w14:paraId="18F69713" w14:textId="3326ADF2" w:rsidR="00E24C2A" w:rsidRDefault="00E24C2A">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_Toc155906872 \h </w:instrText>
      </w:r>
      <w:r>
        <w:fldChar w:fldCharType="separate"/>
      </w:r>
      <w:r>
        <w:t>68</w:t>
      </w:r>
      <w:r>
        <w:fldChar w:fldCharType="end"/>
      </w:r>
    </w:p>
    <w:p w14:paraId="470E7610" w14:textId="2EE17046" w:rsidR="00E24C2A" w:rsidRDefault="00E24C2A">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_Toc155906873 \h </w:instrText>
      </w:r>
      <w:r>
        <w:fldChar w:fldCharType="separate"/>
      </w:r>
      <w:r>
        <w:t>69</w:t>
      </w:r>
      <w:r>
        <w:fldChar w:fldCharType="end"/>
      </w:r>
    </w:p>
    <w:p w14:paraId="10D42C91" w14:textId="5BA169CE" w:rsidR="00E24C2A" w:rsidRDefault="00E24C2A">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_Toc155906874 \h </w:instrText>
      </w:r>
      <w:r>
        <w:fldChar w:fldCharType="separate"/>
      </w:r>
      <w:r>
        <w:t>71</w:t>
      </w:r>
      <w:r>
        <w:fldChar w:fldCharType="end"/>
      </w:r>
    </w:p>
    <w:p w14:paraId="36BE679B" w14:textId="79E99F7D" w:rsidR="00E24C2A" w:rsidRDefault="00E24C2A">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_Toc155906875 \h </w:instrText>
      </w:r>
      <w:r>
        <w:fldChar w:fldCharType="separate"/>
      </w:r>
      <w:r>
        <w:t>71</w:t>
      </w:r>
      <w:r>
        <w:fldChar w:fldCharType="end"/>
      </w:r>
    </w:p>
    <w:p w14:paraId="4199703D" w14:textId="50C4C3C0" w:rsidR="00E24C2A" w:rsidRDefault="00E24C2A">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_Toc155906876 \h </w:instrText>
      </w:r>
      <w:r>
        <w:fldChar w:fldCharType="separate"/>
      </w:r>
      <w:r>
        <w:t>71</w:t>
      </w:r>
      <w:r>
        <w:fldChar w:fldCharType="end"/>
      </w:r>
    </w:p>
    <w:p w14:paraId="3673A037" w14:textId="5A3052F0" w:rsidR="00E24C2A" w:rsidRDefault="00E24C2A">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_Toc155906877 \h </w:instrText>
      </w:r>
      <w:r>
        <w:fldChar w:fldCharType="separate"/>
      </w:r>
      <w:r>
        <w:t>72</w:t>
      </w:r>
      <w:r>
        <w:fldChar w:fldCharType="end"/>
      </w:r>
    </w:p>
    <w:p w14:paraId="0CD61F79" w14:textId="344A73D4" w:rsidR="00E24C2A" w:rsidRDefault="00E24C2A">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_Toc155906878 \h </w:instrText>
      </w:r>
      <w:r>
        <w:fldChar w:fldCharType="separate"/>
      </w:r>
      <w:r>
        <w:t>74</w:t>
      </w:r>
      <w:r>
        <w:fldChar w:fldCharType="end"/>
      </w:r>
    </w:p>
    <w:p w14:paraId="0D820EFF" w14:textId="0549610C" w:rsidR="00E24C2A" w:rsidRDefault="00E24C2A">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_Toc155906879 \h </w:instrText>
      </w:r>
      <w:r>
        <w:fldChar w:fldCharType="separate"/>
      </w:r>
      <w:r>
        <w:t>75</w:t>
      </w:r>
      <w:r>
        <w:fldChar w:fldCharType="end"/>
      </w:r>
    </w:p>
    <w:p w14:paraId="5185FC4A" w14:textId="135CF8FB" w:rsidR="00E24C2A" w:rsidRDefault="00E24C2A">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_Toc155906880 \h </w:instrText>
      </w:r>
      <w:r>
        <w:fldChar w:fldCharType="separate"/>
      </w:r>
      <w:r>
        <w:t>75</w:t>
      </w:r>
      <w:r>
        <w:fldChar w:fldCharType="end"/>
      </w:r>
    </w:p>
    <w:p w14:paraId="1C2C90CE" w14:textId="762DB2F1" w:rsidR="00E24C2A" w:rsidRDefault="00E24C2A">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_Toc155906881 \h </w:instrText>
      </w:r>
      <w:r>
        <w:fldChar w:fldCharType="separate"/>
      </w:r>
      <w:r>
        <w:t>76</w:t>
      </w:r>
      <w:r>
        <w:fldChar w:fldCharType="end"/>
      </w:r>
    </w:p>
    <w:p w14:paraId="74BBF437" w14:textId="78CAB0AD" w:rsidR="00E24C2A" w:rsidRDefault="00E24C2A">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_Toc155906882 \h </w:instrText>
      </w:r>
      <w:r>
        <w:fldChar w:fldCharType="separate"/>
      </w:r>
      <w:r>
        <w:t>78</w:t>
      </w:r>
      <w:r>
        <w:fldChar w:fldCharType="end"/>
      </w:r>
    </w:p>
    <w:p w14:paraId="6994E9D3" w14:textId="2682C13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8.9.8</w:t>
      </w:r>
      <w:r>
        <w:rPr>
          <w:rFonts w:asciiTheme="minorHAnsi" w:eastAsiaTheme="minorEastAsia" w:hAnsiTheme="minorHAnsi" w:cstheme="minorBidi"/>
          <w:kern w:val="2"/>
          <w:sz w:val="22"/>
          <w:szCs w:val="22"/>
          <w14:ligatures w14:val="standardContextual"/>
        </w:rPr>
        <w:tab/>
      </w:r>
      <w:r w:rsidRPr="00BC6D5A">
        <w:rPr>
          <w:rFonts w:eastAsia="Malgun Gothic"/>
          <w:lang w:eastAsia="ja-JP"/>
        </w:rPr>
        <w:t>BH</w:t>
      </w:r>
      <w:r w:rsidRPr="00BC6D5A">
        <w:rPr>
          <w:rFonts w:eastAsia="Malgun Gothic"/>
        </w:rPr>
        <w:t xml:space="preserve"> RLC channel establishment procedure</w:t>
      </w:r>
      <w:r>
        <w:tab/>
      </w:r>
      <w:r>
        <w:fldChar w:fldCharType="begin" w:fldLock="1"/>
      </w:r>
      <w:r>
        <w:instrText xml:space="preserve"> PAGEREF _Toc155906883 \h </w:instrText>
      </w:r>
      <w:r>
        <w:fldChar w:fldCharType="separate"/>
      </w:r>
      <w:r>
        <w:t>78</w:t>
      </w:r>
      <w:r>
        <w:fldChar w:fldCharType="end"/>
      </w:r>
    </w:p>
    <w:p w14:paraId="10DB29A2" w14:textId="2B0EF82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8.9.9</w:t>
      </w:r>
      <w:r>
        <w:rPr>
          <w:rFonts w:asciiTheme="minorHAnsi" w:eastAsiaTheme="minorEastAsia" w:hAnsiTheme="minorHAnsi" w:cstheme="minorBidi"/>
          <w:kern w:val="2"/>
          <w:sz w:val="22"/>
          <w:szCs w:val="22"/>
          <w14:ligatures w14:val="standardContextual"/>
        </w:rPr>
        <w:tab/>
      </w:r>
      <w:r w:rsidRPr="00BC6D5A">
        <w:rPr>
          <w:rFonts w:eastAsia="Malgun Gothic"/>
        </w:rPr>
        <w:t>Traffic Mapping</w:t>
      </w:r>
      <w:r>
        <w:tab/>
      </w:r>
      <w:r>
        <w:fldChar w:fldCharType="begin" w:fldLock="1"/>
      </w:r>
      <w:r>
        <w:instrText xml:space="preserve"> PAGEREF _Toc155906884 \h </w:instrText>
      </w:r>
      <w:r>
        <w:fldChar w:fldCharType="separate"/>
      </w:r>
      <w:r>
        <w:t>80</w:t>
      </w:r>
      <w:r>
        <w:fldChar w:fldCharType="end"/>
      </w:r>
    </w:p>
    <w:p w14:paraId="42D8E77F" w14:textId="4C1B70A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bCs/>
          <w:lang w:eastAsia="zh-CN"/>
        </w:rPr>
        <w:t>8.9.9.1</w:t>
      </w:r>
      <w:r>
        <w:rPr>
          <w:rFonts w:asciiTheme="minorHAnsi" w:eastAsiaTheme="minorEastAsia" w:hAnsiTheme="minorHAnsi" w:cstheme="minorBidi"/>
          <w:kern w:val="2"/>
          <w:sz w:val="22"/>
          <w:szCs w:val="22"/>
          <w14:ligatures w14:val="standardContextual"/>
        </w:rPr>
        <w:tab/>
      </w:r>
      <w:r w:rsidRPr="00BC6D5A">
        <w:rPr>
          <w:rFonts w:eastAsia="Malgun Gothic"/>
        </w:rPr>
        <w:t>Traffic</w:t>
      </w:r>
      <w:r w:rsidRPr="00BC6D5A">
        <w:rPr>
          <w:rFonts w:eastAsia="SimSun"/>
          <w:bCs/>
          <w:lang w:eastAsia="zh-CN"/>
        </w:rPr>
        <w:t xml:space="preserve"> Mapping from IP-layer to Layer-2</w:t>
      </w:r>
      <w:r>
        <w:tab/>
      </w:r>
      <w:r>
        <w:fldChar w:fldCharType="begin" w:fldLock="1"/>
      </w:r>
      <w:r>
        <w:instrText xml:space="preserve"> PAGEREF _Toc155906885 \h </w:instrText>
      </w:r>
      <w:r>
        <w:fldChar w:fldCharType="separate"/>
      </w:r>
      <w:r>
        <w:t>80</w:t>
      </w:r>
      <w:r>
        <w:fldChar w:fldCharType="end"/>
      </w:r>
    </w:p>
    <w:p w14:paraId="1635BD18" w14:textId="3AF13E7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bCs/>
          <w:lang w:eastAsia="zh-CN"/>
        </w:rPr>
        <w:t>8.9.9.2</w:t>
      </w:r>
      <w:r>
        <w:rPr>
          <w:rFonts w:asciiTheme="minorHAnsi" w:eastAsiaTheme="minorEastAsia" w:hAnsiTheme="minorHAnsi" w:cstheme="minorBidi"/>
          <w:kern w:val="2"/>
          <w:sz w:val="22"/>
          <w:szCs w:val="22"/>
          <w14:ligatures w14:val="standardContextual"/>
        </w:rPr>
        <w:tab/>
      </w:r>
      <w:r w:rsidRPr="00BC6D5A">
        <w:rPr>
          <w:rFonts w:eastAsia="SimSun"/>
          <w:bCs/>
          <w:lang w:eastAsia="zh-CN"/>
        </w:rPr>
        <w:t>BH RLC Channel Mapping on BAP Layer</w:t>
      </w:r>
      <w:r>
        <w:tab/>
      </w:r>
      <w:r>
        <w:fldChar w:fldCharType="begin" w:fldLock="1"/>
      </w:r>
      <w:r>
        <w:instrText xml:space="preserve"> PAGEREF _Toc155906886 \h </w:instrText>
      </w:r>
      <w:r>
        <w:fldChar w:fldCharType="separate"/>
      </w:r>
      <w:r>
        <w:t>80</w:t>
      </w:r>
      <w:r>
        <w:fldChar w:fldCharType="end"/>
      </w:r>
    </w:p>
    <w:p w14:paraId="26A3FFE9" w14:textId="2569242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8.9.10</w:t>
      </w:r>
      <w:r>
        <w:rPr>
          <w:rFonts w:asciiTheme="minorHAnsi" w:eastAsiaTheme="minorEastAsia" w:hAnsiTheme="minorHAnsi" w:cstheme="minorBidi"/>
          <w:kern w:val="2"/>
          <w:sz w:val="22"/>
          <w:szCs w:val="22"/>
          <w14:ligatures w14:val="standardContextual"/>
        </w:rPr>
        <w:tab/>
      </w:r>
      <w:r w:rsidRPr="00BC6D5A">
        <w:rPr>
          <w:rFonts w:eastAsia="Malgun Gothic"/>
        </w:rPr>
        <w:t xml:space="preserve">IAB-node </w:t>
      </w:r>
      <w:r w:rsidRPr="00BC6D5A">
        <w:rPr>
          <w:rFonts w:eastAsia="Malgun Gothic"/>
          <w:lang w:eastAsia="ja-JP"/>
        </w:rPr>
        <w:t>release</w:t>
      </w:r>
      <w:r>
        <w:tab/>
      </w:r>
      <w:r>
        <w:fldChar w:fldCharType="begin" w:fldLock="1"/>
      </w:r>
      <w:r>
        <w:instrText xml:space="preserve"> PAGEREF _Toc155906887 \h </w:instrText>
      </w:r>
      <w:r>
        <w:fldChar w:fldCharType="separate"/>
      </w:r>
      <w:r>
        <w:t>80</w:t>
      </w:r>
      <w:r>
        <w:fldChar w:fldCharType="end"/>
      </w:r>
    </w:p>
    <w:p w14:paraId="7C9D5E57" w14:textId="51E323DC"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8.9.10.1</w:t>
      </w:r>
      <w:r>
        <w:rPr>
          <w:rFonts w:asciiTheme="minorHAnsi" w:eastAsiaTheme="minorEastAsia" w:hAnsiTheme="minorHAnsi" w:cstheme="minorBidi"/>
          <w:kern w:val="2"/>
          <w:sz w:val="22"/>
          <w:szCs w:val="22"/>
          <w14:ligatures w14:val="standardContextual"/>
        </w:rPr>
        <w:tab/>
      </w:r>
      <w:r w:rsidRPr="00BC6D5A">
        <w:rPr>
          <w:rFonts w:eastAsia="Malgun Gothic"/>
        </w:rPr>
        <w:t>IAB-node orderly release</w:t>
      </w:r>
      <w:r>
        <w:tab/>
      </w:r>
      <w:r>
        <w:fldChar w:fldCharType="begin" w:fldLock="1"/>
      </w:r>
      <w:r>
        <w:instrText xml:space="preserve"> PAGEREF _Toc155906888 \h </w:instrText>
      </w:r>
      <w:r>
        <w:fldChar w:fldCharType="separate"/>
      </w:r>
      <w:r>
        <w:t>81</w:t>
      </w:r>
      <w:r>
        <w:fldChar w:fldCharType="end"/>
      </w:r>
    </w:p>
    <w:p w14:paraId="3C39217F" w14:textId="334E5246"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8.9.10.2</w:t>
      </w:r>
      <w:r>
        <w:rPr>
          <w:rFonts w:asciiTheme="minorHAnsi" w:eastAsiaTheme="minorEastAsia" w:hAnsiTheme="minorHAnsi" w:cstheme="minorBidi"/>
          <w:kern w:val="2"/>
          <w:sz w:val="22"/>
          <w:szCs w:val="22"/>
          <w14:ligatures w14:val="standardContextual"/>
        </w:rPr>
        <w:tab/>
      </w:r>
      <w:r w:rsidRPr="00BC6D5A">
        <w:rPr>
          <w:rFonts w:eastAsia="Malgun Gothic"/>
        </w:rPr>
        <w:t>IAB-node disorderly release</w:t>
      </w:r>
      <w:r>
        <w:tab/>
      </w:r>
      <w:r>
        <w:fldChar w:fldCharType="begin" w:fldLock="1"/>
      </w:r>
      <w:r>
        <w:instrText xml:space="preserve"> PAGEREF _Toc155906889 \h </w:instrText>
      </w:r>
      <w:r>
        <w:fldChar w:fldCharType="separate"/>
      </w:r>
      <w:r>
        <w:t>81</w:t>
      </w:r>
      <w:r>
        <w:fldChar w:fldCharType="end"/>
      </w:r>
    </w:p>
    <w:p w14:paraId="76C6E292" w14:textId="1A634A6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8.9.11</w:t>
      </w:r>
      <w:r>
        <w:rPr>
          <w:rFonts w:asciiTheme="minorHAnsi" w:eastAsiaTheme="minorEastAsia" w:hAnsiTheme="minorHAnsi" w:cstheme="minorBidi"/>
          <w:kern w:val="2"/>
          <w:sz w:val="22"/>
          <w:szCs w:val="22"/>
          <w14:ligatures w14:val="standardContextual"/>
        </w:rPr>
        <w:tab/>
      </w:r>
      <w:r w:rsidRPr="00BC6D5A">
        <w:rPr>
          <w:rFonts w:eastAsia="Malgun Gothic"/>
          <w:lang w:eastAsia="ja-JP"/>
        </w:rPr>
        <w:t>IAB</w:t>
      </w:r>
      <w:r w:rsidRPr="00BC6D5A">
        <w:rPr>
          <w:rFonts w:eastAsia="Malgun Gothic"/>
        </w:rPr>
        <w:t>-node OAM</w:t>
      </w:r>
      <w:r>
        <w:tab/>
      </w:r>
      <w:r>
        <w:fldChar w:fldCharType="begin" w:fldLock="1"/>
      </w:r>
      <w:r>
        <w:instrText xml:space="preserve"> PAGEREF _Toc155906890 \h </w:instrText>
      </w:r>
      <w:r>
        <w:fldChar w:fldCharType="separate"/>
      </w:r>
      <w:r>
        <w:t>81</w:t>
      </w:r>
      <w:r>
        <w:fldChar w:fldCharType="end"/>
      </w:r>
    </w:p>
    <w:p w14:paraId="46EEE849" w14:textId="02C913A5" w:rsidR="00E24C2A" w:rsidRDefault="00E24C2A">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rPr>
          <w:lang w:eastAsia="ja-JP"/>
        </w:rPr>
        <w:t>Handling of IAB-MTs in INACTIVE State</w:t>
      </w:r>
      <w:r>
        <w:tab/>
      </w:r>
      <w:r>
        <w:fldChar w:fldCharType="begin" w:fldLock="1"/>
      </w:r>
      <w:r>
        <w:instrText xml:space="preserve"> PAGEREF _Toc155906891 \h </w:instrText>
      </w:r>
      <w:r>
        <w:fldChar w:fldCharType="separate"/>
      </w:r>
      <w:r>
        <w:t>81</w:t>
      </w:r>
      <w:r>
        <w:fldChar w:fldCharType="end"/>
      </w:r>
    </w:p>
    <w:p w14:paraId="56520C10" w14:textId="68CFF438"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8.9.13</w:t>
      </w:r>
      <w:r>
        <w:rPr>
          <w:rFonts w:asciiTheme="minorHAnsi" w:eastAsiaTheme="minorEastAsia" w:hAnsiTheme="minorHAnsi" w:cstheme="minorBidi"/>
          <w:kern w:val="2"/>
          <w:sz w:val="22"/>
          <w:szCs w:val="22"/>
          <w14:ligatures w14:val="standardContextual"/>
        </w:rPr>
        <w:tab/>
      </w:r>
      <w:r w:rsidRPr="00BC6D5A">
        <w:rPr>
          <w:rFonts w:eastAsia="Malgun Gothic"/>
        </w:rPr>
        <w:t>IP Address Allocation for IAB-nodes</w:t>
      </w:r>
      <w:r>
        <w:tab/>
      </w:r>
      <w:r>
        <w:fldChar w:fldCharType="begin" w:fldLock="1"/>
      </w:r>
      <w:r>
        <w:instrText xml:space="preserve"> PAGEREF _Toc155906892 \h </w:instrText>
      </w:r>
      <w:r>
        <w:fldChar w:fldCharType="separate"/>
      </w:r>
      <w:r>
        <w:t>81</w:t>
      </w:r>
      <w:r>
        <w:fldChar w:fldCharType="end"/>
      </w:r>
    </w:p>
    <w:p w14:paraId="24A5AFF6" w14:textId="54108B0E" w:rsidR="00E24C2A" w:rsidRDefault="00E24C2A">
      <w:pPr>
        <w:pStyle w:val="TOC3"/>
        <w:rPr>
          <w:rFonts w:asciiTheme="minorHAnsi" w:eastAsiaTheme="minorEastAsia" w:hAnsiTheme="minorHAnsi" w:cstheme="minorBidi"/>
          <w:kern w:val="2"/>
          <w:sz w:val="22"/>
          <w:szCs w:val="22"/>
          <w14:ligatures w14:val="standardContextual"/>
        </w:rPr>
      </w:pPr>
      <w:r>
        <w:t>8.9.14</w:t>
      </w:r>
      <w:r>
        <w:rPr>
          <w:rFonts w:asciiTheme="minorHAnsi" w:eastAsiaTheme="minorEastAsia" w:hAnsiTheme="minorHAnsi" w:cstheme="minorBidi"/>
          <w:kern w:val="2"/>
          <w:sz w:val="22"/>
          <w:szCs w:val="22"/>
          <w14:ligatures w14:val="standardContextual"/>
        </w:rPr>
        <w:tab/>
      </w:r>
      <w:r>
        <w:t>Mobile IAB-node authorization</w:t>
      </w:r>
      <w:r>
        <w:tab/>
      </w:r>
      <w:r>
        <w:fldChar w:fldCharType="begin" w:fldLock="1"/>
      </w:r>
      <w:r>
        <w:instrText xml:space="preserve"> PAGEREF _Toc155906893 \h </w:instrText>
      </w:r>
      <w:r>
        <w:fldChar w:fldCharType="separate"/>
      </w:r>
      <w:r>
        <w:t>82</w:t>
      </w:r>
      <w:r>
        <w:fldChar w:fldCharType="end"/>
      </w:r>
    </w:p>
    <w:p w14:paraId="035C244C" w14:textId="218EDD06"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8.9.15</w:t>
      </w:r>
      <w:r>
        <w:rPr>
          <w:rFonts w:asciiTheme="minorHAnsi" w:eastAsiaTheme="minorEastAsia" w:hAnsiTheme="minorHAnsi" w:cstheme="minorBidi"/>
          <w:kern w:val="2"/>
          <w:sz w:val="22"/>
          <w:szCs w:val="22"/>
          <w14:ligatures w14:val="standardContextual"/>
        </w:rPr>
        <w:tab/>
      </w:r>
      <w:r w:rsidRPr="00BC6D5A">
        <w:rPr>
          <w:rFonts w:eastAsia="Malgun Gothic"/>
        </w:rPr>
        <w:t>IAB-donor-CU-based NR Cell Identity (NCI) (re-)configuration for mobile IAB cells</w:t>
      </w:r>
      <w:r>
        <w:tab/>
      </w:r>
      <w:r>
        <w:fldChar w:fldCharType="begin" w:fldLock="1"/>
      </w:r>
      <w:r>
        <w:instrText xml:space="preserve"> PAGEREF _Toc155906894 \h </w:instrText>
      </w:r>
      <w:r>
        <w:fldChar w:fldCharType="separate"/>
      </w:r>
      <w:r>
        <w:t>83</w:t>
      </w:r>
      <w:r>
        <w:fldChar w:fldCharType="end"/>
      </w:r>
    </w:p>
    <w:p w14:paraId="00E9265E" w14:textId="3A9DE20C"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8.9.16</w:t>
      </w:r>
      <w:r>
        <w:rPr>
          <w:rFonts w:asciiTheme="minorHAnsi" w:eastAsiaTheme="minorEastAsia" w:hAnsiTheme="minorHAnsi" w:cstheme="minorBidi"/>
          <w:kern w:val="2"/>
          <w:sz w:val="22"/>
          <w:szCs w:val="22"/>
          <w14:ligatures w14:val="standardContextual"/>
        </w:rPr>
        <w:tab/>
      </w:r>
      <w:r w:rsidRPr="00BC6D5A">
        <w:rPr>
          <w:rFonts w:eastAsia="Malgun Gothic"/>
        </w:rPr>
        <w:t>TAC/RANAC (re-)configuration for mobile IAB</w:t>
      </w:r>
      <w:r>
        <w:tab/>
      </w:r>
      <w:r>
        <w:fldChar w:fldCharType="begin" w:fldLock="1"/>
      </w:r>
      <w:r>
        <w:instrText xml:space="preserve"> PAGEREF _Toc155906895 \h </w:instrText>
      </w:r>
      <w:r>
        <w:fldChar w:fldCharType="separate"/>
      </w:r>
      <w:r>
        <w:t>83</w:t>
      </w:r>
      <w:r>
        <w:fldChar w:fldCharType="end"/>
      </w:r>
    </w:p>
    <w:p w14:paraId="0B71A4D1" w14:textId="5AB4A159" w:rsidR="00E24C2A" w:rsidRDefault="00E24C2A">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_Toc155906896 \h </w:instrText>
      </w:r>
      <w:r>
        <w:fldChar w:fldCharType="separate"/>
      </w:r>
      <w:r>
        <w:t>83</w:t>
      </w:r>
      <w:r>
        <w:fldChar w:fldCharType="end"/>
      </w:r>
    </w:p>
    <w:p w14:paraId="21CC900A" w14:textId="71540AD9" w:rsidR="00E24C2A" w:rsidRDefault="00E24C2A">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_Toc155906897 \h </w:instrText>
      </w:r>
      <w:r>
        <w:fldChar w:fldCharType="separate"/>
      </w:r>
      <w:r>
        <w:t>85</w:t>
      </w:r>
      <w:r>
        <w:fldChar w:fldCharType="end"/>
      </w:r>
    </w:p>
    <w:p w14:paraId="3FBE91C2" w14:textId="7CDA3EDC" w:rsidR="00E24C2A" w:rsidRDefault="00E24C2A">
      <w:pPr>
        <w:pStyle w:val="TOC3"/>
        <w:rPr>
          <w:rFonts w:asciiTheme="minorHAnsi" w:eastAsiaTheme="minorEastAsia" w:hAnsiTheme="minorHAnsi" w:cstheme="minorBidi"/>
          <w:kern w:val="2"/>
          <w:sz w:val="22"/>
          <w:szCs w:val="22"/>
          <w14:ligatures w14:val="standardContextual"/>
        </w:rPr>
      </w:pPr>
      <w:r>
        <w:lastRenderedPageBreak/>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_Toc155906898 \h </w:instrText>
      </w:r>
      <w:r>
        <w:fldChar w:fldCharType="separate"/>
      </w:r>
      <w:r>
        <w:t>85</w:t>
      </w:r>
      <w:r>
        <w:fldChar w:fldCharType="end"/>
      </w:r>
    </w:p>
    <w:p w14:paraId="0CEA9190" w14:textId="69D73225" w:rsidR="00E24C2A" w:rsidRDefault="00E24C2A">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_Toc155906899 \h </w:instrText>
      </w:r>
      <w:r>
        <w:fldChar w:fldCharType="separate"/>
      </w:r>
      <w:r>
        <w:t>85</w:t>
      </w:r>
      <w:r>
        <w:fldChar w:fldCharType="end"/>
      </w:r>
    </w:p>
    <w:p w14:paraId="1DDF0773" w14:textId="39A67EF2" w:rsidR="00E24C2A" w:rsidRDefault="00E24C2A">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_Toc155906900 \h </w:instrText>
      </w:r>
      <w:r>
        <w:fldChar w:fldCharType="separate"/>
      </w:r>
      <w:r>
        <w:t>86</w:t>
      </w:r>
      <w:r>
        <w:fldChar w:fldCharType="end"/>
      </w:r>
    </w:p>
    <w:p w14:paraId="102D7ADB" w14:textId="75A16CC5" w:rsidR="00E24C2A" w:rsidRDefault="00E24C2A">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_Toc155906901 \h </w:instrText>
      </w:r>
      <w:r>
        <w:fldChar w:fldCharType="separate"/>
      </w:r>
      <w:r>
        <w:t>87</w:t>
      </w:r>
      <w:r>
        <w:fldChar w:fldCharType="end"/>
      </w:r>
    </w:p>
    <w:p w14:paraId="3BCEE040" w14:textId="6B8A7822"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Malgun Gothic"/>
        </w:rPr>
        <w:t>8.12</w:t>
      </w:r>
      <w:r>
        <w:rPr>
          <w:rFonts w:asciiTheme="minorHAnsi" w:eastAsiaTheme="minorEastAsia" w:hAnsiTheme="minorHAnsi" w:cstheme="minorBidi"/>
          <w:kern w:val="2"/>
          <w:sz w:val="22"/>
          <w:szCs w:val="22"/>
          <w14:ligatures w14:val="standardContextual"/>
        </w:rPr>
        <w:tab/>
      </w:r>
      <w:r w:rsidRPr="00BC6D5A">
        <w:rPr>
          <w:rFonts w:eastAsia="Malgun Gothic"/>
        </w:rPr>
        <w:t>IAB-node Integration Procedure</w:t>
      </w:r>
      <w:r>
        <w:tab/>
      </w:r>
      <w:r>
        <w:fldChar w:fldCharType="begin" w:fldLock="1"/>
      </w:r>
      <w:r>
        <w:instrText xml:space="preserve"> PAGEREF _Toc155906902 \h </w:instrText>
      </w:r>
      <w:r>
        <w:fldChar w:fldCharType="separate"/>
      </w:r>
      <w:r>
        <w:t>87</w:t>
      </w:r>
      <w:r>
        <w:fldChar w:fldCharType="end"/>
      </w:r>
    </w:p>
    <w:p w14:paraId="0A7DD60A" w14:textId="3EDE1ECB"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8.12.1</w:t>
      </w:r>
      <w:r>
        <w:rPr>
          <w:rFonts w:asciiTheme="minorHAnsi" w:eastAsiaTheme="minorEastAsia" w:hAnsiTheme="minorHAnsi" w:cstheme="minorBidi"/>
          <w:kern w:val="2"/>
          <w:sz w:val="22"/>
          <w:szCs w:val="22"/>
          <w14:ligatures w14:val="standardContextual"/>
        </w:rPr>
        <w:tab/>
      </w:r>
      <w:r w:rsidRPr="00BC6D5A">
        <w:rPr>
          <w:rFonts w:eastAsia="SimSun"/>
        </w:rPr>
        <w:t>Standalone IAB integration</w:t>
      </w:r>
      <w:r>
        <w:tab/>
      </w:r>
      <w:r>
        <w:fldChar w:fldCharType="begin" w:fldLock="1"/>
      </w:r>
      <w:r>
        <w:instrText xml:space="preserve"> PAGEREF _Toc155906903 \h </w:instrText>
      </w:r>
      <w:r>
        <w:fldChar w:fldCharType="separate"/>
      </w:r>
      <w:r>
        <w:t>87</w:t>
      </w:r>
      <w:r>
        <w:fldChar w:fldCharType="end"/>
      </w:r>
    </w:p>
    <w:p w14:paraId="1888E87F" w14:textId="2B36656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8.12.2</w:t>
      </w:r>
      <w:r>
        <w:rPr>
          <w:rFonts w:asciiTheme="minorHAnsi" w:eastAsiaTheme="minorEastAsia" w:hAnsiTheme="minorHAnsi" w:cstheme="minorBidi"/>
          <w:kern w:val="2"/>
          <w:sz w:val="22"/>
          <w:szCs w:val="22"/>
          <w14:ligatures w14:val="standardContextual"/>
        </w:rPr>
        <w:tab/>
      </w:r>
      <w:r w:rsidRPr="00BC6D5A">
        <w:rPr>
          <w:rFonts w:eastAsia="SimSun"/>
        </w:rPr>
        <w:t>NSA</w:t>
      </w:r>
      <w:r w:rsidRPr="00BC6D5A">
        <w:rPr>
          <w:rFonts w:eastAsia="Malgun Gothic"/>
          <w:lang w:eastAsia="ja-JP"/>
        </w:rPr>
        <w:t xml:space="preserve"> IAB Integration</w:t>
      </w:r>
      <w:r w:rsidRPr="00BC6D5A">
        <w:rPr>
          <w:rFonts w:eastAsia="Malgun Gothic"/>
        </w:rPr>
        <w:t xml:space="preserve"> procedure</w:t>
      </w:r>
      <w:r>
        <w:tab/>
      </w:r>
      <w:r>
        <w:fldChar w:fldCharType="begin" w:fldLock="1"/>
      </w:r>
      <w:r>
        <w:instrText xml:space="preserve"> PAGEREF _Toc155906904 \h </w:instrText>
      </w:r>
      <w:r>
        <w:fldChar w:fldCharType="separate"/>
      </w:r>
      <w:r>
        <w:t>88</w:t>
      </w:r>
      <w:r>
        <w:fldChar w:fldCharType="end"/>
      </w:r>
    </w:p>
    <w:p w14:paraId="574BFFB7" w14:textId="3D3588A9" w:rsidR="00E24C2A" w:rsidRDefault="00E24C2A">
      <w:pPr>
        <w:pStyle w:val="TOC3"/>
        <w:rPr>
          <w:rFonts w:asciiTheme="minorHAnsi" w:eastAsiaTheme="minorEastAsia" w:hAnsiTheme="minorHAnsi" w:cstheme="minorBidi"/>
          <w:kern w:val="2"/>
          <w:sz w:val="22"/>
          <w:szCs w:val="22"/>
          <w14:ligatures w14:val="standardContextual"/>
        </w:rPr>
      </w:pPr>
      <w:r>
        <w:t>8.12.3</w:t>
      </w:r>
      <w:r>
        <w:rPr>
          <w:rFonts w:asciiTheme="minorHAnsi" w:eastAsiaTheme="minorEastAsia" w:hAnsiTheme="minorHAnsi" w:cstheme="minorBidi"/>
          <w:kern w:val="2"/>
          <w:sz w:val="22"/>
          <w:szCs w:val="22"/>
          <w14:ligatures w14:val="standardContextual"/>
        </w:rPr>
        <w:tab/>
      </w:r>
      <w:r>
        <w:t>Mobile IAB-node integration</w:t>
      </w:r>
      <w:r>
        <w:tab/>
      </w:r>
      <w:r>
        <w:fldChar w:fldCharType="begin" w:fldLock="1"/>
      </w:r>
      <w:r>
        <w:instrText xml:space="preserve"> PAGEREF _Toc155906905 \h </w:instrText>
      </w:r>
      <w:r>
        <w:fldChar w:fldCharType="separate"/>
      </w:r>
      <w:r>
        <w:t>89</w:t>
      </w:r>
      <w:r>
        <w:fldChar w:fldCharType="end"/>
      </w:r>
    </w:p>
    <w:p w14:paraId="199DF66F" w14:textId="42A9A33C"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MDT</w:t>
      </w:r>
      <w:r>
        <w:tab/>
      </w:r>
      <w:r>
        <w:fldChar w:fldCharType="begin" w:fldLock="1"/>
      </w:r>
      <w:r>
        <w:instrText xml:space="preserve"> PAGEREF _Toc155906906 \h </w:instrText>
      </w:r>
      <w:r>
        <w:fldChar w:fldCharType="separate"/>
      </w:r>
      <w:r>
        <w:t>90</w:t>
      </w:r>
      <w:r>
        <w:fldChar w:fldCharType="end"/>
      </w:r>
    </w:p>
    <w:p w14:paraId="5C03C9D4" w14:textId="2AD25C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.13.0</w:t>
      </w:r>
      <w:r>
        <w:rPr>
          <w:rFonts w:asciiTheme="minorHAnsi" w:eastAsiaTheme="minorEastAsia" w:hAnsiTheme="minorHAnsi" w:cstheme="minorBidi"/>
          <w:kern w:val="2"/>
          <w:sz w:val="22"/>
          <w:szCs w:val="22"/>
          <w14:ligatures w14:val="standardContextual"/>
        </w:rPr>
        <w:tab/>
      </w:r>
      <w:r w:rsidRPr="00BC6D5A">
        <w:rPr>
          <w:rFonts w:eastAsia="SimSun"/>
          <w:lang w:eastAsia="zh-CN"/>
        </w:rPr>
        <w:t>General</w:t>
      </w:r>
      <w:r>
        <w:tab/>
      </w:r>
      <w:r>
        <w:fldChar w:fldCharType="begin" w:fldLock="1"/>
      </w:r>
      <w:r>
        <w:instrText xml:space="preserve"> PAGEREF _Toc155906907 \h </w:instrText>
      </w:r>
      <w:r>
        <w:fldChar w:fldCharType="separate"/>
      </w:r>
      <w:r>
        <w:t>90</w:t>
      </w:r>
      <w:r>
        <w:fldChar w:fldCharType="end"/>
      </w:r>
    </w:p>
    <w:p w14:paraId="1862AB20" w14:textId="26DAE532"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.13.1</w:t>
      </w:r>
      <w:r>
        <w:rPr>
          <w:rFonts w:asciiTheme="minorHAnsi" w:eastAsiaTheme="minorEastAsia" w:hAnsiTheme="minorHAnsi" w:cstheme="minorBidi"/>
          <w:kern w:val="2"/>
          <w:sz w:val="22"/>
          <w:szCs w:val="22"/>
          <w14:ligatures w14:val="standardContextual"/>
        </w:rPr>
        <w:tab/>
      </w:r>
      <w:r w:rsidRPr="00BC6D5A">
        <w:rPr>
          <w:rFonts w:eastAsia="SimSun"/>
          <w:lang w:eastAsia="zh-CN"/>
        </w:rPr>
        <w:t>Signalling based MDT activation</w:t>
      </w:r>
      <w:r>
        <w:tab/>
      </w:r>
      <w:r>
        <w:fldChar w:fldCharType="begin" w:fldLock="1"/>
      </w:r>
      <w:r>
        <w:instrText xml:space="preserve"> PAGEREF _Toc155906908 \h </w:instrText>
      </w:r>
      <w:r>
        <w:fldChar w:fldCharType="separate"/>
      </w:r>
      <w:r>
        <w:t>90</w:t>
      </w:r>
      <w:r>
        <w:fldChar w:fldCharType="end"/>
      </w:r>
    </w:p>
    <w:p w14:paraId="1C4BADB0" w14:textId="41E72AC9"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w:t>
      </w:r>
      <w:r w:rsidRPr="00BC6D5A">
        <w:rPr>
          <w:rFonts w:eastAsia="SimSun"/>
          <w:lang w:eastAsia="zh-CN"/>
        </w:rPr>
        <w:t>2</w:t>
      </w:r>
      <w:r>
        <w:rPr>
          <w:rFonts w:asciiTheme="minorHAnsi" w:eastAsiaTheme="minorEastAsia" w:hAnsiTheme="minorHAnsi" w:cstheme="minorBidi"/>
          <w:kern w:val="2"/>
          <w:sz w:val="22"/>
          <w:szCs w:val="22"/>
          <w14:ligatures w14:val="standardContextual"/>
        </w:rPr>
        <w:tab/>
      </w:r>
      <w:r w:rsidRPr="00BC6D5A">
        <w:rPr>
          <w:rFonts w:eastAsia="SimSun"/>
          <w:lang w:eastAsia="zh-CN"/>
        </w:rPr>
        <w:t>Management based MDT activation</w:t>
      </w:r>
      <w:r>
        <w:tab/>
      </w:r>
      <w:r>
        <w:fldChar w:fldCharType="begin" w:fldLock="1"/>
      </w:r>
      <w:r>
        <w:instrText xml:space="preserve"> PAGEREF _Toc155906909 \h </w:instrText>
      </w:r>
      <w:r>
        <w:fldChar w:fldCharType="separate"/>
      </w:r>
      <w:r>
        <w:t>91</w:t>
      </w:r>
      <w:r>
        <w:fldChar w:fldCharType="end"/>
      </w:r>
    </w:p>
    <w:p w14:paraId="1E530238" w14:textId="41690813"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8.13.2.1</w:t>
      </w:r>
      <w:r>
        <w:rPr>
          <w:rFonts w:asciiTheme="minorHAnsi" w:eastAsiaTheme="minorEastAsia" w:hAnsiTheme="minorHAnsi" w:cstheme="minorBidi"/>
          <w:kern w:val="2"/>
          <w:sz w:val="22"/>
          <w:szCs w:val="22"/>
          <w14:ligatures w14:val="standardContextual"/>
        </w:rPr>
        <w:tab/>
      </w:r>
      <w:r w:rsidRPr="00BC6D5A">
        <w:rPr>
          <w:rFonts w:eastAsia="Malgun Gothic"/>
        </w:rPr>
        <w:t>General</w:t>
      </w:r>
      <w:r>
        <w:tab/>
      </w:r>
      <w:r>
        <w:fldChar w:fldCharType="begin" w:fldLock="1"/>
      </w:r>
      <w:r>
        <w:instrText xml:space="preserve"> PAGEREF _Toc155906910 \h </w:instrText>
      </w:r>
      <w:r>
        <w:fldChar w:fldCharType="separate"/>
      </w:r>
      <w:r>
        <w:t>91</w:t>
      </w:r>
      <w:r>
        <w:fldChar w:fldCharType="end"/>
      </w:r>
    </w:p>
    <w:p w14:paraId="7188EA8B" w14:textId="6A97376A"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8.13.2.2</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gNB-CU-CP</w:t>
      </w:r>
      <w:r>
        <w:tab/>
      </w:r>
      <w:r>
        <w:fldChar w:fldCharType="begin" w:fldLock="1"/>
      </w:r>
      <w:r>
        <w:instrText xml:space="preserve"> PAGEREF _Toc155906911 \h </w:instrText>
      </w:r>
      <w:r>
        <w:fldChar w:fldCharType="separate"/>
      </w:r>
      <w:r>
        <w:t>91</w:t>
      </w:r>
      <w:r>
        <w:fldChar w:fldCharType="end"/>
      </w:r>
    </w:p>
    <w:p w14:paraId="2C9ACC49" w14:textId="55446408"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8.13.2.3</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gNB-DU</w:t>
      </w:r>
      <w:r>
        <w:tab/>
      </w:r>
      <w:r>
        <w:fldChar w:fldCharType="begin" w:fldLock="1"/>
      </w:r>
      <w:r>
        <w:instrText xml:space="preserve"> PAGEREF _Toc155906912 \h </w:instrText>
      </w:r>
      <w:r>
        <w:fldChar w:fldCharType="separate"/>
      </w:r>
      <w:r>
        <w:t>92</w:t>
      </w:r>
      <w:r>
        <w:fldChar w:fldCharType="end"/>
      </w:r>
    </w:p>
    <w:p w14:paraId="499BD4AD" w14:textId="329AF322"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8.13.2.4</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gNB-CU-UP</w:t>
      </w:r>
      <w:r>
        <w:tab/>
      </w:r>
      <w:r>
        <w:fldChar w:fldCharType="begin" w:fldLock="1"/>
      </w:r>
      <w:r>
        <w:instrText xml:space="preserve"> PAGEREF _Toc155906913 \h </w:instrText>
      </w:r>
      <w:r>
        <w:fldChar w:fldCharType="separate"/>
      </w:r>
      <w:r>
        <w:t>93</w:t>
      </w:r>
      <w:r>
        <w:fldChar w:fldCharType="end"/>
      </w:r>
    </w:p>
    <w:p w14:paraId="7A3AC79D" w14:textId="59E24EC8"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BC6D5A">
        <w:rPr>
          <w:rFonts w:eastAsia="Malgun Gothic"/>
          <w:lang w:val="fr-FR"/>
        </w:rPr>
        <w:t>8.13.2.5</w:t>
      </w:r>
      <w:r w:rsidRPr="00303CF5">
        <w:rPr>
          <w:rFonts w:asciiTheme="minorHAnsi" w:eastAsiaTheme="minorEastAsia" w:hAnsiTheme="minorHAnsi" w:cstheme="minorBidi"/>
          <w:kern w:val="2"/>
          <w:sz w:val="22"/>
          <w:szCs w:val="22"/>
          <w:lang w:val="fr-FR"/>
          <w14:ligatures w14:val="standardContextual"/>
        </w:rPr>
        <w:tab/>
      </w:r>
      <w:r w:rsidRPr="00BC6D5A">
        <w:rPr>
          <w:rFonts w:eastAsia="Malgun Gothic"/>
          <w:lang w:val="fr-FR"/>
        </w:rPr>
        <w:t>User consent propagation in EN-DC</w:t>
      </w:r>
      <w:r w:rsidRPr="00303CF5">
        <w:rPr>
          <w:lang w:val="fr-FR"/>
        </w:rPr>
        <w:tab/>
      </w:r>
      <w:r>
        <w:fldChar w:fldCharType="begin" w:fldLock="1"/>
      </w:r>
      <w:r w:rsidRPr="00303CF5">
        <w:rPr>
          <w:lang w:val="fr-FR"/>
        </w:rPr>
        <w:instrText xml:space="preserve"> PAGEREF _Toc155906914 \h </w:instrText>
      </w:r>
      <w:r>
        <w:fldChar w:fldCharType="separate"/>
      </w:r>
      <w:r w:rsidRPr="00303CF5">
        <w:rPr>
          <w:lang w:val="fr-FR"/>
        </w:rPr>
        <w:t>94</w:t>
      </w:r>
      <w:r>
        <w:fldChar w:fldCharType="end"/>
      </w:r>
    </w:p>
    <w:p w14:paraId="3C08B8EA" w14:textId="198FD92F"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BC6D5A">
        <w:rPr>
          <w:rFonts w:eastAsia="Malgun Gothic"/>
          <w:lang w:eastAsia="en-GB"/>
        </w:rPr>
        <w:t>User consent propagation in MR-DC with 5GC</w:t>
      </w:r>
      <w:r>
        <w:tab/>
      </w:r>
      <w:r>
        <w:fldChar w:fldCharType="begin" w:fldLock="1"/>
      </w:r>
      <w:r>
        <w:instrText xml:space="preserve"> PAGEREF _Toc155906915 \h </w:instrText>
      </w:r>
      <w:r>
        <w:fldChar w:fldCharType="separate"/>
      </w:r>
      <w:r>
        <w:t>95</w:t>
      </w:r>
      <w:r>
        <w:fldChar w:fldCharType="end"/>
      </w:r>
    </w:p>
    <w:p w14:paraId="35AAAB9F" w14:textId="2166BE6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BC6D5A">
        <w:rPr>
          <w:rFonts w:eastAsia="DengXian"/>
          <w:lang w:eastAsia="zh-CN"/>
        </w:rPr>
        <w:t>Management based trace activation</w:t>
      </w:r>
      <w:r w:rsidRPr="00BC6D5A">
        <w:rPr>
          <w:rFonts w:eastAsia="Malgun Gothic"/>
          <w:lang w:eastAsia="en-GB"/>
        </w:rPr>
        <w:t xml:space="preserve"> in MR-DC with 5GC</w:t>
      </w:r>
      <w:r>
        <w:tab/>
      </w:r>
      <w:r>
        <w:fldChar w:fldCharType="begin" w:fldLock="1"/>
      </w:r>
      <w:r>
        <w:instrText xml:space="preserve"> PAGEREF _Toc155906916 \h </w:instrText>
      </w:r>
      <w:r>
        <w:fldChar w:fldCharType="separate"/>
      </w:r>
      <w:r>
        <w:t>96</w:t>
      </w:r>
      <w:r>
        <w:fldChar w:fldCharType="end"/>
      </w:r>
    </w:p>
    <w:p w14:paraId="6F86B898" w14:textId="01624F0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.3</w:t>
      </w:r>
      <w:r>
        <w:rPr>
          <w:rFonts w:asciiTheme="minorHAnsi" w:eastAsiaTheme="minorEastAsia" w:hAnsiTheme="minorHAnsi" w:cstheme="minorBidi"/>
          <w:kern w:val="2"/>
          <w:sz w:val="22"/>
          <w:szCs w:val="22"/>
          <w14:ligatures w14:val="standardContextual"/>
        </w:rPr>
        <w:tab/>
      </w:r>
      <w:r w:rsidRPr="00BC6D5A">
        <w:rPr>
          <w:rFonts w:eastAsia="SimSun"/>
          <w:lang w:eastAsia="zh-CN"/>
        </w:rPr>
        <w:t>Alignment of MDT and QoE Measurements</w:t>
      </w:r>
      <w:r>
        <w:tab/>
      </w:r>
      <w:r>
        <w:fldChar w:fldCharType="begin" w:fldLock="1"/>
      </w:r>
      <w:r>
        <w:instrText xml:space="preserve"> PAGEREF _Toc155906917 \h </w:instrText>
      </w:r>
      <w:r>
        <w:fldChar w:fldCharType="separate"/>
      </w:r>
      <w:r>
        <w:t>97</w:t>
      </w:r>
      <w:r>
        <w:fldChar w:fldCharType="end"/>
      </w:r>
    </w:p>
    <w:p w14:paraId="1E648426" w14:textId="71338D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.4</w:t>
      </w:r>
      <w:r>
        <w:rPr>
          <w:rFonts w:asciiTheme="minorHAnsi" w:eastAsiaTheme="minorEastAsia" w:hAnsiTheme="minorHAnsi" w:cstheme="minorBidi"/>
          <w:kern w:val="2"/>
          <w:sz w:val="22"/>
          <w:szCs w:val="22"/>
          <w14:ligatures w14:val="standardContextual"/>
        </w:rPr>
        <w:tab/>
      </w:r>
      <w:r w:rsidRPr="00BC6D5A">
        <w:rPr>
          <w:rFonts w:eastAsia="SimSun"/>
          <w:lang w:eastAsia="zh-CN"/>
        </w:rPr>
        <w:t>MDT reporting</w:t>
      </w:r>
      <w:r>
        <w:tab/>
      </w:r>
      <w:r>
        <w:fldChar w:fldCharType="begin" w:fldLock="1"/>
      </w:r>
      <w:r>
        <w:instrText xml:space="preserve"> PAGEREF _Toc155906918 \h </w:instrText>
      </w:r>
      <w:r>
        <w:fldChar w:fldCharType="separate"/>
      </w:r>
      <w:r>
        <w:t>97</w:t>
      </w:r>
      <w:r>
        <w:fldChar w:fldCharType="end"/>
      </w:r>
    </w:p>
    <w:p w14:paraId="112E730F" w14:textId="021EADD2"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Malgun Gothic"/>
          <w:lang w:eastAsia="zh-CN"/>
        </w:rPr>
        <w:t>8</w:t>
      </w:r>
      <w:r w:rsidRPr="00BC6D5A">
        <w:rPr>
          <w:rFonts w:eastAsia="Malgun Gothic"/>
        </w:rPr>
        <w:t>.14</w:t>
      </w:r>
      <w:r>
        <w:rPr>
          <w:rFonts w:asciiTheme="minorHAnsi" w:eastAsiaTheme="minorEastAsia" w:hAnsiTheme="minorHAnsi" w:cstheme="minorBidi"/>
          <w:kern w:val="2"/>
          <w:sz w:val="22"/>
          <w:szCs w:val="22"/>
          <w14:ligatures w14:val="standardContextual"/>
        </w:rPr>
        <w:tab/>
      </w:r>
      <w:r w:rsidRPr="00BC6D5A">
        <w:rPr>
          <w:rFonts w:eastAsia="Malgun Gothic"/>
        </w:rPr>
        <w:t>Self-optimisation</w:t>
      </w:r>
      <w:r>
        <w:tab/>
      </w:r>
      <w:r>
        <w:fldChar w:fldCharType="begin" w:fldLock="1"/>
      </w:r>
      <w:r>
        <w:instrText xml:space="preserve"> PAGEREF _Toc155906919 \h </w:instrText>
      </w:r>
      <w:r>
        <w:fldChar w:fldCharType="separate"/>
      </w:r>
      <w:r>
        <w:t>97</w:t>
      </w:r>
      <w:r>
        <w:fldChar w:fldCharType="end"/>
      </w:r>
    </w:p>
    <w:p w14:paraId="3E00C457" w14:textId="46A60EE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8.14.1</w:t>
      </w:r>
      <w:r>
        <w:rPr>
          <w:rFonts w:asciiTheme="minorHAnsi" w:eastAsiaTheme="minorEastAsia" w:hAnsiTheme="minorHAnsi" w:cstheme="minorBidi"/>
          <w:kern w:val="2"/>
          <w:sz w:val="22"/>
          <w:szCs w:val="22"/>
          <w14:ligatures w14:val="standardContextual"/>
        </w:rPr>
        <w:tab/>
      </w:r>
      <w:r w:rsidRPr="00BC6D5A">
        <w:rPr>
          <w:rFonts w:eastAsia="SimSun"/>
          <w:lang w:eastAsia="zh-CN"/>
        </w:rPr>
        <w:t>Overall procedures for MRO</w:t>
      </w:r>
      <w:r>
        <w:tab/>
      </w:r>
      <w:r>
        <w:fldChar w:fldCharType="begin" w:fldLock="1"/>
      </w:r>
      <w:r>
        <w:instrText xml:space="preserve"> PAGEREF _Toc155906920 \h </w:instrText>
      </w:r>
      <w:r>
        <w:fldChar w:fldCharType="separate"/>
      </w:r>
      <w:r>
        <w:t>97</w:t>
      </w:r>
      <w:r>
        <w:fldChar w:fldCharType="end"/>
      </w:r>
    </w:p>
    <w:p w14:paraId="3E7918CB" w14:textId="38BA47DF" w:rsidR="00E24C2A" w:rsidRDefault="00E24C2A">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_Toc155906921 \h </w:instrText>
      </w:r>
      <w:r>
        <w:fldChar w:fldCharType="separate"/>
      </w:r>
      <w:r>
        <w:t>98</w:t>
      </w:r>
      <w:r>
        <w:fldChar w:fldCharType="end"/>
      </w:r>
    </w:p>
    <w:p w14:paraId="46B8FFC2" w14:textId="7352DD3D" w:rsidR="00E24C2A" w:rsidRDefault="00E24C2A">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_Toc155906922 \h </w:instrText>
      </w:r>
      <w:r>
        <w:fldChar w:fldCharType="separate"/>
      </w:r>
      <w:r>
        <w:t>98</w:t>
      </w:r>
      <w:r>
        <w:fldChar w:fldCharType="end"/>
      </w:r>
    </w:p>
    <w:p w14:paraId="4238916A" w14:textId="6BFD73BC"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.15</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NR MBS</w:t>
      </w:r>
      <w:r>
        <w:tab/>
      </w:r>
      <w:r>
        <w:fldChar w:fldCharType="begin" w:fldLock="1"/>
      </w:r>
      <w:r>
        <w:instrText xml:space="preserve"> PAGEREF _Toc155906923 \h </w:instrText>
      </w:r>
      <w:r>
        <w:fldChar w:fldCharType="separate"/>
      </w:r>
      <w:r>
        <w:t>99</w:t>
      </w:r>
      <w:r>
        <w:fldChar w:fldCharType="end"/>
      </w:r>
    </w:p>
    <w:p w14:paraId="0F2F647B" w14:textId="1201F72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8.15.1</w:t>
      </w:r>
      <w:r>
        <w:rPr>
          <w:rFonts w:asciiTheme="minorHAnsi" w:eastAsiaTheme="minorEastAsia" w:hAnsiTheme="minorHAnsi" w:cstheme="minorBidi"/>
          <w:kern w:val="2"/>
          <w:sz w:val="22"/>
          <w:szCs w:val="22"/>
          <w14:ligatures w14:val="standardContextual"/>
        </w:rPr>
        <w:tab/>
      </w:r>
      <w:r w:rsidRPr="00BC6D5A">
        <w:rPr>
          <w:rFonts w:eastAsia="SimSun"/>
          <w:lang w:eastAsia="zh-CN"/>
        </w:rPr>
        <w:t>General</w:t>
      </w:r>
      <w:r>
        <w:tab/>
      </w:r>
      <w:r>
        <w:fldChar w:fldCharType="begin" w:fldLock="1"/>
      </w:r>
      <w:r>
        <w:instrText xml:space="preserve"> PAGEREF _Toc155906924 \h </w:instrText>
      </w:r>
      <w:r>
        <w:fldChar w:fldCharType="separate"/>
      </w:r>
      <w:r>
        <w:t>99</w:t>
      </w:r>
      <w:r>
        <w:fldChar w:fldCharType="end"/>
      </w:r>
    </w:p>
    <w:p w14:paraId="282E7569" w14:textId="1B90963F" w:rsidR="00E24C2A" w:rsidRDefault="00E24C2A">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_Toc155906925 \h </w:instrText>
      </w:r>
      <w:r>
        <w:fldChar w:fldCharType="separate"/>
      </w:r>
      <w:r>
        <w:t>99</w:t>
      </w:r>
      <w:r>
        <w:fldChar w:fldCharType="end"/>
      </w:r>
    </w:p>
    <w:p w14:paraId="195B15DD" w14:textId="7A51A9DE" w:rsidR="00E24C2A" w:rsidRDefault="00E24C2A">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_Toc155906926 \h </w:instrText>
      </w:r>
      <w:r>
        <w:fldChar w:fldCharType="separate"/>
      </w:r>
      <w:r>
        <w:t>100</w:t>
      </w:r>
      <w:r>
        <w:fldChar w:fldCharType="end"/>
      </w:r>
    </w:p>
    <w:p w14:paraId="56627528" w14:textId="564BCA90" w:rsidR="00E24C2A" w:rsidRDefault="00E24C2A">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_Toc155906927 \h </w:instrText>
      </w:r>
      <w:r>
        <w:fldChar w:fldCharType="separate"/>
      </w:r>
      <w:r>
        <w:t>102</w:t>
      </w:r>
      <w:r>
        <w:fldChar w:fldCharType="end"/>
      </w:r>
    </w:p>
    <w:p w14:paraId="1A357060" w14:textId="6A0A3878" w:rsidR="00E24C2A" w:rsidRDefault="00E24C2A">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_Toc155906928 \h </w:instrText>
      </w:r>
      <w:r>
        <w:fldChar w:fldCharType="separate"/>
      </w:r>
      <w:r>
        <w:t>103</w:t>
      </w:r>
      <w:r>
        <w:fldChar w:fldCharType="end"/>
      </w:r>
    </w:p>
    <w:p w14:paraId="0F24DB7C" w14:textId="4EF34D0E" w:rsidR="00E24C2A" w:rsidRDefault="00E24C2A">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_Toc155906929 \h </w:instrText>
      </w:r>
      <w:r>
        <w:fldChar w:fldCharType="separate"/>
      </w:r>
      <w:r>
        <w:t>103</w:t>
      </w:r>
      <w:r>
        <w:fldChar w:fldCharType="end"/>
      </w:r>
    </w:p>
    <w:p w14:paraId="1404D7E6" w14:textId="7DA1F04A"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.16</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CPAC</w:t>
      </w:r>
      <w:r>
        <w:tab/>
      </w:r>
      <w:r>
        <w:fldChar w:fldCharType="begin" w:fldLock="1"/>
      </w:r>
      <w:r>
        <w:instrText xml:space="preserve"> PAGEREF _Toc155906930 \h </w:instrText>
      </w:r>
      <w:r>
        <w:fldChar w:fldCharType="separate"/>
      </w:r>
      <w:r>
        <w:t>104</w:t>
      </w:r>
      <w:r>
        <w:fldChar w:fldCharType="end"/>
      </w:r>
    </w:p>
    <w:p w14:paraId="18DB60B5" w14:textId="0783B09B"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_Toc155906931 \h </w:instrText>
      </w:r>
      <w:r>
        <w:fldChar w:fldCharType="separate"/>
      </w:r>
      <w:r>
        <w:t>104</w:t>
      </w:r>
      <w:r>
        <w:fldChar w:fldCharType="end"/>
      </w:r>
    </w:p>
    <w:p w14:paraId="3319C48A" w14:textId="4B899BA2"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BC6D5A">
        <w:rPr>
          <w:rFonts w:eastAsia="Malgun Gothic"/>
          <w:lang w:eastAsia="zh-CN"/>
        </w:rPr>
        <w:t>MN initiated conditional SN Change</w:t>
      </w:r>
      <w:r>
        <w:tab/>
      </w:r>
      <w:r>
        <w:fldChar w:fldCharType="begin" w:fldLock="1"/>
      </w:r>
      <w:r>
        <w:instrText xml:space="preserve"> PAGEREF _Toc155906932 \h </w:instrText>
      </w:r>
      <w:r>
        <w:fldChar w:fldCharType="separate"/>
      </w:r>
      <w:r>
        <w:t>105</w:t>
      </w:r>
      <w:r>
        <w:fldChar w:fldCharType="end"/>
      </w:r>
    </w:p>
    <w:p w14:paraId="7E95B23A" w14:textId="5109A99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BC6D5A">
        <w:rPr>
          <w:rFonts w:eastAsia="Malgun Gothic"/>
          <w:lang w:eastAsia="zh-CN"/>
        </w:rPr>
        <w:t>SN initiated conditional inter-SN Change</w:t>
      </w:r>
      <w:r>
        <w:tab/>
      </w:r>
      <w:r>
        <w:fldChar w:fldCharType="begin" w:fldLock="1"/>
      </w:r>
      <w:r>
        <w:instrText xml:space="preserve"> PAGEREF _Toc155906933 \h </w:instrText>
      </w:r>
      <w:r>
        <w:fldChar w:fldCharType="separate"/>
      </w:r>
      <w:r>
        <w:t>105</w:t>
      </w:r>
      <w:r>
        <w:fldChar w:fldCharType="end"/>
      </w:r>
    </w:p>
    <w:p w14:paraId="4FE361F1" w14:textId="19DB3093" w:rsidR="00E24C2A" w:rsidRDefault="00E24C2A">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_Toc155906934 \h </w:instrText>
      </w:r>
      <w:r>
        <w:fldChar w:fldCharType="separate"/>
      </w:r>
      <w:r>
        <w:t>105</w:t>
      </w:r>
      <w:r>
        <w:fldChar w:fldCharType="end"/>
      </w:r>
    </w:p>
    <w:p w14:paraId="61313297" w14:textId="4D644425"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rPr>
        <w:t>8.17.1</w:t>
      </w:r>
      <w:r w:rsidRPr="00303CF5">
        <w:rPr>
          <w:rFonts w:asciiTheme="minorHAnsi" w:eastAsiaTheme="minorEastAsia" w:hAnsiTheme="minorHAnsi" w:cstheme="minorBidi"/>
          <w:kern w:val="2"/>
          <w:sz w:val="22"/>
          <w:szCs w:val="22"/>
          <w:lang w:val="fr-FR"/>
          <w14:ligatures w14:val="standardContextual"/>
        </w:rPr>
        <w:tab/>
      </w:r>
      <w:r w:rsidRPr="00303CF5">
        <w:rPr>
          <w:lang w:val="fr-FR"/>
        </w:rPr>
        <w:t>IAB Inter-donor-DU Re-routing</w:t>
      </w:r>
      <w:r w:rsidRPr="00303CF5">
        <w:rPr>
          <w:lang w:val="fr-FR"/>
        </w:rPr>
        <w:tab/>
      </w:r>
      <w:r>
        <w:fldChar w:fldCharType="begin" w:fldLock="1"/>
      </w:r>
      <w:r w:rsidRPr="00303CF5">
        <w:rPr>
          <w:lang w:val="fr-FR"/>
        </w:rPr>
        <w:instrText xml:space="preserve"> PAGEREF _Toc155906935 \h </w:instrText>
      </w:r>
      <w:r>
        <w:fldChar w:fldCharType="separate"/>
      </w:r>
      <w:r w:rsidRPr="00303CF5">
        <w:rPr>
          <w:lang w:val="fr-FR"/>
        </w:rPr>
        <w:t>105</w:t>
      </w:r>
      <w:r>
        <w:fldChar w:fldCharType="end"/>
      </w:r>
    </w:p>
    <w:p w14:paraId="376EB51B" w14:textId="0343FF53" w:rsidR="00E24C2A" w:rsidRDefault="00E24C2A">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IAB Inter-CU Topology Redundancy</w:t>
      </w:r>
      <w:r>
        <w:tab/>
      </w:r>
      <w:r>
        <w:fldChar w:fldCharType="begin" w:fldLock="1"/>
      </w:r>
      <w:r>
        <w:instrText xml:space="preserve"> PAGEREF _Toc155906936 \h </w:instrText>
      </w:r>
      <w:r>
        <w:fldChar w:fldCharType="separate"/>
      </w:r>
      <w:r>
        <w:t>106</w:t>
      </w:r>
      <w:r>
        <w:fldChar w:fldCharType="end"/>
      </w:r>
    </w:p>
    <w:p w14:paraId="2D269604" w14:textId="7BA41CD9" w:rsidR="00E24C2A" w:rsidRDefault="00E24C2A">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_Toc155906937 \h </w:instrText>
      </w:r>
      <w:r>
        <w:fldChar w:fldCharType="separate"/>
      </w:r>
      <w:r>
        <w:t>106</w:t>
      </w:r>
      <w:r>
        <w:fldChar w:fldCharType="end"/>
      </w:r>
    </w:p>
    <w:p w14:paraId="3C55DCB0" w14:textId="242E2DCE" w:rsidR="00E24C2A" w:rsidRDefault="00E24C2A">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_Toc155906938 \h </w:instrText>
      </w:r>
      <w:r>
        <w:fldChar w:fldCharType="separate"/>
      </w:r>
      <w:r>
        <w:t>108</w:t>
      </w:r>
      <w:r>
        <w:fldChar w:fldCharType="end"/>
      </w:r>
    </w:p>
    <w:p w14:paraId="45001F7C" w14:textId="3F7565A8" w:rsidR="00E24C2A" w:rsidRDefault="00E24C2A">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_Toc155906939 \h </w:instrText>
      </w:r>
      <w:r>
        <w:fldChar w:fldCharType="separate"/>
      </w:r>
      <w:r>
        <w:t>108</w:t>
      </w:r>
      <w:r>
        <w:fldChar w:fldCharType="end"/>
      </w:r>
    </w:p>
    <w:p w14:paraId="30C49FD4" w14:textId="36F793C4" w:rsidR="00E24C2A" w:rsidRDefault="00E24C2A">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_Toc155906940 \h </w:instrText>
      </w:r>
      <w:r>
        <w:fldChar w:fldCharType="separate"/>
      </w:r>
      <w:r>
        <w:t>111</w:t>
      </w:r>
      <w:r>
        <w:fldChar w:fldCharType="end"/>
      </w:r>
    </w:p>
    <w:p w14:paraId="0234624F" w14:textId="7AAA8C6F" w:rsidR="00E24C2A" w:rsidRDefault="00E24C2A">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_Toc155906941 \h </w:instrText>
      </w:r>
      <w:r>
        <w:fldChar w:fldCharType="separate"/>
      </w:r>
      <w:r>
        <w:t>113</w:t>
      </w:r>
      <w:r>
        <w:fldChar w:fldCharType="end"/>
      </w:r>
    </w:p>
    <w:p w14:paraId="2EAC1F75" w14:textId="65C9E295" w:rsidR="00E24C2A" w:rsidRDefault="00E24C2A">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_Toc155906942 \h </w:instrText>
      </w:r>
      <w:r>
        <w:fldChar w:fldCharType="separate"/>
      </w:r>
      <w:r>
        <w:t>116</w:t>
      </w:r>
      <w:r>
        <w:fldChar w:fldCharType="end"/>
      </w:r>
    </w:p>
    <w:p w14:paraId="1C3F8C2C" w14:textId="6E0DE694" w:rsidR="00E24C2A" w:rsidRDefault="00E24C2A">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_Toc155906943 \h </w:instrText>
      </w:r>
      <w:r>
        <w:fldChar w:fldCharType="separate"/>
      </w:r>
      <w:r>
        <w:t>116</w:t>
      </w:r>
      <w:r>
        <w:fldChar w:fldCharType="end"/>
      </w:r>
    </w:p>
    <w:p w14:paraId="4CF13519" w14:textId="7991F552" w:rsidR="00E24C2A" w:rsidRDefault="00E24C2A">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_Toc155906944 \h </w:instrText>
      </w:r>
      <w:r>
        <w:fldChar w:fldCharType="separate"/>
      </w:r>
      <w:r>
        <w:t>117</w:t>
      </w:r>
      <w:r>
        <w:fldChar w:fldCharType="end"/>
      </w:r>
    </w:p>
    <w:p w14:paraId="5C8ED400" w14:textId="1815315F" w:rsidR="00E24C2A" w:rsidRDefault="00E24C2A">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_Toc155906945 \h </w:instrText>
      </w:r>
      <w:r>
        <w:fldChar w:fldCharType="separate"/>
      </w:r>
      <w:r>
        <w:t>119</w:t>
      </w:r>
      <w:r>
        <w:fldChar w:fldCharType="end"/>
      </w:r>
    </w:p>
    <w:p w14:paraId="6E67EE9F" w14:textId="280EB4F5" w:rsidR="00E24C2A" w:rsidRDefault="00E24C2A">
      <w:pPr>
        <w:pStyle w:val="TOC3"/>
        <w:rPr>
          <w:rFonts w:asciiTheme="minorHAnsi" w:eastAsiaTheme="minorEastAsia" w:hAnsiTheme="minorHAnsi" w:cstheme="minorBidi"/>
          <w:kern w:val="2"/>
          <w:sz w:val="22"/>
          <w:szCs w:val="22"/>
          <w14:ligatures w14:val="standardContextual"/>
        </w:rPr>
      </w:pPr>
      <w:r>
        <w:t>8.18.4</w:t>
      </w:r>
      <w:r>
        <w:rPr>
          <w:rFonts w:asciiTheme="minorHAnsi" w:eastAsiaTheme="minorEastAsia" w:hAnsiTheme="minorHAnsi" w:cstheme="minorBidi"/>
          <w:kern w:val="2"/>
          <w:sz w:val="22"/>
          <w:szCs w:val="22"/>
          <w14:ligatures w14:val="standardContextual"/>
        </w:rPr>
        <w:tab/>
      </w:r>
      <w:r>
        <w:t>MT-SDT</w:t>
      </w:r>
      <w:r>
        <w:tab/>
      </w:r>
      <w:r>
        <w:fldChar w:fldCharType="begin" w:fldLock="1"/>
      </w:r>
      <w:r>
        <w:instrText xml:space="preserve"> PAGEREF _Toc155906946 \h </w:instrText>
      </w:r>
      <w:r>
        <w:fldChar w:fldCharType="separate"/>
      </w:r>
      <w:r>
        <w:t>119</w:t>
      </w:r>
      <w:r>
        <w:fldChar w:fldCharType="end"/>
      </w:r>
    </w:p>
    <w:p w14:paraId="243A35CF" w14:textId="73A41E1C"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_Toc155906947 \h </w:instrText>
      </w:r>
      <w:r>
        <w:fldChar w:fldCharType="separate"/>
      </w:r>
      <w:r>
        <w:t>120</w:t>
      </w:r>
      <w:r>
        <w:fldChar w:fldCharType="end"/>
      </w:r>
    </w:p>
    <w:p w14:paraId="682F1D57" w14:textId="15FB4B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8.19.1</w:t>
      </w:r>
      <w:r>
        <w:rPr>
          <w:rFonts w:asciiTheme="minorHAnsi" w:eastAsiaTheme="minorEastAsia" w:hAnsiTheme="minorHAnsi" w:cstheme="minorBidi"/>
          <w:kern w:val="2"/>
          <w:sz w:val="22"/>
          <w:szCs w:val="22"/>
          <w14:ligatures w14:val="standardContextual"/>
        </w:rPr>
        <w:tab/>
      </w:r>
      <w:r w:rsidRPr="00BC6D5A">
        <w:rPr>
          <w:rFonts w:eastAsia="Malgun Gothic"/>
        </w:rPr>
        <w:t>Remote UE initial access</w:t>
      </w:r>
      <w:r>
        <w:tab/>
      </w:r>
      <w:r>
        <w:fldChar w:fldCharType="begin" w:fldLock="1"/>
      </w:r>
      <w:r>
        <w:instrText xml:space="preserve"> PAGEREF _Toc155906948 \h </w:instrText>
      </w:r>
      <w:r>
        <w:fldChar w:fldCharType="separate"/>
      </w:r>
      <w:r>
        <w:t>120</w:t>
      </w:r>
      <w:r>
        <w:fldChar w:fldCharType="end"/>
      </w:r>
    </w:p>
    <w:p w14:paraId="728575F5" w14:textId="1143BA2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8.19.2</w:t>
      </w:r>
      <w:r>
        <w:rPr>
          <w:rFonts w:asciiTheme="minorHAnsi" w:eastAsiaTheme="minorEastAsia" w:hAnsiTheme="minorHAnsi" w:cstheme="minorBidi"/>
          <w:kern w:val="2"/>
          <w:sz w:val="22"/>
          <w:szCs w:val="22"/>
          <w14:ligatures w14:val="standardContextual"/>
        </w:rPr>
        <w:tab/>
      </w:r>
      <w:r w:rsidRPr="00BC6D5A">
        <w:rPr>
          <w:rFonts w:eastAsia="Malgun Gothic"/>
        </w:rPr>
        <w:t>Remote UE RRC Reestablishment</w:t>
      </w:r>
      <w:r>
        <w:tab/>
      </w:r>
      <w:r>
        <w:fldChar w:fldCharType="begin" w:fldLock="1"/>
      </w:r>
      <w:r>
        <w:instrText xml:space="preserve"> PAGEREF _Toc155906949 \h </w:instrText>
      </w:r>
      <w:r>
        <w:fldChar w:fldCharType="separate"/>
      </w:r>
      <w:r>
        <w:t>123</w:t>
      </w:r>
      <w:r>
        <w:fldChar w:fldCharType="end"/>
      </w:r>
    </w:p>
    <w:p w14:paraId="050B32AA" w14:textId="4493A547"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8.19.3</w:t>
      </w:r>
      <w:r>
        <w:rPr>
          <w:rFonts w:asciiTheme="minorHAnsi" w:eastAsiaTheme="minorEastAsia" w:hAnsiTheme="minorHAnsi" w:cstheme="minorBidi"/>
          <w:kern w:val="2"/>
          <w:sz w:val="22"/>
          <w:szCs w:val="22"/>
          <w14:ligatures w14:val="standardContextual"/>
        </w:rPr>
        <w:tab/>
      </w:r>
      <w:r w:rsidRPr="00BC6D5A">
        <w:rPr>
          <w:rFonts w:eastAsia="Malgun Gothic"/>
        </w:rPr>
        <w:t>Remote UE RRC Inactive to other states</w:t>
      </w:r>
      <w:r>
        <w:tab/>
      </w:r>
      <w:r>
        <w:fldChar w:fldCharType="begin" w:fldLock="1"/>
      </w:r>
      <w:r>
        <w:instrText xml:space="preserve"> PAGEREF _Toc155906950 \h </w:instrText>
      </w:r>
      <w:r>
        <w:fldChar w:fldCharType="separate"/>
      </w:r>
      <w:r>
        <w:t>125</w:t>
      </w:r>
      <w:r>
        <w:fldChar w:fldCharType="end"/>
      </w:r>
    </w:p>
    <w:p w14:paraId="19A36493" w14:textId="641CBAD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8.19.4</w:t>
      </w:r>
      <w:r>
        <w:rPr>
          <w:rFonts w:asciiTheme="minorHAnsi" w:eastAsiaTheme="minorEastAsia" w:hAnsiTheme="minorHAnsi" w:cstheme="minorBidi"/>
          <w:kern w:val="2"/>
          <w:sz w:val="22"/>
          <w:szCs w:val="22"/>
          <w14:ligatures w14:val="standardContextual"/>
        </w:rPr>
        <w:tab/>
      </w:r>
      <w:r w:rsidRPr="00BC6D5A">
        <w:rPr>
          <w:rFonts w:eastAsia="Malgun Gothic"/>
        </w:rPr>
        <w:t>Service Continuity for L2 U2N relay</w:t>
      </w:r>
      <w:r>
        <w:tab/>
      </w:r>
      <w:r>
        <w:fldChar w:fldCharType="begin" w:fldLock="1"/>
      </w:r>
      <w:r>
        <w:instrText xml:space="preserve"> PAGEREF _Toc155906951 \h </w:instrText>
      </w:r>
      <w:r>
        <w:fldChar w:fldCharType="separate"/>
      </w:r>
      <w:r>
        <w:t>127</w:t>
      </w:r>
      <w:r>
        <w:fldChar w:fldCharType="end"/>
      </w:r>
    </w:p>
    <w:p w14:paraId="2C561373" w14:textId="10052BEB" w:rsidR="00E24C2A" w:rsidRDefault="00E24C2A">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_Toc155906952 \h </w:instrText>
      </w:r>
      <w:r>
        <w:fldChar w:fldCharType="separate"/>
      </w:r>
      <w:r>
        <w:t>127</w:t>
      </w:r>
      <w:r>
        <w:fldChar w:fldCharType="end"/>
      </w:r>
    </w:p>
    <w:p w14:paraId="7D34F785" w14:textId="6D97ECEA" w:rsidR="00E24C2A" w:rsidRDefault="00E24C2A">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_Toc155906953 \h </w:instrText>
      </w:r>
      <w:r>
        <w:fldChar w:fldCharType="separate"/>
      </w:r>
      <w:r>
        <w:t>129</w:t>
      </w:r>
      <w:r>
        <w:fldChar w:fldCharType="end"/>
      </w:r>
    </w:p>
    <w:p w14:paraId="740893DD" w14:textId="26714B51" w:rsidR="00E24C2A" w:rsidRDefault="00E24C2A">
      <w:pPr>
        <w:pStyle w:val="TOC4"/>
        <w:rPr>
          <w:rFonts w:asciiTheme="minorHAnsi" w:eastAsiaTheme="minorEastAsia" w:hAnsiTheme="minorHAnsi" w:cstheme="minorBidi"/>
          <w:kern w:val="2"/>
          <w:sz w:val="22"/>
          <w:szCs w:val="22"/>
          <w14:ligatures w14:val="standardContextual"/>
        </w:rPr>
      </w:pPr>
      <w:r>
        <w:t>8.19.4.3</w:t>
      </w:r>
      <w:r>
        <w:rPr>
          <w:rFonts w:asciiTheme="minorHAnsi" w:eastAsiaTheme="minorEastAsia" w:hAnsiTheme="minorHAnsi" w:cstheme="minorBidi"/>
          <w:kern w:val="2"/>
          <w:sz w:val="22"/>
          <w:szCs w:val="22"/>
          <w14:ligatures w14:val="standardContextual"/>
        </w:rPr>
        <w:tab/>
      </w:r>
      <w:r>
        <w:t>Inter-gNB-CU switch from direct to indirect path</w:t>
      </w:r>
      <w:r>
        <w:tab/>
      </w:r>
      <w:r>
        <w:fldChar w:fldCharType="begin" w:fldLock="1"/>
      </w:r>
      <w:r>
        <w:instrText xml:space="preserve"> PAGEREF _Toc155906954 \h </w:instrText>
      </w:r>
      <w:r>
        <w:fldChar w:fldCharType="separate"/>
      </w:r>
      <w:r>
        <w:t>130</w:t>
      </w:r>
      <w:r>
        <w:fldChar w:fldCharType="end"/>
      </w:r>
    </w:p>
    <w:p w14:paraId="081D6A84" w14:textId="22E0833C" w:rsidR="00E24C2A" w:rsidRDefault="00E24C2A">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_Toc155906955 \h </w:instrText>
      </w:r>
      <w:r>
        <w:fldChar w:fldCharType="separate"/>
      </w:r>
      <w:r>
        <w:t>132</w:t>
      </w:r>
      <w:r>
        <w:fldChar w:fldCharType="end"/>
      </w:r>
    </w:p>
    <w:p w14:paraId="6B8C0CB6" w14:textId="55B7F9BA"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.21</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Network Controlled Repeater</w:t>
      </w:r>
      <w:r>
        <w:tab/>
      </w:r>
      <w:r>
        <w:fldChar w:fldCharType="begin" w:fldLock="1"/>
      </w:r>
      <w:r>
        <w:instrText xml:space="preserve"> PAGEREF _Toc155906956 \h </w:instrText>
      </w:r>
      <w:r>
        <w:fldChar w:fldCharType="separate"/>
      </w:r>
      <w:r>
        <w:t>132</w:t>
      </w:r>
      <w:r>
        <w:fldChar w:fldCharType="end"/>
      </w:r>
    </w:p>
    <w:p w14:paraId="76D09C3F" w14:textId="735444A4" w:rsidR="00E24C2A" w:rsidRDefault="00E24C2A">
      <w:pPr>
        <w:pStyle w:val="TOC3"/>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NCR Integration Procedure</w:t>
      </w:r>
      <w:r>
        <w:tab/>
      </w:r>
      <w:r>
        <w:fldChar w:fldCharType="begin" w:fldLock="1"/>
      </w:r>
      <w:r>
        <w:instrText xml:space="preserve"> PAGEREF _Toc155906957 \h </w:instrText>
      </w:r>
      <w:r>
        <w:fldChar w:fldCharType="separate"/>
      </w:r>
      <w:r>
        <w:t>132</w:t>
      </w:r>
      <w:r>
        <w:fldChar w:fldCharType="end"/>
      </w:r>
    </w:p>
    <w:p w14:paraId="3C072016" w14:textId="523AF325" w:rsidR="00E24C2A" w:rsidRDefault="00E24C2A">
      <w:pPr>
        <w:pStyle w:val="TOC2"/>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Overall procedures for multi-path support</w:t>
      </w:r>
      <w:r>
        <w:tab/>
      </w:r>
      <w:r>
        <w:fldChar w:fldCharType="begin" w:fldLock="1"/>
      </w:r>
      <w:r>
        <w:instrText xml:space="preserve"> PAGEREF _Toc155906958 \h </w:instrText>
      </w:r>
      <w:r>
        <w:fldChar w:fldCharType="separate"/>
      </w:r>
      <w:r>
        <w:t>133</w:t>
      </w:r>
      <w:r>
        <w:fldChar w:fldCharType="end"/>
      </w:r>
    </w:p>
    <w:p w14:paraId="7866C7ED" w14:textId="1443537F" w:rsidR="00E24C2A" w:rsidRDefault="00E24C2A">
      <w:pPr>
        <w:pStyle w:val="TOC3"/>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Inter-DU direct path addition on top of indirect path</w:t>
      </w:r>
      <w:r>
        <w:tab/>
      </w:r>
      <w:r>
        <w:fldChar w:fldCharType="begin" w:fldLock="1"/>
      </w:r>
      <w:r>
        <w:instrText xml:space="preserve"> PAGEREF _Toc155906959 \h </w:instrText>
      </w:r>
      <w:r>
        <w:fldChar w:fldCharType="separate"/>
      </w:r>
      <w:r>
        <w:t>133</w:t>
      </w:r>
      <w:r>
        <w:fldChar w:fldCharType="end"/>
      </w:r>
    </w:p>
    <w:p w14:paraId="1A10CA6F" w14:textId="679CAB3E" w:rsidR="00E24C2A" w:rsidRDefault="00E24C2A">
      <w:pPr>
        <w:pStyle w:val="TOC3"/>
        <w:rPr>
          <w:rFonts w:asciiTheme="minorHAnsi" w:eastAsiaTheme="minorEastAsia" w:hAnsiTheme="minorHAnsi" w:cstheme="minorBidi"/>
          <w:kern w:val="2"/>
          <w:sz w:val="22"/>
          <w:szCs w:val="22"/>
          <w14:ligatures w14:val="standardContextual"/>
        </w:rPr>
      </w:pPr>
      <w:r>
        <w:lastRenderedPageBreak/>
        <w:t>8.22.2</w:t>
      </w:r>
      <w:r>
        <w:rPr>
          <w:rFonts w:asciiTheme="minorHAnsi" w:eastAsiaTheme="minorEastAsia" w:hAnsiTheme="minorHAnsi" w:cstheme="minorBidi"/>
          <w:kern w:val="2"/>
          <w:sz w:val="22"/>
          <w:szCs w:val="22"/>
          <w14:ligatures w14:val="standardContextual"/>
        </w:rPr>
        <w:tab/>
      </w:r>
      <w:r>
        <w:t>Inter-DU indirect path addition on top of direct path</w:t>
      </w:r>
      <w:r>
        <w:tab/>
      </w:r>
      <w:r>
        <w:fldChar w:fldCharType="begin" w:fldLock="1"/>
      </w:r>
      <w:r>
        <w:instrText xml:space="preserve"> PAGEREF _Toc155906960 \h </w:instrText>
      </w:r>
      <w:r>
        <w:fldChar w:fldCharType="separate"/>
      </w:r>
      <w:r>
        <w:t>135</w:t>
      </w:r>
      <w:r>
        <w:fldChar w:fldCharType="end"/>
      </w:r>
    </w:p>
    <w:p w14:paraId="1132B734" w14:textId="6EF09D53" w:rsidR="00E24C2A" w:rsidRDefault="00E24C2A">
      <w:pPr>
        <w:pStyle w:val="TOC3"/>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Intra-DU direct path addition on top of indirect path</w:t>
      </w:r>
      <w:r>
        <w:tab/>
      </w:r>
      <w:r>
        <w:fldChar w:fldCharType="begin" w:fldLock="1"/>
      </w:r>
      <w:r>
        <w:instrText xml:space="preserve"> PAGEREF _Toc155906961 \h </w:instrText>
      </w:r>
      <w:r>
        <w:fldChar w:fldCharType="separate"/>
      </w:r>
      <w:r>
        <w:t>136</w:t>
      </w:r>
      <w:r>
        <w:fldChar w:fldCharType="end"/>
      </w:r>
    </w:p>
    <w:p w14:paraId="61AB062D" w14:textId="35E66B3F" w:rsidR="00E24C2A" w:rsidRDefault="00E24C2A">
      <w:pPr>
        <w:pStyle w:val="TOC3"/>
        <w:rPr>
          <w:rFonts w:asciiTheme="minorHAnsi" w:eastAsiaTheme="minorEastAsia" w:hAnsiTheme="minorHAnsi" w:cstheme="minorBidi"/>
          <w:kern w:val="2"/>
          <w:sz w:val="22"/>
          <w:szCs w:val="22"/>
          <w14:ligatures w14:val="standardContextual"/>
        </w:rPr>
      </w:pPr>
      <w:r>
        <w:t>8.22.4</w:t>
      </w:r>
      <w:r>
        <w:rPr>
          <w:rFonts w:asciiTheme="minorHAnsi" w:eastAsiaTheme="minorEastAsia" w:hAnsiTheme="minorHAnsi" w:cstheme="minorBidi"/>
          <w:kern w:val="2"/>
          <w:sz w:val="22"/>
          <w:szCs w:val="22"/>
          <w14:ligatures w14:val="standardContextual"/>
        </w:rPr>
        <w:tab/>
      </w:r>
      <w:r>
        <w:t>Intra-DU indirect path addition on top of direct path</w:t>
      </w:r>
      <w:r>
        <w:tab/>
      </w:r>
      <w:r>
        <w:fldChar w:fldCharType="begin" w:fldLock="1"/>
      </w:r>
      <w:r>
        <w:instrText xml:space="preserve"> PAGEREF _Toc155906962 \h </w:instrText>
      </w:r>
      <w:r>
        <w:fldChar w:fldCharType="separate"/>
      </w:r>
      <w:r>
        <w:t>138</w:t>
      </w:r>
      <w:r>
        <w:fldChar w:fldCharType="end"/>
      </w:r>
    </w:p>
    <w:p w14:paraId="7918E6B4" w14:textId="3683C031" w:rsidR="00E24C2A" w:rsidRDefault="00E24C2A">
      <w:pPr>
        <w:pStyle w:val="TOC2"/>
        <w:rPr>
          <w:rFonts w:asciiTheme="minorHAnsi" w:eastAsiaTheme="minorEastAsia" w:hAnsiTheme="minorHAnsi" w:cstheme="minorBidi"/>
          <w:kern w:val="2"/>
          <w:sz w:val="22"/>
          <w:szCs w:val="22"/>
          <w14:ligatures w14:val="standardContextual"/>
        </w:rPr>
      </w:pPr>
      <w:r>
        <w:t>8.23</w:t>
      </w:r>
      <w:r>
        <w:rPr>
          <w:rFonts w:asciiTheme="minorHAnsi" w:eastAsiaTheme="minorEastAsia" w:hAnsiTheme="minorHAnsi" w:cstheme="minorBidi"/>
          <w:kern w:val="2"/>
          <w:sz w:val="22"/>
          <w:szCs w:val="22"/>
          <w14:ligatures w14:val="standardContextual"/>
        </w:rPr>
        <w:tab/>
      </w:r>
      <w:r>
        <w:t>Mobile IAB migration procedures</w:t>
      </w:r>
      <w:r>
        <w:tab/>
      </w:r>
      <w:r>
        <w:fldChar w:fldCharType="begin" w:fldLock="1"/>
      </w:r>
      <w:r>
        <w:instrText xml:space="preserve"> PAGEREF _Toc155906963 \h </w:instrText>
      </w:r>
      <w:r>
        <w:fldChar w:fldCharType="separate"/>
      </w:r>
      <w:r>
        <w:t>139</w:t>
      </w:r>
      <w:r>
        <w:fldChar w:fldCharType="end"/>
      </w:r>
    </w:p>
    <w:p w14:paraId="4B5778FB" w14:textId="502F9D12" w:rsidR="00E24C2A" w:rsidRDefault="00E24C2A">
      <w:pPr>
        <w:pStyle w:val="TOC3"/>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Migration of mobile IAB-MT via Xn handover</w:t>
      </w:r>
      <w:r>
        <w:tab/>
      </w:r>
      <w:r>
        <w:fldChar w:fldCharType="begin" w:fldLock="1"/>
      </w:r>
      <w:r>
        <w:instrText xml:space="preserve"> PAGEREF _Toc155906964 \h </w:instrText>
      </w:r>
      <w:r>
        <w:fldChar w:fldCharType="separate"/>
      </w:r>
      <w:r>
        <w:t>139</w:t>
      </w:r>
      <w:r>
        <w:fldChar w:fldCharType="end"/>
      </w:r>
    </w:p>
    <w:p w14:paraId="75C91D1B" w14:textId="5200E19B" w:rsidR="00E24C2A" w:rsidRDefault="00E24C2A">
      <w:pPr>
        <w:pStyle w:val="TOC3"/>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Migration of mobile IAB-MT via NG handover</w:t>
      </w:r>
      <w:r>
        <w:tab/>
      </w:r>
      <w:r>
        <w:fldChar w:fldCharType="begin" w:fldLock="1"/>
      </w:r>
      <w:r>
        <w:instrText xml:space="preserve"> PAGEREF _Toc155906965 \h </w:instrText>
      </w:r>
      <w:r>
        <w:fldChar w:fldCharType="separate"/>
      </w:r>
      <w:r>
        <w:t>140</w:t>
      </w:r>
      <w:r>
        <w:fldChar w:fldCharType="end"/>
      </w:r>
    </w:p>
    <w:p w14:paraId="3F6E928A" w14:textId="4C994158"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rPr>
        <w:t>8.23.3</w:t>
      </w:r>
      <w:r w:rsidRPr="00303CF5">
        <w:rPr>
          <w:rFonts w:asciiTheme="minorHAnsi" w:eastAsiaTheme="minorEastAsia" w:hAnsiTheme="minorHAnsi" w:cstheme="minorBidi"/>
          <w:kern w:val="2"/>
          <w:sz w:val="22"/>
          <w:szCs w:val="22"/>
          <w:lang w:val="fr-FR"/>
          <w14:ligatures w14:val="standardContextual"/>
        </w:rPr>
        <w:tab/>
      </w:r>
      <w:r w:rsidRPr="00303CF5">
        <w:rPr>
          <w:lang w:val="fr-FR"/>
        </w:rPr>
        <w:t>Mobile IAB-DU migration procedure</w:t>
      </w:r>
      <w:r w:rsidRPr="00303CF5">
        <w:rPr>
          <w:lang w:val="fr-FR"/>
        </w:rPr>
        <w:tab/>
      </w:r>
      <w:r>
        <w:fldChar w:fldCharType="begin" w:fldLock="1"/>
      </w:r>
      <w:r w:rsidRPr="00303CF5">
        <w:rPr>
          <w:lang w:val="fr-FR"/>
        </w:rPr>
        <w:instrText xml:space="preserve"> PAGEREF _Toc155906966 \h </w:instrText>
      </w:r>
      <w:r>
        <w:fldChar w:fldCharType="separate"/>
      </w:r>
      <w:r w:rsidRPr="00303CF5">
        <w:rPr>
          <w:lang w:val="fr-FR"/>
        </w:rPr>
        <w:t>141</w:t>
      </w:r>
      <w:r>
        <w:fldChar w:fldCharType="end"/>
      </w:r>
    </w:p>
    <w:p w14:paraId="0FF88A2F" w14:textId="2885D97E" w:rsidR="00E24C2A" w:rsidRDefault="00E24C2A">
      <w:pPr>
        <w:pStyle w:val="TOC3"/>
        <w:rPr>
          <w:rFonts w:asciiTheme="minorHAnsi" w:eastAsiaTheme="minorEastAsia" w:hAnsiTheme="minorHAnsi" w:cstheme="minorBidi"/>
          <w:kern w:val="2"/>
          <w:sz w:val="22"/>
          <w:szCs w:val="22"/>
          <w14:ligatures w14:val="standardContextual"/>
        </w:rPr>
      </w:pPr>
      <w:r>
        <w:t>8.23.4</w:t>
      </w:r>
      <w:r>
        <w:rPr>
          <w:rFonts w:asciiTheme="minorHAnsi" w:eastAsiaTheme="minorEastAsia" w:hAnsiTheme="minorHAnsi" w:cstheme="minorBidi"/>
          <w:kern w:val="2"/>
          <w:sz w:val="22"/>
          <w:szCs w:val="22"/>
          <w14:ligatures w14:val="standardContextual"/>
        </w:rPr>
        <w:tab/>
      </w:r>
      <w:r>
        <w:t>Mobile IAB-node RLF recovery</w:t>
      </w:r>
      <w:r>
        <w:tab/>
      </w:r>
      <w:r>
        <w:fldChar w:fldCharType="begin" w:fldLock="1"/>
      </w:r>
      <w:r>
        <w:instrText xml:space="preserve"> PAGEREF _Toc155906967 \h </w:instrText>
      </w:r>
      <w:r>
        <w:fldChar w:fldCharType="separate"/>
      </w:r>
      <w:r>
        <w:t>142</w:t>
      </w:r>
      <w:r>
        <w:fldChar w:fldCharType="end"/>
      </w:r>
    </w:p>
    <w:p w14:paraId="4CD9DC94" w14:textId="3261117B" w:rsidR="00E24C2A" w:rsidRDefault="00E24C2A">
      <w:pPr>
        <w:pStyle w:val="TOC2"/>
        <w:rPr>
          <w:rFonts w:asciiTheme="minorHAnsi" w:eastAsiaTheme="minorEastAsia" w:hAnsiTheme="minorHAnsi" w:cstheme="minorBidi"/>
          <w:kern w:val="2"/>
          <w:sz w:val="22"/>
          <w:szCs w:val="22"/>
          <w14:ligatures w14:val="standardContextual"/>
        </w:rPr>
      </w:pPr>
      <w:r>
        <w:t>8.24</w:t>
      </w:r>
      <w:r>
        <w:rPr>
          <w:rFonts w:asciiTheme="minorHAnsi" w:eastAsiaTheme="minorEastAsia" w:hAnsiTheme="minorHAnsi" w:cstheme="minorBidi"/>
          <w:kern w:val="2"/>
          <w:sz w:val="22"/>
          <w:szCs w:val="22"/>
          <w14:ligatures w14:val="standardContextual"/>
        </w:rPr>
        <w:tab/>
      </w:r>
      <w:r>
        <w:t>Timing resiliency service</w:t>
      </w:r>
      <w:r>
        <w:tab/>
      </w:r>
      <w:r>
        <w:fldChar w:fldCharType="begin" w:fldLock="1"/>
      </w:r>
      <w:r>
        <w:instrText xml:space="preserve"> PAGEREF _Toc155906968 \h </w:instrText>
      </w:r>
      <w:r>
        <w:fldChar w:fldCharType="separate"/>
      </w:r>
      <w:r>
        <w:t>142</w:t>
      </w:r>
      <w:r>
        <w:fldChar w:fldCharType="end"/>
      </w:r>
    </w:p>
    <w:p w14:paraId="5CEFF9BF" w14:textId="014F85C2" w:rsidR="00E24C2A" w:rsidRDefault="00E24C2A">
      <w:pPr>
        <w:pStyle w:val="TOC3"/>
        <w:rPr>
          <w:rFonts w:asciiTheme="minorHAnsi" w:eastAsiaTheme="minorEastAsia" w:hAnsiTheme="minorHAnsi" w:cstheme="minorBidi"/>
          <w:kern w:val="2"/>
          <w:sz w:val="22"/>
          <w:szCs w:val="22"/>
          <w14:ligatures w14:val="standardContextual"/>
        </w:rPr>
      </w:pPr>
      <w:r>
        <w:t>8.24.1</w:t>
      </w:r>
      <w:r>
        <w:rPr>
          <w:rFonts w:asciiTheme="minorHAnsi" w:eastAsiaTheme="minorEastAsia" w:hAnsiTheme="minorHAnsi" w:cstheme="minorBidi"/>
          <w:kern w:val="2"/>
          <w:sz w:val="22"/>
          <w:szCs w:val="22"/>
          <w14:ligatures w14:val="standardContextual"/>
        </w:rPr>
        <w:tab/>
      </w:r>
      <w:r>
        <w:t>RAN TSS reporting towards the CN</w:t>
      </w:r>
      <w:r>
        <w:tab/>
      </w:r>
      <w:r>
        <w:fldChar w:fldCharType="begin" w:fldLock="1"/>
      </w:r>
      <w:r>
        <w:instrText xml:space="preserve"> PAGEREF _Toc155906969 \h </w:instrText>
      </w:r>
      <w:r>
        <w:fldChar w:fldCharType="separate"/>
      </w:r>
      <w:r>
        <w:t>142</w:t>
      </w:r>
      <w:r>
        <w:fldChar w:fldCharType="end"/>
      </w:r>
    </w:p>
    <w:p w14:paraId="7D4D085F" w14:textId="23BCA175" w:rsidR="00E24C2A" w:rsidRDefault="00E24C2A">
      <w:pPr>
        <w:pStyle w:val="TOC3"/>
        <w:rPr>
          <w:rFonts w:asciiTheme="minorHAnsi" w:eastAsiaTheme="minorEastAsia" w:hAnsiTheme="minorHAnsi" w:cstheme="minorBidi"/>
          <w:kern w:val="2"/>
          <w:sz w:val="22"/>
          <w:szCs w:val="22"/>
          <w14:ligatures w14:val="standardContextual"/>
        </w:rPr>
      </w:pPr>
      <w:r>
        <w:t>8.24.2</w:t>
      </w:r>
      <w:r>
        <w:rPr>
          <w:rFonts w:asciiTheme="minorHAnsi" w:eastAsiaTheme="minorEastAsia" w:hAnsiTheme="minorHAnsi" w:cstheme="minorBidi"/>
          <w:kern w:val="2"/>
          <w:sz w:val="22"/>
          <w:szCs w:val="22"/>
          <w14:ligatures w14:val="standardContextual"/>
        </w:rPr>
        <w:tab/>
      </w:r>
      <w:r>
        <w:t>RAN TSS reporting towards the UE</w:t>
      </w:r>
      <w:r>
        <w:tab/>
      </w:r>
      <w:r>
        <w:fldChar w:fldCharType="begin" w:fldLock="1"/>
      </w:r>
      <w:r>
        <w:instrText xml:space="preserve"> PAGEREF _Toc155906970 \h </w:instrText>
      </w:r>
      <w:r>
        <w:fldChar w:fldCharType="separate"/>
      </w:r>
      <w:r>
        <w:t>144</w:t>
      </w:r>
      <w:r>
        <w:fldChar w:fldCharType="end"/>
      </w:r>
    </w:p>
    <w:p w14:paraId="0F472B9C" w14:textId="7449AC9B" w:rsidR="00E24C2A" w:rsidRDefault="00E24C2A">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_Toc155906971 \h </w:instrText>
      </w:r>
      <w:r>
        <w:fldChar w:fldCharType="separate"/>
      </w:r>
      <w:r>
        <w:t>145</w:t>
      </w:r>
      <w:r>
        <w:fldChar w:fldCharType="end"/>
      </w:r>
    </w:p>
    <w:p w14:paraId="3860C654" w14:textId="1FC64DC0" w:rsidR="00E24C2A" w:rsidRDefault="00E24C2A">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_Toc155906972 \h </w:instrText>
      </w:r>
      <w:r>
        <w:fldChar w:fldCharType="separate"/>
      </w:r>
      <w:r>
        <w:t>145</w:t>
      </w:r>
      <w:r>
        <w:fldChar w:fldCharType="end"/>
      </w:r>
    </w:p>
    <w:p w14:paraId="73A5695E" w14:textId="2E9ADB2C" w:rsidR="00E24C2A" w:rsidRDefault="00E24C2A">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_Toc155906973 \h </w:instrText>
      </w:r>
      <w:r>
        <w:fldChar w:fldCharType="separate"/>
      </w:r>
      <w:r>
        <w:t>146</w:t>
      </w:r>
      <w:r>
        <w:fldChar w:fldCharType="end"/>
      </w:r>
    </w:p>
    <w:p w14:paraId="2BC827B9" w14:textId="05B5B621"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_Toc155906974 \h </w:instrText>
      </w:r>
      <w:r>
        <w:fldChar w:fldCharType="separate"/>
      </w:r>
      <w:r>
        <w:t>146</w:t>
      </w:r>
      <w:r>
        <w:fldChar w:fldCharType="end"/>
      </w:r>
    </w:p>
    <w:p w14:paraId="38A89F54" w14:textId="0562CA3B"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_Toc155906975 \h </w:instrText>
      </w:r>
      <w:r>
        <w:fldChar w:fldCharType="separate"/>
      </w:r>
      <w:r>
        <w:t>146</w:t>
      </w:r>
      <w:r>
        <w:fldChar w:fldCharType="end"/>
      </w:r>
    </w:p>
    <w:p w14:paraId="37F5190E" w14:textId="7D2BD15E"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_Toc155906976 \h </w:instrText>
      </w:r>
      <w:r>
        <w:fldChar w:fldCharType="separate"/>
      </w:r>
      <w:r>
        <w:t>146</w:t>
      </w:r>
      <w:r>
        <w:fldChar w:fldCharType="end"/>
      </w:r>
    </w:p>
    <w:p w14:paraId="50CF0920" w14:textId="6AD09A77"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_Toc155906977 \h </w:instrText>
      </w:r>
      <w:r>
        <w:fldChar w:fldCharType="separate"/>
      </w:r>
      <w:r>
        <w:t>146</w:t>
      </w:r>
      <w:r>
        <w:fldChar w:fldCharType="end"/>
      </w:r>
    </w:p>
    <w:p w14:paraId="319DDEB4" w14:textId="3246967D"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_Toc155906978 \h </w:instrText>
      </w:r>
      <w:r>
        <w:fldChar w:fldCharType="separate"/>
      </w:r>
      <w:r>
        <w:t>146</w:t>
      </w:r>
      <w:r>
        <w:fldChar w:fldCharType="end"/>
      </w:r>
    </w:p>
    <w:p w14:paraId="10755D36" w14:textId="716FF810" w:rsidR="00E24C2A" w:rsidRDefault="00E24C2A">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_Toc155906979 \h </w:instrText>
      </w:r>
      <w:r>
        <w:fldChar w:fldCharType="separate"/>
      </w:r>
      <w:r>
        <w:t>146</w:t>
      </w:r>
      <w:r>
        <w:fldChar w:fldCharType="end"/>
      </w:r>
    </w:p>
    <w:p w14:paraId="01858E7A" w14:textId="1238D2BA" w:rsidR="00E24C2A" w:rsidRDefault="00E24C2A">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_Toc155906980 \h </w:instrText>
      </w:r>
      <w:r>
        <w:fldChar w:fldCharType="separate"/>
      </w:r>
      <w:r>
        <w:t>146</w:t>
      </w:r>
      <w:r>
        <w:fldChar w:fldCharType="end"/>
      </w:r>
    </w:p>
    <w:p w14:paraId="7BB79816" w14:textId="24FAED32" w:rsidR="00E24C2A" w:rsidRDefault="00E24C2A" w:rsidP="00E24C2A">
      <w:pPr>
        <w:pStyle w:val="TOC8"/>
        <w:rPr>
          <w:rFonts w:asciiTheme="minorHAnsi" w:eastAsiaTheme="minorEastAsia" w:hAnsiTheme="minorHAnsi" w:cstheme="minorBidi"/>
          <w:b w:val="0"/>
          <w:kern w:val="2"/>
          <w:szCs w:val="22"/>
          <w14:ligatures w14:val="standardContextual"/>
        </w:rPr>
      </w:pPr>
      <w:r>
        <w:t>Annex A</w:t>
      </w:r>
      <w:r w:rsidRPr="00BC6D5A">
        <w:rPr>
          <w:rFonts w:ascii="MS Mincho" w:eastAsia="MS Mincho" w:hAnsi="MS Mincho"/>
          <w:lang w:eastAsia="ja-JP"/>
        </w:rPr>
        <w:t xml:space="preserve"> </w:t>
      </w:r>
      <w:r>
        <w:t>(informative):</w:t>
      </w:r>
      <w:r>
        <w:tab/>
        <w:t>Deployment scenarios of gNB/en-gNB</w:t>
      </w:r>
      <w:r>
        <w:tab/>
      </w:r>
      <w:r>
        <w:fldChar w:fldCharType="begin" w:fldLock="1"/>
      </w:r>
      <w:r>
        <w:instrText xml:space="preserve"> PAGEREF _Toc155906981 \h </w:instrText>
      </w:r>
      <w:r>
        <w:fldChar w:fldCharType="separate"/>
      </w:r>
      <w:r>
        <w:t>148</w:t>
      </w:r>
      <w:r>
        <w:fldChar w:fldCharType="end"/>
      </w:r>
    </w:p>
    <w:p w14:paraId="4D5285EB" w14:textId="69C101BD" w:rsidR="00E24C2A" w:rsidRDefault="00E24C2A" w:rsidP="00E24C2A">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_Toc155906982 \h </w:instrText>
      </w:r>
      <w:r>
        <w:fldChar w:fldCharType="separate"/>
      </w:r>
      <w:r>
        <w:t>149</w:t>
      </w:r>
      <w:r>
        <w:fldChar w:fldCharType="end"/>
      </w:r>
    </w:p>
    <w:p w14:paraId="71E86C66" w14:textId="0FDAC5F1" w:rsidR="00E24C2A" w:rsidRDefault="00E24C2A" w:rsidP="00E24C2A">
      <w:pPr>
        <w:pStyle w:val="TOC8"/>
        <w:rPr>
          <w:rFonts w:asciiTheme="minorHAnsi" w:eastAsiaTheme="minorEastAsia" w:hAnsiTheme="minorHAnsi" w:cstheme="minorBidi"/>
          <w:b w:val="0"/>
          <w:kern w:val="2"/>
          <w:szCs w:val="22"/>
          <w14:ligatures w14:val="standardContextual"/>
        </w:rPr>
      </w:pPr>
      <w:r>
        <w:t>Annex C (informative):</w:t>
      </w:r>
      <w:r>
        <w:tab/>
        <w:t>Change History</w:t>
      </w:r>
      <w:r>
        <w:tab/>
      </w:r>
      <w:r>
        <w:fldChar w:fldCharType="begin" w:fldLock="1"/>
      </w:r>
      <w:r>
        <w:instrText xml:space="preserve"> PAGEREF _Toc155906983 \h </w:instrText>
      </w:r>
      <w:r>
        <w:fldChar w:fldCharType="separate"/>
      </w:r>
      <w:r>
        <w:t>150</w:t>
      </w:r>
      <w:r>
        <w:fldChar w:fldCharType="end"/>
      </w:r>
    </w:p>
    <w:p w14:paraId="68157352" w14:textId="69235C4F" w:rsidR="00DA52A9" w:rsidRPr="00B8401F" w:rsidRDefault="00FC5815">
      <w:r>
        <w:rPr>
          <w:noProof/>
          <w:sz w:val="22"/>
        </w:rPr>
        <w:fldChar w:fldCharType="end"/>
      </w:r>
    </w:p>
    <w:p w14:paraId="19F60E39" w14:textId="77777777" w:rsidR="00DA52A9" w:rsidRPr="00B8401F" w:rsidRDefault="00DA52A9">
      <w:pPr>
        <w:pStyle w:val="Heading1"/>
      </w:pPr>
      <w:bookmarkStart w:id="3" w:name="_CRForeword"/>
      <w:bookmarkEnd w:id="3"/>
      <w:r w:rsidRPr="00B8401F">
        <w:br w:type="page"/>
      </w:r>
      <w:bookmarkStart w:id="4" w:name="_Toc13919102"/>
      <w:bookmarkStart w:id="5" w:name="_Toc29391464"/>
      <w:bookmarkStart w:id="6" w:name="_Toc36560495"/>
      <w:bookmarkStart w:id="7" w:name="_Toc45104728"/>
      <w:bookmarkStart w:id="8" w:name="_Toc45883211"/>
      <w:bookmarkStart w:id="9" w:name="_Toc51763490"/>
      <w:bookmarkStart w:id="10" w:name="_Toc52266304"/>
      <w:bookmarkStart w:id="11" w:name="_Toc64445082"/>
      <w:bookmarkStart w:id="12" w:name="_Toc73980441"/>
      <w:bookmarkStart w:id="13" w:name="_Toc88651137"/>
      <w:bookmarkStart w:id="14" w:name="_Toc98351667"/>
      <w:bookmarkStart w:id="15" w:name="_Toc98747965"/>
      <w:bookmarkStart w:id="16" w:name="_Toc105704351"/>
      <w:bookmarkStart w:id="17" w:name="_Toc106108469"/>
      <w:bookmarkStart w:id="18" w:name="_Toc107829441"/>
      <w:bookmarkStart w:id="19" w:name="_Toc112703200"/>
      <w:bookmarkStart w:id="20" w:name="_Toc155906783"/>
      <w:r w:rsidRPr="00B8401F">
        <w:lastRenderedPageBreak/>
        <w:t>Foreword</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1" w:name="_CR1"/>
      <w:bookmarkEnd w:id="21"/>
      <w:r w:rsidRPr="00B8401F">
        <w:br w:type="page"/>
      </w:r>
      <w:bookmarkStart w:id="22" w:name="_Toc13919103"/>
      <w:bookmarkStart w:id="23" w:name="_Toc29391465"/>
      <w:bookmarkStart w:id="24" w:name="_Toc36560496"/>
      <w:bookmarkStart w:id="25" w:name="_Toc45104729"/>
      <w:bookmarkStart w:id="26" w:name="_Toc45883212"/>
      <w:bookmarkStart w:id="27" w:name="_Toc51763491"/>
      <w:bookmarkStart w:id="28" w:name="_Toc52266305"/>
      <w:bookmarkStart w:id="29" w:name="_Toc64445083"/>
      <w:bookmarkStart w:id="30" w:name="_Toc73980442"/>
      <w:bookmarkStart w:id="31" w:name="_Toc88651138"/>
      <w:bookmarkStart w:id="32" w:name="_Toc98351668"/>
      <w:bookmarkStart w:id="33" w:name="_Toc98747966"/>
      <w:bookmarkStart w:id="34" w:name="_Toc105704352"/>
      <w:bookmarkStart w:id="35" w:name="_Toc106108470"/>
      <w:bookmarkStart w:id="36" w:name="_Toc107829442"/>
      <w:bookmarkStart w:id="37" w:name="_Toc112703201"/>
      <w:bookmarkStart w:id="38" w:name="_Toc155906784"/>
      <w:r w:rsidR="00373621" w:rsidRPr="00B8401F">
        <w:lastRenderedPageBreak/>
        <w:t>1</w:t>
      </w:r>
      <w:r w:rsidR="00373621" w:rsidRPr="00B8401F">
        <w:tab/>
        <w:t>Scope</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9" w:name="_CR2"/>
      <w:bookmarkStart w:id="40" w:name="_Toc13919104"/>
      <w:bookmarkStart w:id="41" w:name="_Toc29391466"/>
      <w:bookmarkStart w:id="42" w:name="_Toc36560497"/>
      <w:bookmarkStart w:id="43" w:name="_Toc45104730"/>
      <w:bookmarkStart w:id="44" w:name="_Toc45883213"/>
      <w:bookmarkStart w:id="45" w:name="_Toc51763492"/>
      <w:bookmarkStart w:id="46" w:name="_Toc52266306"/>
      <w:bookmarkStart w:id="47" w:name="_Toc64445084"/>
      <w:bookmarkStart w:id="48" w:name="_Toc73980443"/>
      <w:bookmarkStart w:id="49" w:name="_Toc88651139"/>
      <w:bookmarkStart w:id="50" w:name="_Toc98351669"/>
      <w:bookmarkStart w:id="51" w:name="_Toc98747967"/>
      <w:bookmarkStart w:id="52" w:name="_Toc105704353"/>
      <w:bookmarkStart w:id="53" w:name="_Toc106108471"/>
      <w:bookmarkStart w:id="54" w:name="_Toc107829443"/>
      <w:bookmarkStart w:id="55" w:name="_Toc112703202"/>
      <w:bookmarkStart w:id="56" w:name="_Toc155906785"/>
      <w:bookmarkEnd w:id="39"/>
      <w:r w:rsidRPr="00B8401F">
        <w:t>2</w:t>
      </w:r>
      <w:r w:rsidRPr="00B8401F">
        <w:tab/>
        <w:t>References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7"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8" w:name="_Toc13919105"/>
      <w:bookmarkStart w:id="59" w:name="_Toc29391467"/>
      <w:bookmarkStart w:id="60" w:name="_Toc36560498"/>
      <w:bookmarkStart w:id="61" w:name="_Toc45104731"/>
      <w:bookmarkStart w:id="62" w:name="_Toc45883214"/>
      <w:bookmarkEnd w:id="57"/>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3" w:name="_Toc51763493"/>
      <w:bookmarkStart w:id="6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5" w:name="_Toc64445085"/>
      <w:bookmarkStart w:id="66" w:name="_Toc73980444"/>
      <w:bookmarkStart w:id="6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8" w:name="_Toc98351670"/>
      <w:bookmarkStart w:id="69"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S Mincho"/>
          <w:lang w:eastAsia="ja-JP"/>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262266D7" w14:textId="77777777" w:rsidR="00373621" w:rsidRPr="00B8401F" w:rsidRDefault="00373621" w:rsidP="00371D61">
      <w:pPr>
        <w:pStyle w:val="Heading1"/>
      </w:pPr>
      <w:bookmarkStart w:id="70" w:name="_CR3"/>
      <w:bookmarkStart w:id="71" w:name="_Toc105704354"/>
      <w:bookmarkStart w:id="72" w:name="_Toc106108472"/>
      <w:bookmarkStart w:id="73" w:name="_Toc107829444"/>
      <w:bookmarkStart w:id="74" w:name="_Toc112703203"/>
      <w:bookmarkStart w:id="75" w:name="_Toc155906786"/>
      <w:bookmarkEnd w:id="70"/>
      <w:r w:rsidRPr="00B8401F">
        <w:t>3</w:t>
      </w:r>
      <w:r w:rsidRPr="00B8401F">
        <w:tab/>
        <w:t>Definitions and abbreviations</w:t>
      </w:r>
      <w:bookmarkEnd w:id="58"/>
      <w:bookmarkEnd w:id="59"/>
      <w:bookmarkEnd w:id="60"/>
      <w:bookmarkEnd w:id="61"/>
      <w:bookmarkEnd w:id="62"/>
      <w:bookmarkEnd w:id="63"/>
      <w:bookmarkEnd w:id="64"/>
      <w:bookmarkEnd w:id="65"/>
      <w:bookmarkEnd w:id="66"/>
      <w:bookmarkEnd w:id="67"/>
      <w:bookmarkEnd w:id="68"/>
      <w:bookmarkEnd w:id="69"/>
      <w:bookmarkEnd w:id="71"/>
      <w:bookmarkEnd w:id="72"/>
      <w:bookmarkEnd w:id="73"/>
      <w:bookmarkEnd w:id="74"/>
      <w:bookmarkEnd w:id="75"/>
    </w:p>
    <w:p w14:paraId="10D001FA" w14:textId="77777777" w:rsidR="00373621" w:rsidRPr="00B8401F" w:rsidRDefault="00373621" w:rsidP="00371D61">
      <w:pPr>
        <w:pStyle w:val="Heading2"/>
      </w:pPr>
      <w:bookmarkStart w:id="76" w:name="_CR3_1"/>
      <w:bookmarkStart w:id="77" w:name="_Toc13919106"/>
      <w:bookmarkStart w:id="78" w:name="_Toc29391468"/>
      <w:bookmarkStart w:id="79" w:name="_Toc36560499"/>
      <w:bookmarkStart w:id="80" w:name="_Toc45104732"/>
      <w:bookmarkStart w:id="81" w:name="_Toc45883215"/>
      <w:bookmarkStart w:id="82" w:name="_Toc51763494"/>
      <w:bookmarkStart w:id="83" w:name="_Toc52266308"/>
      <w:bookmarkStart w:id="84" w:name="_Toc64445086"/>
      <w:bookmarkStart w:id="85" w:name="_Toc73980445"/>
      <w:bookmarkStart w:id="86" w:name="_Toc88651141"/>
      <w:bookmarkStart w:id="87" w:name="_Toc98351671"/>
      <w:bookmarkStart w:id="88" w:name="_Toc98747969"/>
      <w:bookmarkStart w:id="89" w:name="_Toc105704355"/>
      <w:bookmarkStart w:id="90" w:name="_Toc106108473"/>
      <w:bookmarkStart w:id="91" w:name="_Toc107829445"/>
      <w:bookmarkStart w:id="92" w:name="_Toc112703204"/>
      <w:bookmarkStart w:id="93" w:name="_Toc155906787"/>
      <w:bookmarkEnd w:id="76"/>
      <w:r w:rsidRPr="00B8401F">
        <w:t>3.1</w:t>
      </w:r>
      <w:r w:rsidRPr="00B8401F">
        <w:tab/>
        <w:t>Definitions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lastRenderedPageBreak/>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4" w:name="OLE_LINK19"/>
      <w:r>
        <w:rPr>
          <w:b/>
          <w:lang w:eastAsia="ja-JP"/>
        </w:rPr>
        <w:t>IAB-DU</w:t>
      </w:r>
      <w:r>
        <w:rPr>
          <w:lang w:eastAsia="ja-JP"/>
        </w:rPr>
        <w:t>: as defined in TS 38.300 [2].</w:t>
      </w:r>
      <w:bookmarkEnd w:id="94"/>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BD1DB4">
      <w:pPr>
        <w:spacing w:line="259" w:lineRule="auto"/>
        <w:jc w:val="both"/>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BD1DB4">
      <w:pPr>
        <w:spacing w:line="259" w:lineRule="auto"/>
        <w:jc w:val="both"/>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Pr="00BD1DB4" w:rsidRDefault="00BD1DB4" w:rsidP="00BD1DB4">
      <w:pPr>
        <w:spacing w:line="259" w:lineRule="auto"/>
        <w:jc w:val="both"/>
        <w:rPr>
          <w:rFonts w:eastAsia="Batang"/>
        </w:rPr>
      </w:pPr>
      <w:r>
        <w:rPr>
          <w:rFonts w:eastAsia="Batang"/>
          <w:b/>
        </w:rPr>
        <w:t>Multi-path</w:t>
      </w:r>
      <w:r>
        <w:rPr>
          <w:rFonts w:eastAsia="Batang"/>
        </w:rPr>
        <w:t xml:space="preserve">: </w:t>
      </w:r>
      <w:r>
        <w:rPr>
          <w:rFonts w:eastAsia="Batang"/>
          <w:lang w:eastAsia="ja-JP"/>
        </w:rPr>
        <w:t>as defined in TS 38.300 [2].</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lastRenderedPageBreak/>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95" w:name="_Toc13919107"/>
      <w:bookmarkStart w:id="96" w:name="_Toc29391469"/>
      <w:bookmarkStart w:id="97" w:name="_Toc36560500"/>
      <w:bookmarkStart w:id="98" w:name="_Toc45104733"/>
      <w:bookmarkStart w:id="99" w:name="_Toc45883216"/>
      <w:bookmarkStart w:id="100" w:name="_Toc51763495"/>
      <w:bookmarkStart w:id="101" w:name="_Toc52266309"/>
      <w:bookmarkStart w:id="102" w:name="_Toc64445087"/>
      <w:bookmarkStart w:id="103" w:name="_Toc73980446"/>
      <w:bookmarkStart w:id="104"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5" w:name="_CR3_2"/>
      <w:bookmarkStart w:id="106" w:name="_Toc98351672"/>
      <w:bookmarkStart w:id="107" w:name="_Toc98747970"/>
      <w:bookmarkStart w:id="108" w:name="_Toc105704356"/>
      <w:bookmarkStart w:id="109" w:name="_Toc106108474"/>
      <w:bookmarkStart w:id="110" w:name="_Toc107829446"/>
      <w:bookmarkStart w:id="111" w:name="_Toc112703205"/>
      <w:bookmarkStart w:id="112" w:name="_Toc155906788"/>
      <w:bookmarkEnd w:id="105"/>
      <w:r w:rsidRPr="00B8401F">
        <w:t>3.</w:t>
      </w:r>
      <w:r w:rsidRPr="00B8401F">
        <w:rPr>
          <w:lang w:eastAsia="ja-JP"/>
        </w:rPr>
        <w:t>2</w:t>
      </w:r>
      <w:r w:rsidRPr="00B8401F">
        <w:tab/>
        <w:t>Abbreviations</w:t>
      </w:r>
      <w:bookmarkEnd w:id="95"/>
      <w:bookmarkEnd w:id="96"/>
      <w:bookmarkEnd w:id="97"/>
      <w:bookmarkEnd w:id="98"/>
      <w:bookmarkEnd w:id="99"/>
      <w:bookmarkEnd w:id="100"/>
      <w:bookmarkEnd w:id="101"/>
      <w:bookmarkEnd w:id="102"/>
      <w:bookmarkEnd w:id="103"/>
      <w:bookmarkEnd w:id="104"/>
      <w:bookmarkEnd w:id="106"/>
      <w:bookmarkEnd w:id="107"/>
      <w:bookmarkEnd w:id="108"/>
      <w:bookmarkEnd w:id="109"/>
      <w:bookmarkEnd w:id="110"/>
      <w:bookmarkEnd w:id="111"/>
      <w:bookmarkEnd w:id="112"/>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06CC0682" w14:textId="77777777" w:rsidR="00324EDA" w:rsidRDefault="00373621" w:rsidP="00324EDA">
      <w:pPr>
        <w:pStyle w:val="EW"/>
      </w:pPr>
      <w:r w:rsidRPr="00B8401F">
        <w:rPr>
          <w:lang w:eastAsia="ja-JP"/>
        </w:rPr>
        <w:t>AS</w:t>
      </w:r>
      <w:r w:rsidRPr="00B8401F">
        <w:rPr>
          <w:lang w:eastAsia="ja-JP"/>
        </w:rPr>
        <w:tab/>
        <w:t>Access Stratum</w:t>
      </w:r>
      <w:r w:rsidR="00C04795" w:rsidRPr="00B8401F">
        <w:t xml:space="preserve"> </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6A87B2EE" w14:textId="77777777" w:rsidR="006A1DEB" w:rsidRPr="001D1BC2" w:rsidRDefault="006A1DEB" w:rsidP="006A1DEB">
      <w:pPr>
        <w:pStyle w:val="EW"/>
        <w:rPr>
          <w:lang w:val="fr-FR"/>
        </w:rPr>
      </w:pPr>
      <w:r w:rsidRPr="001D1BC2">
        <w:rPr>
          <w:lang w:val="fr-FR" w:eastAsia="ja-JP"/>
        </w:rPr>
        <w:t>BAP</w:t>
      </w:r>
      <w:r w:rsidRPr="001D1BC2">
        <w:rPr>
          <w:lang w:val="fr-FR" w:eastAsia="ja-JP"/>
        </w:rPr>
        <w:tab/>
        <w:t>Backhaul Adaptation Protocol</w:t>
      </w:r>
      <w:r w:rsidRPr="001D1BC2">
        <w:rPr>
          <w:lang w:val="fr-FR"/>
        </w:rPr>
        <w:t xml:space="preserve"> </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lastRenderedPageBreak/>
        <w:t>IP</w:t>
      </w:r>
      <w:r w:rsidRPr="00B8401F">
        <w:tab/>
        <w:t>Internet Protocol</w:t>
      </w:r>
    </w:p>
    <w:p w14:paraId="7C58D3FC" w14:textId="77777777" w:rsidR="00797559" w:rsidRDefault="00D2177B" w:rsidP="00797559">
      <w:pPr>
        <w:pStyle w:val="EW"/>
        <w:ind w:left="0" w:firstLine="284"/>
      </w:pPr>
      <w:r>
        <w:t>L2</w:t>
      </w:r>
      <w:r>
        <w:tab/>
      </w:r>
      <w:r>
        <w:tab/>
      </w:r>
      <w:r>
        <w:tab/>
      </w:r>
      <w:r>
        <w:tab/>
      </w:r>
      <w:r>
        <w:tab/>
        <w:t>Layer-2</w:t>
      </w:r>
    </w:p>
    <w:p w14:paraId="32040E27" w14:textId="76C95FBB" w:rsidR="00D2177B" w:rsidRDefault="00797559" w:rsidP="00797559">
      <w:pPr>
        <w:pStyle w:val="EW"/>
        <w:ind w:left="0" w:firstLine="284"/>
      </w:pPr>
      <w:r>
        <w:t>LTM</w:t>
      </w:r>
      <w:r>
        <w:tab/>
      </w:r>
      <w:r>
        <w:tab/>
      </w:r>
      <w:r>
        <w:tab/>
      </w:r>
      <w:r>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72A9844C" w14:textId="77777777" w:rsidR="00BD1DB4" w:rsidRDefault="00BD1DB4" w:rsidP="00BD1DB4">
      <w:pPr>
        <w:pStyle w:val="EW"/>
        <w:rPr>
          <w:rFonts w:eastAsia="Batang"/>
        </w:rPr>
      </w:pPr>
      <w:r>
        <w:rPr>
          <w:rFonts w:eastAsia="Batang"/>
        </w:rPr>
        <w:t>N3C</w:t>
      </w:r>
      <w:r>
        <w:rPr>
          <w:rFonts w:eastAsia="Batang"/>
        </w:rPr>
        <w:tab/>
        <w:t>Non-3GPP Connection</w:t>
      </w:r>
    </w:p>
    <w:p w14:paraId="3DB1A774" w14:textId="2250939F" w:rsidR="000D3EC4" w:rsidRDefault="00324EDA" w:rsidP="00324EDA">
      <w:pPr>
        <w:pStyle w:val="EW"/>
      </w:pPr>
      <w:r>
        <w:t>ML</w:t>
      </w:r>
      <w:r>
        <w:tab/>
        <w:t>Machine Learning</w:t>
      </w:r>
    </w:p>
    <w:p w14:paraId="36BAAE3C" w14:textId="6371D645" w:rsidR="00AB1FB9" w:rsidRDefault="000D3EC4" w:rsidP="000D3EC4">
      <w:pPr>
        <w:pStyle w:val="EW"/>
      </w:pPr>
      <w:r>
        <w:t>MT-SDT</w:t>
      </w:r>
      <w:r>
        <w:tab/>
        <w:t>Mobile Terminated Small Data Transmission</w:t>
      </w:r>
    </w:p>
    <w:p w14:paraId="32BB09AA" w14:textId="77777777" w:rsidR="00373621" w:rsidRPr="00B8401F" w:rsidRDefault="00373621" w:rsidP="00FB350F">
      <w:pPr>
        <w:pStyle w:val="EW"/>
      </w:pPr>
      <w:r w:rsidRPr="00B8401F">
        <w:t>NAS</w:t>
      </w:r>
      <w:r w:rsidRPr="00B8401F">
        <w:tab/>
        <w:t>Non-Access Stratum</w:t>
      </w:r>
    </w:p>
    <w:p w14:paraId="09346CBE" w14:textId="77777777" w:rsidR="006A1DEB" w:rsidRDefault="006A1DEB" w:rsidP="006A1DEB">
      <w:pPr>
        <w:pStyle w:val="EW"/>
        <w:rPr>
          <w:lang w:eastAsia="zh-CN"/>
        </w:rPr>
      </w:pPr>
      <w:r>
        <w:rPr>
          <w:rFonts w:hint="eastAsia"/>
          <w:lang w:eastAsia="zh-CN"/>
        </w:rPr>
        <w:t>N</w:t>
      </w:r>
      <w:r>
        <w:rPr>
          <w:lang w:eastAsia="zh-CN"/>
        </w:rPr>
        <w:t>CI</w:t>
      </w:r>
      <w:r>
        <w:rPr>
          <w:lang w:eastAsia="zh-CN"/>
        </w:rPr>
        <w:tab/>
      </w:r>
      <w:r w:rsidRPr="00706A71">
        <w:rPr>
          <w:rFonts w:eastAsia="Malgun Gothic"/>
        </w:rPr>
        <w:t>NR Cell Identity</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3" w:name="OLE_LINK1"/>
      <w:bookmarkStart w:id="114" w:name="OLE_LINK2"/>
      <w:r w:rsidRPr="00B8401F">
        <w:t>Stream Control Transmission Protocol</w:t>
      </w:r>
      <w:bookmarkEnd w:id="113"/>
      <w:bookmarkEnd w:id="114"/>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CD43730" w14:textId="77777777" w:rsidR="006A1DEB" w:rsidRDefault="006A1DEB" w:rsidP="006A1DEB">
      <w:pPr>
        <w:pStyle w:val="EW"/>
      </w:pPr>
      <w:r>
        <w:rPr>
          <w:rFonts w:hint="eastAsia"/>
          <w:lang w:eastAsia="zh-CN"/>
        </w:rPr>
        <w:t>T</w:t>
      </w:r>
      <w:r>
        <w:rPr>
          <w:lang w:eastAsia="zh-CN"/>
        </w:rPr>
        <w:t>AC</w:t>
      </w:r>
      <w:r>
        <w:rPr>
          <w:lang w:eastAsia="zh-CN"/>
        </w:rPr>
        <w:tab/>
        <w:t>Tracking Area Code</w:t>
      </w:r>
      <w:r>
        <w:t xml:space="preserve"> </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77777777" w:rsidR="006A1DEB" w:rsidRDefault="006A1DEB" w:rsidP="006A1DEB">
      <w:pPr>
        <w:pStyle w:val="EW"/>
      </w:pPr>
      <w:r>
        <w:t xml:space="preserve">UL </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5" w:name="_CR4"/>
      <w:bookmarkStart w:id="116" w:name="_Toc13919108"/>
      <w:bookmarkStart w:id="117" w:name="_Toc29391470"/>
      <w:bookmarkStart w:id="118" w:name="_Toc36560501"/>
      <w:bookmarkStart w:id="119" w:name="_Toc45104734"/>
      <w:bookmarkStart w:id="120" w:name="_Toc45883217"/>
      <w:bookmarkStart w:id="121" w:name="_Toc51763496"/>
      <w:bookmarkStart w:id="122" w:name="_Toc52266310"/>
      <w:bookmarkStart w:id="123" w:name="_Toc64445088"/>
      <w:bookmarkStart w:id="124" w:name="_Toc73980447"/>
      <w:bookmarkStart w:id="125" w:name="_Toc88651143"/>
      <w:bookmarkStart w:id="126" w:name="_Toc98351673"/>
      <w:bookmarkStart w:id="127" w:name="_Toc98747971"/>
      <w:bookmarkStart w:id="128" w:name="_Toc105704357"/>
      <w:bookmarkStart w:id="129" w:name="_Toc106108475"/>
      <w:bookmarkStart w:id="130" w:name="_Toc107829447"/>
      <w:bookmarkStart w:id="131" w:name="_Toc112703206"/>
      <w:bookmarkStart w:id="132" w:name="_Toc155906789"/>
      <w:bookmarkEnd w:id="115"/>
      <w:r w:rsidRPr="00B8401F">
        <w:lastRenderedPageBreak/>
        <w:t>4</w:t>
      </w:r>
      <w:r w:rsidRPr="00B8401F">
        <w:tab/>
      </w:r>
      <w:r w:rsidRPr="00B8401F">
        <w:rPr>
          <w:lang w:eastAsia="ja-JP"/>
        </w:rPr>
        <w:t>General principles</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3" w:name="_CR5"/>
      <w:bookmarkStart w:id="134" w:name="_Toc13919109"/>
      <w:bookmarkStart w:id="135" w:name="_Toc29391471"/>
      <w:bookmarkStart w:id="136" w:name="_Toc36560502"/>
      <w:bookmarkStart w:id="137" w:name="_Toc45104735"/>
      <w:bookmarkStart w:id="138" w:name="_Toc45883218"/>
      <w:bookmarkStart w:id="139" w:name="_Toc51763497"/>
      <w:bookmarkStart w:id="140" w:name="_Toc52266311"/>
      <w:bookmarkStart w:id="141" w:name="_Toc64445089"/>
      <w:bookmarkStart w:id="142" w:name="_Toc73980448"/>
      <w:bookmarkStart w:id="143" w:name="_Toc88651144"/>
      <w:bookmarkStart w:id="144" w:name="_Toc98351674"/>
      <w:bookmarkStart w:id="145" w:name="_Toc98747972"/>
      <w:bookmarkStart w:id="146" w:name="_Toc105704358"/>
      <w:bookmarkStart w:id="147" w:name="_Toc106108476"/>
      <w:bookmarkStart w:id="148" w:name="_Toc107829448"/>
      <w:bookmarkStart w:id="149" w:name="_Toc112703207"/>
      <w:bookmarkStart w:id="150" w:name="_Toc155906790"/>
      <w:bookmarkEnd w:id="133"/>
      <w:r w:rsidRPr="00B8401F">
        <w:rPr>
          <w:lang w:eastAsia="ja-JP"/>
        </w:rPr>
        <w:t>5</w:t>
      </w:r>
      <w:r w:rsidRPr="00B8401F">
        <w:tab/>
      </w:r>
      <w:r w:rsidRPr="00B8401F">
        <w:rPr>
          <w:lang w:eastAsia="ja-JP"/>
        </w:rPr>
        <w:t>General architecture</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35B8A379" w14:textId="77777777" w:rsidR="00373621" w:rsidRPr="00B8401F" w:rsidRDefault="00373621" w:rsidP="00371D61">
      <w:pPr>
        <w:pStyle w:val="Heading2"/>
        <w:rPr>
          <w:lang w:eastAsia="ja-JP"/>
        </w:rPr>
      </w:pPr>
      <w:bookmarkStart w:id="151" w:name="_CR5_1"/>
      <w:bookmarkStart w:id="152" w:name="_Toc13919110"/>
      <w:bookmarkStart w:id="153" w:name="_Toc29391472"/>
      <w:bookmarkStart w:id="154" w:name="_Toc36560503"/>
      <w:bookmarkStart w:id="155" w:name="_Toc45104736"/>
      <w:bookmarkStart w:id="156" w:name="_Toc45883219"/>
      <w:bookmarkStart w:id="157" w:name="_Toc51763498"/>
      <w:bookmarkStart w:id="158" w:name="_Toc52266312"/>
      <w:bookmarkStart w:id="159" w:name="_Toc64445090"/>
      <w:bookmarkStart w:id="160" w:name="_Toc73980449"/>
      <w:bookmarkStart w:id="161" w:name="_Toc88651145"/>
      <w:bookmarkStart w:id="162" w:name="_Toc98351675"/>
      <w:bookmarkStart w:id="163" w:name="_Toc98747973"/>
      <w:bookmarkStart w:id="164" w:name="_Toc105704359"/>
      <w:bookmarkStart w:id="165" w:name="_Toc106108477"/>
      <w:bookmarkStart w:id="166" w:name="_Toc107829449"/>
      <w:bookmarkStart w:id="167" w:name="_Toc112703208"/>
      <w:bookmarkStart w:id="168" w:name="_Toc155906791"/>
      <w:bookmarkEnd w:id="151"/>
      <w:r w:rsidRPr="00B8401F">
        <w:rPr>
          <w:lang w:eastAsia="ja-JP"/>
        </w:rPr>
        <w:t>5.1</w:t>
      </w:r>
      <w:r w:rsidRPr="00B8401F">
        <w:rPr>
          <w:lang w:eastAsia="ja-JP"/>
        </w:rPr>
        <w:tab/>
        <w:t>General</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9" w:name="_CR5_2"/>
      <w:bookmarkStart w:id="170" w:name="_Toc13919111"/>
      <w:bookmarkStart w:id="171" w:name="_Toc29391473"/>
      <w:bookmarkStart w:id="172" w:name="_Toc36560504"/>
      <w:bookmarkStart w:id="173" w:name="_Toc45104737"/>
      <w:bookmarkStart w:id="174" w:name="_Toc45883220"/>
      <w:bookmarkStart w:id="175" w:name="_Toc51763499"/>
      <w:bookmarkStart w:id="176" w:name="_Toc52266313"/>
      <w:bookmarkStart w:id="177" w:name="_Toc64445091"/>
      <w:bookmarkStart w:id="178" w:name="_Toc73980450"/>
      <w:bookmarkStart w:id="179" w:name="_Toc88651146"/>
      <w:bookmarkStart w:id="180" w:name="_Toc98351676"/>
      <w:bookmarkStart w:id="181" w:name="_Toc98747974"/>
      <w:bookmarkStart w:id="182" w:name="_Toc105704360"/>
      <w:bookmarkStart w:id="183" w:name="_Toc106108478"/>
      <w:bookmarkStart w:id="184" w:name="_Toc107829450"/>
      <w:bookmarkStart w:id="185" w:name="_Toc112703209"/>
      <w:bookmarkStart w:id="186" w:name="_Toc155906792"/>
      <w:bookmarkEnd w:id="169"/>
      <w:r w:rsidRPr="00B8401F">
        <w:rPr>
          <w:lang w:eastAsia="ja-JP"/>
        </w:rPr>
        <w:t>5</w:t>
      </w:r>
      <w:r w:rsidRPr="00B8401F">
        <w:t>.2</w:t>
      </w:r>
      <w:r w:rsidRPr="00B8401F">
        <w:tab/>
      </w:r>
      <w:r w:rsidRPr="00B8401F">
        <w:rPr>
          <w:lang w:eastAsia="ja-JP"/>
        </w:rPr>
        <w:t>User plane</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15pt;height:189.2pt" o:ole="">
            <v:imagedata r:id="rId13" o:title=""/>
          </v:shape>
          <o:OLEObject Type="Embed" ProgID="Word.Picture.8" ShapeID="_x0000_i1027" DrawAspect="Content" ObjectID="_1766598642"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7" w:name="_CRFigure5_21"/>
      <w:r w:rsidRPr="00B8401F">
        <w:t xml:space="preserve">Figure </w:t>
      </w:r>
      <w:bookmarkEnd w:id="187"/>
      <w:r w:rsidRPr="00B8401F">
        <w:t>5.2-1: NG and Uu user plane</w:t>
      </w:r>
    </w:p>
    <w:p w14:paraId="7649D4C9" w14:textId="77777777" w:rsidR="00373621" w:rsidRPr="00B8401F" w:rsidRDefault="00373621" w:rsidP="00371D61">
      <w:pPr>
        <w:pStyle w:val="Heading2"/>
        <w:rPr>
          <w:lang w:eastAsia="ja-JP"/>
        </w:rPr>
      </w:pPr>
      <w:bookmarkStart w:id="188" w:name="_CR5_3"/>
      <w:bookmarkStart w:id="189" w:name="_Toc13919112"/>
      <w:bookmarkStart w:id="190" w:name="_Toc29391474"/>
      <w:bookmarkStart w:id="191" w:name="_Toc36560505"/>
      <w:bookmarkStart w:id="192" w:name="_Toc45104738"/>
      <w:bookmarkStart w:id="193" w:name="_Toc45883221"/>
      <w:bookmarkStart w:id="194" w:name="_Toc51763500"/>
      <w:bookmarkStart w:id="195" w:name="_Toc52266314"/>
      <w:bookmarkStart w:id="196" w:name="_Toc64445092"/>
      <w:bookmarkStart w:id="197" w:name="_Toc73980451"/>
      <w:bookmarkStart w:id="198" w:name="_Toc88651147"/>
      <w:bookmarkStart w:id="199" w:name="_Toc98351677"/>
      <w:bookmarkStart w:id="200" w:name="_Toc98747975"/>
      <w:bookmarkStart w:id="201" w:name="_Toc105704361"/>
      <w:bookmarkStart w:id="202" w:name="_Toc106108479"/>
      <w:bookmarkStart w:id="203" w:name="_Toc107829451"/>
      <w:bookmarkStart w:id="204" w:name="_Toc112703210"/>
      <w:bookmarkStart w:id="205" w:name="_Toc155906793"/>
      <w:bookmarkEnd w:id="188"/>
      <w:r w:rsidRPr="00B8401F">
        <w:rPr>
          <w:lang w:eastAsia="ja-JP"/>
        </w:rPr>
        <w:t>5</w:t>
      </w:r>
      <w:r w:rsidRPr="00B8401F">
        <w:t>.</w:t>
      </w:r>
      <w:r w:rsidRPr="00B8401F">
        <w:rPr>
          <w:lang w:eastAsia="ja-JP"/>
        </w:rPr>
        <w:t>3</w:t>
      </w:r>
      <w:r w:rsidRPr="00B8401F">
        <w:tab/>
      </w:r>
      <w:r w:rsidRPr="00B8401F">
        <w:rPr>
          <w:lang w:eastAsia="ja-JP"/>
        </w:rPr>
        <w:t>Control plane</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15pt;height:189.2pt" o:ole="">
            <v:imagedata r:id="rId15" o:title=""/>
          </v:shape>
          <o:OLEObject Type="Embed" ProgID="Word.Picture.8" ShapeID="_x0000_i1028" DrawAspect="Content" ObjectID="_1766598643"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6" w:name="_CRFigure5_31"/>
      <w:r w:rsidRPr="00B8401F">
        <w:t xml:space="preserve">Figure </w:t>
      </w:r>
      <w:bookmarkEnd w:id="206"/>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7" w:name="_CR6"/>
      <w:bookmarkStart w:id="208" w:name="_Toc13919113"/>
      <w:bookmarkStart w:id="209" w:name="_Toc29391475"/>
      <w:bookmarkStart w:id="210" w:name="_Toc36560506"/>
      <w:bookmarkStart w:id="211" w:name="_Toc45104739"/>
      <w:bookmarkStart w:id="212" w:name="_Toc45883222"/>
      <w:bookmarkStart w:id="213" w:name="_Toc51763501"/>
      <w:bookmarkStart w:id="214" w:name="_Toc52266315"/>
      <w:bookmarkStart w:id="215" w:name="_Toc64445093"/>
      <w:bookmarkStart w:id="216" w:name="_Toc73980452"/>
      <w:bookmarkStart w:id="217" w:name="_Toc88651148"/>
      <w:bookmarkStart w:id="218" w:name="_Toc98351678"/>
      <w:bookmarkStart w:id="219" w:name="_Toc98747976"/>
      <w:bookmarkStart w:id="220" w:name="_Toc105704362"/>
      <w:bookmarkStart w:id="221" w:name="_Toc106108480"/>
      <w:bookmarkStart w:id="222" w:name="_Toc107829452"/>
      <w:bookmarkStart w:id="223" w:name="_Toc112703211"/>
      <w:bookmarkStart w:id="224" w:name="_Toc155906794"/>
      <w:bookmarkEnd w:id="207"/>
      <w:r w:rsidRPr="00B8401F">
        <w:lastRenderedPageBreak/>
        <w:t>6</w:t>
      </w:r>
      <w:r w:rsidRPr="00B8401F">
        <w:tab/>
      </w:r>
      <w:r w:rsidRPr="00B8401F">
        <w:rPr>
          <w:lang w:eastAsia="ja-JP"/>
        </w:rPr>
        <w:t>NG-RAN</w:t>
      </w:r>
      <w:r w:rsidRPr="00B8401F">
        <w:t xml:space="preserve"> architecture</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0846CEA8" w14:textId="77777777" w:rsidR="00373621" w:rsidRPr="00B8401F" w:rsidRDefault="00373621" w:rsidP="00371D61">
      <w:pPr>
        <w:pStyle w:val="Heading2"/>
        <w:rPr>
          <w:lang w:eastAsia="ja-JP"/>
        </w:rPr>
      </w:pPr>
      <w:bookmarkStart w:id="225" w:name="_CR6_1"/>
      <w:bookmarkStart w:id="226" w:name="_Toc13919114"/>
      <w:bookmarkStart w:id="227" w:name="_Toc29391476"/>
      <w:bookmarkStart w:id="228" w:name="_Toc36560507"/>
      <w:bookmarkStart w:id="229" w:name="_Toc45104740"/>
      <w:bookmarkStart w:id="230" w:name="_Toc45883223"/>
      <w:bookmarkStart w:id="231" w:name="_Toc51763502"/>
      <w:bookmarkStart w:id="232" w:name="_Toc52266316"/>
      <w:bookmarkStart w:id="233" w:name="_Toc64445094"/>
      <w:bookmarkStart w:id="234" w:name="_Toc73980453"/>
      <w:bookmarkStart w:id="235" w:name="_Toc88651149"/>
      <w:bookmarkStart w:id="236" w:name="_Toc98351679"/>
      <w:bookmarkStart w:id="237" w:name="_Toc98747977"/>
      <w:bookmarkStart w:id="238" w:name="_Toc105704363"/>
      <w:bookmarkStart w:id="239" w:name="_Toc106108481"/>
      <w:bookmarkStart w:id="240" w:name="_Toc107829453"/>
      <w:bookmarkStart w:id="241" w:name="_Toc112703212"/>
      <w:bookmarkStart w:id="242" w:name="_Toc155906795"/>
      <w:bookmarkEnd w:id="225"/>
      <w:r w:rsidRPr="00B8401F">
        <w:rPr>
          <w:lang w:eastAsia="ja-JP"/>
        </w:rPr>
        <w:t>6.1</w:t>
      </w:r>
      <w:r w:rsidRPr="00B8401F">
        <w:rPr>
          <w:lang w:eastAsia="ja-JP"/>
        </w:rPr>
        <w:tab/>
        <w:t>Overview</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1F72AEDE" w14:textId="77777777" w:rsidR="00373621" w:rsidRPr="00B8401F" w:rsidRDefault="00373621" w:rsidP="00371D61">
      <w:pPr>
        <w:pStyle w:val="Heading3"/>
        <w:rPr>
          <w:lang w:eastAsia="ja-JP"/>
        </w:rPr>
      </w:pPr>
      <w:bookmarkStart w:id="243" w:name="_CR6_1_1"/>
      <w:bookmarkStart w:id="244" w:name="_Toc13919115"/>
      <w:bookmarkStart w:id="245" w:name="_Toc29391477"/>
      <w:bookmarkStart w:id="246" w:name="_Toc36560508"/>
      <w:bookmarkStart w:id="247" w:name="_Toc45104741"/>
      <w:bookmarkStart w:id="248" w:name="_Toc45883224"/>
      <w:bookmarkStart w:id="249" w:name="_Toc51763503"/>
      <w:bookmarkStart w:id="250" w:name="_Toc52266317"/>
      <w:bookmarkStart w:id="251" w:name="_Toc64445095"/>
      <w:bookmarkStart w:id="252" w:name="_Toc73980454"/>
      <w:bookmarkStart w:id="253" w:name="_Toc88651150"/>
      <w:bookmarkStart w:id="254" w:name="_Toc98351680"/>
      <w:bookmarkStart w:id="255" w:name="_Toc98747978"/>
      <w:bookmarkStart w:id="256" w:name="_Toc105704364"/>
      <w:bookmarkStart w:id="257" w:name="_Toc106108482"/>
      <w:bookmarkStart w:id="258" w:name="_Toc107829454"/>
      <w:bookmarkStart w:id="259" w:name="_Toc112703213"/>
      <w:bookmarkStart w:id="260" w:name="_Toc155906796"/>
      <w:bookmarkEnd w:id="243"/>
      <w:r w:rsidRPr="00B8401F">
        <w:rPr>
          <w:lang w:eastAsia="ja-JP"/>
        </w:rPr>
        <w:t>6.1.1</w:t>
      </w:r>
      <w:r w:rsidRPr="00B8401F">
        <w:rPr>
          <w:lang w:eastAsia="ja-JP"/>
        </w:rPr>
        <w:tab/>
        <w:t>Overall Architecture of NG-RAN</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7pt;height:227.7pt" o:ole="">
            <v:imagedata r:id="rId17" o:title=""/>
          </v:shape>
          <o:OLEObject Type="Embed" ProgID="Word.Picture.8" ShapeID="_x0000_i1029" DrawAspect="Content" ObjectID="_1766598644" r:id="rId18"/>
        </w:object>
      </w:r>
    </w:p>
    <w:p w14:paraId="7C93A218" w14:textId="77777777" w:rsidR="00373621" w:rsidRPr="00B8401F" w:rsidRDefault="00373621" w:rsidP="000E2046">
      <w:pPr>
        <w:pStyle w:val="TF"/>
        <w:rPr>
          <w:lang w:eastAsia="ja-JP"/>
        </w:rPr>
      </w:pPr>
      <w:bookmarkStart w:id="261" w:name="_CRFigure6_11"/>
      <w:r w:rsidRPr="00B8401F">
        <w:rPr>
          <w:lang w:eastAsia="ja-JP"/>
        </w:rPr>
        <w:t xml:space="preserve">Figure </w:t>
      </w:r>
      <w:bookmarkEnd w:id="261"/>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2" w:name="_CR6_1_2"/>
      <w:bookmarkStart w:id="263" w:name="_Toc13919116"/>
      <w:bookmarkStart w:id="264" w:name="_Toc29391478"/>
      <w:bookmarkStart w:id="265" w:name="_Toc36560509"/>
      <w:bookmarkStart w:id="266" w:name="_Toc45104742"/>
      <w:bookmarkStart w:id="267" w:name="_Toc45883225"/>
      <w:bookmarkStart w:id="268" w:name="_Toc51763504"/>
      <w:bookmarkStart w:id="269" w:name="_Toc52266318"/>
      <w:bookmarkStart w:id="270" w:name="_Toc64445096"/>
      <w:bookmarkStart w:id="271" w:name="_Toc73980455"/>
      <w:bookmarkStart w:id="272" w:name="_Toc88651151"/>
      <w:bookmarkStart w:id="273" w:name="_Toc98351681"/>
      <w:bookmarkStart w:id="274" w:name="_Toc98747979"/>
      <w:bookmarkStart w:id="275" w:name="_Toc105704365"/>
      <w:bookmarkStart w:id="276" w:name="_Toc106108483"/>
      <w:bookmarkStart w:id="277" w:name="_Toc107829455"/>
      <w:bookmarkStart w:id="278" w:name="_Toc112703214"/>
      <w:bookmarkStart w:id="279" w:name="_Toc155906797"/>
      <w:bookmarkEnd w:id="262"/>
      <w:r w:rsidRPr="00B8401F">
        <w:rPr>
          <w:lang w:eastAsia="ja-JP"/>
        </w:rPr>
        <w:t>6.1.2</w:t>
      </w:r>
      <w:r w:rsidRPr="00B8401F">
        <w:rPr>
          <w:lang w:eastAsia="ja-JP"/>
        </w:rPr>
        <w:tab/>
        <w:t>Overall architecture for separation of gNB-CU-CP and gNB-CU-UP</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4pt;height:157.4pt" o:ole="">
            <v:imagedata r:id="rId19" o:title=""/>
          </v:shape>
          <o:OLEObject Type="Embed" ProgID="Visio.Drawing.15" ShapeID="_x0000_i1030" DrawAspect="Content" ObjectID="_1766598645" r:id="rId20"/>
        </w:object>
      </w:r>
    </w:p>
    <w:p w14:paraId="4AB4B1F7" w14:textId="77777777" w:rsidR="00373621" w:rsidRPr="00B8401F" w:rsidRDefault="00373621" w:rsidP="00371D61">
      <w:pPr>
        <w:pStyle w:val="TF"/>
      </w:pPr>
      <w:bookmarkStart w:id="280" w:name="_CRFigure6_1_21_Overallarchitecturefors"/>
      <w:r w:rsidRPr="00B8401F">
        <w:t xml:space="preserve">Figure </w:t>
      </w:r>
      <w:bookmarkEnd w:id="280"/>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lastRenderedPageBreak/>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1" w:name="_CR6_1_3"/>
      <w:bookmarkStart w:id="282" w:name="_Toc45104743"/>
      <w:bookmarkStart w:id="283" w:name="_Toc45883226"/>
      <w:bookmarkStart w:id="284" w:name="_Toc51763505"/>
      <w:bookmarkStart w:id="285" w:name="_Toc52266319"/>
      <w:bookmarkStart w:id="286" w:name="_Toc64445097"/>
      <w:bookmarkStart w:id="287" w:name="_Toc73980456"/>
      <w:bookmarkStart w:id="288" w:name="_Toc88651152"/>
      <w:bookmarkStart w:id="289" w:name="_Toc98351682"/>
      <w:bookmarkStart w:id="290" w:name="_Toc98747980"/>
      <w:bookmarkStart w:id="291" w:name="_Toc105704366"/>
      <w:bookmarkStart w:id="292" w:name="_Toc106108484"/>
      <w:bookmarkStart w:id="293" w:name="_Toc107829456"/>
      <w:bookmarkStart w:id="294" w:name="_Toc112703215"/>
      <w:bookmarkStart w:id="295" w:name="_Toc155906798"/>
      <w:bookmarkStart w:id="296" w:name="_Toc13919117"/>
      <w:bookmarkStart w:id="297" w:name="_Toc29391479"/>
      <w:bookmarkStart w:id="298" w:name="_Toc36560510"/>
      <w:bookmarkEnd w:id="281"/>
      <w:r>
        <w:rPr>
          <w:lang w:eastAsia="ja-JP"/>
        </w:rPr>
        <w:t>6.1.3</w:t>
      </w:r>
      <w:r>
        <w:rPr>
          <w:lang w:eastAsia="ja-JP"/>
        </w:rPr>
        <w:tab/>
        <w:t>Overall Architecture of IAB</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bookmarkStart w:id="299"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3.8pt;height:346.6pt" o:ole="">
            <v:imagedata r:id="rId21" o:title=""/>
          </v:shape>
          <o:OLEObject Type="Embed" ProgID="Visio.Drawing.15" ShapeID="_x0000_i1031" DrawAspect="Content" ObjectID="_1766598646" r:id="rId22"/>
        </w:object>
      </w:r>
      <w:bookmarkEnd w:id="299"/>
    </w:p>
    <w:p w14:paraId="536FD693" w14:textId="77777777" w:rsidR="00C0516C" w:rsidRDefault="00C0516C" w:rsidP="00C0516C">
      <w:pPr>
        <w:pStyle w:val="TF"/>
        <w:rPr>
          <w:lang w:eastAsia="ja-JP"/>
        </w:rPr>
      </w:pPr>
      <w:bookmarkStart w:id="300" w:name="_CRFigure6_1_31"/>
      <w:r>
        <w:rPr>
          <w:lang w:eastAsia="ja-JP"/>
        </w:rPr>
        <w:t xml:space="preserve">Figure </w:t>
      </w:r>
      <w:bookmarkEnd w:id="300"/>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301" w:name="_CR6_1_4"/>
      <w:bookmarkStart w:id="302" w:name="_Toc45104744"/>
      <w:bookmarkStart w:id="303" w:name="_Toc45883227"/>
      <w:bookmarkStart w:id="304" w:name="_Toc51763506"/>
      <w:bookmarkStart w:id="305" w:name="_Toc52266320"/>
      <w:bookmarkStart w:id="306" w:name="_Toc64445098"/>
      <w:bookmarkStart w:id="307" w:name="_Toc73980457"/>
      <w:bookmarkStart w:id="308" w:name="_Toc88651153"/>
      <w:bookmarkStart w:id="309" w:name="_Toc98351683"/>
      <w:bookmarkStart w:id="310" w:name="_Toc98747981"/>
      <w:bookmarkStart w:id="311" w:name="_Toc105704367"/>
      <w:bookmarkStart w:id="312" w:name="_Toc106108485"/>
      <w:bookmarkStart w:id="313" w:name="_Toc107829457"/>
      <w:bookmarkStart w:id="314" w:name="_Toc112703216"/>
      <w:bookmarkStart w:id="315" w:name="_Toc155906799"/>
      <w:bookmarkEnd w:id="301"/>
      <w:r>
        <w:rPr>
          <w:rFonts w:eastAsia="Malgun Gothic"/>
        </w:rPr>
        <w:t>6.1.4</w:t>
      </w:r>
      <w:r>
        <w:rPr>
          <w:rFonts w:eastAsia="Malgun Gothic"/>
        </w:rPr>
        <w:tab/>
        <w:t>Protocol stacks of IAB</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6.8pt;height:164.95pt" o:ole="">
            <v:imagedata r:id="rId23" o:title=""/>
          </v:shape>
          <o:OLEObject Type="Embed" ProgID="Visio.Drawing.15" ShapeID="_x0000_i1032" DrawAspect="Content" ObjectID="_1766598647" r:id="rId24"/>
        </w:object>
      </w:r>
    </w:p>
    <w:p w14:paraId="1266F565" w14:textId="77777777" w:rsidR="00C0516C" w:rsidRDefault="00C0516C" w:rsidP="00C0516C">
      <w:pPr>
        <w:pStyle w:val="TF"/>
      </w:pPr>
      <w:bookmarkStart w:id="316" w:name="_CRFigure6_1_41"/>
      <w:r>
        <w:t xml:space="preserve">Figure </w:t>
      </w:r>
      <w:bookmarkEnd w:id="316"/>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9.25pt;height:159.05pt" o:ole="">
            <v:imagedata r:id="rId25" o:title=""/>
          </v:shape>
          <o:OLEObject Type="Embed" ProgID="Visio.Drawing.15" ShapeID="_x0000_i1033" DrawAspect="Content" ObjectID="_1766598648" r:id="rId26"/>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317" w:name="_Toc98351684"/>
      <w:bookmarkStart w:id="318" w:name="_Toc98747982"/>
      <w:bookmarkStart w:id="319" w:name="_Toc45104745"/>
      <w:bookmarkStart w:id="320" w:name="_Toc45883228"/>
      <w:bookmarkStart w:id="321" w:name="_Toc51763507"/>
      <w:bookmarkStart w:id="322" w:name="_Toc52266321"/>
      <w:bookmarkStart w:id="323" w:name="_Toc64445099"/>
      <w:bookmarkStart w:id="324" w:name="_Toc73980458"/>
      <w:bookmarkStart w:id="325"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6" w:name="_CR6_1_5"/>
      <w:bookmarkStart w:id="327" w:name="_Toc105704368"/>
      <w:bookmarkStart w:id="328" w:name="_Toc106108486"/>
      <w:bookmarkStart w:id="329" w:name="_Toc107829458"/>
      <w:bookmarkStart w:id="330" w:name="_Toc112703217"/>
      <w:bookmarkStart w:id="331" w:name="_Toc155906800"/>
      <w:bookmarkEnd w:id="326"/>
      <w:r>
        <w:rPr>
          <w:lang w:eastAsia="ja-JP"/>
        </w:rPr>
        <w:t>6.1.5</w:t>
      </w:r>
      <w:r>
        <w:rPr>
          <w:lang w:eastAsia="ja-JP"/>
        </w:rPr>
        <w:tab/>
        <w:t>Overall Architecture of NR MBS</w:t>
      </w:r>
      <w:bookmarkEnd w:id="317"/>
      <w:bookmarkEnd w:id="318"/>
      <w:bookmarkEnd w:id="327"/>
      <w:bookmarkEnd w:id="328"/>
      <w:bookmarkEnd w:id="329"/>
      <w:bookmarkEnd w:id="330"/>
      <w:bookmarkEnd w:id="331"/>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2" w:name="_CR6_1_6"/>
      <w:bookmarkStart w:id="333" w:name="_Toc98351685"/>
      <w:bookmarkStart w:id="334" w:name="_Toc98747983"/>
      <w:bookmarkStart w:id="335" w:name="_Toc105704369"/>
      <w:bookmarkStart w:id="336" w:name="_Toc106108487"/>
      <w:bookmarkStart w:id="337" w:name="_Toc107829459"/>
      <w:bookmarkStart w:id="338" w:name="_Toc112703218"/>
      <w:bookmarkStart w:id="339" w:name="_Toc155906801"/>
      <w:bookmarkEnd w:id="332"/>
      <w:r>
        <w:rPr>
          <w:rFonts w:eastAsia="Malgun Gothic"/>
        </w:rPr>
        <w:t>6.1.</w:t>
      </w:r>
      <w:r w:rsidR="0087373D">
        <w:rPr>
          <w:rFonts w:eastAsia="Malgun Gothic"/>
        </w:rPr>
        <w:t>6</w:t>
      </w:r>
      <w:r>
        <w:rPr>
          <w:rFonts w:eastAsia="Malgun Gothic"/>
        </w:rPr>
        <w:tab/>
        <w:t>Protocol stacks of L2 UE-to-Network Relay</w:t>
      </w:r>
      <w:bookmarkEnd w:id="333"/>
      <w:bookmarkEnd w:id="334"/>
      <w:bookmarkEnd w:id="335"/>
      <w:bookmarkEnd w:id="336"/>
      <w:bookmarkEnd w:id="337"/>
      <w:bookmarkEnd w:id="338"/>
      <w:bookmarkEnd w:id="339"/>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2pt;height:202.6pt" o:ole="">
            <v:imagedata r:id="rId27" o:title=""/>
          </v:shape>
          <o:OLEObject Type="Embed" ProgID="Visio.Drawing.15" ShapeID="_x0000_i1034" DrawAspect="Content" ObjectID="_1766598649" r:id="rId28"/>
        </w:object>
      </w:r>
    </w:p>
    <w:p w14:paraId="486C05F0" w14:textId="2F592596" w:rsidR="00D2177B" w:rsidRDefault="00D2177B" w:rsidP="00D2177B">
      <w:pPr>
        <w:pStyle w:val="TF"/>
        <w:rPr>
          <w:lang w:eastAsia="zh-CN"/>
        </w:rPr>
      </w:pPr>
      <w:bookmarkStart w:id="340" w:name="_CRFigure6_1_61"/>
      <w:r>
        <w:rPr>
          <w:lang w:eastAsia="zh-CN"/>
        </w:rPr>
        <w:t xml:space="preserve">Figure </w:t>
      </w:r>
      <w:bookmarkEnd w:id="340"/>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65pt;height:212.65pt" o:ole="">
            <v:imagedata r:id="rId29" o:title=""/>
          </v:shape>
          <o:OLEObject Type="Embed" ProgID="Visio.Drawing.15" ShapeID="_x0000_i1035" DrawAspect="Content" ObjectID="_1766598650" r:id="rId30"/>
        </w:object>
      </w:r>
    </w:p>
    <w:p w14:paraId="53C985B3" w14:textId="4E069BEE" w:rsidR="00D2177B" w:rsidRDefault="00D2177B" w:rsidP="00D2177B">
      <w:pPr>
        <w:pStyle w:val="TF"/>
        <w:rPr>
          <w:lang w:eastAsia="zh-CN"/>
        </w:rPr>
      </w:pPr>
      <w:bookmarkStart w:id="341" w:name="_CRFigure6_1_62"/>
      <w:r>
        <w:rPr>
          <w:lang w:eastAsia="zh-CN"/>
        </w:rPr>
        <w:t xml:space="preserve">Figure </w:t>
      </w:r>
      <w:bookmarkEnd w:id="341"/>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2" w:name="_CR6_2"/>
      <w:bookmarkStart w:id="343" w:name="_Toc98351686"/>
      <w:bookmarkStart w:id="344" w:name="_Toc98747984"/>
      <w:bookmarkStart w:id="345" w:name="_Toc105704370"/>
      <w:bookmarkStart w:id="346" w:name="_Toc106108488"/>
      <w:bookmarkStart w:id="347" w:name="_Toc107829460"/>
      <w:bookmarkStart w:id="348" w:name="_Toc112703219"/>
      <w:bookmarkStart w:id="349" w:name="_Toc155906802"/>
      <w:bookmarkEnd w:id="342"/>
      <w:r w:rsidRPr="00B8401F">
        <w:t>6.2</w:t>
      </w:r>
      <w:r w:rsidRPr="00B8401F">
        <w:tab/>
      </w:r>
      <w:r w:rsidRPr="00B8401F">
        <w:rPr>
          <w:lang w:eastAsia="ja-JP"/>
        </w:rPr>
        <w:t>NG-RAN</w:t>
      </w:r>
      <w:r w:rsidRPr="00B8401F">
        <w:t xml:space="preserve"> identifiers</w:t>
      </w:r>
      <w:bookmarkEnd w:id="296"/>
      <w:bookmarkEnd w:id="297"/>
      <w:bookmarkEnd w:id="298"/>
      <w:bookmarkEnd w:id="319"/>
      <w:bookmarkEnd w:id="320"/>
      <w:bookmarkEnd w:id="321"/>
      <w:bookmarkEnd w:id="322"/>
      <w:bookmarkEnd w:id="323"/>
      <w:bookmarkEnd w:id="324"/>
      <w:bookmarkEnd w:id="325"/>
      <w:bookmarkEnd w:id="343"/>
      <w:bookmarkEnd w:id="344"/>
      <w:bookmarkEnd w:id="345"/>
      <w:bookmarkEnd w:id="346"/>
      <w:bookmarkEnd w:id="347"/>
      <w:bookmarkEnd w:id="348"/>
      <w:bookmarkEnd w:id="349"/>
    </w:p>
    <w:p w14:paraId="282AF814" w14:textId="77777777" w:rsidR="00373621" w:rsidRPr="00B8401F" w:rsidRDefault="00373621" w:rsidP="00371D61">
      <w:pPr>
        <w:pStyle w:val="Heading3"/>
        <w:rPr>
          <w:lang w:eastAsia="ja-JP"/>
        </w:rPr>
      </w:pPr>
      <w:bookmarkStart w:id="350" w:name="_CR6_2_1"/>
      <w:bookmarkStart w:id="351" w:name="_Toc13919118"/>
      <w:bookmarkStart w:id="352" w:name="_Toc29391480"/>
      <w:bookmarkStart w:id="353" w:name="_Toc36560511"/>
      <w:bookmarkStart w:id="354" w:name="_Toc45104746"/>
      <w:bookmarkStart w:id="355" w:name="_Toc45883229"/>
      <w:bookmarkStart w:id="356" w:name="_Toc51763508"/>
      <w:bookmarkStart w:id="357" w:name="_Toc52266322"/>
      <w:bookmarkStart w:id="358" w:name="_Toc64445100"/>
      <w:bookmarkStart w:id="359" w:name="_Toc73980459"/>
      <w:bookmarkStart w:id="360" w:name="_Toc88651155"/>
      <w:bookmarkStart w:id="361" w:name="_Toc98351687"/>
      <w:bookmarkStart w:id="362" w:name="_Toc98747985"/>
      <w:bookmarkStart w:id="363" w:name="_Toc105704371"/>
      <w:bookmarkStart w:id="364" w:name="_Toc106108489"/>
      <w:bookmarkStart w:id="365" w:name="_Toc107829461"/>
      <w:bookmarkStart w:id="366" w:name="_Toc112703220"/>
      <w:bookmarkStart w:id="367" w:name="_Toc155906803"/>
      <w:bookmarkEnd w:id="350"/>
      <w:r w:rsidRPr="00B8401F">
        <w:rPr>
          <w:lang w:eastAsia="ja-JP"/>
        </w:rPr>
        <w:t>6.2.1</w:t>
      </w:r>
      <w:r w:rsidRPr="00B8401F">
        <w:rPr>
          <w:lang w:eastAsia="ja-JP"/>
        </w:rPr>
        <w:tab/>
        <w:t>Principle of handling Application Protocol Identities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CA4F23" w:rsidRDefault="00373621" w:rsidP="00371D61">
      <w:pPr>
        <w:spacing w:before="100" w:beforeAutospacing="1" w:after="100" w:afterAutospacing="1"/>
        <w:rPr>
          <w:lang w:val="fr-FR" w:eastAsia="ja-JP"/>
        </w:rPr>
      </w:pPr>
      <w:r w:rsidRPr="00CA4F23">
        <w:rPr>
          <w:rStyle w:val="Strong"/>
          <w:lang w:val="fr-FR"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8" w:name="_Toc13919119"/>
      <w:bookmarkStart w:id="369" w:name="_Toc29391481"/>
      <w:bookmarkStart w:id="370" w:name="_Toc36560512"/>
      <w:bookmarkStart w:id="371" w:name="_Toc45104747"/>
      <w:bookmarkStart w:id="372" w:name="_Toc45883230"/>
      <w:bookmarkStart w:id="373" w:name="_Toc51763509"/>
      <w:bookmarkStart w:id="374" w:name="_Toc52266323"/>
      <w:bookmarkStart w:id="375" w:name="_Toc64445101"/>
      <w:bookmarkStart w:id="376" w:name="_Toc73980460"/>
      <w:bookmarkStart w:id="377" w:name="_Toc88651156"/>
      <w:bookmarkStart w:id="378" w:name="_Toc98351688"/>
      <w:bookmarkStart w:id="379" w:name="_Toc98747986"/>
      <w:bookmarkStart w:id="380" w:name="_Toc105704372"/>
      <w:bookmarkStart w:id="381" w:name="_Toc106108490"/>
      <w:bookmarkStart w:id="382"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CA4F23" w:rsidRDefault="00D238DA" w:rsidP="00D238DA">
      <w:pPr>
        <w:spacing w:before="100" w:beforeAutospacing="1" w:after="100" w:afterAutospacing="1"/>
        <w:rPr>
          <w:lang w:val="fr-FR" w:eastAsia="ja-JP"/>
        </w:rPr>
      </w:pPr>
      <w:r w:rsidRPr="00CA4F23">
        <w:rPr>
          <w:rStyle w:val="Strong"/>
          <w:lang w:val="fr-FR" w:eastAsia="zh-CN"/>
        </w:rPr>
        <w:t>gNB-DU MBS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83" w:name="_CR6_2_2"/>
      <w:bookmarkStart w:id="384" w:name="_Toc112703221"/>
      <w:bookmarkStart w:id="385" w:name="_Toc155906804"/>
      <w:bookmarkEnd w:id="383"/>
      <w:r w:rsidRPr="00B8401F">
        <w:rPr>
          <w:lang w:eastAsia="ja-JP"/>
        </w:rPr>
        <w:t>6.2.2</w:t>
      </w:r>
      <w:r w:rsidRPr="00B8401F">
        <w:rPr>
          <w:lang w:eastAsia="ja-JP"/>
        </w:rPr>
        <w:tab/>
        <w:t>gNB-DU ID</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4"/>
      <w:bookmarkEnd w:id="385"/>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6" w:name="_CR6_2_3"/>
      <w:bookmarkStart w:id="387" w:name="_Toc29391482"/>
      <w:bookmarkStart w:id="388" w:name="_Toc36560513"/>
      <w:bookmarkStart w:id="389" w:name="_Toc45104748"/>
      <w:bookmarkStart w:id="390" w:name="_Toc45883231"/>
      <w:bookmarkStart w:id="391" w:name="_Toc51763510"/>
      <w:bookmarkStart w:id="392" w:name="_Toc52266324"/>
      <w:bookmarkStart w:id="393" w:name="_Toc64445102"/>
      <w:bookmarkStart w:id="394" w:name="_Toc73980461"/>
      <w:bookmarkStart w:id="395" w:name="_Toc88651157"/>
      <w:bookmarkStart w:id="396" w:name="_Toc98351689"/>
      <w:bookmarkStart w:id="397" w:name="_Toc98747987"/>
      <w:bookmarkStart w:id="398" w:name="_Toc105704373"/>
      <w:bookmarkStart w:id="399" w:name="_Toc106108491"/>
      <w:bookmarkStart w:id="400" w:name="_Toc107829463"/>
      <w:bookmarkStart w:id="401" w:name="_Toc112703222"/>
      <w:bookmarkStart w:id="402" w:name="_Toc155906805"/>
      <w:bookmarkEnd w:id="386"/>
      <w:r w:rsidRPr="00B8401F">
        <w:rPr>
          <w:lang w:eastAsia="ja-JP"/>
        </w:rPr>
        <w:t>6.2.3</w:t>
      </w:r>
      <w:r w:rsidRPr="00B8401F">
        <w:rPr>
          <w:lang w:eastAsia="ja-JP"/>
        </w:rPr>
        <w:tab/>
        <w:t>ng-eNB-DU ID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3" w:name="_CR6_2_4"/>
      <w:bookmarkStart w:id="404" w:name="_Toc51763511"/>
      <w:bookmarkStart w:id="405" w:name="_Toc52266325"/>
      <w:bookmarkStart w:id="406" w:name="_Toc64445103"/>
      <w:bookmarkStart w:id="407" w:name="_Toc73980462"/>
      <w:bookmarkStart w:id="408" w:name="_Toc88651158"/>
      <w:bookmarkStart w:id="409" w:name="_Toc98351690"/>
      <w:bookmarkStart w:id="410" w:name="_Toc98747988"/>
      <w:bookmarkStart w:id="411" w:name="_Toc105704374"/>
      <w:bookmarkStart w:id="412" w:name="_Toc106108492"/>
      <w:bookmarkStart w:id="413" w:name="_Toc107829464"/>
      <w:bookmarkStart w:id="414" w:name="_Toc112703223"/>
      <w:bookmarkStart w:id="415" w:name="_Toc155906806"/>
      <w:bookmarkEnd w:id="403"/>
      <w:r w:rsidRPr="00F751D8">
        <w:rPr>
          <w:lang w:eastAsia="ja-JP"/>
        </w:rPr>
        <w:lastRenderedPageBreak/>
        <w:t>6.2.</w:t>
      </w:r>
      <w:r>
        <w:rPr>
          <w:lang w:eastAsia="ja-JP"/>
        </w:rPr>
        <w:t>4</w:t>
      </w:r>
      <w:r w:rsidRPr="00F751D8">
        <w:rPr>
          <w:lang w:eastAsia="ja-JP"/>
        </w:rPr>
        <w:tab/>
        <w:t>gNB-CU-UP ID</w:t>
      </w:r>
      <w:bookmarkEnd w:id="404"/>
      <w:bookmarkEnd w:id="405"/>
      <w:bookmarkEnd w:id="406"/>
      <w:bookmarkEnd w:id="407"/>
      <w:bookmarkEnd w:id="408"/>
      <w:bookmarkEnd w:id="409"/>
      <w:bookmarkEnd w:id="410"/>
      <w:bookmarkEnd w:id="411"/>
      <w:bookmarkEnd w:id="412"/>
      <w:bookmarkEnd w:id="413"/>
      <w:bookmarkEnd w:id="414"/>
      <w:bookmarkEnd w:id="415"/>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6" w:name="_Toc13919120"/>
      <w:bookmarkStart w:id="417" w:name="_Toc29391483"/>
      <w:bookmarkStart w:id="418" w:name="_Toc36560514"/>
      <w:bookmarkStart w:id="419" w:name="_Toc45104749"/>
      <w:bookmarkStart w:id="420" w:name="_Toc45883232"/>
      <w:bookmarkStart w:id="421" w:name="_Toc51763512"/>
      <w:bookmarkStart w:id="422" w:name="_Toc52266326"/>
      <w:bookmarkStart w:id="423" w:name="_Toc64445104"/>
      <w:bookmarkStart w:id="424" w:name="_Toc73980463"/>
      <w:bookmarkStart w:id="425"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26" w:name="_CR6_2_x5"/>
      <w:bookmarkStart w:id="427" w:name="_Toc120012718"/>
      <w:bookmarkStart w:id="428" w:name="_Toc155906807"/>
      <w:bookmarkEnd w:id="426"/>
      <w:r w:rsidRPr="00B8401F">
        <w:rPr>
          <w:lang w:eastAsia="ja-JP"/>
        </w:rPr>
        <w:t>6.2.</w:t>
      </w:r>
      <w:r>
        <w:rPr>
          <w:lang w:eastAsia="ja-JP"/>
        </w:rPr>
        <w:t>5</w:t>
      </w:r>
      <w:r w:rsidRPr="00B8401F">
        <w:rPr>
          <w:lang w:eastAsia="ja-JP"/>
        </w:rPr>
        <w:tab/>
      </w:r>
      <w:bookmarkEnd w:id="427"/>
      <w:r>
        <w:rPr>
          <w:lang w:eastAsia="ja-JP"/>
        </w:rPr>
        <w:t>RAN UE ID</w:t>
      </w:r>
      <w:bookmarkEnd w:id="428"/>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9" w:name="_CR6_3"/>
      <w:bookmarkStart w:id="430" w:name="_Toc98351691"/>
      <w:bookmarkStart w:id="431" w:name="_Toc98747989"/>
      <w:bookmarkStart w:id="432" w:name="_Toc105704375"/>
      <w:bookmarkStart w:id="433" w:name="_Toc106108493"/>
      <w:bookmarkStart w:id="434" w:name="_Toc107829465"/>
      <w:bookmarkStart w:id="435" w:name="_Toc112703224"/>
      <w:bookmarkStart w:id="436" w:name="_Toc155906808"/>
      <w:bookmarkEnd w:id="429"/>
      <w:r w:rsidRPr="00B8401F">
        <w:t>6.3</w:t>
      </w:r>
      <w:r w:rsidRPr="00B8401F">
        <w:tab/>
        <w:t>Transport addresses</w:t>
      </w:r>
      <w:bookmarkEnd w:id="416"/>
      <w:bookmarkEnd w:id="417"/>
      <w:bookmarkEnd w:id="418"/>
      <w:bookmarkEnd w:id="419"/>
      <w:bookmarkEnd w:id="420"/>
      <w:bookmarkEnd w:id="421"/>
      <w:bookmarkEnd w:id="422"/>
      <w:bookmarkEnd w:id="423"/>
      <w:bookmarkEnd w:id="424"/>
      <w:bookmarkEnd w:id="425"/>
      <w:bookmarkEnd w:id="430"/>
      <w:bookmarkEnd w:id="431"/>
      <w:bookmarkEnd w:id="432"/>
      <w:bookmarkEnd w:id="433"/>
      <w:bookmarkEnd w:id="434"/>
      <w:bookmarkEnd w:id="435"/>
      <w:bookmarkEnd w:id="436"/>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7" w:name="_CR6_4"/>
      <w:bookmarkStart w:id="438" w:name="_Toc13919121"/>
      <w:bookmarkStart w:id="439" w:name="_Toc29391484"/>
      <w:bookmarkStart w:id="440" w:name="_Toc36560515"/>
      <w:bookmarkStart w:id="441" w:name="_Toc45104750"/>
      <w:bookmarkStart w:id="442" w:name="_Toc45883233"/>
      <w:bookmarkStart w:id="443" w:name="_Toc51763513"/>
      <w:bookmarkStart w:id="444" w:name="_Toc52266327"/>
      <w:bookmarkStart w:id="445" w:name="_Toc64445105"/>
      <w:bookmarkStart w:id="446" w:name="_Toc73980464"/>
      <w:bookmarkStart w:id="447" w:name="_Toc88651160"/>
      <w:bookmarkStart w:id="448" w:name="_Toc98351692"/>
      <w:bookmarkStart w:id="449" w:name="_Toc98747990"/>
      <w:bookmarkStart w:id="450" w:name="_Toc105704376"/>
      <w:bookmarkStart w:id="451" w:name="_Toc106108494"/>
      <w:bookmarkStart w:id="452" w:name="_Toc107829466"/>
      <w:bookmarkStart w:id="453" w:name="_Toc112703225"/>
      <w:bookmarkStart w:id="454" w:name="_Toc155906809"/>
      <w:bookmarkEnd w:id="437"/>
      <w:r w:rsidRPr="00B8401F">
        <w:t>6.4</w:t>
      </w:r>
      <w:r w:rsidRPr="00B8401F">
        <w:tab/>
        <w:t>UE associations in NG-RAN Node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5" w:name="_CR6_5"/>
      <w:bookmarkStart w:id="456" w:name="_Toc98351693"/>
      <w:bookmarkStart w:id="457" w:name="_Toc98747991"/>
      <w:bookmarkStart w:id="458" w:name="_Toc105704377"/>
      <w:bookmarkStart w:id="459" w:name="_Toc106108495"/>
      <w:bookmarkStart w:id="460" w:name="_Toc107829467"/>
      <w:bookmarkStart w:id="461" w:name="_Toc112703226"/>
      <w:bookmarkStart w:id="462" w:name="_Toc155906810"/>
      <w:bookmarkStart w:id="463" w:name="_Toc13919122"/>
      <w:bookmarkStart w:id="464" w:name="_Toc29391485"/>
      <w:bookmarkStart w:id="465" w:name="_Toc36560516"/>
      <w:bookmarkStart w:id="466" w:name="_Toc45104751"/>
      <w:bookmarkStart w:id="467" w:name="_Toc45883234"/>
      <w:bookmarkStart w:id="468" w:name="_Toc51763514"/>
      <w:bookmarkStart w:id="469" w:name="_Toc52266328"/>
      <w:bookmarkStart w:id="470" w:name="_Toc64445106"/>
      <w:bookmarkStart w:id="471" w:name="_Toc73980465"/>
      <w:bookmarkStart w:id="472" w:name="_Toc88651161"/>
      <w:bookmarkEnd w:id="455"/>
      <w:r w:rsidRPr="00816EB9">
        <w:t>6.</w:t>
      </w:r>
      <w:r>
        <w:t>5</w:t>
      </w:r>
      <w:r w:rsidRPr="00816EB9">
        <w:tab/>
        <w:t>MBS Session associations in NG-RAN Node</w:t>
      </w:r>
      <w:bookmarkEnd w:id="456"/>
      <w:bookmarkEnd w:id="457"/>
      <w:bookmarkEnd w:id="458"/>
      <w:bookmarkEnd w:id="459"/>
      <w:bookmarkEnd w:id="460"/>
      <w:bookmarkEnd w:id="461"/>
      <w:bookmarkEnd w:id="462"/>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3" w:name="_Hlk112701956"/>
      <w:bookmarkStart w:id="474" w:name="_Toc98351694"/>
      <w:bookmarkStart w:id="475" w:name="_Toc98747992"/>
      <w:bookmarkStart w:id="476" w:name="_Toc105704378"/>
      <w:bookmarkStart w:id="477" w:name="_Toc106108496"/>
      <w:bookmarkStart w:id="478"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3"/>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79" w:name="_CR7"/>
      <w:bookmarkStart w:id="480" w:name="_Toc112703227"/>
      <w:bookmarkStart w:id="481" w:name="_Toc155906811"/>
      <w:bookmarkEnd w:id="479"/>
      <w:r w:rsidRPr="00B8401F">
        <w:t>7</w:t>
      </w:r>
      <w:r w:rsidRPr="00B8401F">
        <w:tab/>
      </w:r>
      <w:r w:rsidRPr="00B8401F">
        <w:rPr>
          <w:lang w:eastAsia="ja-JP"/>
        </w:rPr>
        <w:t>NG-RAN</w:t>
      </w:r>
      <w:r w:rsidRPr="00B8401F">
        <w:t xml:space="preserve"> functions description</w:t>
      </w:r>
      <w:bookmarkEnd w:id="463"/>
      <w:bookmarkEnd w:id="464"/>
      <w:bookmarkEnd w:id="465"/>
      <w:bookmarkEnd w:id="466"/>
      <w:bookmarkEnd w:id="467"/>
      <w:bookmarkEnd w:id="468"/>
      <w:bookmarkEnd w:id="469"/>
      <w:bookmarkEnd w:id="470"/>
      <w:bookmarkEnd w:id="471"/>
      <w:bookmarkEnd w:id="472"/>
      <w:bookmarkEnd w:id="474"/>
      <w:bookmarkEnd w:id="475"/>
      <w:bookmarkEnd w:id="476"/>
      <w:bookmarkEnd w:id="477"/>
      <w:bookmarkEnd w:id="478"/>
      <w:bookmarkEnd w:id="480"/>
      <w:bookmarkEnd w:id="481"/>
    </w:p>
    <w:p w14:paraId="0DFE1233" w14:textId="77777777" w:rsidR="00373621" w:rsidRPr="00B8401F" w:rsidRDefault="00373621" w:rsidP="00371D61">
      <w:pPr>
        <w:pStyle w:val="Heading2"/>
        <w:rPr>
          <w:rFonts w:eastAsia="MS Mincho"/>
          <w:lang w:eastAsia="ja-JP"/>
        </w:rPr>
      </w:pPr>
      <w:bookmarkStart w:id="482" w:name="_CR7_0"/>
      <w:bookmarkStart w:id="483" w:name="_Toc13919123"/>
      <w:bookmarkStart w:id="484" w:name="_Toc29391486"/>
      <w:bookmarkStart w:id="485" w:name="_Toc36560517"/>
      <w:bookmarkStart w:id="486" w:name="_Toc45104752"/>
      <w:bookmarkStart w:id="487" w:name="_Toc45883235"/>
      <w:bookmarkStart w:id="488" w:name="_Toc51763515"/>
      <w:bookmarkStart w:id="489" w:name="_Toc52266329"/>
      <w:bookmarkStart w:id="490" w:name="_Toc64445107"/>
      <w:bookmarkStart w:id="491" w:name="_Toc73980466"/>
      <w:bookmarkStart w:id="492" w:name="_Toc88651162"/>
      <w:bookmarkStart w:id="493" w:name="_Toc98351695"/>
      <w:bookmarkStart w:id="494" w:name="_Toc98747993"/>
      <w:bookmarkStart w:id="495" w:name="_Toc105704379"/>
      <w:bookmarkStart w:id="496" w:name="_Toc106108497"/>
      <w:bookmarkStart w:id="497" w:name="_Toc107829469"/>
      <w:bookmarkStart w:id="498" w:name="_Toc112703228"/>
      <w:bookmarkStart w:id="499" w:name="_Toc155906812"/>
      <w:bookmarkEnd w:id="482"/>
      <w:r w:rsidRPr="00B8401F">
        <w:t>7.0</w:t>
      </w:r>
      <w:r w:rsidRPr="00B8401F">
        <w:tab/>
      </w:r>
      <w:r w:rsidRPr="00B8401F">
        <w:rPr>
          <w:lang w:eastAsia="ja-JP"/>
        </w:rPr>
        <w:t>General</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0" w:name="_CR7_1"/>
      <w:bookmarkStart w:id="501" w:name="_Toc13919124"/>
      <w:bookmarkStart w:id="502" w:name="_Toc29391487"/>
      <w:bookmarkStart w:id="503" w:name="_Toc36560518"/>
      <w:bookmarkStart w:id="504" w:name="_Toc45104753"/>
      <w:bookmarkStart w:id="505" w:name="_Toc45883236"/>
      <w:bookmarkStart w:id="506" w:name="_Toc51763516"/>
      <w:bookmarkStart w:id="507" w:name="_Toc52266330"/>
      <w:bookmarkStart w:id="508" w:name="_Toc64445108"/>
      <w:bookmarkStart w:id="509" w:name="_Toc73980467"/>
      <w:bookmarkStart w:id="510" w:name="_Toc88651163"/>
      <w:bookmarkStart w:id="511" w:name="_Toc98351696"/>
      <w:bookmarkStart w:id="512" w:name="_Toc98747994"/>
      <w:bookmarkStart w:id="513" w:name="_Toc105704380"/>
      <w:bookmarkStart w:id="514" w:name="_Toc106108498"/>
      <w:bookmarkStart w:id="515" w:name="_Toc107829470"/>
      <w:bookmarkStart w:id="516" w:name="_Toc112703229"/>
      <w:bookmarkStart w:id="517" w:name="_Toc155906813"/>
      <w:bookmarkEnd w:id="500"/>
      <w:r w:rsidRPr="00B8401F">
        <w:lastRenderedPageBreak/>
        <w:t>7.1</w:t>
      </w:r>
      <w:r w:rsidRPr="00B8401F">
        <w:tab/>
      </w:r>
      <w:r w:rsidR="00B471AC" w:rsidRPr="00B8401F">
        <w:t>NG-RAN sharing</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8" w:name="_CR7_2"/>
      <w:bookmarkStart w:id="519" w:name="_Toc29391488"/>
      <w:bookmarkStart w:id="520" w:name="_Toc36560519"/>
      <w:bookmarkStart w:id="521" w:name="_Toc45104754"/>
      <w:bookmarkStart w:id="522" w:name="_Toc45883237"/>
      <w:bookmarkStart w:id="523" w:name="_Toc51763517"/>
      <w:bookmarkStart w:id="524" w:name="_Toc52266331"/>
      <w:bookmarkStart w:id="525" w:name="_Toc64445109"/>
      <w:bookmarkStart w:id="526" w:name="_Toc73980468"/>
      <w:bookmarkStart w:id="527" w:name="_Toc88651164"/>
      <w:bookmarkStart w:id="528" w:name="_Toc98351697"/>
      <w:bookmarkStart w:id="529" w:name="_Toc98747995"/>
      <w:bookmarkStart w:id="530" w:name="_Toc105704381"/>
      <w:bookmarkStart w:id="531" w:name="_Toc106108499"/>
      <w:bookmarkStart w:id="532" w:name="_Toc107829471"/>
      <w:bookmarkStart w:id="533" w:name="_Toc112703230"/>
      <w:bookmarkStart w:id="534" w:name="_Toc155906814"/>
      <w:bookmarkEnd w:id="518"/>
      <w:r w:rsidRPr="00B8401F">
        <w:t>7.2</w:t>
      </w:r>
      <w:r w:rsidRPr="00B8401F">
        <w:tab/>
        <w:t>Remote Interference Management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5" w:name="_CR7_3"/>
      <w:bookmarkStart w:id="536" w:name="_Toc29391489"/>
      <w:bookmarkStart w:id="537" w:name="_Toc36560520"/>
      <w:bookmarkStart w:id="538" w:name="_Toc45104755"/>
      <w:bookmarkStart w:id="539" w:name="_Toc45883238"/>
      <w:bookmarkStart w:id="540" w:name="_Toc51763518"/>
      <w:bookmarkStart w:id="541" w:name="_Toc52266332"/>
      <w:bookmarkStart w:id="542" w:name="_Toc64445110"/>
      <w:bookmarkStart w:id="543" w:name="_Toc73980469"/>
      <w:bookmarkStart w:id="544" w:name="_Toc88651165"/>
      <w:bookmarkStart w:id="545" w:name="_Toc98351698"/>
      <w:bookmarkStart w:id="546" w:name="_Toc98747996"/>
      <w:bookmarkStart w:id="547" w:name="_Toc105704382"/>
      <w:bookmarkStart w:id="548" w:name="_Toc106108500"/>
      <w:bookmarkStart w:id="549" w:name="_Toc107829472"/>
      <w:bookmarkStart w:id="550" w:name="_Toc112703231"/>
      <w:bookmarkStart w:id="551" w:name="_Toc155906815"/>
      <w:bookmarkEnd w:id="535"/>
      <w:r w:rsidRPr="00B8401F">
        <w:t>7.3</w:t>
      </w:r>
      <w:r w:rsidRPr="00B8401F">
        <w:tab/>
      </w:r>
      <w:bookmarkStart w:id="552" w:name="OLE_LINK44"/>
      <w:r w:rsidRPr="00B8401F">
        <w:rPr>
          <w:lang w:val="en-US" w:eastAsia="zh-CN"/>
        </w:rPr>
        <w:t xml:space="preserve">Cross-Link Interference </w:t>
      </w:r>
      <w:bookmarkEnd w:id="552"/>
      <w:r w:rsidRPr="00B8401F">
        <w:rPr>
          <w:lang w:val="en-US" w:eastAsia="zh-CN"/>
        </w:rPr>
        <w:t>Management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3" w:name="_CR7_4"/>
      <w:bookmarkStart w:id="554" w:name="_Toc45104756"/>
      <w:bookmarkStart w:id="555" w:name="_Toc45883239"/>
      <w:bookmarkStart w:id="556" w:name="_Toc51763519"/>
      <w:bookmarkStart w:id="557" w:name="_Toc52266333"/>
      <w:bookmarkStart w:id="558" w:name="_Toc64445111"/>
      <w:bookmarkStart w:id="559" w:name="_Toc73980470"/>
      <w:bookmarkStart w:id="560" w:name="_Toc88651166"/>
      <w:bookmarkStart w:id="561" w:name="_Toc98351699"/>
      <w:bookmarkStart w:id="562" w:name="_Toc98747997"/>
      <w:bookmarkStart w:id="563" w:name="_Toc105704383"/>
      <w:bookmarkStart w:id="564" w:name="_Toc106108501"/>
      <w:bookmarkStart w:id="565" w:name="_Toc107829473"/>
      <w:bookmarkStart w:id="566" w:name="_Toc112703232"/>
      <w:bookmarkStart w:id="567" w:name="_Toc155906816"/>
      <w:bookmarkStart w:id="568" w:name="_Toc13919125"/>
      <w:bookmarkStart w:id="569" w:name="_Toc29391490"/>
      <w:bookmarkStart w:id="570" w:name="_Toc36560521"/>
      <w:bookmarkEnd w:id="553"/>
      <w:r>
        <w:t>7.4</w:t>
      </w:r>
      <w:r>
        <w:tab/>
        <w:t>Support for Non-Public Networks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1" w:name="_CR7_5"/>
      <w:bookmarkStart w:id="572" w:name="_Toc45104757"/>
      <w:bookmarkStart w:id="573" w:name="_Toc45883240"/>
      <w:bookmarkStart w:id="574" w:name="_Toc51763520"/>
      <w:bookmarkStart w:id="575" w:name="_Toc52266334"/>
      <w:bookmarkStart w:id="576" w:name="_Toc64445112"/>
      <w:bookmarkStart w:id="577" w:name="_Toc73980471"/>
      <w:bookmarkStart w:id="578" w:name="_Toc88651167"/>
      <w:bookmarkStart w:id="579" w:name="_Toc98351700"/>
      <w:bookmarkStart w:id="580" w:name="_Toc98747998"/>
      <w:bookmarkStart w:id="581" w:name="_Toc105704384"/>
      <w:bookmarkStart w:id="582" w:name="_Toc106108502"/>
      <w:bookmarkStart w:id="583" w:name="_Toc107829474"/>
      <w:bookmarkStart w:id="584" w:name="_Toc112703233"/>
      <w:bookmarkStart w:id="585" w:name="_Toc155906817"/>
      <w:bookmarkEnd w:id="571"/>
      <w:r w:rsidRPr="00325D12">
        <w:t>7.5</w:t>
      </w:r>
      <w:r w:rsidRPr="00325D12">
        <w:tab/>
        <w:t>RACH Optimisation Function</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86" w:name="_CR7_6"/>
      <w:bookmarkStart w:id="587" w:name="_Toc51763521"/>
      <w:bookmarkStart w:id="588" w:name="_Toc52266335"/>
      <w:bookmarkStart w:id="589" w:name="_Toc64445113"/>
      <w:bookmarkStart w:id="590" w:name="_Toc73980472"/>
      <w:bookmarkStart w:id="591" w:name="_Toc88651168"/>
      <w:bookmarkStart w:id="592" w:name="_Toc98351701"/>
      <w:bookmarkStart w:id="593" w:name="_Toc98747999"/>
      <w:bookmarkStart w:id="594" w:name="_Toc105704385"/>
      <w:bookmarkStart w:id="595" w:name="_Toc106108503"/>
      <w:bookmarkStart w:id="596" w:name="_Toc107829475"/>
      <w:bookmarkStart w:id="597" w:name="_Toc112703234"/>
      <w:bookmarkStart w:id="598" w:name="_Toc155906818"/>
      <w:bookmarkStart w:id="599" w:name="_Toc45104758"/>
      <w:bookmarkStart w:id="600" w:name="_Toc45883241"/>
      <w:bookmarkEnd w:id="586"/>
      <w:r w:rsidRPr="00B8401F">
        <w:t>7.</w:t>
      </w:r>
      <w:r>
        <w:t>6</w:t>
      </w:r>
      <w:r w:rsidRPr="00B8401F">
        <w:tab/>
      </w:r>
      <w:r>
        <w:rPr>
          <w:lang w:val="en-US" w:eastAsia="zh-CN"/>
        </w:rPr>
        <w:t>Positioning</w:t>
      </w:r>
      <w:bookmarkEnd w:id="587"/>
      <w:bookmarkEnd w:id="588"/>
      <w:bookmarkEnd w:id="589"/>
      <w:bookmarkEnd w:id="590"/>
      <w:bookmarkEnd w:id="591"/>
      <w:bookmarkEnd w:id="592"/>
      <w:bookmarkEnd w:id="593"/>
      <w:bookmarkEnd w:id="594"/>
      <w:bookmarkEnd w:id="595"/>
      <w:bookmarkEnd w:id="596"/>
      <w:bookmarkEnd w:id="597"/>
      <w:bookmarkEnd w:id="598"/>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1" w:name="_CR7_7"/>
      <w:bookmarkStart w:id="602" w:name="_Toc98351702"/>
      <w:bookmarkStart w:id="603" w:name="_Toc98748000"/>
      <w:bookmarkStart w:id="604" w:name="_Toc105704386"/>
      <w:bookmarkStart w:id="605" w:name="_Toc106108504"/>
      <w:bookmarkStart w:id="606" w:name="_Toc107829476"/>
      <w:bookmarkStart w:id="607" w:name="_Toc112703235"/>
      <w:bookmarkStart w:id="608" w:name="_Toc155906819"/>
      <w:bookmarkStart w:id="609" w:name="_Toc51763522"/>
      <w:bookmarkStart w:id="610" w:name="_Toc52266336"/>
      <w:bookmarkStart w:id="611" w:name="_Toc64445114"/>
      <w:bookmarkStart w:id="612" w:name="_Toc73980473"/>
      <w:bookmarkStart w:id="613" w:name="_Toc88651169"/>
      <w:bookmarkEnd w:id="601"/>
      <w:r w:rsidRPr="00325D12">
        <w:t>7.</w:t>
      </w:r>
      <w:r>
        <w:t>7</w:t>
      </w:r>
      <w:r w:rsidRPr="00325D12">
        <w:tab/>
      </w:r>
      <w:r>
        <w:t>Support for NR MBS</w:t>
      </w:r>
      <w:bookmarkEnd w:id="602"/>
      <w:bookmarkEnd w:id="603"/>
      <w:bookmarkEnd w:id="604"/>
      <w:bookmarkEnd w:id="605"/>
      <w:bookmarkEnd w:id="606"/>
      <w:bookmarkEnd w:id="607"/>
      <w:bookmarkEnd w:id="608"/>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4" w:name="_CR7_7_1"/>
      <w:bookmarkStart w:id="615" w:name="_Toc98351703"/>
      <w:bookmarkStart w:id="616" w:name="_Toc98748001"/>
      <w:bookmarkStart w:id="617" w:name="_Toc105704387"/>
      <w:bookmarkStart w:id="618" w:name="_Toc106108505"/>
      <w:bookmarkStart w:id="619" w:name="_Toc107829477"/>
      <w:bookmarkStart w:id="620" w:name="_Toc112703236"/>
      <w:bookmarkStart w:id="621" w:name="_Toc155906820"/>
      <w:bookmarkEnd w:id="614"/>
      <w:r>
        <w:lastRenderedPageBreak/>
        <w:t>7</w:t>
      </w:r>
      <w:r w:rsidRPr="00B8401F">
        <w:t>.</w:t>
      </w:r>
      <w:r>
        <w:t>7</w:t>
      </w:r>
      <w:r w:rsidRPr="00B8401F">
        <w:t>.1</w:t>
      </w:r>
      <w:r w:rsidRPr="00B8401F">
        <w:tab/>
      </w:r>
      <w:r>
        <w:t>Support of dynamic PTP and PTM switching</w:t>
      </w:r>
      <w:bookmarkEnd w:id="615"/>
      <w:bookmarkEnd w:id="616"/>
      <w:bookmarkEnd w:id="617"/>
      <w:bookmarkEnd w:id="618"/>
      <w:bookmarkEnd w:id="619"/>
      <w:bookmarkEnd w:id="620"/>
      <w:bookmarkEnd w:id="621"/>
    </w:p>
    <w:p w14:paraId="6CB956EE" w14:textId="3E6D2404"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G-RAN supports dynamic switch between PTP and PTM for MBS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77777777"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as specified in TS 38.300</w:t>
      </w:r>
      <w:r>
        <w:rPr>
          <w:rFonts w:eastAsia="SimSun"/>
          <w:lang w:eastAsia="zh-CN"/>
        </w:rPr>
        <w:t xml:space="preserve"> [2].</w:t>
      </w:r>
    </w:p>
    <w:p w14:paraId="0A3FCAE5" w14:textId="08E0FA39" w:rsidR="00BD1DB4" w:rsidRPr="003E3DAD" w:rsidRDefault="00BD1DB4" w:rsidP="00BD1DB4">
      <w:pPr>
        <w:pStyle w:val="Heading3"/>
        <w:rPr>
          <w:lang w:eastAsia="zh-CN"/>
        </w:rPr>
      </w:pPr>
      <w:bookmarkStart w:id="622" w:name="_Toc155906821"/>
      <w:r>
        <w:t>7.7.2</w:t>
      </w:r>
      <w:r w:rsidRPr="003E3DAD">
        <w:tab/>
      </w:r>
      <w:r>
        <w:t>Support of resource efficiency for RAN</w:t>
      </w:r>
      <w:r w:rsidRPr="00876A1E">
        <w:t xml:space="preserve"> Sharing</w:t>
      </w:r>
      <w:bookmarkEnd w:id="622"/>
      <w:r w:rsidRPr="00876A1E">
        <w:t xml:space="preserve"> </w:t>
      </w:r>
    </w:p>
    <w:p w14:paraId="4C5771E8" w14:textId="39EC1A86" w:rsidR="00BD1DB4" w:rsidRPr="003E3DAD" w:rsidRDefault="00BD1DB4" w:rsidP="00BD1DB4">
      <w:pPr>
        <w:pStyle w:val="Heading4"/>
        <w:rPr>
          <w:lang w:eastAsia="zh-CN"/>
        </w:rPr>
      </w:pPr>
      <w:bookmarkStart w:id="623" w:name="_Toc155906822"/>
      <w:r>
        <w:t>7.7.2.1</w:t>
      </w:r>
      <w:r w:rsidRPr="003E3DAD">
        <w:tab/>
      </w:r>
      <w:r>
        <w:t>General</w:t>
      </w:r>
      <w:bookmarkEnd w:id="623"/>
    </w:p>
    <w:p w14:paraId="51B9AC65" w14:textId="77777777" w:rsidR="00BD1DB4" w:rsidRDefault="00BD1DB4" w:rsidP="00BD1DB4">
      <w:pPr>
        <w:rPr>
          <w:rFonts w:eastAsia="SimSun"/>
          <w:lang w:eastAsia="zh-CN"/>
        </w:rPr>
      </w:pPr>
      <w:r>
        <w:rPr>
          <w:rFonts w:eastAsia="SimSun" w:hint="eastAsia"/>
          <w:lang w:eastAsia="zh-CN"/>
        </w:rPr>
        <w:t>R</w:t>
      </w:r>
      <w:r>
        <w:rPr>
          <w:rFonts w:eastAsia="SimSun"/>
          <w:lang w:eastAsia="zh-CN"/>
        </w:rPr>
        <w:t>esource efficiency for RAN sharing is supported in both MOCN scenario and Multiple Cell-ID Broadcast scenario.</w:t>
      </w:r>
    </w:p>
    <w:p w14:paraId="5B1773BC" w14:textId="31C25AE6" w:rsidR="00BD1DB4" w:rsidRPr="003E3DAD" w:rsidRDefault="00BD1DB4" w:rsidP="00BD1DB4">
      <w:pPr>
        <w:pStyle w:val="Heading4"/>
        <w:rPr>
          <w:lang w:eastAsia="zh-CN"/>
        </w:rPr>
      </w:pPr>
      <w:bookmarkStart w:id="624" w:name="_Toc155906823"/>
      <w:r>
        <w:t>7.7.2.2</w:t>
      </w:r>
      <w:r w:rsidRPr="003E3DAD">
        <w:tab/>
      </w:r>
      <w:r>
        <w:t>Support of resource efficiency for MOCN</w:t>
      </w:r>
      <w:bookmarkEnd w:id="624"/>
    </w:p>
    <w:p w14:paraId="2DBFD35B" w14:textId="77777777" w:rsidR="00BD1DB4" w:rsidRDefault="00BD1DB4" w:rsidP="00BD1DB4">
      <w:pPr>
        <w:rPr>
          <w:lang w:eastAsia="zh-CN"/>
        </w:rPr>
      </w:pPr>
      <w:r>
        <w:rPr>
          <w:lang w:eastAsia="zh-CN"/>
        </w:rPr>
        <w:t xml:space="preserve">Information enabling identifying broadcast MBS sessions </w:t>
      </w:r>
      <w:r>
        <w:rPr>
          <w:rFonts w:hint="eastAsia"/>
          <w:lang w:eastAsia="zh-CN"/>
        </w:rPr>
        <w:t>for which RAN resources could be shared</w:t>
      </w:r>
      <w:r w:rsidRPr="005D5F95">
        <w:rPr>
          <w:lang w:eastAsia="zh-CN"/>
        </w:rPr>
        <w:t xml:space="preserve"> </w:t>
      </w:r>
      <w:r>
        <w:rPr>
          <w:lang w:eastAsia="zh-CN"/>
        </w:rPr>
        <w:t>by the involved gNB-DUs and the gNB-CU-UP is provided by the gNB-CU-CP. Only one set of shared F1-U resources is established and kept as long as there is one PLMN keeping the Multicast service.</w:t>
      </w:r>
    </w:p>
    <w:p w14:paraId="331C1EA7" w14:textId="082609B1" w:rsidR="00BD1DB4" w:rsidRPr="003E3DAD" w:rsidRDefault="00BD1DB4" w:rsidP="00BD1DB4">
      <w:pPr>
        <w:pStyle w:val="Heading4"/>
        <w:rPr>
          <w:lang w:eastAsia="zh-CN"/>
        </w:rPr>
      </w:pPr>
      <w:bookmarkStart w:id="625" w:name="_Toc155906824"/>
      <w:r>
        <w:t>7.7.2.3</w:t>
      </w:r>
      <w:r w:rsidRPr="003E3DAD">
        <w:tab/>
      </w:r>
      <w:r>
        <w:t>Support of resource efficiency for RAN</w:t>
      </w:r>
      <w:r w:rsidRPr="00876A1E">
        <w:t xml:space="preserve"> Sharing with multiple cell-ID broadcast</w:t>
      </w:r>
      <w:bookmarkEnd w:id="625"/>
    </w:p>
    <w:p w14:paraId="58D0C947" w14:textId="77777777" w:rsidR="00BD1DB4" w:rsidRPr="0088204A" w:rsidRDefault="00BD1DB4" w:rsidP="00BD1DB4">
      <w:pPr>
        <w:rPr>
          <w:lang w:eastAsia="zh-CN"/>
        </w:rPr>
      </w:pPr>
      <w:r w:rsidRPr="0088204A">
        <w:rPr>
          <w:lang w:eastAsia="zh-CN"/>
        </w:rPr>
        <w:t>gNB-DUs sharing the same physical cell resources receive via F1-C information enabling identifying broadcast MBS sessions providing identical content.</w:t>
      </w:r>
      <w:r>
        <w:rPr>
          <w:lang w:eastAsia="zh-CN"/>
        </w:rPr>
        <w:t xml:space="preserve"> </w:t>
      </w:r>
      <w:r>
        <w:rPr>
          <w:rFonts w:hint="eastAsia"/>
          <w:lang w:eastAsia="zh-CN"/>
        </w:rPr>
        <w:t xml:space="preserve">The identification is based on </w:t>
      </w:r>
      <w:r>
        <w:rPr>
          <w:lang w:eastAsia="zh-CN"/>
        </w:rPr>
        <w:t xml:space="preserve">Associated Session ID,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CC6961D" w14:textId="77777777" w:rsidR="00BD1DB4" w:rsidRPr="0088204A" w:rsidRDefault="00BD1DB4" w:rsidP="00BD1DB4">
      <w:pPr>
        <w:rPr>
          <w:lang w:eastAsia="zh-CN"/>
        </w:rPr>
      </w:pPr>
      <w:r w:rsidRPr="0088204A">
        <w:rPr>
          <w:lang w:eastAsia="zh-CN"/>
        </w:rPr>
        <w:t>Applying resource efficiency for RAN Sharing with multiple cell-ID broadcast</w:t>
      </w:r>
    </w:p>
    <w:p w14:paraId="4979B0E6" w14:textId="77777777" w:rsidR="00BD1DB4" w:rsidRDefault="00BD1DB4" w:rsidP="00BD1DB4">
      <w:pPr>
        <w:pStyle w:val="B10"/>
      </w:pPr>
      <w:r w:rsidRPr="0088204A">
        <w:t>-</w:t>
      </w:r>
      <w:r w:rsidRPr="0088204A">
        <w:tab/>
        <w:t>resolve different QoS requirements received from the participating 5GCs in an implementation specific way.</w:t>
      </w:r>
    </w:p>
    <w:p w14:paraId="5C8443A4" w14:textId="77777777" w:rsidR="00BD1DB4" w:rsidRDefault="00BD1DB4" w:rsidP="00BD1DB4">
      <w:pPr>
        <w:pStyle w:val="B10"/>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rFonts w:eastAsia="SimSun"/>
          <w:lang w:eastAsia="zh-CN"/>
        </w:rPr>
        <w:t xml:space="preserve"> </w:t>
      </w:r>
      <w:r>
        <w:rPr>
          <w:rFonts w:eastAsia="SimSun"/>
          <w:lang w:eastAsia="zh-CN"/>
        </w:rPr>
        <w:t xml:space="preserve">The </w:t>
      </w:r>
      <w:r>
        <w:rPr>
          <w:rFonts w:eastAsia="SimSun" w:hint="eastAsia"/>
          <w:lang w:eastAsia="zh-CN"/>
        </w:rPr>
        <w:t>gNB</w:t>
      </w:r>
      <w:r>
        <w:rPr>
          <w:rFonts w:eastAsia="SimSun"/>
          <w:lang w:eastAsia="zh-CN"/>
        </w:rPr>
        <w:t xml:space="preserve">-DU is able to trigger the </w:t>
      </w:r>
      <w:r>
        <w:rPr>
          <w:rFonts w:eastAsia="SimSun" w:hint="eastAsia"/>
          <w:lang w:eastAsia="zh-CN"/>
        </w:rPr>
        <w:t>gNB-CU</w:t>
      </w:r>
      <w:r>
        <w:rPr>
          <w:rFonts w:eastAsia="SimSun"/>
          <w:lang w:eastAsia="zh-CN"/>
        </w:rPr>
        <w:t xml:space="preserve"> </w:t>
      </w:r>
      <w:r w:rsidRPr="002B5D31">
        <w:rPr>
          <w:rFonts w:eastAsia="SimSun"/>
          <w:lang w:eastAsia="zh-CN"/>
        </w:rPr>
        <w:t>to establish F1-U</w:t>
      </w:r>
      <w:r>
        <w:rPr>
          <w:rFonts w:eastAsia="SimSun"/>
          <w:lang w:eastAsia="zh-CN"/>
        </w:rPr>
        <w:t xml:space="preserve"> resources.</w:t>
      </w:r>
    </w:p>
    <w:p w14:paraId="5923CD7B" w14:textId="77777777" w:rsidR="00BD1DB4" w:rsidRPr="0088204A" w:rsidRDefault="00BD1DB4" w:rsidP="00BD1DB4">
      <w:pPr>
        <w:pStyle w:val="B10"/>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decision F1-U resources</w:t>
      </w:r>
      <w:r>
        <w:rPr>
          <w:lang w:eastAsia="zh-CN"/>
        </w:rPr>
        <w:t xml:space="preserve"> have been established </w:t>
      </w:r>
      <w:r>
        <w:rPr>
          <w:rFonts w:hint="eastAsia"/>
          <w:lang w:eastAsia="zh-CN"/>
        </w:rPr>
        <w:t xml:space="preserve">or not </w:t>
      </w:r>
      <w:r>
        <w:rPr>
          <w:lang w:eastAsia="zh-CN"/>
        </w:rPr>
        <w:t>to decide whether to establish NG-U resources</w:t>
      </w:r>
      <w:r>
        <w:rPr>
          <w:rFonts w:hint="eastAsia"/>
          <w:lang w:eastAsia="zh-CN"/>
        </w:rPr>
        <w:t>.</w:t>
      </w:r>
    </w:p>
    <w:p w14:paraId="4D8EDEE5" w14:textId="364E8080" w:rsidR="00BD1DB4" w:rsidRDefault="00BD1DB4" w:rsidP="00BD1DB4">
      <w:pPr>
        <w:pStyle w:val="Heading3"/>
      </w:pPr>
      <w:bookmarkStart w:id="626" w:name="_Toc155906825"/>
      <w:r>
        <w:t>7.7.3</w:t>
      </w:r>
      <w:r>
        <w:tab/>
        <w:t>Support of Multicast reception for UEs in RRC_INACTIVE</w:t>
      </w:r>
      <w:bookmarkEnd w:id="626"/>
    </w:p>
    <w:p w14:paraId="7D09D0A7" w14:textId="77777777" w:rsidR="00BD1DB4" w:rsidRDefault="00BD1DB4" w:rsidP="00BD1DB4">
      <w:pPr>
        <w:rPr>
          <w:lang w:eastAsia="zh-CN"/>
        </w:rPr>
      </w:pPr>
      <w:r>
        <w:rPr>
          <w:lang w:eastAsia="zh-CN"/>
        </w:rPr>
        <w:t xml:space="preserve">F1AP supports to enable and disable multicast reception for UEs in RRC_INACTIVE </w:t>
      </w:r>
      <w:r>
        <w:rPr>
          <w:rFonts w:hint="eastAsia"/>
          <w:lang w:eastAsia="zh-CN"/>
        </w:rPr>
        <w:t>sta</w:t>
      </w:r>
      <w:r>
        <w:rPr>
          <w:lang w:eastAsia="zh-CN"/>
        </w:rPr>
        <w:t>te for a specific multicast session on cell level.</w:t>
      </w:r>
    </w:p>
    <w:p w14:paraId="1D48C9A5" w14:textId="7C969239" w:rsidR="00415AE4" w:rsidRPr="00415AE4" w:rsidRDefault="00BD1DB4" w:rsidP="00BD1DB4">
      <w:pPr>
        <w:rPr>
          <w:rFonts w:eastAsia="Malgun Gothic"/>
          <w:lang w:eastAsia="zh-CN"/>
        </w:rPr>
      </w:pPr>
      <w:r>
        <w:rPr>
          <w:lang w:eastAsia="zh-CN"/>
        </w:rPr>
        <w:t>The gNB-CU decides whether multicast reception in RRC_INACTIVE is applied.</w:t>
      </w:r>
    </w:p>
    <w:p w14:paraId="0C6C890D" w14:textId="77777777" w:rsidR="007529BF" w:rsidRDefault="007529BF" w:rsidP="007529BF">
      <w:pPr>
        <w:pStyle w:val="Heading2"/>
      </w:pPr>
      <w:bookmarkStart w:id="627" w:name="_CR7_8"/>
      <w:bookmarkStart w:id="628" w:name="_Toc98351704"/>
      <w:bookmarkStart w:id="629" w:name="_Toc98748002"/>
      <w:bookmarkStart w:id="630" w:name="_Toc105704388"/>
      <w:bookmarkStart w:id="631" w:name="_Toc106108506"/>
      <w:bookmarkStart w:id="632" w:name="_Toc107829478"/>
      <w:bookmarkStart w:id="633" w:name="_Toc112703237"/>
      <w:bookmarkStart w:id="634" w:name="_Toc155906826"/>
      <w:bookmarkEnd w:id="627"/>
      <w:r>
        <w:rPr>
          <w:lang w:eastAsia="en-GB"/>
        </w:rPr>
        <w:t>7.8</w:t>
      </w:r>
      <w:r>
        <w:rPr>
          <w:lang w:eastAsia="en-GB"/>
        </w:rPr>
        <w:tab/>
        <w:t>PCI Optimisation Function</w:t>
      </w:r>
      <w:bookmarkEnd w:id="628"/>
      <w:bookmarkEnd w:id="629"/>
      <w:bookmarkEnd w:id="630"/>
      <w:bookmarkEnd w:id="631"/>
      <w:bookmarkEnd w:id="632"/>
      <w:bookmarkEnd w:id="633"/>
      <w:bookmarkEnd w:id="634"/>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 xml:space="preserve">a list of PCIs for each NR cell and sends the configured PCI list to the gNB-CU. If the gNB-CU detects PCI conflict, the gNB-CU may select a new PCI value from </w:t>
      </w:r>
      <w:r>
        <w:rPr>
          <w:lang w:val="en-US" w:eastAsia="zh-CN"/>
        </w:rPr>
        <w:lastRenderedPageBreak/>
        <w:t>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35" w:name="_CR7_9"/>
      <w:bookmarkStart w:id="636" w:name="_Toc98351705"/>
      <w:bookmarkStart w:id="637" w:name="_Toc98748003"/>
      <w:bookmarkStart w:id="638" w:name="_Toc105704389"/>
      <w:bookmarkStart w:id="639" w:name="_Toc106108507"/>
      <w:bookmarkStart w:id="640" w:name="_Toc107829479"/>
      <w:bookmarkStart w:id="641" w:name="_Toc112703238"/>
      <w:bookmarkStart w:id="642" w:name="_Toc155906827"/>
      <w:bookmarkEnd w:id="635"/>
      <w:r>
        <w:rPr>
          <w:lang w:eastAsia="zh-CN"/>
        </w:rPr>
        <w:t>7.9</w:t>
      </w:r>
      <w:r>
        <w:rPr>
          <w:lang w:eastAsia="zh-CN"/>
        </w:rPr>
        <w:tab/>
        <w:t>Support for CCO</w:t>
      </w:r>
      <w:bookmarkEnd w:id="636"/>
      <w:bookmarkEnd w:id="637"/>
      <w:bookmarkEnd w:id="638"/>
      <w:bookmarkEnd w:id="639"/>
      <w:bookmarkEnd w:id="640"/>
      <w:bookmarkEnd w:id="641"/>
      <w:bookmarkEnd w:id="642"/>
    </w:p>
    <w:p w14:paraId="6772D357" w14:textId="18C4519C" w:rsidR="007529BF" w:rsidRDefault="007529BF" w:rsidP="00B0289C">
      <w:pPr>
        <w:pStyle w:val="Heading3"/>
        <w:rPr>
          <w:lang w:eastAsia="zh-CN"/>
        </w:rPr>
      </w:pPr>
      <w:bookmarkStart w:id="643" w:name="_CR7_9_1"/>
      <w:bookmarkStart w:id="644" w:name="_Toc98351706"/>
      <w:bookmarkStart w:id="645" w:name="_Toc98748004"/>
      <w:bookmarkStart w:id="646" w:name="_Toc105704390"/>
      <w:bookmarkStart w:id="647" w:name="_Toc106108508"/>
      <w:bookmarkStart w:id="648" w:name="_Toc107829480"/>
      <w:bookmarkStart w:id="649" w:name="_Toc112703239"/>
      <w:bookmarkStart w:id="650" w:name="_Toc155906828"/>
      <w:bookmarkEnd w:id="643"/>
      <w:r>
        <w:rPr>
          <w:lang w:eastAsia="ja-JP"/>
        </w:rPr>
        <w:t>7.9.1</w:t>
      </w:r>
      <w:r w:rsidR="00B0289C">
        <w:rPr>
          <w:lang w:eastAsia="ja-JP"/>
        </w:rPr>
        <w:tab/>
      </w:r>
      <w:r>
        <w:rPr>
          <w:lang w:eastAsia="ja-JP"/>
        </w:rPr>
        <w:t>General</w:t>
      </w:r>
      <w:bookmarkEnd w:id="644"/>
      <w:bookmarkEnd w:id="645"/>
      <w:bookmarkEnd w:id="646"/>
      <w:bookmarkEnd w:id="647"/>
      <w:bookmarkEnd w:id="648"/>
      <w:bookmarkEnd w:id="649"/>
      <w:bookmarkEnd w:id="650"/>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651" w:name="_CR7_9_2"/>
      <w:bookmarkStart w:id="652" w:name="_Toc98351707"/>
      <w:bookmarkStart w:id="653" w:name="_Toc98748005"/>
      <w:bookmarkStart w:id="654" w:name="_Toc105704391"/>
      <w:bookmarkStart w:id="655" w:name="_Toc106108509"/>
      <w:bookmarkStart w:id="656" w:name="_Toc107829481"/>
      <w:bookmarkStart w:id="657" w:name="_Toc112703240"/>
      <w:bookmarkStart w:id="658" w:name="_Toc155906829"/>
      <w:bookmarkEnd w:id="651"/>
      <w:r>
        <w:rPr>
          <w:lang w:eastAsia="zh-CN"/>
        </w:rPr>
        <w:t>7.9.2</w:t>
      </w:r>
      <w:r>
        <w:rPr>
          <w:lang w:eastAsia="ja-JP"/>
        </w:rPr>
        <w:tab/>
        <w:t>OAM requirements</w:t>
      </w:r>
      <w:bookmarkEnd w:id="652"/>
      <w:bookmarkEnd w:id="653"/>
      <w:bookmarkEnd w:id="654"/>
      <w:bookmarkEnd w:id="655"/>
      <w:bookmarkEnd w:id="656"/>
      <w:bookmarkEnd w:id="657"/>
      <w:bookmarkEnd w:id="658"/>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9" w:name="_CR7_9_3"/>
      <w:bookmarkStart w:id="660" w:name="_Toc98351708"/>
      <w:bookmarkStart w:id="661" w:name="_Toc98748006"/>
      <w:bookmarkStart w:id="662" w:name="_Toc105704392"/>
      <w:bookmarkStart w:id="663" w:name="_Toc106108510"/>
      <w:bookmarkStart w:id="664" w:name="_Toc107829482"/>
      <w:bookmarkStart w:id="665" w:name="_Toc112703241"/>
      <w:bookmarkStart w:id="666" w:name="_Toc155906830"/>
      <w:bookmarkEnd w:id="659"/>
      <w:r>
        <w:rPr>
          <w:lang w:eastAsia="zh-CN"/>
        </w:rPr>
        <w:t>7.9.3</w:t>
      </w:r>
      <w:r>
        <w:rPr>
          <w:lang w:eastAsia="ja-JP"/>
        </w:rPr>
        <w:tab/>
        <w:t>Dynamic coverage configuration changes</w:t>
      </w:r>
      <w:bookmarkEnd w:id="660"/>
      <w:bookmarkEnd w:id="661"/>
      <w:bookmarkEnd w:id="662"/>
      <w:bookmarkEnd w:id="663"/>
      <w:bookmarkEnd w:id="664"/>
      <w:bookmarkEnd w:id="665"/>
      <w:bookmarkEnd w:id="666"/>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7" w:name="_CR7_10"/>
      <w:bookmarkStart w:id="668" w:name="_Toc105704393"/>
      <w:bookmarkStart w:id="669" w:name="_Toc106108511"/>
      <w:bookmarkStart w:id="670" w:name="_Toc107829483"/>
      <w:bookmarkStart w:id="671" w:name="_Toc112703242"/>
      <w:bookmarkStart w:id="672" w:name="_Toc155906831"/>
      <w:bookmarkStart w:id="673" w:name="_Toc98351709"/>
      <w:bookmarkStart w:id="674" w:name="_Toc98748007"/>
      <w:bookmarkEnd w:id="667"/>
      <w:r>
        <w:rPr>
          <w:rFonts w:hint="eastAsia"/>
          <w:lang w:eastAsia="zh-CN"/>
        </w:rPr>
        <w:t>7</w:t>
      </w:r>
      <w:r>
        <w:rPr>
          <w:lang w:eastAsia="zh-CN"/>
        </w:rPr>
        <w:t>.10</w:t>
      </w:r>
      <w:r>
        <w:rPr>
          <w:lang w:eastAsia="zh-CN"/>
        </w:rPr>
        <w:tab/>
        <w:t>Support of RAN visible QoE measurement</w:t>
      </w:r>
      <w:bookmarkEnd w:id="668"/>
      <w:bookmarkEnd w:id="669"/>
      <w:bookmarkEnd w:id="670"/>
      <w:bookmarkEnd w:id="671"/>
      <w:bookmarkEnd w:id="672"/>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75" w:name="_Toc105704394"/>
      <w:bookmarkStart w:id="676"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1578EB6F" w14:textId="4EDB859B" w:rsidR="00324EDA" w:rsidRDefault="00324EDA" w:rsidP="00324EDA">
      <w:pPr>
        <w:pStyle w:val="Heading2"/>
        <w:rPr>
          <w:lang w:eastAsia="zh-CN"/>
        </w:rPr>
      </w:pPr>
      <w:bookmarkStart w:id="677" w:name="_Toc155906832"/>
      <w:r>
        <w:rPr>
          <w:rFonts w:hint="eastAsia"/>
          <w:lang w:eastAsia="zh-CN"/>
        </w:rPr>
        <w:t>7</w:t>
      </w:r>
      <w:r>
        <w:rPr>
          <w:lang w:eastAsia="zh-CN"/>
        </w:rPr>
        <w:t>.</w:t>
      </w:r>
      <w:r w:rsidR="00E970AC">
        <w:rPr>
          <w:lang w:eastAsia="zh-CN"/>
        </w:rPr>
        <w:t>11</w:t>
      </w:r>
      <w:r>
        <w:rPr>
          <w:lang w:eastAsia="zh-CN"/>
        </w:rPr>
        <w:tab/>
        <w:t>Support of AI/ML in NG-RAN</w:t>
      </w:r>
      <w:bookmarkEnd w:id="677"/>
      <w:r>
        <w:rPr>
          <w:lang w:eastAsia="zh-CN"/>
        </w:rPr>
        <w:t xml:space="preserve"> </w:t>
      </w:r>
    </w:p>
    <w:p w14:paraId="5AECB387" w14:textId="77777777" w:rsidR="00324EDA" w:rsidRDefault="00324EDA" w:rsidP="00324EDA">
      <w:pPr>
        <w:rPr>
          <w:lang w:eastAsia="zh-CN"/>
        </w:rPr>
      </w:pPr>
      <w:r>
        <w:rPr>
          <w:lang w:eastAsia="zh-CN"/>
        </w:rPr>
        <w:t>The support of AI/ML in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11E24AFD" w14:textId="77777777" w:rsidR="00324EDA" w:rsidRDefault="00324EDA" w:rsidP="00324EDA">
      <w:pPr>
        <w:pStyle w:val="B10"/>
        <w:rPr>
          <w:lang w:eastAsia="zh-CN"/>
        </w:rPr>
      </w:pPr>
      <w:r>
        <w:t>-</w:t>
      </w:r>
      <w:r>
        <w:tab/>
      </w:r>
      <w:r>
        <w:rPr>
          <w:lang w:eastAsia="zh-CN"/>
        </w:rPr>
        <w:t xml:space="preserve">AI/ML Model Training is located in the OAM and AI/ML Model Inference is located in the gNB-CU. </w:t>
      </w:r>
    </w:p>
    <w:p w14:paraId="15853FC7" w14:textId="31639498" w:rsidR="00324EDA" w:rsidRDefault="00324EDA" w:rsidP="00324EDA">
      <w:pPr>
        <w:pStyle w:val="B10"/>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78" w:name="_CR8"/>
      <w:bookmarkStart w:id="679" w:name="_Toc107829484"/>
      <w:bookmarkStart w:id="680" w:name="_Toc112703243"/>
      <w:bookmarkStart w:id="681" w:name="_Toc155906833"/>
      <w:bookmarkEnd w:id="678"/>
      <w:r w:rsidRPr="00B8401F">
        <w:t>8</w:t>
      </w:r>
      <w:r w:rsidRPr="00B8401F">
        <w:tab/>
        <w:t>Overall procedures in gNB-CU/gNB-DU Architecture</w:t>
      </w:r>
      <w:bookmarkEnd w:id="568"/>
      <w:bookmarkEnd w:id="569"/>
      <w:bookmarkEnd w:id="570"/>
      <w:bookmarkEnd w:id="599"/>
      <w:bookmarkEnd w:id="600"/>
      <w:bookmarkEnd w:id="609"/>
      <w:bookmarkEnd w:id="610"/>
      <w:bookmarkEnd w:id="611"/>
      <w:bookmarkEnd w:id="612"/>
      <w:bookmarkEnd w:id="613"/>
      <w:bookmarkEnd w:id="673"/>
      <w:bookmarkEnd w:id="674"/>
      <w:bookmarkEnd w:id="675"/>
      <w:bookmarkEnd w:id="676"/>
      <w:bookmarkEnd w:id="679"/>
      <w:bookmarkEnd w:id="680"/>
      <w:bookmarkEnd w:id="681"/>
    </w:p>
    <w:p w14:paraId="3B4CBB84" w14:textId="77777777" w:rsidR="00373621" w:rsidRPr="00B8401F" w:rsidRDefault="00373621" w:rsidP="00371D61">
      <w:pPr>
        <w:pStyle w:val="Heading2"/>
      </w:pPr>
      <w:bookmarkStart w:id="682" w:name="_CR8_1"/>
      <w:bookmarkStart w:id="683" w:name="_Toc13919126"/>
      <w:bookmarkStart w:id="684" w:name="_Toc29391491"/>
      <w:bookmarkStart w:id="685" w:name="_Toc36560522"/>
      <w:bookmarkStart w:id="686" w:name="_Toc45104759"/>
      <w:bookmarkStart w:id="687" w:name="_Toc45883242"/>
      <w:bookmarkStart w:id="688" w:name="_Toc51763523"/>
      <w:bookmarkStart w:id="689" w:name="_Toc52266337"/>
      <w:bookmarkStart w:id="690" w:name="_Toc64445115"/>
      <w:bookmarkStart w:id="691" w:name="_Toc73980474"/>
      <w:bookmarkStart w:id="692" w:name="_Toc88651170"/>
      <w:bookmarkStart w:id="693" w:name="_Toc98351710"/>
      <w:bookmarkStart w:id="694" w:name="_Toc98748008"/>
      <w:bookmarkStart w:id="695" w:name="_Toc105704395"/>
      <w:bookmarkStart w:id="696" w:name="_Toc106108513"/>
      <w:bookmarkStart w:id="697" w:name="_Toc107829485"/>
      <w:bookmarkStart w:id="698" w:name="_Toc112703244"/>
      <w:bookmarkStart w:id="699" w:name="_Toc155906834"/>
      <w:bookmarkEnd w:id="682"/>
      <w:r w:rsidRPr="00B8401F">
        <w:t>8.1</w:t>
      </w:r>
      <w:r w:rsidRPr="00B8401F">
        <w:tab/>
        <w:t xml:space="preserve">UE </w:t>
      </w:r>
      <w:r w:rsidRPr="00B8401F">
        <w:rPr>
          <w:lang w:eastAsia="ja-JP"/>
        </w:rPr>
        <w:t>Initial Access</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75pt;height:326.5pt" o:ole="">
            <v:imagedata r:id="rId31" o:title=""/>
          </v:shape>
          <o:OLEObject Type="Embed" ProgID="Visio.Drawing.11" ShapeID="_x0000_i1036" DrawAspect="Content" ObjectID="_1766598651" r:id="rId32"/>
        </w:object>
      </w:r>
    </w:p>
    <w:p w14:paraId="33051843" w14:textId="77777777" w:rsidR="00373621" w:rsidRPr="00B8401F" w:rsidRDefault="00373621" w:rsidP="00371D61">
      <w:pPr>
        <w:pStyle w:val="TF"/>
        <w:rPr>
          <w:lang w:eastAsia="zh-CN"/>
        </w:rPr>
      </w:pPr>
      <w:bookmarkStart w:id="700" w:name="_CRFigure8_11"/>
      <w:r w:rsidRPr="00B8401F">
        <w:rPr>
          <w:lang w:eastAsia="zh-CN"/>
        </w:rPr>
        <w:t>Figure</w:t>
      </w:r>
      <w:r w:rsidRPr="00B8401F">
        <w:rPr>
          <w:rFonts w:hint="eastAsia"/>
          <w:lang w:eastAsia="zh-CN"/>
        </w:rPr>
        <w:t xml:space="preserve"> </w:t>
      </w:r>
      <w:bookmarkEnd w:id="700"/>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01" w:name="_CR8_2"/>
      <w:bookmarkStart w:id="702" w:name="_Toc13919127"/>
      <w:bookmarkStart w:id="703" w:name="_Toc29391492"/>
      <w:bookmarkStart w:id="704" w:name="_Toc36560523"/>
      <w:bookmarkStart w:id="705" w:name="_Toc45104760"/>
      <w:bookmarkStart w:id="706" w:name="_Toc45883243"/>
      <w:bookmarkStart w:id="707" w:name="_Toc51763524"/>
      <w:bookmarkStart w:id="708" w:name="_Toc52266338"/>
      <w:bookmarkStart w:id="709" w:name="_Toc64445116"/>
      <w:bookmarkStart w:id="710" w:name="_Toc73980475"/>
      <w:bookmarkStart w:id="711" w:name="_Toc88651171"/>
      <w:bookmarkStart w:id="712" w:name="_Toc98351711"/>
      <w:bookmarkStart w:id="713" w:name="_Toc98748009"/>
      <w:bookmarkStart w:id="714" w:name="_Toc105704396"/>
      <w:bookmarkStart w:id="715" w:name="_Toc106108514"/>
      <w:bookmarkStart w:id="716" w:name="_Toc107829486"/>
      <w:bookmarkStart w:id="717" w:name="_Toc112703245"/>
      <w:bookmarkStart w:id="718" w:name="_Toc155906835"/>
      <w:bookmarkEnd w:id="701"/>
      <w:r w:rsidRPr="00B8401F">
        <w:t>8.2</w:t>
      </w:r>
      <w:r w:rsidRPr="00B8401F">
        <w:tab/>
        <w:t>Intra-gNB-CU Mobility</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591D3F0A" w14:textId="77777777" w:rsidR="00373621" w:rsidRPr="00B8401F" w:rsidRDefault="00373621" w:rsidP="00371D61">
      <w:pPr>
        <w:pStyle w:val="Heading3"/>
        <w:rPr>
          <w:lang w:eastAsia="zh-CN"/>
        </w:rPr>
      </w:pPr>
      <w:bookmarkStart w:id="719" w:name="_CR8_2_1"/>
      <w:bookmarkStart w:id="720" w:name="_Toc13919128"/>
      <w:bookmarkStart w:id="721" w:name="_Toc29391493"/>
      <w:bookmarkStart w:id="722" w:name="_Toc36560524"/>
      <w:bookmarkStart w:id="723" w:name="_Toc45104761"/>
      <w:bookmarkStart w:id="724" w:name="_Toc45883244"/>
      <w:bookmarkStart w:id="725" w:name="_Toc51763525"/>
      <w:bookmarkStart w:id="726" w:name="_Toc52266339"/>
      <w:bookmarkStart w:id="727" w:name="_Toc64445117"/>
      <w:bookmarkStart w:id="728" w:name="_Toc73980476"/>
      <w:bookmarkStart w:id="729" w:name="_Toc88651172"/>
      <w:bookmarkStart w:id="730" w:name="_Toc98351712"/>
      <w:bookmarkStart w:id="731" w:name="_Toc98748010"/>
      <w:bookmarkStart w:id="732" w:name="_Toc105704397"/>
      <w:bookmarkStart w:id="733" w:name="_Toc106108515"/>
      <w:bookmarkStart w:id="734" w:name="_Toc107829487"/>
      <w:bookmarkStart w:id="735" w:name="_Toc112703246"/>
      <w:bookmarkStart w:id="736" w:name="_Toc155906836"/>
      <w:bookmarkEnd w:id="719"/>
      <w:r w:rsidRPr="00B8401F">
        <w:t>8.2.1</w:t>
      </w:r>
      <w:r w:rsidRPr="00B8401F">
        <w:tab/>
        <w:t>Intra-NR Mobility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52084217" w14:textId="77777777" w:rsidR="00373621" w:rsidRPr="00B8401F" w:rsidRDefault="00373621" w:rsidP="00371D61">
      <w:pPr>
        <w:pStyle w:val="Heading4"/>
        <w:ind w:leftChars="-9" w:left="1400"/>
        <w:rPr>
          <w:lang w:eastAsia="ja-JP"/>
        </w:rPr>
      </w:pPr>
      <w:bookmarkStart w:id="737" w:name="_CR8_2_1_1"/>
      <w:bookmarkStart w:id="738" w:name="_Toc13919129"/>
      <w:bookmarkStart w:id="739" w:name="_Toc29391494"/>
      <w:bookmarkStart w:id="740" w:name="_Toc36560525"/>
      <w:bookmarkStart w:id="741" w:name="_Toc45104762"/>
      <w:bookmarkStart w:id="742" w:name="_Toc45883245"/>
      <w:bookmarkStart w:id="743" w:name="_Toc51763526"/>
      <w:bookmarkStart w:id="744" w:name="_Toc52266340"/>
      <w:bookmarkStart w:id="745" w:name="_Toc64445118"/>
      <w:bookmarkStart w:id="746" w:name="_Toc73980477"/>
      <w:bookmarkStart w:id="747" w:name="_Toc88651173"/>
      <w:bookmarkStart w:id="748" w:name="_Toc98351713"/>
      <w:bookmarkStart w:id="749" w:name="_Toc98748011"/>
      <w:bookmarkStart w:id="750" w:name="_Toc105704398"/>
      <w:bookmarkStart w:id="751" w:name="_Toc106108516"/>
      <w:bookmarkStart w:id="752" w:name="_Toc107829488"/>
      <w:bookmarkStart w:id="753" w:name="_Toc112703247"/>
      <w:bookmarkStart w:id="754" w:name="_Toc155906837"/>
      <w:bookmarkEnd w:id="737"/>
      <w:r w:rsidRPr="00B8401F">
        <w:t>8.2.1.1</w:t>
      </w:r>
      <w:r w:rsidRPr="00B8401F">
        <w:tab/>
        <w:t>Inter-gNB-DU Mobility</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3pt;height:363.35pt" o:ole="">
            <v:imagedata r:id="rId33" o:title=""/>
          </v:shape>
          <o:OLEObject Type="Embed" ProgID="Visio.Drawing.11" ShapeID="_x0000_i1037" DrawAspect="Content" ObjectID="_1766598652" r:id="rId34"/>
        </w:object>
      </w:r>
    </w:p>
    <w:p w14:paraId="5AAB712B" w14:textId="77777777" w:rsidR="00373621" w:rsidRPr="00B8401F" w:rsidRDefault="00373621" w:rsidP="00371D61">
      <w:pPr>
        <w:pStyle w:val="TF"/>
      </w:pPr>
      <w:bookmarkStart w:id="755" w:name="_CRFigure8_2_1_11"/>
      <w:r w:rsidRPr="00B8401F">
        <w:t xml:space="preserve">Figure </w:t>
      </w:r>
      <w:bookmarkEnd w:id="755"/>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756" w:name="_CR8_2_1_2"/>
      <w:bookmarkStart w:id="757" w:name="_Toc13919130"/>
      <w:bookmarkStart w:id="758" w:name="_Toc29391495"/>
      <w:bookmarkStart w:id="759" w:name="_Toc36560526"/>
      <w:bookmarkStart w:id="760" w:name="_Toc45104763"/>
      <w:bookmarkStart w:id="761" w:name="_Toc45883246"/>
      <w:bookmarkStart w:id="762" w:name="_Toc51763527"/>
      <w:bookmarkStart w:id="763" w:name="_Toc52266341"/>
      <w:bookmarkStart w:id="764" w:name="_Toc64445119"/>
      <w:bookmarkStart w:id="765" w:name="_Toc73980478"/>
      <w:bookmarkStart w:id="766" w:name="_Toc88651174"/>
      <w:bookmarkStart w:id="767" w:name="_Toc98351714"/>
      <w:bookmarkStart w:id="768" w:name="_Toc98748012"/>
      <w:bookmarkStart w:id="769" w:name="_Toc105704399"/>
      <w:bookmarkStart w:id="770" w:name="_Toc106108517"/>
      <w:bookmarkStart w:id="771" w:name="_Toc107829489"/>
      <w:bookmarkStart w:id="772" w:name="_Toc112703248"/>
      <w:bookmarkStart w:id="773" w:name="_Toc155906838"/>
      <w:bookmarkEnd w:id="756"/>
      <w:r w:rsidRPr="00B8401F">
        <w:t>8.2.1.2</w:t>
      </w:r>
      <w:r w:rsidRPr="00B8401F">
        <w:tab/>
        <w:t xml:space="preserve">Intra-gNB-DU </w:t>
      </w:r>
      <w:r w:rsidRPr="00B8401F">
        <w:rPr>
          <w:rFonts w:hint="eastAsia"/>
          <w:lang w:eastAsia="zh-CN"/>
        </w:rPr>
        <w:t>handover</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74" w:name="_CR8_2_1_3"/>
      <w:bookmarkStart w:id="775" w:name="_Toc52266342"/>
      <w:bookmarkStart w:id="776" w:name="_Toc64445120"/>
      <w:bookmarkStart w:id="777" w:name="_Toc73980479"/>
      <w:bookmarkStart w:id="778" w:name="_Toc88651175"/>
      <w:bookmarkStart w:id="779" w:name="_Toc98351715"/>
      <w:bookmarkStart w:id="780" w:name="_Toc98748013"/>
      <w:bookmarkStart w:id="781" w:name="_Toc105704400"/>
      <w:bookmarkStart w:id="782" w:name="_Toc106108518"/>
      <w:bookmarkStart w:id="783" w:name="_Toc107829490"/>
      <w:bookmarkStart w:id="784" w:name="_Toc112703249"/>
      <w:bookmarkStart w:id="785" w:name="_Toc155906839"/>
      <w:bookmarkStart w:id="786" w:name="_Toc13919131"/>
      <w:bookmarkStart w:id="787" w:name="_Toc29391496"/>
      <w:bookmarkStart w:id="788" w:name="_Toc36560527"/>
      <w:bookmarkEnd w:id="774"/>
      <w:r>
        <w:lastRenderedPageBreak/>
        <w:t>8.2.1.3</w:t>
      </w:r>
      <w:r>
        <w:tab/>
        <w:t>Inter-gNB-DU Conditional Handover or Conditional PSCell Change</w:t>
      </w:r>
      <w:bookmarkEnd w:id="775"/>
      <w:bookmarkEnd w:id="776"/>
      <w:bookmarkEnd w:id="777"/>
      <w:bookmarkEnd w:id="778"/>
      <w:bookmarkEnd w:id="779"/>
      <w:bookmarkEnd w:id="780"/>
      <w:bookmarkEnd w:id="781"/>
      <w:bookmarkEnd w:id="782"/>
      <w:bookmarkEnd w:id="783"/>
      <w:bookmarkEnd w:id="784"/>
      <w:r w:rsidR="00797559">
        <w:t xml:space="preserve"> or subsequent CPAC</w:t>
      </w:r>
      <w:bookmarkEnd w:id="785"/>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1pt;height:470.5pt" o:ole="">
            <v:imagedata r:id="rId35" o:title=""/>
          </v:shape>
          <o:OLEObject Type="Embed" ProgID="Visio.Drawing.11" ShapeID="_x0000_i1038" DrawAspect="Content" ObjectID="_1766598653" r:id="rId36"/>
        </w:object>
      </w:r>
    </w:p>
    <w:p w14:paraId="740B85E9" w14:textId="1EA882DD" w:rsidR="004003D2" w:rsidRDefault="004003D2" w:rsidP="00325D12">
      <w:pPr>
        <w:pStyle w:val="TF"/>
      </w:pPr>
      <w:bookmarkStart w:id="789" w:name="_CRFigure8_2_1_31"/>
      <w:r>
        <w:t xml:space="preserve">Figure </w:t>
      </w:r>
      <w:bookmarkEnd w:id="789"/>
      <w:r>
        <w:t>8.2.1.3-1: Inter-gNB-DU Conditional Handover or Conditional PSCell Change</w:t>
      </w:r>
      <w:r w:rsidR="00797559">
        <w:t xml:space="preserve"> or subsequent CPAC</w:t>
      </w:r>
      <w:r>
        <w:t xml:space="preserve"> for intra-NR</w:t>
      </w:r>
    </w:p>
    <w:p w14:paraId="791D30C1" w14:textId="77777777" w:rsidR="004003D2" w:rsidRDefault="004003D2" w:rsidP="00325D12">
      <w:pPr>
        <w:pStyle w:val="B10"/>
      </w:pPr>
      <w:r>
        <w:t>1-2.</w:t>
      </w:r>
      <w:r>
        <w:tab/>
        <w:t xml:space="preserve">The steps 1-2 are as defined in clause 8.2.1.1. </w:t>
      </w:r>
    </w:p>
    <w:p w14:paraId="6FE458B7" w14:textId="650A4FF3"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36553A9D" w:rsidR="004003D2" w:rsidRDefault="004003D2" w:rsidP="00325D12">
      <w:pPr>
        <w:pStyle w:val="B10"/>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4EDA">
      <w:pPr>
        <w:pStyle w:val="NO"/>
      </w:pPr>
      <w:r>
        <w:t>NOTE:</w:t>
      </w:r>
      <w:r>
        <w:tab/>
        <w:t>The step 13 may happen before step 12, as soon as the gNB-CU knows which cell the UE has successfully accessed.</w:t>
      </w:r>
    </w:p>
    <w:p w14:paraId="21EA5D3E" w14:textId="77777777" w:rsidR="004003D2" w:rsidRDefault="004003D2" w:rsidP="00324EDA">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324EDA">
      <w:pPr>
        <w:pStyle w:val="B10"/>
      </w:pPr>
      <w:r>
        <w:t xml:space="preserve">15 -16. </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406786E5" w14:textId="2CE80CEE" w:rsidR="00797559" w:rsidRDefault="00797559" w:rsidP="00324EDA">
      <w:pPr>
        <w:pStyle w:val="Heading4"/>
        <w:rPr>
          <w:lang w:eastAsia="ja-JP"/>
        </w:rPr>
      </w:pPr>
      <w:bookmarkStart w:id="790" w:name="_Toc155906840"/>
      <w:r>
        <w:t>8.2.1.4</w:t>
      </w:r>
      <w:r>
        <w:tab/>
        <w:t xml:space="preserve">Intra-gNB-DU </w:t>
      </w:r>
      <w:r>
        <w:rPr>
          <w:lang w:val="sv-SE"/>
        </w:rPr>
        <w:t>LTM</w:t>
      </w:r>
      <w:bookmarkEnd w:id="790"/>
      <w:r>
        <w:t xml:space="preserve"> </w:t>
      </w:r>
    </w:p>
    <w:p w14:paraId="731F6CB7" w14:textId="5D44C2C7" w:rsidR="00797559" w:rsidRDefault="00797559" w:rsidP="00797559">
      <w:pPr>
        <w:rPr>
          <w:rFonts w:eastAsia="DengXian"/>
          <w:bCs/>
          <w:sz w:val="18"/>
        </w:rPr>
      </w:pPr>
      <w:r>
        <w:rPr>
          <w:lang w:eastAsia="ja-JP"/>
        </w:rPr>
        <w:t>This procedure is used for the case when the UE moves within the same gNB-DU during NR operation for LTM. Figure 8.2.1.4-1 shows the intra-gNB-DU LTM procedure for intra-NR.</w:t>
      </w:r>
    </w:p>
    <w:p w14:paraId="179AA457" w14:textId="77777777" w:rsidR="00797559" w:rsidRDefault="00797559" w:rsidP="00324EDA">
      <w:pPr>
        <w:pStyle w:val="TH"/>
        <w:rPr>
          <w:rFonts w:eastAsia="MS Mincho"/>
          <w:lang w:eastAsia="ja-JP"/>
        </w:rPr>
      </w:pPr>
      <w:r>
        <w:rPr>
          <w:rFonts w:eastAsia="DengXian"/>
        </w:rPr>
        <w:object w:dxaOrig="9630" w:dyaOrig="12770" w14:anchorId="4647EBD8">
          <v:shape id="_x0000_i1039" type="#_x0000_t75" style="width:483.05pt;height:638.8pt" o:ole="">
            <v:imagedata r:id="rId37" o:title=""/>
          </v:shape>
          <o:OLEObject Type="Embed" ProgID="Mscgen.Chart" ShapeID="_x0000_i1039" DrawAspect="Content" ObjectID="_1766598654" r:id="rId38"/>
        </w:object>
      </w:r>
    </w:p>
    <w:p w14:paraId="229F5AD3" w14:textId="31F12E9A" w:rsidR="00797559" w:rsidRPr="00797559" w:rsidRDefault="00797559" w:rsidP="00797559">
      <w:pPr>
        <w:pStyle w:val="TF"/>
      </w:pPr>
      <w:r w:rsidRPr="00797559">
        <w:t>Figure 8.2.1.4-1: Intra-gNB-DU LTM</w:t>
      </w:r>
    </w:p>
    <w:p w14:paraId="566C137D" w14:textId="77777777" w:rsidR="00797559" w:rsidRDefault="00797559" w:rsidP="00324EDA">
      <w:pPr>
        <w:pStyle w:val="B10"/>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 </w:t>
      </w:r>
    </w:p>
    <w:p w14:paraId="0B347D27" w14:textId="77777777" w:rsidR="00797559" w:rsidRDefault="00797559" w:rsidP="00324EDA">
      <w:pPr>
        <w:pStyle w:val="B10"/>
        <w:rPr>
          <w:lang w:eastAsia="zh-CN"/>
        </w:rPr>
      </w:pPr>
      <w:r>
        <w:rPr>
          <w:lang w:eastAsia="zh-CN"/>
        </w:rPr>
        <w:lastRenderedPageBreak/>
        <w:t>2.</w:t>
      </w:r>
      <w:r>
        <w:rPr>
          <w:lang w:eastAsia="zh-CN"/>
        </w:rPr>
        <w:tab/>
        <w:t xml:space="preserve">The gNB-CU determines to initiate LTM configuration. </w:t>
      </w:r>
    </w:p>
    <w:p w14:paraId="77B1F35E" w14:textId="77777777" w:rsidR="00797559" w:rsidRDefault="00797559" w:rsidP="00324EDA">
      <w:pPr>
        <w:pStyle w:val="B10"/>
        <w:rPr>
          <w:lang w:eastAsia="zh-CN"/>
        </w:rPr>
      </w:pPr>
      <w:r>
        <w:rPr>
          <w:lang w:eastAsia="zh-CN"/>
        </w:rPr>
        <w:t>3.</w:t>
      </w:r>
      <w:r>
        <w:rPr>
          <w:lang w:eastAsia="zh-CN"/>
        </w:rPr>
        <w:tab/>
        <w:t xml:space="preserve">The gNB-CU sends a UE CONTEXT MODIFICATION REQUEST message to the gNB-DU containing one target candidate cell ID, the LTM configuration ID of the candidate cell, and LTM configuration ID mapping list, the CSI resource configuration. </w:t>
      </w:r>
      <w:r>
        <w:rPr>
          <w:rFonts w:hint="eastAsia"/>
        </w:rPr>
        <w:t>The gNB-CU requests PRACH resources from the gNB-DU.</w:t>
      </w:r>
      <w:r>
        <w:t xml:space="preserve"> The gNB-CU may request the gNB-DU to provide the lower layer configuration for the purpose of generating the reference configuration.</w:t>
      </w:r>
    </w:p>
    <w:p w14:paraId="00D251D1" w14:textId="77777777" w:rsidR="00797559" w:rsidRDefault="00797559" w:rsidP="00324EDA">
      <w:pPr>
        <w:pStyle w:val="B10"/>
        <w:rPr>
          <w:lang w:eastAsia="zh-CN"/>
        </w:rPr>
      </w:pPr>
      <w:r>
        <w:rPr>
          <w:lang w:eastAsia="zh-CN"/>
        </w:rPr>
        <w:t>4.</w:t>
      </w:r>
      <w:r>
        <w:rPr>
          <w:lang w:eastAsia="zh-CN"/>
        </w:rPr>
        <w:tab/>
      </w:r>
      <w:r>
        <w:rPr>
          <w:rFonts w:hint="eastAsia"/>
          <w:lang w:eastAsia="zh-CN"/>
        </w:rPr>
        <w:t xml:space="preserve">If the gNB-DU </w:t>
      </w:r>
      <w:r>
        <w:rPr>
          <w:rFonts w:hint="eastAsia"/>
          <w:lang w:val="en-US" w:eastAsia="zh-CN"/>
        </w:rPr>
        <w:t>accepts</w:t>
      </w:r>
      <w:r>
        <w:rPr>
          <w:rFonts w:hint="eastAsia"/>
          <w:lang w:eastAsia="zh-CN"/>
        </w:rPr>
        <w:t xml:space="preserve"> the request of LTM configuration</w:t>
      </w:r>
      <w:r>
        <w:rPr>
          <w:lang w:eastAsia="zh-CN"/>
        </w:rPr>
        <w:t xml:space="preserve">, </w:t>
      </w:r>
      <w:r>
        <w:rPr>
          <w:rFonts w:hint="eastAsia"/>
          <w:lang w:eastAsia="zh-CN"/>
        </w:rPr>
        <w:t>it</w:t>
      </w:r>
      <w:r>
        <w:rPr>
          <w:lang w:val="en-US" w:eastAsia="zh-CN"/>
        </w:rPr>
        <w:t xml:space="preserve"> </w:t>
      </w:r>
      <w:r>
        <w:rPr>
          <w:lang w:eastAsia="zh-CN"/>
        </w:rPr>
        <w:t xml:space="preserve">responds with a UE CONTEXT MODIFICATION RESPONSE message including the generated lower layer RRC configurations </w:t>
      </w:r>
      <w:r>
        <w:rPr>
          <w:lang w:val="en-US"/>
        </w:rPr>
        <w:t>(e.g., TCI state configuration, RACH configuration</w:t>
      </w:r>
      <w:bookmarkStart w:id="791" w:name="_Hlk151802997"/>
      <w:r>
        <w:rPr>
          <w:lang w:val="en-US"/>
        </w:rPr>
        <w:t>,</w:t>
      </w:r>
      <w:bookmarkEnd w:id="791"/>
      <w:r>
        <w:rPr>
          <w:lang w:eastAsia="zh-CN"/>
        </w:rPr>
        <w:t xml:space="preserve"> </w:t>
      </w:r>
      <w:r>
        <w:t xml:space="preserve">and </w:t>
      </w:r>
      <w:r>
        <w:rPr>
          <w:lang w:val="en-US"/>
        </w:rPr>
        <w:t>the CSI report configuration</w:t>
      </w:r>
      <w:r>
        <w:t>)</w:t>
      </w:r>
      <w:r>
        <w:rPr>
          <w:lang w:val="en-US"/>
        </w:rPr>
        <w:t xml:space="preserve"> </w:t>
      </w:r>
      <w:r>
        <w:rPr>
          <w:lang w:eastAsia="zh-CN"/>
        </w:rPr>
        <w:t>for the accepted target candidate cell.</w:t>
      </w:r>
    </w:p>
    <w:p w14:paraId="1F996B5C" w14:textId="77777777" w:rsidR="00797559" w:rsidRDefault="00797559" w:rsidP="00324EDA">
      <w:pPr>
        <w:pStyle w:val="B10"/>
        <w:rPr>
          <w:lang w:eastAsia="zh-CN"/>
        </w:rPr>
      </w:pPr>
      <w:r>
        <w:rPr>
          <w:lang w:eastAsia="zh-CN"/>
        </w:rPr>
        <w:t>NOTE 1:</w:t>
      </w:r>
      <w:r>
        <w:rPr>
          <w:lang w:eastAsia="zh-CN"/>
        </w:rPr>
        <w:tab/>
        <w:t>Steps 3 and 4 may be initiated multiple times for LTM candidate cell preparation of multiple cells including the source cell.</w:t>
      </w:r>
    </w:p>
    <w:p w14:paraId="5BB8773F" w14:textId="77777777" w:rsidR="00797559" w:rsidRDefault="00797559" w:rsidP="00324EDA">
      <w:pPr>
        <w:pStyle w:val="B10"/>
        <w:rPr>
          <w:lang w:eastAsia="zh-CN"/>
        </w:rPr>
      </w:pPr>
      <w:r>
        <w:rPr>
          <w:lang w:eastAsia="zh-CN"/>
        </w:rPr>
        <w:t>5.</w:t>
      </w:r>
      <w:r>
        <w:rPr>
          <w:lang w:eastAsia="zh-CN"/>
        </w:rPr>
        <w:tab/>
        <w:t>The gNB-CU sends a UE CONTEXT MODIFICATION REQUEST message to the source gNB-DU including the collected TCI s</w:t>
      </w:r>
      <w:r>
        <w:rPr>
          <w:rFonts w:hint="eastAsia"/>
          <w:lang w:eastAsia="zh-CN"/>
        </w:rPr>
        <w:t>tate</w:t>
      </w:r>
      <w:r>
        <w:rPr>
          <w:lang w:eastAsia="zh-CN"/>
        </w:rPr>
        <w:t xml:space="preserve"> configurations and the gNB-</w:t>
      </w:r>
      <w:r>
        <w:rPr>
          <w:rFonts w:hint="eastAsia"/>
          <w:lang w:eastAsia="zh-CN"/>
        </w:rPr>
        <w:t xml:space="preserve">CU may send </w:t>
      </w:r>
      <w:r>
        <w:rPr>
          <w:lang w:eastAsia="zh-CN"/>
        </w:rPr>
        <w:t xml:space="preserve">the CSI report configuration for all the accepted target candidate cells. </w:t>
      </w:r>
    </w:p>
    <w:p w14:paraId="4EC39486" w14:textId="77777777" w:rsidR="00797559" w:rsidRDefault="00797559" w:rsidP="00324EDA">
      <w:pPr>
        <w:pStyle w:val="B10"/>
        <w:rPr>
          <w:lang w:eastAsia="zh-CN"/>
        </w:rPr>
      </w:pPr>
      <w:r>
        <w:rPr>
          <w:lang w:eastAsia="zh-CN"/>
        </w:rPr>
        <w:t>6.</w:t>
      </w:r>
      <w:r>
        <w:rPr>
          <w:lang w:eastAsia="zh-CN"/>
        </w:rPr>
        <w:tab/>
        <w:t>The source gNB-DU responds with a UE CONTEXT MODIFICATION RESPONSE message which includes an updated lower layer configuration, e.g., containing the CSI report configuration of the source cell</w:t>
      </w:r>
      <w:bookmarkStart w:id="792" w:name="_Hlk151803765"/>
      <w:r>
        <w:rPr>
          <w:lang w:eastAsia="zh-CN"/>
        </w:rPr>
        <w:t>.</w:t>
      </w:r>
      <w:bookmarkEnd w:id="792"/>
    </w:p>
    <w:p w14:paraId="4025B8BD" w14:textId="77777777" w:rsidR="00797559" w:rsidRDefault="00797559" w:rsidP="00324EDA">
      <w:pPr>
        <w:pStyle w:val="NO"/>
        <w:rPr>
          <w:lang w:eastAsia="zh-CN"/>
        </w:rPr>
      </w:pPr>
      <w:r>
        <w:rPr>
          <w:lang w:eastAsia="zh-CN"/>
        </w:rPr>
        <w:t>NOTE 2</w:t>
      </w:r>
      <w:r w:rsidRPr="00324EDA">
        <w:t>:</w:t>
      </w:r>
      <w:r w:rsidRPr="00324EDA">
        <w:tab/>
        <w:t>In case of subsequent LTM, the CU-initiated UE Context Modification</w:t>
      </w:r>
      <w:r w:rsidRPr="00324EDA">
        <w:rPr>
          <w:rFonts w:hint="eastAsia"/>
        </w:rPr>
        <w:t xml:space="preserve"> </w:t>
      </w:r>
      <w:r w:rsidRPr="00324EDA">
        <w:t>procedure may be invoked per each candidate cell to transfer to the candidate gNB-DU the CSI report configuration, TCI state information, RACH configuration, and the LTM configuration IDs of the candidate cells.</w:t>
      </w:r>
    </w:p>
    <w:p w14:paraId="022CFF42" w14:textId="77777777" w:rsidR="00797559" w:rsidRDefault="00797559" w:rsidP="00324EDA">
      <w:pPr>
        <w:pStyle w:val="B10"/>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13493D3A" w14:textId="77777777" w:rsidR="00797559" w:rsidRDefault="00797559" w:rsidP="00324EDA">
      <w:pPr>
        <w:pStyle w:val="B10"/>
      </w:pPr>
      <w:r>
        <w:t>8.</w:t>
      </w:r>
      <w:r>
        <w:tab/>
        <w:t xml:space="preserve">The gNB-DU forwards the received </w:t>
      </w:r>
      <w:r>
        <w:rPr>
          <w:i/>
        </w:rPr>
        <w:t>RRCReconfiguration</w:t>
      </w:r>
      <w:r>
        <w:t xml:space="preserve"> message to the UE.</w:t>
      </w:r>
    </w:p>
    <w:p w14:paraId="7BBEA107" w14:textId="77777777" w:rsidR="00797559" w:rsidRDefault="00797559" w:rsidP="00324EDA">
      <w:pPr>
        <w:pStyle w:val="B10"/>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5B347AE8" w14:textId="77777777" w:rsidR="00797559" w:rsidRDefault="00797559" w:rsidP="00324EDA">
      <w:pPr>
        <w:pStyle w:val="B10"/>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 </w:t>
      </w:r>
    </w:p>
    <w:p w14:paraId="075C0FBE" w14:textId="77777777" w:rsidR="00797559" w:rsidRDefault="00797559" w:rsidP="00324EDA">
      <w:pPr>
        <w:pStyle w:val="B10"/>
      </w:pPr>
      <w:r>
        <w:rPr>
          <w:lang w:val="en-US"/>
        </w:rPr>
        <w:t>11.</w:t>
      </w:r>
      <w:r>
        <w:rPr>
          <w:lang w:val="en-US"/>
        </w:rPr>
        <w:tab/>
        <w:t>Early synchronization may be performed as specified in TS 38.300 [2].</w:t>
      </w:r>
    </w:p>
    <w:p w14:paraId="71D4B05B" w14:textId="77777777" w:rsidR="00797559" w:rsidRDefault="00797559" w:rsidP="00324EDA">
      <w:pPr>
        <w:pStyle w:val="B10"/>
      </w:pPr>
      <w:r>
        <w:rPr>
          <w:rFonts w:ascii="Times" w:eastAsia="Malgun Gothic" w:hAnsi="Times"/>
        </w:rPr>
        <w:t>12.</w:t>
      </w:r>
      <w:r>
        <w:rPr>
          <w:rFonts w:ascii="Times" w:eastAsia="Malgun Gothic" w:hAnsi="Times"/>
        </w:rPr>
        <w:tab/>
        <w:t xml:space="preserve">The UE sends the </w:t>
      </w:r>
      <w:r>
        <w:rPr>
          <w:rFonts w:ascii="Times" w:hAnsi="Times"/>
          <w:lang w:val="en-US" w:eastAsia="zh-CN"/>
        </w:rPr>
        <w:t>L1</w:t>
      </w:r>
      <w:r>
        <w:rPr>
          <w:rFonts w:ascii="Times" w:eastAsia="Malgun Gothic" w:hAnsi="Times"/>
        </w:rPr>
        <w:t xml:space="preserve"> measurement result to the gNB</w:t>
      </w:r>
      <w:r>
        <w:rPr>
          <w:rFonts w:ascii="DengXian" w:eastAsia="DengXian" w:hAnsi="DengXian" w:hint="eastAsia"/>
          <w:lang w:eastAsia="zh-CN"/>
        </w:rPr>
        <w:t>-</w:t>
      </w:r>
      <w:r>
        <w:rPr>
          <w:rFonts w:ascii="Times" w:eastAsia="Malgun Gothic" w:hAnsi="Times"/>
        </w:rPr>
        <w:t>DU. The gNB-DU decides to execute LTM.</w:t>
      </w:r>
    </w:p>
    <w:p w14:paraId="077E8614" w14:textId="77777777" w:rsidR="00797559" w:rsidRDefault="00797559" w:rsidP="00324EDA">
      <w:pPr>
        <w:pStyle w:val="B10"/>
        <w:rPr>
          <w:rFonts w:ascii="Times" w:eastAsia="Malgun Gothic" w:hAnsi="Times"/>
        </w:rPr>
      </w:pPr>
      <w:r>
        <w:rPr>
          <w:rFonts w:ascii="Times" w:eastAsia="Malgun Gothic" w:hAnsi="Times"/>
        </w:rPr>
        <w:t>13.</w:t>
      </w:r>
      <w:r>
        <w:rPr>
          <w:rFonts w:ascii="Times" w:eastAsia="Malgun Gothic" w:hAnsi="Times"/>
        </w:rPr>
        <w:tab/>
        <w:t xml:space="preserve">The gNB-DU sends the Cell Switch command to the UE. </w:t>
      </w:r>
    </w:p>
    <w:p w14:paraId="1BEA59DA" w14:textId="77777777" w:rsidR="00797559" w:rsidRDefault="00797559" w:rsidP="00324EDA">
      <w:pPr>
        <w:pStyle w:val="B10"/>
      </w:pPr>
      <w:r>
        <w:t>14.</w:t>
      </w:r>
      <w:r>
        <w:tab/>
      </w:r>
      <w:r>
        <w:rPr>
          <w:rFonts w:hint="eastAsia"/>
        </w:rPr>
        <w:t xml:space="preserve">The gNB-DU </w:t>
      </w:r>
      <w:r>
        <w:rPr>
          <w:rFonts w:hint="eastAsia"/>
          <w:lang w:val="en-US"/>
        </w:rPr>
        <w:t xml:space="preserve">sends the </w:t>
      </w:r>
      <w:r>
        <w:rPr>
          <w:rFonts w:eastAsia="SimSun"/>
        </w:rPr>
        <w:t xml:space="preserve">DU-CU </w:t>
      </w:r>
      <w:r>
        <w:rPr>
          <w:rFonts w:hint="eastAsia"/>
          <w:lang w:val="en-US"/>
        </w:rPr>
        <w:t xml:space="preserve">CELL CHANGE NOTIFICATION message </w:t>
      </w:r>
      <w:r>
        <w:t xml:space="preserve">to </w:t>
      </w:r>
      <w:r>
        <w:rPr>
          <w:rFonts w:hint="eastAsia"/>
        </w:rPr>
        <w:t xml:space="preserve">the gNB-CU </w:t>
      </w:r>
      <w:r>
        <w:rPr>
          <w:rFonts w:hint="eastAsia"/>
          <w:lang w:val="en-US"/>
        </w:rPr>
        <w:t>to indicate</w:t>
      </w:r>
      <w:r>
        <w:rPr>
          <w:lang w:val="en-US"/>
        </w:rPr>
        <w:t xml:space="preserve"> </w:t>
      </w:r>
      <w:r>
        <w:rPr>
          <w:rFonts w:hint="eastAsia"/>
        </w:rPr>
        <w:t xml:space="preserve">the initiation of the </w:t>
      </w:r>
      <w:r>
        <w:t xml:space="preserve">Cell Switch </w:t>
      </w:r>
      <w:r>
        <w:rPr>
          <w:rFonts w:hint="eastAsia"/>
        </w:rPr>
        <w:t>command to the UE</w:t>
      </w:r>
      <w:r>
        <w:rPr>
          <w:rFonts w:eastAsia="SimSun" w:hint="eastAsia"/>
          <w:lang w:val="en-US" w:eastAsia="zh-CN"/>
        </w:rPr>
        <w:t xml:space="preserve"> </w:t>
      </w:r>
      <w:r>
        <w:rPr>
          <w:rFonts w:hint="eastAsia"/>
        </w:rPr>
        <w:t xml:space="preserve">including the </w:t>
      </w:r>
      <w:r>
        <w:t>t</w:t>
      </w:r>
      <w:r>
        <w:rPr>
          <w:rFonts w:hint="eastAsia"/>
        </w:rPr>
        <w:t>arget cell ID</w:t>
      </w:r>
      <w:r>
        <w:t xml:space="preserve"> and the TCI state ID</w:t>
      </w:r>
      <w:r>
        <w:rPr>
          <w:rFonts w:hint="eastAsia"/>
        </w:rPr>
        <w:t>.</w:t>
      </w:r>
      <w:r>
        <w:rPr>
          <w:rFonts w:eastAsia="SimSun" w:hint="eastAsia"/>
          <w:lang w:val="en-US" w:eastAsia="zh-CN"/>
        </w:rPr>
        <w:t xml:space="preserve"> </w:t>
      </w:r>
    </w:p>
    <w:p w14:paraId="0885B699" w14:textId="77777777" w:rsidR="00797559" w:rsidRDefault="00797559" w:rsidP="00324EDA">
      <w:pPr>
        <w:pStyle w:val="B10"/>
      </w:pPr>
      <w:r>
        <w:t>15.</w:t>
      </w:r>
      <w:r>
        <w:tab/>
        <w:t xml:space="preserve">The gNB-DU detects the UE access </w:t>
      </w:r>
      <w:r>
        <w:rPr>
          <w:rFonts w:eastAsia="SimSun"/>
        </w:rPr>
        <w:t>as specified in TS 38.300 [2].</w:t>
      </w:r>
    </w:p>
    <w:p w14:paraId="0CBABA1E" w14:textId="77777777" w:rsidR="00797559" w:rsidRDefault="00797559" w:rsidP="00324EDA">
      <w:pPr>
        <w:pStyle w:val="B10"/>
      </w:pPr>
      <w:r>
        <w:t>16.</w:t>
      </w:r>
      <w:r>
        <w:tab/>
        <w:t xml:space="preserve">The target gNB-DU sends the ACCESS SUCCESS message to the gNB-CU with the target </w:t>
      </w:r>
      <w:r>
        <w:rPr>
          <w:rFonts w:hint="eastAsia"/>
          <w:lang w:val="en-US" w:eastAsia="zh-CN"/>
        </w:rPr>
        <w:t>c</w:t>
      </w:r>
      <w:r>
        <w:t>ell ID.</w:t>
      </w:r>
    </w:p>
    <w:p w14:paraId="7282BCA7" w14:textId="77777777" w:rsidR="00797559" w:rsidRDefault="00797559" w:rsidP="00324EDA">
      <w:pPr>
        <w:pStyle w:val="B10"/>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0"/>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0"/>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0"/>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793" w:name="_Toc155906841"/>
      <w:r>
        <w:t>8.2.1.5</w:t>
      </w:r>
      <w:r>
        <w:tab/>
        <w:t>Inter-gNB-DU LTM</w:t>
      </w:r>
      <w:bookmarkEnd w:id="793"/>
    </w:p>
    <w:p w14:paraId="5B0D8FC7" w14:textId="5FC55536" w:rsidR="00797559" w:rsidRDefault="00797559" w:rsidP="00797559">
      <w:pPr>
        <w:rPr>
          <w:rFonts w:eastAsia="SimSun"/>
          <w:b/>
          <w:bCs/>
          <w:lang w:val="en-US" w:eastAsia="zh-CN"/>
        </w:rPr>
      </w:pPr>
      <w:r>
        <w:rPr>
          <w:lang w:eastAsia="ja-JP"/>
        </w:rPr>
        <w:t>This procedure is used for the case when the UE moves from one gNB-DU to another gNB-DU within the same gNB-CU during NR operation for LTM. Figure 8.2.1.5-1 shows the inter-gNB-DU LTM procedure for intra-NR.</w:t>
      </w:r>
    </w:p>
    <w:p w14:paraId="32519F82" w14:textId="77777777" w:rsidR="00797559" w:rsidRPr="00F75BB3" w:rsidRDefault="00797559" w:rsidP="00797559">
      <w:pPr>
        <w:spacing w:line="300" w:lineRule="auto"/>
        <w:jc w:val="both"/>
        <w:rPr>
          <w:rFonts w:eastAsia="DengXian"/>
          <w:bCs/>
          <w:sz w:val="18"/>
          <w:lang w:val="en-US"/>
        </w:rPr>
      </w:pPr>
    </w:p>
    <w:p w14:paraId="00610C62" w14:textId="77777777" w:rsidR="00797559" w:rsidRDefault="00797559" w:rsidP="00797559">
      <w:pPr>
        <w:pStyle w:val="TH"/>
        <w:spacing w:line="300" w:lineRule="auto"/>
        <w:jc w:val="both"/>
      </w:pPr>
      <w:r>
        <w:object w:dxaOrig="9640" w:dyaOrig="14135" w14:anchorId="502FA698">
          <v:shape id="_x0000_i1040" type="#_x0000_t75" style="width:483.05pt;height:706.6pt" o:ole="">
            <v:imagedata r:id="rId39" o:title=""/>
          </v:shape>
          <o:OLEObject Type="Embed" ProgID="Mscgen.Chart" ShapeID="_x0000_i1040" DrawAspect="Content" ObjectID="_1766598655" r:id="rId40"/>
        </w:object>
      </w:r>
    </w:p>
    <w:p w14:paraId="2624AA06" w14:textId="5ECB2F27" w:rsidR="00797559" w:rsidRPr="00797559" w:rsidRDefault="00797559" w:rsidP="00324EDA">
      <w:pPr>
        <w:pStyle w:val="TF"/>
        <w:rPr>
          <w:lang w:eastAsia="zh-CN"/>
        </w:rPr>
      </w:pPr>
      <w:r w:rsidRPr="00797559">
        <w:rPr>
          <w:lang w:eastAsia="ja-JP"/>
        </w:rPr>
        <w:lastRenderedPageBreak/>
        <w:t>Figure 8.2.1.5-1</w:t>
      </w:r>
      <w:r w:rsidRPr="00797559">
        <w:rPr>
          <w:lang w:eastAsia="zh-CN"/>
        </w:rPr>
        <w:t>: Inter-gNB-DU LTM</w:t>
      </w:r>
    </w:p>
    <w:p w14:paraId="679B7847" w14:textId="33DCC2E9" w:rsidR="00797559" w:rsidRDefault="00797559" w:rsidP="00324EDA">
      <w:pPr>
        <w:pStyle w:val="B10"/>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 </w:t>
      </w:r>
    </w:p>
    <w:p w14:paraId="52622AB0" w14:textId="77777777" w:rsidR="00797559" w:rsidRDefault="00797559" w:rsidP="00324EDA">
      <w:pPr>
        <w:pStyle w:val="B10"/>
        <w:rPr>
          <w:lang w:val="en-US" w:eastAsia="zh-CN"/>
        </w:rPr>
      </w:pPr>
      <w:r>
        <w:rPr>
          <w:lang w:val="en-US" w:eastAsia="zh-CN"/>
        </w:rPr>
        <w:t>2.</w:t>
      </w:r>
      <w:r>
        <w:tab/>
      </w:r>
      <w:r>
        <w:rPr>
          <w:lang w:val="en-US" w:eastAsia="zh-CN"/>
        </w:rPr>
        <w:t xml:space="preserve">The gNB-CU determines to initiate LTM configuration. </w:t>
      </w:r>
    </w:p>
    <w:p w14:paraId="1B0C752F" w14:textId="77777777" w:rsidR="00797559" w:rsidRDefault="00797559" w:rsidP="00324EDA">
      <w:pPr>
        <w:pStyle w:val="B10"/>
        <w:rPr>
          <w:lang w:val="en-US" w:eastAsia="zh-CN"/>
        </w:rPr>
      </w:pPr>
      <w:r>
        <w:rPr>
          <w:lang w:val="en-US" w:eastAsia="zh-CN"/>
        </w:rPr>
        <w:t>3.</w:t>
      </w:r>
      <w:r>
        <w:tab/>
      </w:r>
      <w:r>
        <w:rPr>
          <w:lang w:val="en-US" w:eastAsia="zh-CN"/>
        </w:rPr>
        <w:t>The gNB-CU sends a UE CONTEXT SETUP REQUEST message to the candidate gNB-DU(s), containing one target candidate cell ID, the LTM configuration ID of the candidate cell, LTM configuration ID mapping list, and the CSI resource configuration. The gNB-CU indicates the source gNB-DU ID, and requests PRACH resources from the candidate gNB-DU.</w:t>
      </w:r>
      <w:r>
        <w:t xml:space="preserve"> The gNB-CU may request the candidate gNB-DU to provide the lower layer configuration for the purpose of generating the reference configuration.</w:t>
      </w:r>
    </w:p>
    <w:p w14:paraId="47F85E58" w14:textId="77777777" w:rsidR="00797559" w:rsidRDefault="00797559" w:rsidP="00324EDA">
      <w:pPr>
        <w:pStyle w:val="B10"/>
        <w:rPr>
          <w:iCs/>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(e.g., TCI state configuration, RACH configuration, and the CSI report configuration) for the accepted target candidate cell.</w:t>
      </w:r>
    </w:p>
    <w:p w14:paraId="1E4840BE" w14:textId="372E3305" w:rsidR="00797559" w:rsidRDefault="00797559" w:rsidP="00324EDA">
      <w:pPr>
        <w:pStyle w:val="NO"/>
        <w:rPr>
          <w:lang w:eastAsia="ja-JP"/>
        </w:rPr>
      </w:pPr>
      <w:r w:rsidRPr="00C14396">
        <w:rPr>
          <w:lang w:eastAsia="ja-JP"/>
        </w:rPr>
        <w:t>NOTE</w:t>
      </w:r>
      <w:r>
        <w:rPr>
          <w:lang w:eastAsia="ja-JP"/>
        </w:rPr>
        <w:t xml:space="preserve"> 1</w:t>
      </w:r>
      <w:r w:rsidRPr="00C14396">
        <w:rPr>
          <w:lang w:eastAsia="ja-JP"/>
        </w:rPr>
        <w:t>:</w:t>
      </w:r>
      <w:r>
        <w:rPr>
          <w:lang w:eastAsia="ja-JP"/>
        </w:rPr>
        <w:tab/>
      </w:r>
      <w:r w:rsidRPr="00C14396">
        <w:rPr>
          <w:lang w:eastAsia="ja-JP"/>
        </w:rPr>
        <w:t>The CU-initiated UE Context Modification procedure may be initiated for preparing candidate cells in the source gNB-DU as specified in step 3 and 4 in 8.2.1.</w:t>
      </w:r>
      <w:r>
        <w:rPr>
          <w:lang w:eastAsia="ja-JP"/>
        </w:rPr>
        <w:t>4</w:t>
      </w:r>
      <w:r w:rsidRPr="00C14396">
        <w:rPr>
          <w:lang w:eastAsia="ja-JP"/>
        </w:rPr>
        <w:t xml:space="preserve"> Intra-gNB-DU LTM.</w:t>
      </w:r>
    </w:p>
    <w:p w14:paraId="54E88CA4" w14:textId="77777777" w:rsidR="00797559" w:rsidRPr="000D5647" w:rsidRDefault="00797559" w:rsidP="00324EDA">
      <w:pPr>
        <w:pStyle w:val="B10"/>
        <w:rPr>
          <w:lang w:eastAsia="zh-CN"/>
        </w:rPr>
      </w:pPr>
      <w:r>
        <w:rPr>
          <w:lang w:val="en-US" w:eastAsia="zh-CN"/>
        </w:rPr>
        <w:t>5.</w:t>
      </w:r>
      <w:r>
        <w:rPr>
          <w:lang w:val="en-US" w:eastAsia="zh-CN"/>
        </w:rPr>
        <w:tab/>
      </w:r>
      <w:r>
        <w:rPr>
          <w:rFonts w:hint="eastAsia"/>
          <w:lang w:val="en-US" w:eastAsia="zh-CN"/>
        </w:rPr>
        <w:t>The gNB-CU sends a UE CONTEXT MODIFICATION REQUEST message to the source gNB-DU</w:t>
      </w:r>
      <w:r>
        <w:rPr>
          <w:lang w:val="en-US" w:eastAsia="zh-CN"/>
        </w:rPr>
        <w:t xml:space="preserve"> </w:t>
      </w:r>
      <w:r>
        <w:rPr>
          <w:rFonts w:hint="eastAsia"/>
          <w:lang w:val="en-US" w:eastAsia="zh-CN"/>
        </w:rPr>
        <w:t xml:space="preserve">including the collected </w:t>
      </w:r>
      <w:r>
        <w:rPr>
          <w:lang w:eastAsia="zh-CN"/>
        </w:rPr>
        <w:t xml:space="preserve">CSI report </w:t>
      </w:r>
      <w:r>
        <w:rPr>
          <w:rFonts w:hint="eastAsia"/>
          <w:lang w:val="en-US" w:eastAsia="zh-CN"/>
        </w:rPr>
        <w:t>configuration, RACH configuration</w:t>
      </w:r>
      <w:r>
        <w:rPr>
          <w:lang w:eastAsia="zh-CN"/>
        </w:rPr>
        <w:t xml:space="preserve"> and the TCI state configuration</w:t>
      </w:r>
      <w:r>
        <w:rPr>
          <w:rFonts w:hint="eastAsia"/>
          <w:lang w:val="en-US" w:eastAsia="zh-CN"/>
        </w:rPr>
        <w:t xml:space="preserve"> for the accepted target candidate cell</w:t>
      </w:r>
      <w:r>
        <w:rPr>
          <w:lang w:val="en-US" w:eastAsia="zh-CN"/>
        </w:rPr>
        <w:t>(s) in other gNB-DU(s)</w:t>
      </w:r>
      <w:r>
        <w:rPr>
          <w:rFonts w:hint="eastAsia"/>
          <w:lang w:val="en-US" w:eastAsia="zh-CN"/>
        </w:rPr>
        <w:t xml:space="preserve">. </w:t>
      </w:r>
    </w:p>
    <w:p w14:paraId="786864B0" w14:textId="77777777" w:rsidR="00797559" w:rsidRDefault="00797559" w:rsidP="00324EDA">
      <w:pPr>
        <w:pStyle w:val="B10"/>
        <w:rPr>
          <w:lang w:val="en-US" w:eastAsia="zh-CN"/>
        </w:rPr>
      </w:pPr>
      <w:r>
        <w:rPr>
          <w:lang w:val="en-US" w:eastAsia="zh-CN"/>
        </w:rPr>
        <w:t>6.</w:t>
      </w:r>
      <w:r>
        <w:rPr>
          <w:lang w:val="en-US" w:eastAsia="zh-CN"/>
        </w:rPr>
        <w:tab/>
      </w:r>
      <w:r>
        <w:rPr>
          <w:rFonts w:hint="eastAsia"/>
          <w:lang w:val="en-US" w:eastAsia="zh-CN"/>
        </w:rPr>
        <w:t xml:space="preserve">The source gNB-DU responds with a UE CONTEXT MODIFICATION RESPONSE message </w:t>
      </w:r>
      <w:r>
        <w:rPr>
          <w:lang w:val="en-US" w:eastAsia="zh-CN"/>
        </w:rPr>
        <w:t xml:space="preserve">which includes an updated lower layer configuration, e.g., containing the </w:t>
      </w:r>
      <w:r>
        <w:rPr>
          <w:rFonts w:hint="eastAsia"/>
          <w:lang w:val="en-US" w:eastAsia="zh-CN"/>
        </w:rPr>
        <w:t xml:space="preserve">CSI </w:t>
      </w:r>
      <w:r>
        <w:rPr>
          <w:lang w:val="en-US" w:eastAsia="zh-CN"/>
        </w:rPr>
        <w:t xml:space="preserve">report </w:t>
      </w:r>
      <w:r>
        <w:rPr>
          <w:rFonts w:hint="eastAsia"/>
          <w:lang w:val="en-US" w:eastAsia="zh-CN"/>
        </w:rPr>
        <w:t>configuration.</w:t>
      </w:r>
    </w:p>
    <w:p w14:paraId="57EBB078" w14:textId="77777777" w:rsidR="00797559" w:rsidRDefault="00797559" w:rsidP="00324EDA">
      <w:pPr>
        <w:pStyle w:val="B10"/>
        <w:rPr>
          <w:lang w:val="en-US" w:eastAsia="zh-CN"/>
        </w:rPr>
      </w:pPr>
      <w:r>
        <w:rPr>
          <w:lang w:val="en-US" w:eastAsia="zh-CN"/>
        </w:rPr>
        <w:t>7.</w:t>
      </w:r>
      <w:r>
        <w:rPr>
          <w:lang w:val="en-US" w:eastAsia="zh-CN"/>
        </w:rPr>
        <w:tab/>
      </w:r>
      <w:r>
        <w:rPr>
          <w:rFonts w:hint="eastAsia"/>
          <w:lang w:val="en-US" w:eastAsia="zh-CN"/>
        </w:rPr>
        <w:t>The gNB-CU sends a UE CONTEXT MODIFICATION REQUEST message to the candidate gNB-DU</w:t>
      </w:r>
      <w:r>
        <w:rPr>
          <w:lang w:val="en-US" w:eastAsia="zh-CN"/>
        </w:rPr>
        <w:t>(</w:t>
      </w:r>
      <w:r>
        <w:rPr>
          <w:rFonts w:hint="eastAsia"/>
          <w:lang w:val="en-US" w:eastAsia="zh-CN"/>
        </w:rPr>
        <w:t>s</w:t>
      </w:r>
      <w:r>
        <w:rPr>
          <w:lang w:val="en-US" w:eastAsia="zh-CN"/>
        </w:rPr>
        <w:t>)</w:t>
      </w:r>
      <w:r>
        <w:rPr>
          <w:rFonts w:hint="eastAsia"/>
          <w:lang w:val="en-US" w:eastAsia="zh-CN"/>
        </w:rPr>
        <w:t xml:space="preserve"> containing </w:t>
      </w:r>
      <w:r>
        <w:rPr>
          <w:lang w:val="en-US" w:eastAsia="zh-CN"/>
        </w:rPr>
        <w:t xml:space="preserve">the CSI report configuration, TCI state information, RACH Configuration, and the LTM configuration IDs of the candidate cells </w:t>
      </w:r>
      <w:r>
        <w:rPr>
          <w:rFonts w:hint="eastAsia"/>
          <w:lang w:val="en-US" w:eastAsia="zh-CN"/>
        </w:rPr>
        <w:t>in other candidate gNB-DU</w:t>
      </w:r>
      <w:r>
        <w:rPr>
          <w:lang w:val="en-US" w:eastAsia="zh-CN"/>
        </w:rPr>
        <w:t>(</w:t>
      </w:r>
      <w:r>
        <w:rPr>
          <w:rFonts w:hint="eastAsia"/>
          <w:lang w:val="en-US" w:eastAsia="zh-CN"/>
        </w:rPr>
        <w:t>s</w:t>
      </w:r>
      <w:r>
        <w:rPr>
          <w:lang w:val="en-US" w:eastAsia="zh-CN"/>
        </w:rPr>
        <w:t>). The gNB-CU may also provide the lower layer part of the reference configuration to the candidate gNB-DU(s)</w:t>
      </w:r>
      <w:r>
        <w:rPr>
          <w:rFonts w:hint="eastAsia"/>
          <w:lang w:val="en-US" w:eastAsia="zh-CN"/>
        </w:rPr>
        <w:t>.</w:t>
      </w:r>
      <w:r>
        <w:rPr>
          <w:lang w:val="en-US" w:eastAsia="zh-CN"/>
        </w:rPr>
        <w:t xml:space="preserve"> The gNB-CU may also provide an updated CSI resource configuration to the candidate gNB-DU(s).</w:t>
      </w:r>
    </w:p>
    <w:p w14:paraId="07DDC13E" w14:textId="77777777" w:rsidR="00797559" w:rsidRPr="00C14396" w:rsidRDefault="00797559" w:rsidP="00797559">
      <w:pPr>
        <w:pStyle w:val="NO"/>
        <w:rPr>
          <w:lang w:val="en-US" w:eastAsia="ja-JP"/>
        </w:rPr>
      </w:pPr>
      <w:r w:rsidRPr="00C14396">
        <w:rPr>
          <w:lang w:eastAsia="ja-JP"/>
        </w:rPr>
        <w:t>NOTE</w:t>
      </w:r>
      <w:r>
        <w:rPr>
          <w:lang w:eastAsia="ja-JP"/>
        </w:rPr>
        <w:t xml:space="preserve"> 2</w:t>
      </w:r>
      <w:r w:rsidRPr="00C14396">
        <w:rPr>
          <w:lang w:val="en-US" w:eastAsia="ja-JP"/>
        </w:rPr>
        <w:t>: The candidate cell may be the same cell as source cell.</w:t>
      </w:r>
    </w:p>
    <w:p w14:paraId="614B0C3D" w14:textId="77777777" w:rsidR="00797559" w:rsidRDefault="00797559" w:rsidP="00797559">
      <w:pPr>
        <w:pStyle w:val="B10"/>
        <w:rPr>
          <w:lang w:val="en-US" w:eastAsia="zh-CN"/>
        </w:rPr>
      </w:pPr>
      <w:r>
        <w:rPr>
          <w:lang w:val="en-US" w:eastAsia="zh-CN"/>
        </w:rPr>
        <w:t>8.</w:t>
      </w:r>
      <w:r>
        <w:rPr>
          <w:lang w:val="en-US" w:eastAsia="zh-CN"/>
        </w:rPr>
        <w:tab/>
      </w:r>
      <w:r>
        <w:rPr>
          <w:rFonts w:hint="eastAsia"/>
          <w:lang w:val="en-US" w:eastAsia="zh-CN"/>
        </w:rPr>
        <w:t xml:space="preserve">The candidate gNB-DU responds with a UE CONTEXT MODIFICATION RESPONSE message </w:t>
      </w:r>
      <w:bookmarkStart w:id="794" w:name="_Hlk151805859"/>
      <w:r>
        <w:rPr>
          <w:rFonts w:hint="eastAsia"/>
          <w:lang w:val="en-US" w:eastAsia="zh-CN"/>
        </w:rPr>
        <w:t xml:space="preserve">including </w:t>
      </w:r>
      <w:bookmarkStart w:id="795" w:name="OLE_LINK40"/>
      <w:bookmarkStart w:id="796" w:name="OLE_LINK39"/>
      <w:r>
        <w:rPr>
          <w:lang w:val="en-US" w:eastAsia="zh-CN"/>
        </w:rPr>
        <w:t>the updated lower layer configuration</w:t>
      </w:r>
      <w:bookmarkStart w:id="797" w:name="_Hlk151805835"/>
      <w:bookmarkEnd w:id="794"/>
      <w:bookmarkEnd w:id="795"/>
      <w:bookmarkEnd w:id="796"/>
      <w:r>
        <w:rPr>
          <w:rFonts w:hint="eastAsia"/>
          <w:lang w:val="en-US" w:eastAsia="zh-CN"/>
        </w:rPr>
        <w:t>.</w:t>
      </w:r>
      <w:bookmarkEnd w:id="797"/>
      <w:r>
        <w:rPr>
          <w:lang w:val="en-US" w:eastAsia="zh-CN"/>
        </w:rPr>
        <w:t xml:space="preserve"> </w:t>
      </w:r>
      <w:r>
        <w:rPr>
          <w:lang w:eastAsia="zh-CN"/>
        </w:rPr>
        <w:t>The candidate gNB-DU may also respond the updated CSI report configuration</w:t>
      </w:r>
      <w:r>
        <w:rPr>
          <w:rFonts w:hint="eastAsia"/>
          <w:lang w:eastAsia="zh-CN"/>
        </w:rPr>
        <w:t>.</w:t>
      </w:r>
    </w:p>
    <w:p w14:paraId="17215A27" w14:textId="77777777" w:rsidR="00797559" w:rsidRDefault="00797559" w:rsidP="00797559">
      <w:pPr>
        <w:pStyle w:val="B10"/>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758C4369" w14:textId="77777777" w:rsidR="00797559" w:rsidRDefault="00797559" w:rsidP="00797559">
      <w:pPr>
        <w:pStyle w:val="B10"/>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1030AA8" w14:textId="77777777" w:rsidR="00797559" w:rsidRDefault="00797559" w:rsidP="00797559">
      <w:pPr>
        <w:pStyle w:val="B10"/>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0CBC9E16" w14:textId="77777777" w:rsidR="00797559" w:rsidRDefault="00797559" w:rsidP="00797559">
      <w:pPr>
        <w:pStyle w:val="B10"/>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 </w:t>
      </w:r>
    </w:p>
    <w:p w14:paraId="3B09574F" w14:textId="77777777" w:rsidR="00797559" w:rsidRDefault="00797559" w:rsidP="00797559">
      <w:pPr>
        <w:pStyle w:val="B10"/>
        <w:rPr>
          <w:lang w:val="en-US" w:eastAsia="ja-JP"/>
        </w:rPr>
      </w:pPr>
      <w:r>
        <w:rPr>
          <w:lang w:val="en-US" w:eastAsia="ja-JP"/>
        </w:rPr>
        <w:t>13.</w:t>
      </w:r>
      <w:r>
        <w:rPr>
          <w:lang w:val="en-US" w:eastAsia="ja-JP"/>
        </w:rPr>
        <w:tab/>
      </w:r>
      <w:r>
        <w:rPr>
          <w:rFonts w:hint="eastAsia"/>
          <w:lang w:val="en-US" w:eastAsia="ja-JP"/>
        </w:rPr>
        <w:t xml:space="preserve">Early </w:t>
      </w:r>
      <w:r>
        <w:rPr>
          <w:lang w:val="en-US" w:eastAsia="ja-JP"/>
        </w:rPr>
        <w:t>synchronization may be</w:t>
      </w:r>
      <w:r>
        <w:rPr>
          <w:rFonts w:hint="eastAsia"/>
          <w:lang w:val="en-US" w:eastAsia="ja-JP"/>
        </w:rPr>
        <w:t xml:space="preserve"> performed as specified in TS 38.300 [</w:t>
      </w:r>
      <w:r>
        <w:rPr>
          <w:lang w:val="en-US" w:eastAsia="ja-JP"/>
        </w:rPr>
        <w:t>2</w:t>
      </w:r>
      <w:r>
        <w:rPr>
          <w:rFonts w:hint="eastAsia"/>
          <w:lang w:val="en-US" w:eastAsia="ja-JP"/>
        </w:rPr>
        <w:t>].</w:t>
      </w:r>
    </w:p>
    <w:p w14:paraId="706736B5" w14:textId="02682082" w:rsidR="00797559" w:rsidRDefault="00797559" w:rsidP="00797559">
      <w:pPr>
        <w:pStyle w:val="B10"/>
        <w:rPr>
          <w:lang w:val="en-US" w:eastAsia="ja-JP"/>
        </w:rPr>
      </w:pPr>
      <w:r>
        <w:rPr>
          <w:lang w:val="en-US" w:eastAsia="zh-CN"/>
        </w:rPr>
        <w:t xml:space="preserve">14 </w:t>
      </w:r>
      <w:r>
        <w:rPr>
          <w:lang w:eastAsia="zh-CN"/>
        </w:rPr>
        <w:t>- 15</w:t>
      </w:r>
      <w:r>
        <w:rPr>
          <w:rFonts w:hint="eastAsia"/>
          <w:lang w:val="en-US" w:eastAsia="zh-CN"/>
        </w:rPr>
        <w:t>.</w:t>
      </w:r>
      <w:r>
        <w:rPr>
          <w:lang w:val="en-US" w:eastAsia="zh-CN"/>
        </w:rPr>
        <w:tab/>
      </w:r>
      <w:r>
        <w:rPr>
          <w:rFonts w:hint="eastAsia"/>
          <w:lang w:val="en-US" w:eastAsia="ja-JP"/>
        </w:rPr>
        <w:t xml:space="preserve">The candidate gNB-DU sends </w:t>
      </w:r>
      <w:r>
        <w:rPr>
          <w:rFonts w:hint="eastAsia"/>
          <w:lang w:val="en-US" w:eastAsia="zh-CN"/>
        </w:rPr>
        <w:t xml:space="preserve">the </w:t>
      </w:r>
      <w:r>
        <w:rPr>
          <w:lang w:val="en-US" w:eastAsia="zh-CN"/>
        </w:rPr>
        <w:t>TA value,</w:t>
      </w:r>
      <w:r>
        <w:rPr>
          <w:rFonts w:hint="eastAsia"/>
          <w:lang w:val="en-US" w:eastAsia="zh-CN"/>
        </w:rPr>
        <w:t xml:space="preserve"> the associated CFRA resource information</w:t>
      </w:r>
      <w:r>
        <w:rPr>
          <w:lang w:val="en-US" w:eastAsia="ja-JP"/>
        </w:rPr>
        <w:t>,</w:t>
      </w:r>
      <w:r>
        <w:rPr>
          <w:rFonts w:hint="eastAsia"/>
          <w:lang w:val="en-US" w:eastAsia="zh-CN"/>
        </w:rPr>
        <w:t xml:space="preserve"> </w:t>
      </w:r>
      <w:r>
        <w:rPr>
          <w:lang w:val="en-US" w:eastAsia="ja-JP"/>
        </w:rPr>
        <w:t>the candidate cell ID and the source gNB-DU ID</w:t>
      </w:r>
      <w:r>
        <w:rPr>
          <w:rFonts w:hint="eastAsia"/>
          <w:lang w:val="en-US" w:eastAsia="ja-JP"/>
        </w:rPr>
        <w:t xml:space="preserve"> to the source gNB-DU via </w:t>
      </w:r>
      <w:r>
        <w:rPr>
          <w:rFonts w:hint="eastAsia"/>
          <w:lang w:val="en-US" w:eastAsia="zh-CN"/>
        </w:rPr>
        <w:t xml:space="preserve">the </w:t>
      </w:r>
      <w:r>
        <w:rPr>
          <w:lang w:val="en-US" w:eastAsia="ja-JP"/>
        </w:rPr>
        <w:t>DU-CU TA INFORMATION TRANSFER and CU-DU TA INFORMATION TRANSFER messages, for which the source gNB-DU ID is omitted in the CU-DU TA INFORMATION TRANSFER message</w:t>
      </w:r>
      <w:r>
        <w:rPr>
          <w:rFonts w:hint="eastAsia"/>
          <w:lang w:val="en-US" w:eastAsia="ja-JP"/>
        </w:rPr>
        <w:t>.</w:t>
      </w:r>
    </w:p>
    <w:p w14:paraId="42AAA2C2" w14:textId="77777777" w:rsidR="00797559" w:rsidRDefault="00797559" w:rsidP="00797559">
      <w:pPr>
        <w:pStyle w:val="B10"/>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732C09F" w14:textId="77777777" w:rsidR="00797559" w:rsidRDefault="00797559" w:rsidP="00797559">
      <w:pPr>
        <w:pStyle w:val="B10"/>
        <w:rPr>
          <w:lang w:eastAsia="zh-CN"/>
        </w:rPr>
      </w:pPr>
      <w:r>
        <w:rPr>
          <w:lang w:eastAsia="zh-CN"/>
        </w:rPr>
        <w:t>17.</w:t>
      </w:r>
      <w:r>
        <w:rPr>
          <w:lang w:eastAsia="zh-CN"/>
        </w:rPr>
        <w:tab/>
        <w:t>The source gNB-DU decides to execute LTM to a candidate target cell.</w:t>
      </w:r>
    </w:p>
    <w:p w14:paraId="61146CED" w14:textId="77777777" w:rsidR="00797559" w:rsidRDefault="00797559" w:rsidP="00797559">
      <w:pPr>
        <w:pStyle w:val="B10"/>
        <w:rPr>
          <w:lang w:eastAsia="zh-CN"/>
        </w:rPr>
      </w:pPr>
      <w:r>
        <w:rPr>
          <w:lang w:eastAsia="zh-CN"/>
        </w:rPr>
        <w:t>18.</w:t>
      </w:r>
      <w:r>
        <w:rPr>
          <w:lang w:eastAsia="zh-CN"/>
        </w:rPr>
        <w:tab/>
        <w:t xml:space="preserve">The source gNB-DU sends </w:t>
      </w:r>
      <w:r>
        <w:rPr>
          <w:rFonts w:eastAsia="SimSun"/>
          <w:lang w:eastAsia="zh-CN"/>
        </w:rPr>
        <w:t xml:space="preserve">the Cell Switch </w:t>
      </w:r>
      <w:r>
        <w:rPr>
          <w:lang w:eastAsia="zh-CN"/>
        </w:rPr>
        <w:t xml:space="preserve">command to the UE. </w:t>
      </w:r>
    </w:p>
    <w:p w14:paraId="67A39FC7" w14:textId="77777777" w:rsidR="00797559" w:rsidRDefault="00797559" w:rsidP="00797559">
      <w:pPr>
        <w:pStyle w:val="B10"/>
        <w:rPr>
          <w:lang w:eastAsia="zh-CN"/>
        </w:rPr>
      </w:pPr>
      <w:r>
        <w:rPr>
          <w:lang w:val="en-US"/>
        </w:rPr>
        <w:t>19.</w:t>
      </w:r>
      <w:r>
        <w:rPr>
          <w:lang w:val="en-US"/>
        </w:rPr>
        <w:tab/>
      </w:r>
      <w:r>
        <w:rPr>
          <w:lang w:eastAsia="zh-CN"/>
        </w:rPr>
        <w:t xml:space="preserve">The </w:t>
      </w:r>
      <w:r>
        <w:rPr>
          <w:lang w:val="en-US" w:eastAsia="zh-CN"/>
        </w:rPr>
        <w:t xml:space="preserve">source </w:t>
      </w:r>
      <w:r>
        <w:rPr>
          <w:lang w:eastAsia="zh-CN"/>
        </w:rPr>
        <w:t xml:space="preserve">gNB-DU </w:t>
      </w:r>
      <w:r>
        <w:rPr>
          <w:rFonts w:hint="eastAsia"/>
        </w:rPr>
        <w:t xml:space="preserve">sends the </w:t>
      </w:r>
      <w:r>
        <w:rPr>
          <w:rFonts w:eastAsia="SimSun"/>
          <w:lang w:eastAsia="zh-CN"/>
        </w:rPr>
        <w:t xml:space="preserve">DU-CU </w:t>
      </w:r>
      <w:r>
        <w:rPr>
          <w:rFonts w:hint="eastAsia"/>
        </w:rPr>
        <w:t xml:space="preserve">CELL </w:t>
      </w:r>
      <w:r>
        <w:rPr>
          <w:rFonts w:eastAsia="SimSun"/>
          <w:lang w:eastAsia="zh-CN"/>
        </w:rPr>
        <w:t>SWITCH</w:t>
      </w:r>
      <w:r>
        <w:rPr>
          <w:rFonts w:eastAsia="SimSun" w:hint="eastAsia"/>
          <w:lang w:eastAsia="zh-CN"/>
        </w:rPr>
        <w:t xml:space="preserve"> </w:t>
      </w:r>
      <w:r>
        <w:rPr>
          <w:rFonts w:hint="eastAsia"/>
        </w:rPr>
        <w:t>NOTIFICATION message to</w:t>
      </w:r>
      <w:r>
        <w:rPr>
          <w:lang w:eastAsia="zh-CN"/>
        </w:rPr>
        <w:t xml:space="preserve"> the gNB-CU </w:t>
      </w:r>
      <w:r>
        <w:rPr>
          <w:rFonts w:hint="eastAsia"/>
        </w:rPr>
        <w:t>to indicate</w:t>
      </w:r>
      <w:r>
        <w:t xml:space="preserve"> </w:t>
      </w:r>
      <w:r>
        <w:rPr>
          <w:lang w:eastAsia="zh-CN"/>
        </w:rPr>
        <w:t xml:space="preserve">the initiation of the </w:t>
      </w:r>
      <w:r>
        <w:rPr>
          <w:rFonts w:eastAsia="SimSun"/>
          <w:lang w:eastAsia="zh-CN"/>
        </w:rPr>
        <w:t xml:space="preserve">Cell Switch </w:t>
      </w:r>
      <w:r>
        <w:rPr>
          <w:lang w:eastAsia="zh-CN"/>
        </w:rPr>
        <w:t>command to the UE</w:t>
      </w:r>
      <w:r>
        <w:rPr>
          <w:rFonts w:eastAsia="SimSun"/>
          <w:lang w:eastAsia="zh-CN"/>
        </w:rPr>
        <w:t>, for which the message</w:t>
      </w:r>
      <w:r>
        <w:rPr>
          <w:lang w:val="en-US" w:eastAsia="zh-CN"/>
        </w:rPr>
        <w:t xml:space="preserve"> includes the target cell ID </w:t>
      </w:r>
      <w:r>
        <w:rPr>
          <w:rFonts w:eastAsia="SimSun" w:hint="eastAsia"/>
          <w:lang w:val="en-US" w:eastAsia="zh-CN"/>
        </w:rPr>
        <w:t xml:space="preserve">and </w:t>
      </w:r>
      <w:r>
        <w:rPr>
          <w:rFonts w:eastAsia="Malgun Gothic" w:hint="eastAsia"/>
          <w:lang w:val="en-US" w:eastAsia="zh-CN"/>
        </w:rPr>
        <w:t>the</w:t>
      </w:r>
      <w:r>
        <w:rPr>
          <w:rFonts w:eastAsia="Malgun Gothic"/>
          <w:lang w:val="en-US" w:eastAsia="zh-CN"/>
        </w:rPr>
        <w:t xml:space="preserve"> TCI state ID</w:t>
      </w:r>
      <w:r>
        <w:rPr>
          <w:lang w:eastAsia="zh-CN"/>
        </w:rPr>
        <w:t>.</w:t>
      </w:r>
    </w:p>
    <w:p w14:paraId="0B3593C7" w14:textId="77777777" w:rsidR="00797559" w:rsidRDefault="00797559" w:rsidP="00797559">
      <w:pPr>
        <w:pStyle w:val="B10"/>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Malgun Gothic" w:hint="eastAsia"/>
          <w:lang w:val="en-US" w:eastAsia="zh-CN"/>
        </w:rPr>
        <w:t xml:space="preserve">the target cell ID and the </w:t>
      </w:r>
      <w:r>
        <w:rPr>
          <w:rFonts w:eastAsia="Malgun Gothic"/>
          <w:lang w:val="en-US" w:eastAsia="zh-CN"/>
        </w:rPr>
        <w:t xml:space="preserve">TCI state ID </w:t>
      </w:r>
      <w:r>
        <w:rPr>
          <w:rFonts w:eastAsia="Malgun Gothic" w:hint="eastAsia"/>
          <w:lang w:val="en-US" w:eastAsia="zh-CN"/>
        </w:rPr>
        <w:t>to the target gNB-DU</w:t>
      </w:r>
      <w:r>
        <w:rPr>
          <w:rFonts w:eastAsia="Malgun Gothic"/>
          <w:lang w:val="en-US"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w:t>
      </w:r>
    </w:p>
    <w:p w14:paraId="2172DDC9" w14:textId="77777777" w:rsidR="00797559" w:rsidRDefault="00797559" w:rsidP="00797559">
      <w:pPr>
        <w:pStyle w:val="B10"/>
        <w:rPr>
          <w:lang w:eastAsia="zh-CN"/>
        </w:rPr>
      </w:pPr>
      <w:r>
        <w:rPr>
          <w:lang w:eastAsia="zh-CN"/>
        </w:rPr>
        <w:t>21.</w:t>
      </w:r>
      <w:r>
        <w:rPr>
          <w:lang w:eastAsia="zh-CN"/>
        </w:rPr>
        <w:tab/>
        <w:t>The target gNB-DU detects the UE access as specified in TS 38.300 [2].</w:t>
      </w:r>
    </w:p>
    <w:p w14:paraId="4EB32D1A" w14:textId="77777777" w:rsidR="00797559" w:rsidRDefault="00797559" w:rsidP="00797559">
      <w:pPr>
        <w:pStyle w:val="B10"/>
        <w:rPr>
          <w:rFonts w:ascii="Times" w:eastAsia="Malgun Gothic" w:hAnsi="Times"/>
          <w:szCs w:val="22"/>
          <w:lang w:eastAsia="zh-CN"/>
        </w:rPr>
      </w:pPr>
      <w:r>
        <w:rPr>
          <w:rFonts w:ascii="Times" w:eastAsia="Malgun Gothic" w:hAnsi="Times"/>
          <w:szCs w:val="22"/>
          <w:lang w:eastAsia="zh-CN"/>
        </w:rPr>
        <w:t>22.</w:t>
      </w:r>
      <w:r>
        <w:rPr>
          <w:rFonts w:ascii="Times" w:eastAsia="Malgun Gothic" w:hAnsi="Times"/>
          <w:szCs w:val="22"/>
          <w:lang w:eastAsia="zh-CN"/>
        </w:rPr>
        <w:tab/>
        <w:t xml:space="preserve">The target gNB-DU sends the ACCESS SUCCESS message to the gNB-CU with the target </w:t>
      </w:r>
      <w:r>
        <w:rPr>
          <w:rFonts w:ascii="Times" w:eastAsia="Malgun Gothic" w:hAnsi="Times" w:hint="eastAsia"/>
          <w:szCs w:val="22"/>
          <w:lang w:val="en-US" w:eastAsia="zh-CN"/>
        </w:rPr>
        <w:t>c</w:t>
      </w:r>
      <w:r>
        <w:rPr>
          <w:rFonts w:ascii="Times" w:eastAsia="Malgun Gothic" w:hAnsi="Times"/>
          <w:szCs w:val="22"/>
          <w:lang w:eastAsia="zh-CN"/>
        </w:rPr>
        <w:t>ell ID.</w:t>
      </w:r>
    </w:p>
    <w:p w14:paraId="4AD62A6B" w14:textId="77777777" w:rsidR="00797559" w:rsidRDefault="00797559" w:rsidP="00797559">
      <w:pPr>
        <w:pStyle w:val="B10"/>
        <w:rPr>
          <w:rFonts w:ascii="Times" w:eastAsia="Malgun Gothic" w:hAnsi="Times"/>
        </w:rPr>
      </w:pPr>
      <w:r>
        <w:rPr>
          <w:rFonts w:ascii="Times" w:eastAsia="Malgun Gothic" w:hAnsi="Times"/>
        </w:rPr>
        <w:t>23.</w:t>
      </w:r>
      <w:r>
        <w:rPr>
          <w:rFonts w:ascii="Times" w:eastAsia="Malgun Gothic" w:hAnsi="Times"/>
        </w:rPr>
        <w:tab/>
        <w:t xml:space="preserve">The UE sends an </w:t>
      </w:r>
      <w:r>
        <w:rPr>
          <w:rFonts w:ascii="Times" w:eastAsia="Malgun Gothic" w:hAnsi="Times"/>
          <w:i/>
        </w:rPr>
        <w:t>RRCReconfigurationComplete</w:t>
      </w:r>
      <w:r>
        <w:rPr>
          <w:rFonts w:ascii="Times" w:eastAsia="Malgun Gothic" w:hAnsi="Times"/>
        </w:rPr>
        <w:t xml:space="preserve"> message to the target gNB-DU.</w:t>
      </w:r>
    </w:p>
    <w:p w14:paraId="15261AE6" w14:textId="77777777" w:rsidR="00797559" w:rsidRDefault="00797559" w:rsidP="00797559">
      <w:pPr>
        <w:pStyle w:val="B10"/>
        <w:rPr>
          <w:lang w:eastAsia="zh-CN"/>
        </w:rPr>
      </w:pPr>
      <w:r>
        <w:rPr>
          <w:rFonts w:ascii="Times" w:eastAsia="Malgun Gothic" w:hAnsi="Times"/>
        </w:rPr>
        <w:t>24.</w:t>
      </w:r>
      <w:r>
        <w:rPr>
          <w:rFonts w:ascii="Times" w:eastAsia="Malgun Gothic" w:hAnsi="Times"/>
        </w:rPr>
        <w:tab/>
        <w:t xml:space="preserve">The target gNB-DU forwards the </w:t>
      </w:r>
      <w:r>
        <w:rPr>
          <w:rFonts w:ascii="Times" w:eastAsia="Malgun Gothic" w:hAnsi="Times"/>
          <w:i/>
        </w:rPr>
        <w:t>RRCReconfigurationComplete</w:t>
      </w:r>
      <w:r>
        <w:rPr>
          <w:rFonts w:ascii="Times" w:eastAsia="Malgun Gothic" w:hAnsi="Times"/>
        </w:rPr>
        <w:t xml:space="preserve"> message to the gNB-CU via an UL RRC MESSAGE TRANSFER message.</w:t>
      </w:r>
    </w:p>
    <w:p w14:paraId="71E29CBA" w14:textId="77777777" w:rsidR="00797559" w:rsidRDefault="00797559" w:rsidP="00797559">
      <w:pPr>
        <w:pStyle w:val="B10"/>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0"/>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798" w:name="_Toc155906842"/>
      <w:r>
        <w:t>8.2.1.6</w:t>
      </w:r>
      <w:r>
        <w:tab/>
        <w:t>LTM with gNB-CU-UP change</w:t>
      </w:r>
      <w:bookmarkEnd w:id="798"/>
    </w:p>
    <w:p w14:paraId="6E8E3088" w14:textId="627D6500" w:rsidR="00797559" w:rsidRDefault="00797559" w:rsidP="00797559">
      <w:pPr>
        <w:rPr>
          <w:lang w:eastAsia="ja-JP"/>
        </w:rPr>
      </w:pPr>
      <w:r>
        <w:rPr>
          <w:lang w:eastAsia="ja-JP"/>
        </w:rPr>
        <w:t>Figure 8.2.1.6-1 shows the procedure used for LTM with the change of gNB-CU-UP within a gNB.</w:t>
      </w:r>
    </w:p>
    <w:p w14:paraId="5FE8CA30" w14:textId="7F98957A" w:rsidR="00797559" w:rsidRDefault="00797559" w:rsidP="00797559">
      <w:pPr>
        <w:pStyle w:val="TH"/>
        <w:rPr>
          <w:lang w:eastAsia="zh-CN"/>
        </w:rPr>
      </w:pPr>
    </w:p>
    <w:p w14:paraId="00A18C27" w14:textId="1BAB596A" w:rsidR="00797559" w:rsidRDefault="00E96140" w:rsidP="00797559">
      <w:pPr>
        <w:pStyle w:val="TF"/>
        <w:spacing w:line="300" w:lineRule="auto"/>
      </w:pPr>
      <w:r>
        <w:object w:dxaOrig="13308" w:dyaOrig="15720" w14:anchorId="2FA58D4E">
          <v:shape id="_x0000_i1041" type="#_x0000_t75" style="width:493.95pt;height:583.55pt" o:ole="">
            <v:imagedata r:id="rId41" o:title=""/>
          </v:shape>
          <o:OLEObject Type="Embed" ProgID="Mscgen.Chart" ShapeID="_x0000_i1041" DrawAspect="Content" ObjectID="_1766598656" r:id="rId42"/>
        </w:object>
      </w:r>
      <w:r w:rsidR="00797559">
        <w:t>Figure 8.2.1.6</w:t>
      </w:r>
      <w:r w:rsidR="000419D6">
        <w:t>-1</w:t>
      </w:r>
      <w:r w:rsidR="00797559">
        <w:t xml:space="preserve"> LTM with the change of gNB-CU-UP</w:t>
      </w:r>
    </w:p>
    <w:p w14:paraId="508A592F" w14:textId="77777777" w:rsidR="00797559" w:rsidRDefault="00797559" w:rsidP="00797559">
      <w:pPr>
        <w:pStyle w:val="B10"/>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0"/>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0"/>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0"/>
        <w:rPr>
          <w:lang w:val="en-US" w:eastAsia="zh-CN"/>
        </w:rPr>
      </w:pPr>
      <w:r>
        <w:rPr>
          <w:lang w:val="en-US" w:eastAsia="zh-CN"/>
        </w:rPr>
        <w:lastRenderedPageBreak/>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0"/>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4C4492D7" w14:textId="77777777" w:rsidR="00797559" w:rsidRDefault="00797559" w:rsidP="00797559">
      <w:pPr>
        <w:pStyle w:val="B10"/>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UE. </w:t>
      </w:r>
    </w:p>
    <w:p w14:paraId="7DC21100" w14:textId="77777777" w:rsidR="00797559" w:rsidRDefault="00797559" w:rsidP="00797559">
      <w:pPr>
        <w:pStyle w:val="B10"/>
        <w:rPr>
          <w:lang w:val="en-US" w:eastAsia="zh-CN"/>
        </w:rPr>
      </w:pPr>
      <w:r>
        <w:rPr>
          <w:lang w:eastAsia="zh-CN"/>
        </w:rPr>
        <w:t>7.</w:t>
      </w:r>
      <w:r>
        <w:rPr>
          <w:lang w:eastAsia="zh-CN"/>
        </w:rPr>
        <w:tab/>
        <w:t>The UE sends the lower layer measurement result to the source gNB-DU, and the source gNB-DU decides to execute LTM to a candidate target cell.</w:t>
      </w:r>
    </w:p>
    <w:p w14:paraId="19133778" w14:textId="77777777" w:rsidR="00797559" w:rsidRDefault="00797559" w:rsidP="00797559">
      <w:pPr>
        <w:pStyle w:val="B10"/>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1143C3D9" w14:textId="77777777" w:rsidR="00797559" w:rsidRDefault="00797559" w:rsidP="00797559">
      <w:pPr>
        <w:pStyle w:val="B10"/>
      </w:pPr>
      <w:r>
        <w:t>9-10.</w:t>
      </w:r>
      <w:r>
        <w:tab/>
        <w:t>The gNB-CU-CP performs the Bearer Context Modification procedure to retrieve the PDCP UL/DL status and to exchange the</w:t>
      </w:r>
      <w:r>
        <w:rPr>
          <w:lang w:val="en-US" w:eastAsia="zh-CN"/>
        </w:rPr>
        <w:t xml:space="preserve"> TNL address information for data forwarding</w:t>
      </w:r>
      <w:r>
        <w:t xml:space="preserve"> for the bearers.</w:t>
      </w:r>
    </w:p>
    <w:p w14:paraId="6FBD19B8" w14:textId="77777777" w:rsidR="00797559" w:rsidRDefault="00797559" w:rsidP="00797559">
      <w:pPr>
        <w:pStyle w:val="B10"/>
      </w:pPr>
      <w:r>
        <w:t>11-12.</w:t>
      </w:r>
      <w:r>
        <w:tab/>
        <w:t>The gNB-CU-CP performs the Bearer Context Modification procedure to send the DL TNL address information for F1-U and the PDCP UP/DL status to the target gNB-CU-UP.</w:t>
      </w:r>
    </w:p>
    <w:p w14:paraId="4490A965" w14:textId="77777777" w:rsidR="00797559" w:rsidRDefault="00797559" w:rsidP="00797559">
      <w:pPr>
        <w:pStyle w:val="B10"/>
      </w:pPr>
      <w:r>
        <w:t>13.</w:t>
      </w:r>
      <w:r>
        <w:tab/>
        <w:t xml:space="preserve">Data Forwarding may be performed from the source gNB-CU-UP to the target gNB-CU-UP. </w:t>
      </w:r>
    </w:p>
    <w:p w14:paraId="7CBF63C6" w14:textId="77777777" w:rsidR="00797559" w:rsidRDefault="00797559" w:rsidP="00797559">
      <w:pPr>
        <w:pStyle w:val="B10"/>
      </w:pPr>
      <w:r>
        <w:rPr>
          <w:rFonts w:hint="eastAsia"/>
        </w:rPr>
        <w:t>1</w:t>
      </w:r>
      <w:r>
        <w:t>4.</w:t>
      </w:r>
      <w:r>
        <w:tab/>
        <w:t>The target gNB-DU detects the UE in the target cell.</w:t>
      </w:r>
    </w:p>
    <w:p w14:paraId="5563AC33" w14:textId="77777777" w:rsidR="00797559" w:rsidRDefault="00797559" w:rsidP="00797559">
      <w:pPr>
        <w:pStyle w:val="B10"/>
      </w:pPr>
      <w:r>
        <w:rPr>
          <w:rFonts w:hint="eastAsia"/>
        </w:rPr>
        <w:t>1</w:t>
      </w:r>
      <w:r>
        <w:t>5.</w:t>
      </w:r>
      <w:r>
        <w:tab/>
        <w:t>The target gNB-DU sends an ACCESS SUCCESS message to the gNB-CU-CP.</w:t>
      </w:r>
    </w:p>
    <w:p w14:paraId="6BD1F15F" w14:textId="77777777" w:rsidR="00797559" w:rsidRDefault="00797559" w:rsidP="00797559">
      <w:pPr>
        <w:pStyle w:val="B10"/>
      </w:pPr>
      <w:r>
        <w:t>16-18.</w:t>
      </w:r>
      <w:r>
        <w:tab/>
        <w:t>Path Switch procedure is performed to update the DL TNL address information for the NG-U towards the core network.</w:t>
      </w:r>
    </w:p>
    <w:p w14:paraId="4AE7E852" w14:textId="7025C956" w:rsidR="00797559" w:rsidRDefault="00797559" w:rsidP="00797559">
      <w:pPr>
        <w:pStyle w:val="B10"/>
      </w:pPr>
      <w:r>
        <w:t>19-20.</w:t>
      </w:r>
      <w:r>
        <w:tab/>
        <w:t>Bearer Context Release procedure may be performed to release the UE context in the source gNB-DU.</w:t>
      </w:r>
    </w:p>
    <w:p w14:paraId="25C4F5B3" w14:textId="77777777" w:rsidR="00373621" w:rsidRPr="00B8401F" w:rsidRDefault="00373621" w:rsidP="00371D61">
      <w:pPr>
        <w:pStyle w:val="Heading3"/>
        <w:rPr>
          <w:lang w:eastAsia="zh-CN"/>
        </w:rPr>
      </w:pPr>
      <w:bookmarkStart w:id="799" w:name="_CR8_2_2"/>
      <w:bookmarkStart w:id="800" w:name="_Toc45104764"/>
      <w:bookmarkStart w:id="801" w:name="_Toc45883247"/>
      <w:bookmarkStart w:id="802" w:name="_Toc51763528"/>
      <w:bookmarkStart w:id="803" w:name="_Toc52266343"/>
      <w:bookmarkStart w:id="804" w:name="_Toc64445121"/>
      <w:bookmarkStart w:id="805" w:name="_Toc73980480"/>
      <w:bookmarkStart w:id="806" w:name="_Toc88651176"/>
      <w:bookmarkStart w:id="807" w:name="_Toc98351716"/>
      <w:bookmarkStart w:id="808" w:name="_Toc98748014"/>
      <w:bookmarkStart w:id="809" w:name="_Toc105704401"/>
      <w:bookmarkStart w:id="810" w:name="_Toc106108519"/>
      <w:bookmarkStart w:id="811" w:name="_Toc107829491"/>
      <w:bookmarkStart w:id="812" w:name="_Toc112703250"/>
      <w:bookmarkStart w:id="813" w:name="_Toc155906843"/>
      <w:bookmarkEnd w:id="799"/>
      <w:r w:rsidRPr="00B8401F">
        <w:t>8.2.2</w:t>
      </w:r>
      <w:r w:rsidRPr="00B8401F">
        <w:tab/>
        <w:t>EN-DC Mobility</w:t>
      </w:r>
      <w:bookmarkEnd w:id="786"/>
      <w:bookmarkEnd w:id="787"/>
      <w:bookmarkEnd w:id="788"/>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10129691" w14:textId="77777777" w:rsidR="00373621" w:rsidRPr="00B8401F" w:rsidRDefault="00373621" w:rsidP="00371D61">
      <w:pPr>
        <w:pStyle w:val="Heading4"/>
        <w:ind w:leftChars="-9" w:left="1400"/>
        <w:rPr>
          <w:lang w:eastAsia="ja-JP"/>
        </w:rPr>
      </w:pPr>
      <w:bookmarkStart w:id="814" w:name="_CR8_2_2_1"/>
      <w:bookmarkStart w:id="815" w:name="_Toc13919132"/>
      <w:bookmarkStart w:id="816" w:name="_Toc29391497"/>
      <w:bookmarkStart w:id="817" w:name="_Toc36560528"/>
      <w:bookmarkStart w:id="818" w:name="_Toc45104765"/>
      <w:bookmarkStart w:id="819" w:name="_Toc45883248"/>
      <w:bookmarkStart w:id="820" w:name="_Toc51763529"/>
      <w:bookmarkStart w:id="821" w:name="_Toc52266344"/>
      <w:bookmarkStart w:id="822" w:name="_Toc64445122"/>
      <w:bookmarkStart w:id="823" w:name="_Toc73980481"/>
      <w:bookmarkStart w:id="824" w:name="_Toc88651177"/>
      <w:bookmarkStart w:id="825" w:name="_Toc98351717"/>
      <w:bookmarkStart w:id="826" w:name="_Toc98748015"/>
      <w:bookmarkStart w:id="827" w:name="_Toc105704402"/>
      <w:bookmarkStart w:id="828" w:name="_Toc106108520"/>
      <w:bookmarkStart w:id="829" w:name="_Toc107829492"/>
      <w:bookmarkStart w:id="830" w:name="_Toc112703251"/>
      <w:bookmarkStart w:id="831" w:name="_Toc155906844"/>
      <w:bookmarkEnd w:id="814"/>
      <w:r w:rsidRPr="00B8401F">
        <w:t>8.2.2.1</w:t>
      </w:r>
      <w:r w:rsidRPr="00B8401F">
        <w:tab/>
        <w:t>Inter-gNB-DU Mobility using MCG SRB</w: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7pt;height:403.55pt" o:ole="">
            <v:imagedata r:id="rId43" o:title=""/>
          </v:shape>
          <o:OLEObject Type="Embed" ProgID="Visio.Drawing.11" ShapeID="_x0000_i1042" DrawAspect="Content" ObjectID="_1766598657" r:id="rId44"/>
        </w:object>
      </w:r>
    </w:p>
    <w:p w14:paraId="30E2EF2F" w14:textId="77777777" w:rsidR="00373621" w:rsidRPr="00B8401F" w:rsidRDefault="00373621" w:rsidP="00371D61">
      <w:pPr>
        <w:pStyle w:val="TF"/>
      </w:pPr>
      <w:bookmarkStart w:id="832" w:name="_CRFigure8_2_2_11"/>
      <w:r w:rsidRPr="00B8401F">
        <w:t xml:space="preserve">Figure </w:t>
      </w:r>
      <w:bookmarkEnd w:id="832"/>
      <w:r w:rsidRPr="00B8401F">
        <w:t>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833" w:name="_CR8_2_2_2"/>
      <w:bookmarkStart w:id="834" w:name="_Toc13919133"/>
      <w:bookmarkStart w:id="835" w:name="_Toc29391498"/>
      <w:bookmarkStart w:id="836" w:name="_Toc36560529"/>
      <w:bookmarkStart w:id="837" w:name="_Toc45104766"/>
      <w:bookmarkStart w:id="838" w:name="_Toc45883249"/>
      <w:bookmarkStart w:id="839" w:name="_Toc51763530"/>
      <w:bookmarkStart w:id="840" w:name="_Toc52266345"/>
      <w:bookmarkStart w:id="841" w:name="_Toc64445123"/>
      <w:bookmarkStart w:id="842" w:name="_Toc73980482"/>
      <w:bookmarkStart w:id="843" w:name="_Toc88651178"/>
      <w:bookmarkStart w:id="844" w:name="_Toc98351718"/>
      <w:bookmarkStart w:id="845" w:name="_Toc98748016"/>
      <w:bookmarkStart w:id="846" w:name="_Toc105704403"/>
      <w:bookmarkStart w:id="847" w:name="_Toc106108521"/>
      <w:bookmarkStart w:id="848" w:name="_Toc107829493"/>
      <w:bookmarkStart w:id="849" w:name="_Toc112703252"/>
      <w:bookmarkStart w:id="850" w:name="_Toc155906845"/>
      <w:bookmarkEnd w:id="833"/>
      <w:r w:rsidRPr="00B8401F">
        <w:t>8.2.2.2</w:t>
      </w:r>
      <w:r w:rsidRPr="00B8401F">
        <w:tab/>
        <w:t>Inter-gNB-DU Mobility using SCG SRB (SRB3)</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851" w:name="_CR8_2_2_3"/>
      <w:bookmarkStart w:id="852" w:name="_Toc45104767"/>
      <w:bookmarkStart w:id="853" w:name="_Toc45883250"/>
      <w:bookmarkStart w:id="854" w:name="_Toc51763531"/>
      <w:bookmarkStart w:id="855" w:name="_Toc52266346"/>
      <w:bookmarkStart w:id="856" w:name="_Toc64445124"/>
      <w:bookmarkStart w:id="857" w:name="_Toc73980483"/>
      <w:bookmarkStart w:id="858" w:name="_Toc88651179"/>
      <w:bookmarkStart w:id="859" w:name="_Toc98351719"/>
      <w:bookmarkStart w:id="860" w:name="_Toc98748017"/>
      <w:bookmarkStart w:id="861" w:name="_Toc105704404"/>
      <w:bookmarkStart w:id="862" w:name="_Toc106108522"/>
      <w:bookmarkStart w:id="863" w:name="_Toc107829494"/>
      <w:bookmarkStart w:id="864" w:name="_Toc112703253"/>
      <w:bookmarkStart w:id="865" w:name="_Toc155906846"/>
      <w:bookmarkStart w:id="866" w:name="_Toc13919134"/>
      <w:bookmarkStart w:id="867" w:name="_Toc29391499"/>
      <w:bookmarkStart w:id="868" w:name="_Toc36560530"/>
      <w:bookmarkEnd w:id="851"/>
      <w:r>
        <w:t>8.2.2.3</w:t>
      </w:r>
      <w:r>
        <w:tab/>
        <w:t>Inter-gNB-DU Conditional PSCell Change using MCG SRB without MN negotiation</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8pt;height:488.95pt" o:ole="">
            <v:imagedata r:id="rId45" o:title=""/>
          </v:shape>
          <o:OLEObject Type="Embed" ProgID="Visio.Drawing.11" ShapeID="_x0000_i1043" DrawAspect="Content" ObjectID="_1766598658" r:id="rId46"/>
        </w:object>
      </w:r>
    </w:p>
    <w:p w14:paraId="0E8C74FA" w14:textId="77777777" w:rsidR="004003D2" w:rsidRDefault="004003D2" w:rsidP="004003D2">
      <w:pPr>
        <w:pStyle w:val="TF"/>
      </w:pPr>
      <w:bookmarkStart w:id="869" w:name="_CRFigure8_2_2_31"/>
      <w:r>
        <w:t xml:space="preserve">Figure </w:t>
      </w:r>
      <w:bookmarkEnd w:id="869"/>
      <w:r>
        <w:t>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lastRenderedPageBreak/>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870" w:name="_CR8_2_3"/>
      <w:bookmarkStart w:id="871" w:name="_Toc45104768"/>
      <w:bookmarkStart w:id="872" w:name="_Toc45883251"/>
      <w:bookmarkStart w:id="873" w:name="_Toc51763532"/>
      <w:bookmarkStart w:id="874" w:name="_Toc52266347"/>
      <w:bookmarkStart w:id="875" w:name="_Toc64445125"/>
      <w:bookmarkStart w:id="876" w:name="_Toc73980484"/>
      <w:bookmarkStart w:id="877" w:name="_Toc88651180"/>
      <w:bookmarkStart w:id="878" w:name="_Toc98351720"/>
      <w:bookmarkStart w:id="879" w:name="_Toc98748018"/>
      <w:bookmarkStart w:id="880" w:name="_Toc105704405"/>
      <w:bookmarkStart w:id="881" w:name="_Toc106108523"/>
      <w:bookmarkStart w:id="882" w:name="_Toc107829495"/>
      <w:bookmarkStart w:id="883" w:name="_Toc112703254"/>
      <w:bookmarkStart w:id="884" w:name="_Toc155906847"/>
      <w:bookmarkEnd w:id="870"/>
      <w:r>
        <w:rPr>
          <w:rFonts w:eastAsia="Malgun Gothic"/>
        </w:rPr>
        <w:t>8.2.3</w:t>
      </w:r>
      <w:r>
        <w:rPr>
          <w:rFonts w:eastAsia="Malgun Gothic"/>
        </w:rPr>
        <w:tab/>
      </w:r>
      <w:bookmarkStart w:id="885" w:name="OLE_LINK12"/>
      <w:r>
        <w:rPr>
          <w:rFonts w:eastAsia="Malgun Gothic"/>
        </w:rPr>
        <w:t>Intra-CU topology adaptation procedure</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19420549" w14:textId="77777777" w:rsidR="00C0516C" w:rsidRPr="00325D12" w:rsidRDefault="00C0516C" w:rsidP="00325D12">
      <w:pPr>
        <w:pStyle w:val="Heading4"/>
        <w:ind w:leftChars="-9" w:left="1400"/>
      </w:pPr>
      <w:bookmarkStart w:id="886" w:name="_CR8_2_3_1"/>
      <w:bookmarkStart w:id="887" w:name="_Toc45104769"/>
      <w:bookmarkStart w:id="888" w:name="_Toc45883252"/>
      <w:bookmarkStart w:id="889" w:name="_Toc51763533"/>
      <w:bookmarkStart w:id="890" w:name="_Toc52266348"/>
      <w:bookmarkStart w:id="891" w:name="_Toc64445126"/>
      <w:bookmarkStart w:id="892" w:name="_Toc73980485"/>
      <w:bookmarkStart w:id="893" w:name="_Toc88651181"/>
      <w:bookmarkStart w:id="894" w:name="_Toc98351721"/>
      <w:bookmarkStart w:id="895" w:name="_Toc98748019"/>
      <w:bookmarkStart w:id="896" w:name="_Toc105704406"/>
      <w:bookmarkStart w:id="897" w:name="_Toc106108524"/>
      <w:bookmarkStart w:id="898" w:name="_Toc107829496"/>
      <w:bookmarkStart w:id="899" w:name="_Toc112703255"/>
      <w:bookmarkStart w:id="900" w:name="_Toc155906848"/>
      <w:bookmarkEnd w:id="886"/>
      <w:r>
        <w:t>8.2.3.1</w:t>
      </w:r>
      <w:r>
        <w:tab/>
        <w:t>Intra-CU topology adaptation procedure in SA</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bookmarkEnd w:id="885"/>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4pt;height:375.05pt" o:ole="">
            <v:imagedata r:id="rId47" o:title=""/>
          </v:shape>
          <o:OLEObject Type="Embed" ProgID="Mscgen.Chart" ShapeID="_x0000_i1044" DrawAspect="Content" ObjectID="_1766598659" r:id="rId48"/>
        </w:object>
      </w:r>
    </w:p>
    <w:p w14:paraId="6D657C5B" w14:textId="77777777" w:rsidR="00C0516C" w:rsidRDefault="00C0516C" w:rsidP="00325D12">
      <w:pPr>
        <w:pStyle w:val="TF"/>
      </w:pPr>
      <w:bookmarkStart w:id="901" w:name="_CRFigure8_2_3_11"/>
      <w:bookmarkStart w:id="902" w:name="OLE_LINK3"/>
      <w:bookmarkStart w:id="903" w:name="_Hlk16780442"/>
      <w:r>
        <w:t xml:space="preserve">Figure </w:t>
      </w:r>
      <w:bookmarkEnd w:id="901"/>
      <w:r>
        <w:t>8.2.3.1-1</w:t>
      </w:r>
      <w:bookmarkEnd w:id="902"/>
      <w:r>
        <w:t>: IAB intra-CU topology adaptation procedure</w:t>
      </w:r>
    </w:p>
    <w:bookmarkEnd w:id="903"/>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904"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04"/>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05" w:name="_CR8_2_3_2"/>
      <w:bookmarkStart w:id="906" w:name="_Toc45104770"/>
      <w:bookmarkStart w:id="907" w:name="_Toc45883253"/>
      <w:bookmarkStart w:id="908" w:name="_Toc51763534"/>
      <w:bookmarkStart w:id="909" w:name="_Toc52266349"/>
      <w:bookmarkStart w:id="910" w:name="_Toc64445127"/>
      <w:bookmarkStart w:id="911" w:name="_Toc73980486"/>
      <w:bookmarkStart w:id="912" w:name="_Toc88651182"/>
      <w:bookmarkStart w:id="913" w:name="_Toc98351722"/>
      <w:bookmarkStart w:id="914" w:name="_Toc98748020"/>
      <w:bookmarkStart w:id="915" w:name="_Toc105704407"/>
      <w:bookmarkStart w:id="916" w:name="_Toc106108525"/>
      <w:bookmarkStart w:id="917" w:name="_Toc107829497"/>
      <w:bookmarkStart w:id="918" w:name="_Toc112703256"/>
      <w:bookmarkStart w:id="919" w:name="_Toc155906849"/>
      <w:bookmarkEnd w:id="905"/>
      <w:r>
        <w:t>8.2.3.2</w:t>
      </w:r>
      <w:r>
        <w:tab/>
        <w:t>Intra-CU topology adaptation procedure in NSA using MCG SRB</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2pt;height:407.7pt" o:ole="">
            <v:imagedata r:id="rId49" o:title=""/>
          </v:shape>
          <o:OLEObject Type="Embed" ProgID="Mscgen.Chart" ShapeID="_x0000_i1045" DrawAspect="Content" ObjectID="_1766598660" r:id="rId50"/>
        </w:object>
      </w:r>
    </w:p>
    <w:p w14:paraId="539932A8" w14:textId="77777777" w:rsidR="007B62F3" w:rsidRDefault="007B62F3" w:rsidP="00325D12">
      <w:pPr>
        <w:pStyle w:val="TF"/>
      </w:pPr>
      <w:bookmarkStart w:id="920" w:name="_CRFigure8_2_3_21"/>
      <w:r>
        <w:t xml:space="preserve">Figure </w:t>
      </w:r>
      <w:bookmarkEnd w:id="920"/>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21" w:name="_CR8_2_3_3"/>
      <w:bookmarkStart w:id="922" w:name="_Toc45104771"/>
      <w:bookmarkStart w:id="923" w:name="_Toc45883254"/>
      <w:bookmarkStart w:id="924" w:name="_Toc51763535"/>
      <w:bookmarkStart w:id="925" w:name="_Toc52266350"/>
      <w:bookmarkStart w:id="926" w:name="_Toc64445128"/>
      <w:bookmarkStart w:id="927" w:name="_Toc73980487"/>
      <w:bookmarkStart w:id="928" w:name="_Toc88651183"/>
      <w:bookmarkStart w:id="929" w:name="_Toc98351723"/>
      <w:bookmarkStart w:id="930" w:name="_Toc98748021"/>
      <w:bookmarkStart w:id="931" w:name="_Toc105704408"/>
      <w:bookmarkStart w:id="932" w:name="_Toc106108526"/>
      <w:bookmarkStart w:id="933" w:name="_Toc107829498"/>
      <w:bookmarkStart w:id="934" w:name="_Toc112703257"/>
      <w:bookmarkStart w:id="935" w:name="_Toc155906850"/>
      <w:bookmarkEnd w:id="921"/>
      <w:r>
        <w:t>8.2.3.3</w:t>
      </w:r>
      <w:r>
        <w:tab/>
        <w:t>Intra-CU topology adaptation procedure in NSA using SCG SRB (SRB3)</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36" w:name="_CR8_2_4"/>
      <w:bookmarkStart w:id="937" w:name="_Toc45104772"/>
      <w:bookmarkStart w:id="938" w:name="_Toc45883255"/>
      <w:bookmarkStart w:id="939" w:name="_Toc51763536"/>
      <w:bookmarkStart w:id="940" w:name="_Toc52266351"/>
      <w:bookmarkStart w:id="941" w:name="_Toc64445129"/>
      <w:bookmarkStart w:id="942" w:name="_Toc73980488"/>
      <w:bookmarkStart w:id="943" w:name="_Toc88651184"/>
      <w:bookmarkStart w:id="944" w:name="_Toc98351724"/>
      <w:bookmarkStart w:id="945" w:name="_Toc98748022"/>
      <w:bookmarkStart w:id="946" w:name="_Toc105704409"/>
      <w:bookmarkStart w:id="947" w:name="_Toc106108527"/>
      <w:bookmarkStart w:id="948" w:name="_Toc107829499"/>
      <w:bookmarkStart w:id="949" w:name="_Toc112703258"/>
      <w:bookmarkStart w:id="950" w:name="_Toc155906851"/>
      <w:bookmarkEnd w:id="936"/>
      <w:r>
        <w:rPr>
          <w:rFonts w:eastAsia="Malgun Gothic"/>
        </w:rPr>
        <w:t>8.2.4</w:t>
      </w:r>
      <w:r>
        <w:rPr>
          <w:rFonts w:eastAsia="Malgun Gothic"/>
        </w:rPr>
        <w:tab/>
        <w:t>Intra-CU topological redundancy procedure</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35pt;height:291.35pt" o:ole="">
            <v:imagedata r:id="rId51" o:title=""/>
          </v:shape>
          <o:OLEObject Type="Embed" ProgID="Visio.Drawing.11" ShapeID="_x0000_i1046" DrawAspect="Content" ObjectID="_1766598661" r:id="rId52"/>
        </w:object>
      </w:r>
    </w:p>
    <w:p w14:paraId="3DFDECC6" w14:textId="77777777" w:rsidR="007B62F3" w:rsidRDefault="007B62F3" w:rsidP="00325D12">
      <w:pPr>
        <w:pStyle w:val="TF"/>
        <w:rPr>
          <w:lang w:eastAsia="en-US"/>
        </w:rPr>
      </w:pPr>
      <w:bookmarkStart w:id="951" w:name="_CRFigure8_2_41"/>
      <w:r>
        <w:t xml:space="preserve">Figure </w:t>
      </w:r>
      <w:bookmarkEnd w:id="951"/>
      <w:r>
        <w:t>8.2.4-1: Example for IAB topology with two redundant paths</w:t>
      </w:r>
    </w:p>
    <w:bookmarkStart w:id="952"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1.4pt;height:337.4pt" o:ole="">
            <v:imagedata r:id="rId53" o:title=""/>
          </v:shape>
          <o:OLEObject Type="Embed" ProgID="Mscgen.Chart" ShapeID="_x0000_i1047" DrawAspect="Content" ObjectID="_1766598662" r:id="rId54"/>
        </w:object>
      </w:r>
    </w:p>
    <w:p w14:paraId="003CFC85" w14:textId="77777777" w:rsidR="007B62F3" w:rsidRDefault="007B62F3" w:rsidP="00325D12">
      <w:pPr>
        <w:pStyle w:val="TF"/>
      </w:pPr>
      <w:r>
        <w:t xml:space="preserve"> </w:t>
      </w:r>
      <w:bookmarkStart w:id="953" w:name="_CRFigure8_2_42"/>
      <w:r>
        <w:t xml:space="preserve">Figure </w:t>
      </w:r>
      <w:bookmarkEnd w:id="953"/>
      <w:r>
        <w:t>8.2.4-2: Procedure for establishment of redundant path in IAB topology</w:t>
      </w:r>
    </w:p>
    <w:bookmarkEnd w:id="952"/>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54" w:name="_Hlk25062182"/>
      <w:r>
        <w:rPr>
          <w:bCs/>
        </w:rPr>
        <w:t>Steps 12 and 13 can be performed for a subset of UE bearers, e.g., to balance the load between the first and the second path.</w:t>
      </w:r>
    </w:p>
    <w:bookmarkEnd w:id="954"/>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55" w:name="_CR8_2_5"/>
      <w:bookmarkStart w:id="956" w:name="_Toc45104773"/>
      <w:bookmarkStart w:id="957" w:name="_Toc45883256"/>
      <w:bookmarkStart w:id="958" w:name="_Toc51763537"/>
      <w:bookmarkStart w:id="959" w:name="_Toc52266352"/>
      <w:bookmarkStart w:id="960" w:name="_Toc64445130"/>
      <w:bookmarkStart w:id="961" w:name="_Toc73980489"/>
      <w:bookmarkStart w:id="962" w:name="_Toc88651185"/>
      <w:bookmarkStart w:id="963" w:name="_Toc98351725"/>
      <w:bookmarkStart w:id="964" w:name="_Toc98748023"/>
      <w:bookmarkStart w:id="965" w:name="_Toc105704410"/>
      <w:bookmarkStart w:id="966" w:name="_Toc106108528"/>
      <w:bookmarkStart w:id="967" w:name="_Toc107829500"/>
      <w:bookmarkStart w:id="968" w:name="_Toc112703259"/>
      <w:bookmarkStart w:id="969" w:name="_Toc155906852"/>
      <w:bookmarkEnd w:id="955"/>
      <w:r w:rsidRPr="006922F5">
        <w:rPr>
          <w:rFonts w:eastAsia="Malgun Gothic"/>
        </w:rPr>
        <w:t>8.2.5</w:t>
      </w:r>
      <w:r w:rsidR="006922F5">
        <w:rPr>
          <w:rFonts w:eastAsia="Malgun Gothic"/>
        </w:rPr>
        <w:tab/>
      </w:r>
      <w:r w:rsidRPr="006922F5">
        <w:rPr>
          <w:rFonts w:eastAsia="Malgun Gothic"/>
        </w:rPr>
        <w:t>Intra-CU Backhaul RLF recovery for IAB-nodes in SA mode</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70" w:name="OLE_LINK161"/>
      <w:r>
        <w:rPr>
          <w:lang w:eastAsia="ja-JP"/>
        </w:rPr>
        <w:t xml:space="preserve"> 38.331</w:t>
      </w:r>
      <w:bookmarkEnd w:id="970"/>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971"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8" type="#_x0000_t75" style="width:481.4pt;height:159.05pt" o:ole="">
            <v:imagedata r:id="rId55" o:title=""/>
          </v:shape>
          <o:OLEObject Type="Embed" ProgID="Mscgen.Chart" ShapeID="_x0000_i1048" DrawAspect="Content" ObjectID="_1766598663" r:id="rId56"/>
        </w:object>
      </w:r>
      <w:bookmarkEnd w:id="971"/>
      <w:r>
        <w:t xml:space="preserve"> </w:t>
      </w:r>
    </w:p>
    <w:p w14:paraId="39776A73" w14:textId="77777777" w:rsidR="007B62F3" w:rsidRDefault="007B62F3" w:rsidP="00325D12">
      <w:pPr>
        <w:pStyle w:val="TF"/>
      </w:pPr>
      <w:bookmarkStart w:id="972" w:name="_CRFigure8_2_51"/>
      <w:r>
        <w:t xml:space="preserve">Figure </w:t>
      </w:r>
      <w:bookmarkEnd w:id="972"/>
      <w:r>
        <w:t>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73" w:name="_CR8_3"/>
      <w:bookmarkStart w:id="974" w:name="_Toc45104774"/>
      <w:bookmarkStart w:id="975" w:name="_Toc45883257"/>
      <w:bookmarkStart w:id="976" w:name="_Toc51763538"/>
      <w:bookmarkStart w:id="977" w:name="_Toc52266353"/>
      <w:bookmarkStart w:id="978" w:name="_Toc64445131"/>
      <w:bookmarkStart w:id="979" w:name="_Toc73980490"/>
      <w:bookmarkStart w:id="980" w:name="_Toc88651186"/>
      <w:bookmarkStart w:id="981" w:name="_Toc98351726"/>
      <w:bookmarkStart w:id="982" w:name="_Toc98748024"/>
      <w:bookmarkStart w:id="983" w:name="_Toc105704411"/>
      <w:bookmarkStart w:id="984" w:name="_Toc106108529"/>
      <w:bookmarkStart w:id="985" w:name="_Toc107829501"/>
      <w:bookmarkStart w:id="986" w:name="_Toc112703260"/>
      <w:bookmarkStart w:id="987" w:name="_Toc155906853"/>
      <w:bookmarkEnd w:id="973"/>
      <w:r w:rsidRPr="00B8401F">
        <w:lastRenderedPageBreak/>
        <w:t>8.3</w:t>
      </w:r>
      <w:r w:rsidRPr="00B8401F">
        <w:tab/>
        <w:t>Mechanism of centralized retransmission of lost PDUs</w:t>
      </w:r>
      <w:bookmarkEnd w:id="866"/>
      <w:bookmarkEnd w:id="867"/>
      <w:bookmarkEnd w:id="868"/>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139295A0" w14:textId="77777777" w:rsidR="00373621" w:rsidRPr="00B8401F" w:rsidRDefault="00373621" w:rsidP="00371D61">
      <w:pPr>
        <w:pStyle w:val="Heading3"/>
      </w:pPr>
      <w:bookmarkStart w:id="988" w:name="_CR8_3_1"/>
      <w:bookmarkStart w:id="989" w:name="_Toc13919135"/>
      <w:bookmarkStart w:id="990" w:name="_Toc29391500"/>
      <w:bookmarkStart w:id="991" w:name="_Toc36560531"/>
      <w:bookmarkStart w:id="992" w:name="_Toc45104775"/>
      <w:bookmarkStart w:id="993" w:name="_Toc45883258"/>
      <w:bookmarkStart w:id="994" w:name="_Toc51763539"/>
      <w:bookmarkStart w:id="995" w:name="_Toc52266354"/>
      <w:bookmarkStart w:id="996" w:name="_Toc64445132"/>
      <w:bookmarkStart w:id="997" w:name="_Toc73980491"/>
      <w:bookmarkStart w:id="998" w:name="_Toc88651187"/>
      <w:bookmarkStart w:id="999" w:name="_Toc98351727"/>
      <w:bookmarkStart w:id="1000" w:name="_Toc98748025"/>
      <w:bookmarkStart w:id="1001" w:name="_Toc105704412"/>
      <w:bookmarkStart w:id="1002" w:name="_Toc106108530"/>
      <w:bookmarkStart w:id="1003" w:name="_Toc107829502"/>
      <w:bookmarkStart w:id="1004" w:name="_Toc112703261"/>
      <w:bookmarkStart w:id="1005" w:name="_Toc155906854"/>
      <w:bookmarkEnd w:id="988"/>
      <w:r w:rsidRPr="00B8401F">
        <w:t>8.3.1</w:t>
      </w:r>
      <w:r w:rsidRPr="00B8401F">
        <w:tab/>
        <w:t>Centralized Retransmission in Intra gNB-CU Cases</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4.45pt;height:322.35pt" o:ole="">
            <v:imagedata r:id="rId57" o:title=""/>
          </v:shape>
          <o:OLEObject Type="Embed" ProgID="Visio.Drawing.11" ShapeID="_x0000_i1049" DrawAspect="Content" ObjectID="_1766598664" r:id="rId58"/>
        </w:object>
      </w:r>
    </w:p>
    <w:p w14:paraId="7CCA3F28" w14:textId="77777777" w:rsidR="00373621" w:rsidRPr="00B8401F" w:rsidRDefault="00373621" w:rsidP="00371D61">
      <w:pPr>
        <w:pStyle w:val="TF"/>
      </w:pPr>
      <w:bookmarkStart w:id="1006" w:name="_CRFigure8_3_11"/>
      <w:r w:rsidRPr="00B8401F">
        <w:t xml:space="preserve">Figure </w:t>
      </w:r>
      <w:bookmarkEnd w:id="1006"/>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07" w:name="_CR8_4"/>
      <w:bookmarkStart w:id="1008" w:name="_Toc13919136"/>
      <w:bookmarkStart w:id="1009" w:name="_Toc29391501"/>
      <w:bookmarkStart w:id="1010" w:name="_Toc36560532"/>
      <w:bookmarkStart w:id="1011" w:name="_Toc45104776"/>
      <w:bookmarkStart w:id="1012" w:name="_Toc45883259"/>
      <w:bookmarkStart w:id="1013" w:name="_Toc51763540"/>
      <w:bookmarkStart w:id="1014" w:name="_Toc52266355"/>
      <w:bookmarkStart w:id="1015" w:name="_Toc64445133"/>
      <w:bookmarkStart w:id="1016" w:name="_Toc73980492"/>
      <w:bookmarkStart w:id="1017" w:name="_Toc88651188"/>
      <w:bookmarkStart w:id="1018" w:name="_Toc98351728"/>
      <w:bookmarkStart w:id="1019" w:name="_Toc98748026"/>
      <w:bookmarkStart w:id="1020" w:name="_Toc105704413"/>
      <w:bookmarkStart w:id="1021" w:name="_Toc106108531"/>
      <w:bookmarkStart w:id="1022" w:name="_Toc107829503"/>
      <w:bookmarkStart w:id="1023" w:name="_Toc112703262"/>
      <w:bookmarkStart w:id="1024" w:name="_Toc155906855"/>
      <w:bookmarkEnd w:id="1007"/>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52E60F22" w14:textId="77777777" w:rsidR="00373621" w:rsidRPr="00B8401F" w:rsidRDefault="00373621" w:rsidP="00371D61">
      <w:pPr>
        <w:pStyle w:val="Heading3"/>
        <w:rPr>
          <w:rFonts w:eastAsia="SimSun"/>
          <w:lang w:eastAsia="zh-CN"/>
        </w:rPr>
      </w:pPr>
      <w:bookmarkStart w:id="1025" w:name="_CR8_4_1"/>
      <w:bookmarkStart w:id="1026" w:name="_Toc13919137"/>
      <w:bookmarkStart w:id="1027" w:name="_Toc29391502"/>
      <w:bookmarkStart w:id="1028" w:name="_Toc36560533"/>
      <w:bookmarkStart w:id="1029" w:name="_Toc45104777"/>
      <w:bookmarkStart w:id="1030" w:name="_Toc45883260"/>
      <w:bookmarkStart w:id="1031" w:name="_Toc51763541"/>
      <w:bookmarkStart w:id="1032" w:name="_Toc52266356"/>
      <w:bookmarkStart w:id="1033" w:name="_Toc64445134"/>
      <w:bookmarkStart w:id="1034" w:name="_Toc73980493"/>
      <w:bookmarkStart w:id="1035" w:name="_Toc88651189"/>
      <w:bookmarkStart w:id="1036" w:name="_Toc98351729"/>
      <w:bookmarkStart w:id="1037" w:name="_Toc98748027"/>
      <w:bookmarkStart w:id="1038" w:name="_Toc105704414"/>
      <w:bookmarkStart w:id="1039" w:name="_Toc106108532"/>
      <w:bookmarkStart w:id="1040" w:name="_Toc107829504"/>
      <w:bookmarkStart w:id="1041" w:name="_Toc112703263"/>
      <w:bookmarkStart w:id="1042" w:name="_Toc155906856"/>
      <w:bookmarkEnd w:id="1025"/>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5EDF6CAF" w14:textId="77777777" w:rsidR="00373621" w:rsidRPr="00B8401F" w:rsidRDefault="00373621" w:rsidP="00371D61">
      <w:pPr>
        <w:pStyle w:val="Heading4"/>
        <w:ind w:leftChars="-9" w:left="1400"/>
        <w:rPr>
          <w:rFonts w:eastAsia="SimSun"/>
          <w:lang w:eastAsia="zh-CN"/>
        </w:rPr>
      </w:pPr>
      <w:bookmarkStart w:id="1043" w:name="_CR8_4_1_1"/>
      <w:bookmarkStart w:id="1044" w:name="_Toc13919138"/>
      <w:bookmarkStart w:id="1045" w:name="_Toc29391503"/>
      <w:bookmarkStart w:id="1046" w:name="_Toc36560534"/>
      <w:bookmarkStart w:id="1047" w:name="_Toc45104778"/>
      <w:bookmarkStart w:id="1048" w:name="_Toc45883261"/>
      <w:bookmarkStart w:id="1049" w:name="_Toc51763542"/>
      <w:bookmarkStart w:id="1050" w:name="_Toc52266357"/>
      <w:bookmarkStart w:id="1051" w:name="_Toc64445135"/>
      <w:bookmarkStart w:id="1052" w:name="_Toc73980494"/>
      <w:bookmarkStart w:id="1053" w:name="_Toc88651190"/>
      <w:bookmarkStart w:id="1054" w:name="_Toc98351730"/>
      <w:bookmarkStart w:id="1055" w:name="_Toc98748028"/>
      <w:bookmarkStart w:id="1056" w:name="_Toc105704415"/>
      <w:bookmarkStart w:id="1057" w:name="_Toc106108533"/>
      <w:bookmarkStart w:id="1058" w:name="_Toc107829505"/>
      <w:bookmarkStart w:id="1059" w:name="_Toc112703264"/>
      <w:bookmarkStart w:id="1060" w:name="_Toc155906857"/>
      <w:bookmarkEnd w:id="1043"/>
      <w:r w:rsidRPr="00B8401F">
        <w:rPr>
          <w:rFonts w:eastAsia="SimSun" w:hint="eastAsia"/>
          <w:lang w:eastAsia="zh-CN"/>
        </w:rPr>
        <w:t>8.4.1.1</w:t>
      </w:r>
      <w:r w:rsidRPr="00B8401F">
        <w:rPr>
          <w:rFonts w:eastAsia="SimSun" w:hint="eastAsia"/>
          <w:lang w:eastAsia="zh-CN"/>
        </w:rPr>
        <w:tab/>
        <w:t>EN-DC</w:t>
      </w:r>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1.25pt;height:261.2pt" o:ole="">
            <v:imagedata r:id="rId59" o:title=""/>
          </v:shape>
          <o:OLEObject Type="Embed" ProgID="Visio.Drawing.11" ShapeID="_x0000_i1050" DrawAspect="Content" ObjectID="_1766598665" r:id="rId60"/>
        </w:object>
      </w:r>
    </w:p>
    <w:p w14:paraId="63E0C399" w14:textId="77777777" w:rsidR="00373621" w:rsidRPr="00B8401F" w:rsidRDefault="00373621" w:rsidP="00371D61">
      <w:pPr>
        <w:pStyle w:val="TF"/>
        <w:rPr>
          <w:rFonts w:eastAsia="SimSun"/>
          <w:lang w:eastAsia="zh-CN"/>
        </w:rPr>
      </w:pPr>
      <w:bookmarkStart w:id="1061" w:name="_CRFigure8_4_1_11"/>
      <w:r w:rsidRPr="00B8401F">
        <w:rPr>
          <w:rFonts w:eastAsia="SimSun" w:hint="eastAsia"/>
          <w:lang w:eastAsia="zh-CN"/>
        </w:rPr>
        <w:t xml:space="preserve">Figure </w:t>
      </w:r>
      <w:bookmarkEnd w:id="1061"/>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62" w:name="_CR8_4_2"/>
      <w:bookmarkStart w:id="1063" w:name="_Toc13919139"/>
      <w:bookmarkStart w:id="1064" w:name="_Toc29391504"/>
      <w:bookmarkStart w:id="1065" w:name="_Toc36560535"/>
      <w:bookmarkStart w:id="1066" w:name="_Toc45104779"/>
      <w:bookmarkStart w:id="1067" w:name="_Toc45883262"/>
      <w:bookmarkStart w:id="1068" w:name="_Toc51763543"/>
      <w:bookmarkStart w:id="1069" w:name="_Toc52266358"/>
      <w:bookmarkStart w:id="1070" w:name="_Toc64445136"/>
      <w:bookmarkStart w:id="1071" w:name="_Toc73980495"/>
      <w:bookmarkStart w:id="1072" w:name="_Toc88651191"/>
      <w:bookmarkStart w:id="1073" w:name="_Toc98351731"/>
      <w:bookmarkStart w:id="1074" w:name="_Toc98748029"/>
      <w:bookmarkStart w:id="1075" w:name="_Toc105704416"/>
      <w:bookmarkStart w:id="1076" w:name="_Toc106108534"/>
      <w:bookmarkStart w:id="1077" w:name="_Toc107829506"/>
      <w:bookmarkStart w:id="1078" w:name="_Toc112703265"/>
      <w:bookmarkStart w:id="1079" w:name="_Toc155906858"/>
      <w:bookmarkEnd w:id="1062"/>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3F78138C" w14:textId="77777777" w:rsidR="00373621" w:rsidRPr="00B8401F" w:rsidRDefault="00373621" w:rsidP="00371D61">
      <w:pPr>
        <w:pStyle w:val="Heading4"/>
        <w:ind w:leftChars="-9" w:left="1400"/>
        <w:rPr>
          <w:rFonts w:eastAsia="SimSun"/>
          <w:lang w:eastAsia="zh-CN"/>
        </w:rPr>
      </w:pPr>
      <w:bookmarkStart w:id="1080" w:name="_CR8_4_2_1"/>
      <w:bookmarkStart w:id="1081" w:name="_Toc13919140"/>
      <w:bookmarkStart w:id="1082" w:name="_Toc29391505"/>
      <w:bookmarkStart w:id="1083" w:name="_Toc36560536"/>
      <w:bookmarkStart w:id="1084" w:name="_Toc45104780"/>
      <w:bookmarkStart w:id="1085" w:name="_Toc45883263"/>
      <w:bookmarkStart w:id="1086" w:name="_Toc51763544"/>
      <w:bookmarkStart w:id="1087" w:name="_Toc52266359"/>
      <w:bookmarkStart w:id="1088" w:name="_Toc64445137"/>
      <w:bookmarkStart w:id="1089" w:name="_Toc73980496"/>
      <w:bookmarkStart w:id="1090" w:name="_Toc88651192"/>
      <w:bookmarkStart w:id="1091" w:name="_Toc98351732"/>
      <w:bookmarkStart w:id="1092" w:name="_Toc98748030"/>
      <w:bookmarkStart w:id="1093" w:name="_Toc105704417"/>
      <w:bookmarkStart w:id="1094" w:name="_Toc106108535"/>
      <w:bookmarkStart w:id="1095" w:name="_Toc107829507"/>
      <w:bookmarkStart w:id="1096" w:name="_Toc112703266"/>
      <w:bookmarkStart w:id="1097" w:name="_Toc155906859"/>
      <w:bookmarkEnd w:id="1080"/>
      <w:r w:rsidRPr="00B8401F">
        <w:rPr>
          <w:rFonts w:eastAsia="SimSun" w:hint="eastAsia"/>
          <w:lang w:eastAsia="zh-CN"/>
        </w:rPr>
        <w:t>8.4.2.1</w:t>
      </w:r>
      <w:r w:rsidRPr="00B8401F">
        <w:rPr>
          <w:rFonts w:eastAsia="SimSun" w:hint="eastAsia"/>
          <w:lang w:eastAsia="zh-CN"/>
        </w:rPr>
        <w:tab/>
        <w:t>EN-DC</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4pt;height:181.65pt" o:ole="">
            <v:imagedata r:id="rId61" o:title=""/>
          </v:shape>
          <o:OLEObject Type="Embed" ProgID="Visio.Drawing.11" ShapeID="_x0000_i1051" DrawAspect="Content" ObjectID="_1766598666" r:id="rId62"/>
        </w:object>
      </w:r>
    </w:p>
    <w:p w14:paraId="630D58F1" w14:textId="77777777" w:rsidR="00373621" w:rsidRPr="00B8401F" w:rsidRDefault="00373621" w:rsidP="00371D61">
      <w:pPr>
        <w:pStyle w:val="TF"/>
        <w:rPr>
          <w:rFonts w:eastAsia="SimSun"/>
          <w:lang w:eastAsia="zh-CN"/>
        </w:rPr>
      </w:pPr>
      <w:bookmarkStart w:id="1098" w:name="_CRFigure8_4_2_11SgNBreleaseprocedurein"/>
      <w:r w:rsidRPr="00B8401F">
        <w:rPr>
          <w:rFonts w:eastAsia="SimSun" w:hint="eastAsia"/>
          <w:lang w:eastAsia="zh-CN"/>
        </w:rPr>
        <w:t xml:space="preserve">Figure </w:t>
      </w:r>
      <w:bookmarkEnd w:id="1098"/>
      <w:r w:rsidRPr="00B8401F">
        <w:rPr>
          <w:rFonts w:eastAsia="SimSun" w:hint="eastAsia"/>
          <w:lang w:eastAsia="zh-CN"/>
        </w:rPr>
        <w:t>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4pt;height:181.65pt" o:ole="">
            <v:imagedata r:id="rId63" o:title=""/>
          </v:shape>
          <o:OLEObject Type="Embed" ProgID="Visio.Drawing.11" ShapeID="_x0000_i1052" DrawAspect="Content" ObjectID="_1766598667" r:id="rId64"/>
        </w:object>
      </w:r>
    </w:p>
    <w:p w14:paraId="2C10CDA7" w14:textId="77777777" w:rsidR="00373621" w:rsidRPr="00B8401F" w:rsidRDefault="00373621" w:rsidP="00FB350F">
      <w:pPr>
        <w:pStyle w:val="TF"/>
        <w:rPr>
          <w:rFonts w:eastAsia="SimSun"/>
          <w:lang w:eastAsia="zh-CN"/>
        </w:rPr>
      </w:pPr>
      <w:bookmarkStart w:id="1099" w:name="_CRFigure8_4_2_12SgNBreleaseprocedurein"/>
      <w:r w:rsidRPr="00B8401F">
        <w:rPr>
          <w:rFonts w:eastAsia="SimSun" w:hint="eastAsia"/>
          <w:lang w:eastAsia="zh-CN"/>
        </w:rPr>
        <w:t xml:space="preserve">Figure </w:t>
      </w:r>
      <w:bookmarkEnd w:id="1099"/>
      <w:r w:rsidRPr="00B8401F">
        <w:rPr>
          <w:rFonts w:eastAsia="SimSun" w:hint="eastAsia"/>
          <w:lang w:eastAsia="zh-CN"/>
        </w:rPr>
        <w:t>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00" w:name="_CR8_4_3"/>
      <w:bookmarkStart w:id="1101" w:name="_Toc29391506"/>
      <w:bookmarkStart w:id="1102" w:name="_Toc36560537"/>
      <w:bookmarkStart w:id="1103" w:name="_Toc45104781"/>
      <w:bookmarkStart w:id="1104" w:name="_Toc45883264"/>
      <w:bookmarkStart w:id="1105" w:name="_Toc51763545"/>
      <w:bookmarkStart w:id="1106" w:name="_Toc52266360"/>
      <w:bookmarkStart w:id="1107" w:name="_Toc64445138"/>
      <w:bookmarkStart w:id="1108" w:name="_Toc73980497"/>
      <w:bookmarkStart w:id="1109" w:name="_Toc88651193"/>
      <w:bookmarkStart w:id="1110" w:name="_Toc98351733"/>
      <w:bookmarkStart w:id="1111" w:name="_Toc98748031"/>
      <w:bookmarkStart w:id="1112" w:name="_Toc105704418"/>
      <w:bookmarkStart w:id="1113" w:name="_Toc106108536"/>
      <w:bookmarkStart w:id="1114" w:name="_Toc107829508"/>
      <w:bookmarkStart w:id="1115" w:name="_Toc112703267"/>
      <w:bookmarkStart w:id="1116" w:name="_Toc155906860"/>
      <w:bookmarkEnd w:id="1100"/>
      <w:r w:rsidRPr="00B8401F">
        <w:rPr>
          <w:lang w:eastAsia="zh-CN"/>
        </w:rPr>
        <w:t>8.4.3</w:t>
      </w:r>
      <w:r w:rsidRPr="00B8401F">
        <w:rPr>
          <w:lang w:eastAsia="zh-CN"/>
        </w:rPr>
        <w:tab/>
        <w:t>SCG suspend/resume in RRC_INACTIVE</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4.75pt;height:422.8pt" o:ole="">
            <v:imagedata r:id="rId65" o:title=""/>
          </v:shape>
          <o:OLEObject Type="Embed" ProgID="Visio.Drawing.15" ShapeID="_x0000_i1053" DrawAspect="Content" ObjectID="_1766598668" r:id="rId66"/>
        </w:object>
      </w:r>
    </w:p>
    <w:p w14:paraId="6C23940D" w14:textId="77777777" w:rsidR="00FA7821" w:rsidRPr="00B8401F" w:rsidRDefault="00FA7821" w:rsidP="002D6C99">
      <w:pPr>
        <w:pStyle w:val="TF"/>
      </w:pPr>
      <w:bookmarkStart w:id="1117" w:name="_CRFigure8_4_31"/>
      <w:r w:rsidRPr="00B8401F">
        <w:t xml:space="preserve">Figure </w:t>
      </w:r>
      <w:bookmarkEnd w:id="1117"/>
      <w:r w:rsidRPr="00B8401F">
        <w:t>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18" w:name="_CR8_4_4"/>
      <w:bookmarkStart w:id="1119" w:name="_Toc98351734"/>
      <w:bookmarkStart w:id="1120" w:name="_Toc98748032"/>
      <w:bookmarkStart w:id="1121" w:name="_Toc105704419"/>
      <w:bookmarkStart w:id="1122" w:name="_Toc106108537"/>
      <w:bookmarkStart w:id="1123" w:name="_Toc107829509"/>
      <w:bookmarkStart w:id="1124" w:name="_Toc112703268"/>
      <w:bookmarkStart w:id="1125" w:name="_Toc155906861"/>
      <w:bookmarkStart w:id="1126" w:name="_Toc13919141"/>
      <w:bookmarkStart w:id="1127" w:name="_Toc29391507"/>
      <w:bookmarkStart w:id="1128" w:name="_Toc36560538"/>
      <w:bookmarkStart w:id="1129" w:name="_Toc45104782"/>
      <w:bookmarkStart w:id="1130" w:name="_Toc45883265"/>
      <w:bookmarkStart w:id="1131" w:name="_Toc51763546"/>
      <w:bookmarkStart w:id="1132" w:name="_Toc52266361"/>
      <w:bookmarkStart w:id="1133" w:name="_Toc64445139"/>
      <w:bookmarkStart w:id="1134" w:name="_Toc73980498"/>
      <w:bookmarkStart w:id="1135" w:name="_Toc88651194"/>
      <w:bookmarkEnd w:id="1118"/>
      <w:r w:rsidRPr="00B8401F">
        <w:rPr>
          <w:lang w:eastAsia="zh-CN"/>
        </w:rPr>
        <w:t>8.4.</w:t>
      </w:r>
      <w:r>
        <w:rPr>
          <w:lang w:eastAsia="zh-CN"/>
        </w:rPr>
        <w:t>4</w:t>
      </w:r>
      <w:r w:rsidRPr="00B8401F">
        <w:rPr>
          <w:lang w:eastAsia="zh-CN"/>
        </w:rPr>
        <w:tab/>
        <w:t xml:space="preserve">SCG </w:t>
      </w:r>
      <w:r>
        <w:rPr>
          <w:lang w:eastAsia="zh-CN"/>
        </w:rPr>
        <w:t>Deactivation and Activation</w:t>
      </w:r>
      <w:bookmarkEnd w:id="1119"/>
      <w:bookmarkEnd w:id="1120"/>
      <w:bookmarkEnd w:id="1121"/>
      <w:bookmarkEnd w:id="1122"/>
      <w:bookmarkEnd w:id="1123"/>
      <w:bookmarkEnd w:id="1124"/>
      <w:bookmarkEnd w:id="1125"/>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1136" w:name="_CR8_4_4_1"/>
      <w:bookmarkStart w:id="1137" w:name="_Toc98351735"/>
      <w:bookmarkStart w:id="1138" w:name="_Toc98748033"/>
      <w:bookmarkStart w:id="1139" w:name="_Toc105704420"/>
      <w:bookmarkStart w:id="1140" w:name="_Toc106108538"/>
      <w:bookmarkStart w:id="1141" w:name="_Toc107829510"/>
      <w:bookmarkStart w:id="1142" w:name="_Toc112703269"/>
      <w:bookmarkStart w:id="1143" w:name="_Toc155906862"/>
      <w:bookmarkEnd w:id="1136"/>
      <w:r>
        <w:lastRenderedPageBreak/>
        <w:t>8.4.4.1</w:t>
      </w:r>
      <w:r>
        <w:tab/>
      </w:r>
      <w:r w:rsidRPr="00545A3D">
        <w:t xml:space="preserve">SN </w:t>
      </w:r>
      <w:r>
        <w:t>A</w:t>
      </w:r>
      <w:r w:rsidRPr="00545A3D">
        <w:t xml:space="preserve">ddition with SCG </w:t>
      </w:r>
      <w:r>
        <w:t>Activation or D</w:t>
      </w:r>
      <w:r w:rsidRPr="00545A3D">
        <w:t>eactivation</w:t>
      </w:r>
      <w:bookmarkEnd w:id="1137"/>
      <w:bookmarkEnd w:id="1138"/>
      <w:bookmarkEnd w:id="1139"/>
      <w:bookmarkEnd w:id="1140"/>
      <w:bookmarkEnd w:id="1141"/>
      <w:bookmarkEnd w:id="1142"/>
      <w:bookmarkEnd w:id="1143"/>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1.4pt;height:204.3pt" o:ole="">
            <v:imagedata r:id="rId67" o:title=""/>
          </v:shape>
          <o:OLEObject Type="Embed" ProgID="Mscgen.Chart" ShapeID="_x0000_i1054" DrawAspect="Content" ObjectID="_1766598669" r:id="rId68"/>
        </w:object>
      </w:r>
    </w:p>
    <w:p w14:paraId="72EDAF1D" w14:textId="77777777" w:rsidR="00E11B0F" w:rsidRPr="00FA1EE6" w:rsidRDefault="00E11B0F" w:rsidP="005D3C45">
      <w:pPr>
        <w:pStyle w:val="TF"/>
        <w:rPr>
          <w:lang w:eastAsia="en-GB"/>
        </w:rPr>
      </w:pPr>
      <w:bookmarkStart w:id="1144" w:name="_CRFigure8_4_4_11"/>
      <w:r w:rsidRPr="00FA1EE6">
        <w:rPr>
          <w:lang w:eastAsia="en-GB"/>
        </w:rPr>
        <w:t xml:space="preserve">Figure </w:t>
      </w:r>
      <w:bookmarkEnd w:id="1144"/>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45" w:name="OLE_LINK6"/>
      <w:r>
        <w:rPr>
          <w:lang w:eastAsia="zh-CN"/>
        </w:rPr>
        <w:t xml:space="preserve"> </w:t>
      </w:r>
      <w:r>
        <w:rPr>
          <w:rFonts w:hint="eastAsia"/>
          <w:lang w:eastAsia="zh-CN"/>
        </w:rPr>
        <w:t>not</w:t>
      </w:r>
      <w:r>
        <w:rPr>
          <w:lang w:eastAsia="zh-CN"/>
        </w:rPr>
        <w:t>ify the activation or deactivation of the SCG</w:t>
      </w:r>
      <w:bookmarkEnd w:id="1145"/>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46" w:name="_Toc98351736"/>
      <w:bookmarkStart w:id="1147"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148" w:name="_CR8_4_4_2"/>
      <w:bookmarkStart w:id="1149" w:name="_Toc105704421"/>
      <w:bookmarkStart w:id="1150" w:name="_Toc106108539"/>
      <w:bookmarkStart w:id="1151" w:name="_Toc107829511"/>
      <w:bookmarkStart w:id="1152" w:name="_Toc112703270"/>
      <w:bookmarkStart w:id="1153" w:name="_Toc155906863"/>
      <w:bookmarkEnd w:id="1148"/>
      <w:r>
        <w:lastRenderedPageBreak/>
        <w:t>8.4.4.2</w:t>
      </w:r>
      <w:r>
        <w:tab/>
      </w:r>
      <w:r w:rsidRPr="00603A57">
        <w:t xml:space="preserve">MN initiated SN </w:t>
      </w:r>
      <w:r>
        <w:t>M</w:t>
      </w:r>
      <w:r w:rsidRPr="00603A57">
        <w:t xml:space="preserve">odification with SCG </w:t>
      </w:r>
      <w:r>
        <w:t>Activation or D</w:t>
      </w:r>
      <w:r w:rsidRPr="00603A57">
        <w:t>eactivation</w:t>
      </w:r>
      <w:bookmarkEnd w:id="1146"/>
      <w:bookmarkEnd w:id="1147"/>
      <w:bookmarkEnd w:id="1149"/>
      <w:bookmarkEnd w:id="1150"/>
      <w:bookmarkEnd w:id="1151"/>
      <w:bookmarkEnd w:id="1152"/>
      <w:bookmarkEnd w:id="1153"/>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1.4pt;height:219.35pt" o:ole="">
            <v:imagedata r:id="rId69" o:title=""/>
          </v:shape>
          <o:OLEObject Type="Embed" ProgID="Mscgen.Chart" ShapeID="_x0000_i1055" DrawAspect="Content" ObjectID="_1766598670" r:id="rId70"/>
        </w:object>
      </w:r>
    </w:p>
    <w:p w14:paraId="701D6E6C" w14:textId="77777777" w:rsidR="00E11B0F" w:rsidRPr="00FA1EE6" w:rsidRDefault="00E11B0F" w:rsidP="00564453">
      <w:pPr>
        <w:pStyle w:val="TF"/>
        <w:rPr>
          <w:lang w:eastAsia="en-GB"/>
        </w:rPr>
      </w:pPr>
      <w:bookmarkStart w:id="1154" w:name="_CRFigure8_4_4_21"/>
      <w:r w:rsidRPr="00FA1EE6">
        <w:rPr>
          <w:lang w:eastAsia="en-GB"/>
        </w:rPr>
        <w:t xml:space="preserve">Figure </w:t>
      </w:r>
      <w:bookmarkEnd w:id="1154"/>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55" w:name="_Toc98351737"/>
      <w:bookmarkStart w:id="1156"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157" w:name="_CR8_4_4_3"/>
      <w:bookmarkStart w:id="1158" w:name="_Toc105704422"/>
      <w:bookmarkStart w:id="1159" w:name="_Toc106108540"/>
      <w:bookmarkStart w:id="1160" w:name="_Toc107829512"/>
      <w:bookmarkStart w:id="1161" w:name="_Toc112703271"/>
      <w:bookmarkStart w:id="1162" w:name="_Toc155906864"/>
      <w:bookmarkEnd w:id="1157"/>
      <w:r>
        <w:lastRenderedPageBreak/>
        <w:t>8.4.4.3</w:t>
      </w:r>
      <w:r>
        <w:tab/>
      </w:r>
      <w:r w:rsidRPr="00603A57">
        <w:t xml:space="preserve">SN initiated SN </w:t>
      </w:r>
      <w:r>
        <w:t>M</w:t>
      </w:r>
      <w:r w:rsidRPr="00603A57">
        <w:t xml:space="preserve">odification with SCG </w:t>
      </w:r>
      <w:r>
        <w:t>Activation or De</w:t>
      </w:r>
      <w:r w:rsidRPr="00603A57">
        <w:t>activation</w:t>
      </w:r>
      <w:bookmarkEnd w:id="1155"/>
      <w:bookmarkEnd w:id="1156"/>
      <w:bookmarkEnd w:id="1158"/>
      <w:bookmarkEnd w:id="1159"/>
      <w:bookmarkEnd w:id="1160"/>
      <w:bookmarkEnd w:id="1161"/>
      <w:bookmarkEnd w:id="1162"/>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69.65pt;height:226.9pt" o:ole="">
            <v:imagedata r:id="rId71" o:title=""/>
          </v:shape>
          <o:OLEObject Type="Embed" ProgID="Mscgen.Chart" ShapeID="_x0000_i1056" DrawAspect="Content" ObjectID="_1766598671" r:id="rId72"/>
        </w:object>
      </w:r>
    </w:p>
    <w:p w14:paraId="3059ED8C" w14:textId="77777777" w:rsidR="00E11B0F" w:rsidRPr="00FA1EE6" w:rsidRDefault="00E11B0F" w:rsidP="00564453">
      <w:pPr>
        <w:pStyle w:val="TF"/>
        <w:rPr>
          <w:lang w:eastAsia="en-GB"/>
        </w:rPr>
      </w:pPr>
      <w:bookmarkStart w:id="1163" w:name="_CRFigure8_4_4_31"/>
      <w:r w:rsidRPr="00FA1EE6">
        <w:rPr>
          <w:lang w:eastAsia="en-GB"/>
        </w:rPr>
        <w:t xml:space="preserve">Figure </w:t>
      </w:r>
      <w:bookmarkEnd w:id="1163"/>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164" w:name="_CR8_5"/>
      <w:bookmarkStart w:id="1165" w:name="_Toc98351738"/>
      <w:bookmarkStart w:id="1166" w:name="_Toc98748036"/>
      <w:bookmarkStart w:id="1167" w:name="_Toc105704423"/>
      <w:bookmarkStart w:id="1168" w:name="_Toc106108541"/>
      <w:bookmarkStart w:id="1169" w:name="_Toc107829513"/>
      <w:bookmarkStart w:id="1170" w:name="_Toc112703272"/>
      <w:bookmarkStart w:id="1171" w:name="_Toc155906865"/>
      <w:bookmarkEnd w:id="1164"/>
      <w:r w:rsidRPr="00B8401F">
        <w:t>8.5</w:t>
      </w:r>
      <w:r w:rsidRPr="00B8401F">
        <w:tab/>
        <w:t>F1 Startup and cells activation</w:t>
      </w:r>
      <w:bookmarkEnd w:id="1126"/>
      <w:bookmarkEnd w:id="1127"/>
      <w:bookmarkEnd w:id="1128"/>
      <w:bookmarkEnd w:id="1129"/>
      <w:bookmarkEnd w:id="1130"/>
      <w:bookmarkEnd w:id="1131"/>
      <w:bookmarkEnd w:id="1132"/>
      <w:bookmarkEnd w:id="1133"/>
      <w:bookmarkEnd w:id="1134"/>
      <w:bookmarkEnd w:id="1135"/>
      <w:bookmarkEnd w:id="1165"/>
      <w:bookmarkEnd w:id="1166"/>
      <w:bookmarkEnd w:id="1167"/>
      <w:bookmarkEnd w:id="1168"/>
      <w:bookmarkEnd w:id="1169"/>
      <w:bookmarkEnd w:id="1170"/>
      <w:bookmarkEnd w:id="1171"/>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7" type="#_x0000_t75" style="width:405.2pt;height:227.7pt" o:ole="">
            <v:imagedata r:id="rId73" o:title=""/>
          </v:shape>
          <o:OLEObject Type="Embed" ProgID="Visio.Drawing.15" ShapeID="_x0000_i1057" DrawAspect="Content" ObjectID="_1766598672" r:id="rId74"/>
        </w:object>
      </w:r>
    </w:p>
    <w:p w14:paraId="37A56164" w14:textId="77777777" w:rsidR="00373621" w:rsidRPr="00B8401F" w:rsidRDefault="00373621" w:rsidP="00371D61">
      <w:pPr>
        <w:pStyle w:val="TF"/>
        <w:rPr>
          <w:rFonts w:eastAsia="SimSun"/>
          <w:lang w:eastAsia="zh-CN"/>
        </w:rPr>
      </w:pPr>
      <w:bookmarkStart w:id="1172" w:name="_CRFigure8_51"/>
      <w:r w:rsidRPr="00B8401F">
        <w:rPr>
          <w:rFonts w:eastAsia="SimSun"/>
          <w:lang w:eastAsia="zh-CN"/>
        </w:rPr>
        <w:t xml:space="preserve">Figure </w:t>
      </w:r>
      <w:bookmarkEnd w:id="1172"/>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lastRenderedPageBreak/>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173" w:name="_CR8_6"/>
      <w:bookmarkStart w:id="1174" w:name="_Toc13919142"/>
      <w:bookmarkStart w:id="1175" w:name="_Toc29391508"/>
      <w:bookmarkStart w:id="1176" w:name="_Toc36560539"/>
      <w:bookmarkStart w:id="1177" w:name="_Toc45104783"/>
      <w:bookmarkStart w:id="1178" w:name="_Toc45883266"/>
      <w:bookmarkStart w:id="1179" w:name="_Toc51763547"/>
      <w:bookmarkStart w:id="1180" w:name="_Toc52266362"/>
      <w:bookmarkStart w:id="1181" w:name="_Toc64445140"/>
      <w:bookmarkStart w:id="1182" w:name="_Toc73980499"/>
      <w:bookmarkStart w:id="1183" w:name="_Toc88651195"/>
      <w:bookmarkStart w:id="1184" w:name="_Toc98351739"/>
      <w:bookmarkStart w:id="1185" w:name="_Toc98748037"/>
      <w:bookmarkStart w:id="1186" w:name="_Toc105704424"/>
      <w:bookmarkStart w:id="1187" w:name="_Toc106108542"/>
      <w:bookmarkStart w:id="1188" w:name="_Toc107829514"/>
      <w:bookmarkStart w:id="1189" w:name="_Toc112703273"/>
      <w:bookmarkStart w:id="1190" w:name="_Toc155906866"/>
      <w:bookmarkEnd w:id="1173"/>
      <w:r w:rsidRPr="00B8401F">
        <w:t>8.6</w:t>
      </w:r>
      <w:r w:rsidRPr="00B8401F">
        <w:tab/>
        <w:t>RRC state transition</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14:paraId="140B6B8D" w14:textId="77777777" w:rsidR="00373621" w:rsidRPr="00B8401F" w:rsidRDefault="00373621" w:rsidP="00371D61">
      <w:pPr>
        <w:pStyle w:val="Heading3"/>
        <w:rPr>
          <w:lang w:eastAsia="zh-CN"/>
        </w:rPr>
      </w:pPr>
      <w:bookmarkStart w:id="1191" w:name="_CR8_6_1"/>
      <w:bookmarkStart w:id="1192" w:name="_Toc13919143"/>
      <w:bookmarkStart w:id="1193" w:name="_Toc29391509"/>
      <w:bookmarkStart w:id="1194" w:name="_Toc36560540"/>
      <w:bookmarkStart w:id="1195" w:name="_Toc45104784"/>
      <w:bookmarkStart w:id="1196" w:name="_Toc45883267"/>
      <w:bookmarkStart w:id="1197" w:name="_Toc51763548"/>
      <w:bookmarkStart w:id="1198" w:name="_Toc52266363"/>
      <w:bookmarkStart w:id="1199" w:name="_Toc64445141"/>
      <w:bookmarkStart w:id="1200" w:name="_Toc73980500"/>
      <w:bookmarkStart w:id="1201" w:name="_Toc88651196"/>
      <w:bookmarkStart w:id="1202" w:name="_Toc98351740"/>
      <w:bookmarkStart w:id="1203" w:name="_Toc98748038"/>
      <w:bookmarkStart w:id="1204" w:name="_Toc105704425"/>
      <w:bookmarkStart w:id="1205" w:name="_Toc106108543"/>
      <w:bookmarkStart w:id="1206" w:name="_Toc107829515"/>
      <w:bookmarkStart w:id="1207" w:name="_Toc112703274"/>
      <w:bookmarkStart w:id="1208" w:name="_Toc155906867"/>
      <w:bookmarkEnd w:id="1191"/>
      <w:r w:rsidRPr="00B8401F">
        <w:rPr>
          <w:rFonts w:hint="eastAsia"/>
          <w:lang w:eastAsia="zh-CN"/>
        </w:rPr>
        <w:t>8.6.1</w:t>
      </w:r>
      <w:r w:rsidRPr="00B8401F">
        <w:rPr>
          <w:rFonts w:hint="eastAsia"/>
          <w:lang w:eastAsia="zh-CN"/>
        </w:rPr>
        <w:tab/>
      </w:r>
      <w:r w:rsidRPr="00B8401F">
        <w:t>RRC connected to RRC inactive</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209" w:name="_Hlk81229969"/>
    <w:bookmarkStart w:id="1210" w:name="_Hlk81229988"/>
    <w:bookmarkEnd w:id="1209"/>
    <w:p w14:paraId="0BD15838" w14:textId="77777777" w:rsidR="00CF1921" w:rsidRDefault="00CF1921" w:rsidP="00371D61">
      <w:pPr>
        <w:pStyle w:val="TH"/>
      </w:pPr>
      <w:r w:rsidRPr="00B8401F">
        <w:object w:dxaOrig="11461" w:dyaOrig="6289" w14:anchorId="3DB1210F">
          <v:shape id="_x0000_i1058" type="#_x0000_t75" style="width:303.05pt;height:166.6pt" o:ole="">
            <v:imagedata r:id="rId75" o:title=""/>
          </v:shape>
          <o:OLEObject Type="Embed" ProgID="Visio.Drawing.15" ShapeID="_x0000_i1058" DrawAspect="Content" ObjectID="_1766598673" r:id="rId76"/>
        </w:object>
      </w:r>
      <w:bookmarkEnd w:id="1210"/>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11" w:name="_CR8_6_2"/>
      <w:bookmarkStart w:id="1212" w:name="_Toc13919144"/>
      <w:bookmarkStart w:id="1213" w:name="_Toc29391510"/>
      <w:bookmarkStart w:id="1214" w:name="_Toc36560541"/>
      <w:bookmarkStart w:id="1215" w:name="_Toc45104785"/>
      <w:bookmarkStart w:id="1216" w:name="_Toc45883268"/>
      <w:bookmarkStart w:id="1217" w:name="_Toc51763549"/>
      <w:bookmarkStart w:id="1218" w:name="_Toc52266364"/>
      <w:bookmarkStart w:id="1219" w:name="_Toc64445142"/>
      <w:bookmarkStart w:id="1220" w:name="_Toc73980501"/>
      <w:bookmarkStart w:id="1221" w:name="_Toc88651197"/>
      <w:bookmarkStart w:id="1222" w:name="_Toc98351741"/>
      <w:bookmarkStart w:id="1223" w:name="_Toc98748039"/>
      <w:bookmarkStart w:id="1224" w:name="_Toc105704426"/>
      <w:bookmarkStart w:id="1225" w:name="_Toc106108544"/>
      <w:bookmarkStart w:id="1226" w:name="_Toc107829516"/>
      <w:bookmarkStart w:id="1227" w:name="_Toc112703275"/>
      <w:bookmarkStart w:id="1228" w:name="_Toc155906868"/>
      <w:bookmarkEnd w:id="1211"/>
      <w:r w:rsidRPr="00B8401F">
        <w:rPr>
          <w:rFonts w:hint="eastAsia"/>
          <w:lang w:eastAsia="zh-CN"/>
        </w:rPr>
        <w:t>8.6.2</w:t>
      </w:r>
      <w:r w:rsidRPr="00B8401F">
        <w:rPr>
          <w:rFonts w:hint="eastAsia"/>
          <w:lang w:eastAsia="zh-CN"/>
        </w:rPr>
        <w:tab/>
      </w:r>
      <w:r w:rsidRPr="00B8401F">
        <w:t>RRC inactive to other states</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9" type="#_x0000_t75" style="width:358.35pt;height:270.4pt" o:ole="">
            <v:imagedata r:id="rId77" o:title=""/>
          </v:shape>
          <o:OLEObject Type="Embed" ProgID="Visio.Drawing.15" ShapeID="_x0000_i1059" DrawAspect="Content" ObjectID="_1766598674" r:id="rId78"/>
        </w:object>
      </w:r>
    </w:p>
    <w:p w14:paraId="76BE3884" w14:textId="77777777" w:rsidR="00373621" w:rsidRPr="00B8401F" w:rsidRDefault="00373621" w:rsidP="00371D61">
      <w:pPr>
        <w:pStyle w:val="TF"/>
        <w:rPr>
          <w:lang w:eastAsia="zh-CN"/>
        </w:rPr>
      </w:pPr>
      <w:bookmarkStart w:id="1229" w:name="_CRFigure8_6_21"/>
      <w:r w:rsidRPr="00B8401F">
        <w:rPr>
          <w:lang w:eastAsia="zh-CN"/>
        </w:rPr>
        <w:t xml:space="preserve">Figure </w:t>
      </w:r>
      <w:bookmarkEnd w:id="1229"/>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30" w:name="_CR8_7"/>
      <w:bookmarkStart w:id="1231" w:name="_Toc13919145"/>
      <w:bookmarkStart w:id="1232" w:name="_Toc29391511"/>
      <w:bookmarkStart w:id="1233" w:name="_Toc36560542"/>
      <w:bookmarkStart w:id="1234" w:name="_Toc45104786"/>
      <w:bookmarkStart w:id="1235" w:name="_Toc45883269"/>
      <w:bookmarkStart w:id="1236" w:name="_Toc51763550"/>
      <w:bookmarkStart w:id="1237" w:name="_Toc52266365"/>
      <w:bookmarkStart w:id="1238" w:name="_Toc64445143"/>
      <w:bookmarkStart w:id="1239" w:name="_Toc73980502"/>
      <w:bookmarkStart w:id="1240" w:name="_Toc88651198"/>
      <w:bookmarkStart w:id="1241" w:name="_Toc98351742"/>
      <w:bookmarkStart w:id="1242" w:name="_Toc98748040"/>
      <w:bookmarkStart w:id="1243" w:name="_Toc105704427"/>
      <w:bookmarkStart w:id="1244" w:name="_Toc106108545"/>
      <w:bookmarkStart w:id="1245" w:name="_Toc107829517"/>
      <w:bookmarkStart w:id="1246" w:name="_Toc112703276"/>
      <w:bookmarkStart w:id="1247" w:name="_Toc155906869"/>
      <w:bookmarkEnd w:id="1230"/>
      <w:r w:rsidRPr="00B8401F">
        <w:t>8.7</w:t>
      </w:r>
      <w:r w:rsidRPr="00B8401F">
        <w:tab/>
        <w:t>RRC connection reestablishment</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60" type="#_x0000_t75" style="width:469.65pt;height:469.65pt" o:ole="">
            <v:imagedata r:id="rId79" o:title=""/>
          </v:shape>
          <o:OLEObject Type="Embed" ProgID="Visio.Drawing.15" ShapeID="_x0000_i1060" DrawAspect="Content" ObjectID="_1766598675" r:id="rId80"/>
        </w:object>
      </w:r>
    </w:p>
    <w:p w14:paraId="345DB64B" w14:textId="77777777" w:rsidR="00373621" w:rsidRPr="00B8401F" w:rsidRDefault="00373621" w:rsidP="00371D61">
      <w:pPr>
        <w:pStyle w:val="TF"/>
        <w:rPr>
          <w:lang w:eastAsia="zh-CN"/>
        </w:rPr>
      </w:pPr>
      <w:bookmarkStart w:id="1248" w:name="_CRFigure8_71"/>
      <w:r w:rsidRPr="00B8401F">
        <w:rPr>
          <w:lang w:eastAsia="zh-CN"/>
        </w:rPr>
        <w:t xml:space="preserve">Figure </w:t>
      </w:r>
      <w:bookmarkEnd w:id="1248"/>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49" w:name="_CR8_8"/>
      <w:bookmarkStart w:id="1250" w:name="_Toc13919146"/>
      <w:bookmarkStart w:id="1251" w:name="_Toc29391512"/>
      <w:bookmarkStart w:id="1252" w:name="_Toc36560543"/>
      <w:bookmarkStart w:id="1253" w:name="_Toc45104787"/>
      <w:bookmarkStart w:id="1254" w:name="_Toc45883270"/>
      <w:bookmarkStart w:id="1255" w:name="_Toc51763551"/>
      <w:bookmarkStart w:id="1256" w:name="_Toc52266366"/>
      <w:bookmarkStart w:id="1257" w:name="_Toc64445144"/>
      <w:bookmarkStart w:id="1258" w:name="_Toc73980503"/>
      <w:bookmarkStart w:id="1259" w:name="_Toc88651199"/>
      <w:bookmarkStart w:id="1260" w:name="_Toc98351743"/>
      <w:bookmarkStart w:id="1261" w:name="_Toc98748041"/>
      <w:bookmarkStart w:id="1262" w:name="_Toc105704428"/>
      <w:bookmarkStart w:id="1263" w:name="_Toc106108546"/>
      <w:bookmarkStart w:id="1264" w:name="_Toc107829518"/>
      <w:bookmarkStart w:id="1265" w:name="_Toc112703277"/>
      <w:bookmarkStart w:id="1266" w:name="_Toc155906870"/>
      <w:bookmarkEnd w:id="1249"/>
      <w:r w:rsidRPr="00B8401F">
        <w:t>8.8</w:t>
      </w:r>
      <w:r w:rsidRPr="00B8401F">
        <w:tab/>
        <w:t>Multiple TNLAs for F1-C</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61" type="#_x0000_t75" style="width:227.7pt;height:312.3pt" o:ole="">
            <v:imagedata r:id="rId81" o:title=""/>
          </v:shape>
          <o:OLEObject Type="Embed" ProgID="Visio.Drawing.15" ShapeID="_x0000_i1061" DrawAspect="Content" ObjectID="_1766598676" r:id="rId82"/>
        </w:object>
      </w:r>
    </w:p>
    <w:p w14:paraId="6FB5B758" w14:textId="77777777" w:rsidR="00373621" w:rsidRPr="00B8401F" w:rsidRDefault="00373621" w:rsidP="00371D61">
      <w:pPr>
        <w:pStyle w:val="TF"/>
        <w:rPr>
          <w:lang w:eastAsia="zh-CN"/>
        </w:rPr>
      </w:pPr>
      <w:bookmarkStart w:id="1267" w:name="_CRFigure8_81"/>
      <w:r w:rsidRPr="00B8401F">
        <w:t xml:space="preserve">Figure </w:t>
      </w:r>
      <w:bookmarkEnd w:id="1267"/>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68"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68"/>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69" w:name="_CR8_9"/>
      <w:bookmarkStart w:id="1270" w:name="_Toc13919147"/>
      <w:bookmarkStart w:id="1271" w:name="_Toc29391513"/>
      <w:bookmarkStart w:id="1272" w:name="_Toc36560544"/>
      <w:bookmarkStart w:id="1273" w:name="_Toc45104788"/>
      <w:bookmarkStart w:id="1274" w:name="_Toc45883271"/>
      <w:bookmarkStart w:id="1275" w:name="_Toc51763552"/>
      <w:bookmarkStart w:id="1276" w:name="_Toc52266367"/>
      <w:bookmarkStart w:id="1277" w:name="_Toc64445145"/>
      <w:bookmarkStart w:id="1278" w:name="_Toc73980504"/>
      <w:bookmarkStart w:id="1279" w:name="_Toc88651200"/>
      <w:bookmarkStart w:id="1280" w:name="_Toc98351744"/>
      <w:bookmarkStart w:id="1281" w:name="_Toc98748042"/>
      <w:bookmarkStart w:id="1282" w:name="_Toc105704429"/>
      <w:bookmarkStart w:id="1283" w:name="_Toc106108547"/>
      <w:bookmarkStart w:id="1284" w:name="_Toc107829519"/>
      <w:bookmarkStart w:id="1285" w:name="_Toc112703278"/>
      <w:bookmarkStart w:id="1286" w:name="_Toc155906871"/>
      <w:bookmarkEnd w:id="1269"/>
      <w:r w:rsidRPr="00B8401F">
        <w:t>8.9</w:t>
      </w:r>
      <w:r w:rsidRPr="00B8401F">
        <w:tab/>
        <w:t>Overall procedures involving E1 and F1</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87" w:name="_Toc13919148"/>
      <w:bookmarkStart w:id="1288" w:name="_Toc29391514"/>
      <w:bookmarkStart w:id="1289" w:name="_Toc36560545"/>
      <w:bookmarkStart w:id="1290" w:name="_Toc45104789"/>
      <w:bookmarkStart w:id="1291" w:name="_Toc45883272"/>
      <w:bookmarkStart w:id="1292" w:name="_Toc51763553"/>
      <w:bookmarkStart w:id="1293" w:name="_Toc52266368"/>
      <w:bookmarkStart w:id="1294" w:name="_Toc64445146"/>
      <w:bookmarkStart w:id="1295" w:name="_Toc73980505"/>
      <w:bookmarkStart w:id="1296"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97" w:name="_CR8_9_1"/>
      <w:bookmarkStart w:id="1298" w:name="_Toc98351745"/>
      <w:bookmarkStart w:id="1299" w:name="_Toc98748043"/>
      <w:bookmarkStart w:id="1300" w:name="_Toc105704430"/>
      <w:bookmarkStart w:id="1301" w:name="_Toc106108548"/>
      <w:bookmarkStart w:id="1302" w:name="_Toc107829520"/>
      <w:bookmarkStart w:id="1303" w:name="_Toc112703279"/>
      <w:bookmarkStart w:id="1304" w:name="_Toc155906872"/>
      <w:bookmarkEnd w:id="1297"/>
      <w:r w:rsidRPr="00B8401F">
        <w:t>8.9.1</w:t>
      </w:r>
      <w:r w:rsidRPr="00B8401F">
        <w:tab/>
        <w:t>UE Initial Access</w:t>
      </w:r>
      <w:bookmarkEnd w:id="1287"/>
      <w:bookmarkEnd w:id="1288"/>
      <w:bookmarkEnd w:id="1289"/>
      <w:bookmarkEnd w:id="1290"/>
      <w:bookmarkEnd w:id="1291"/>
      <w:bookmarkEnd w:id="1292"/>
      <w:bookmarkEnd w:id="1293"/>
      <w:bookmarkEnd w:id="1294"/>
      <w:bookmarkEnd w:id="1295"/>
      <w:bookmarkEnd w:id="1296"/>
      <w:bookmarkEnd w:id="1298"/>
      <w:bookmarkEnd w:id="1299"/>
      <w:bookmarkEnd w:id="1300"/>
      <w:bookmarkEnd w:id="1301"/>
      <w:bookmarkEnd w:id="1302"/>
      <w:bookmarkEnd w:id="1303"/>
      <w:bookmarkEnd w:id="1304"/>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4pt;height:376.75pt" o:ole="">
            <v:imagedata r:id="rId83" o:title=""/>
          </v:shape>
          <o:OLEObject Type="Embed" ProgID="Visio.Drawing.15" ShapeID="_x0000_i1062" DrawAspect="Content" ObjectID="_1766598677" r:id="rId84"/>
        </w:object>
      </w:r>
    </w:p>
    <w:p w14:paraId="1052E257" w14:textId="77777777" w:rsidR="00373621" w:rsidRPr="00B8401F" w:rsidRDefault="00373621" w:rsidP="00371D61">
      <w:pPr>
        <w:pStyle w:val="TF"/>
        <w:rPr>
          <w:lang w:eastAsia="zh-CN"/>
        </w:rPr>
      </w:pPr>
      <w:bookmarkStart w:id="1305" w:name="_CRFigure8_9_11"/>
      <w:r w:rsidRPr="00B8401F">
        <w:rPr>
          <w:lang w:eastAsia="zh-CN"/>
        </w:rPr>
        <w:t>Figure</w:t>
      </w:r>
      <w:r w:rsidRPr="00B8401F">
        <w:rPr>
          <w:rFonts w:hint="eastAsia"/>
          <w:lang w:eastAsia="zh-CN"/>
        </w:rPr>
        <w:t xml:space="preserve"> </w:t>
      </w:r>
      <w:bookmarkEnd w:id="1305"/>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06" w:name="_CR8_9_2"/>
      <w:bookmarkStart w:id="1307" w:name="_Toc13919149"/>
      <w:bookmarkStart w:id="1308" w:name="_Toc29391515"/>
      <w:bookmarkStart w:id="1309" w:name="_Toc36560546"/>
      <w:bookmarkStart w:id="1310" w:name="_Toc45104790"/>
      <w:bookmarkStart w:id="1311" w:name="_Toc45883273"/>
      <w:bookmarkStart w:id="1312" w:name="_Toc51763554"/>
      <w:bookmarkStart w:id="1313" w:name="_Toc52266369"/>
      <w:bookmarkStart w:id="1314" w:name="_Toc64445147"/>
      <w:bookmarkStart w:id="1315" w:name="_Toc73980506"/>
      <w:bookmarkStart w:id="1316" w:name="_Toc88651202"/>
      <w:bookmarkStart w:id="1317" w:name="_Toc98351746"/>
      <w:bookmarkStart w:id="1318" w:name="_Toc98748044"/>
      <w:bookmarkStart w:id="1319" w:name="_Toc105704431"/>
      <w:bookmarkStart w:id="1320" w:name="_Toc106108549"/>
      <w:bookmarkStart w:id="1321" w:name="_Toc107829521"/>
      <w:bookmarkStart w:id="1322" w:name="_Toc112703280"/>
      <w:bookmarkStart w:id="1323" w:name="_Toc155906873"/>
      <w:bookmarkEnd w:id="1306"/>
      <w:r w:rsidRPr="00B8401F">
        <w:t>8.9.2</w:t>
      </w:r>
      <w:r w:rsidRPr="00B8401F">
        <w:tab/>
        <w:t>Bearer context setup over F1-U</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63" type="#_x0000_t75" style="width:376.75pt;height:276.3pt" o:ole="">
            <v:imagedata r:id="rId85" o:title=""/>
          </v:shape>
          <o:OLEObject Type="Embed" ProgID="Visio.Drawing.11" ShapeID="_x0000_i1063" DrawAspect="Content" ObjectID="_1766598678" r:id="rId86"/>
        </w:object>
      </w:r>
    </w:p>
    <w:p w14:paraId="22FD72B2" w14:textId="77777777" w:rsidR="00373621" w:rsidRPr="00B8401F" w:rsidRDefault="00373621" w:rsidP="00371D61">
      <w:pPr>
        <w:pStyle w:val="TF"/>
      </w:pPr>
      <w:bookmarkStart w:id="1324" w:name="_CRFigure8_9_21"/>
      <w:r w:rsidRPr="00B8401F">
        <w:t xml:space="preserve">Figure </w:t>
      </w:r>
      <w:bookmarkEnd w:id="1324"/>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3DC711EC" w:rsidR="00782E5D" w:rsidRPr="00782E5D" w:rsidRDefault="00782E5D" w:rsidP="00782E5D">
      <w:pPr>
        <w:pStyle w:val="NO"/>
        <w:rPr>
          <w:rFonts w:eastAsia="SimSun"/>
        </w:rPr>
      </w:pPr>
      <w:r>
        <w:rPr>
          <w:rFonts w:eastAsia="SimSun"/>
          <w:lang w:eastAsia="ja-JP"/>
        </w:rPr>
        <w:t>NOTE:</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25" w:name="_CR8_9_3"/>
      <w:bookmarkStart w:id="1326" w:name="_Toc13919150"/>
      <w:bookmarkStart w:id="1327" w:name="_Toc29391516"/>
      <w:bookmarkStart w:id="1328" w:name="_Toc36560547"/>
      <w:bookmarkStart w:id="1329" w:name="_Toc45104791"/>
      <w:bookmarkStart w:id="1330" w:name="_Toc45883274"/>
      <w:bookmarkStart w:id="1331" w:name="_Toc51763555"/>
      <w:bookmarkStart w:id="1332" w:name="_Toc52266370"/>
      <w:bookmarkStart w:id="1333" w:name="_Toc64445148"/>
      <w:bookmarkStart w:id="1334" w:name="_Toc73980507"/>
      <w:bookmarkStart w:id="1335" w:name="_Toc88651203"/>
      <w:bookmarkStart w:id="1336" w:name="_Toc98351747"/>
      <w:bookmarkStart w:id="1337" w:name="_Toc98748045"/>
      <w:bookmarkStart w:id="1338" w:name="_Toc105704432"/>
      <w:bookmarkStart w:id="1339" w:name="_Toc106108550"/>
      <w:bookmarkStart w:id="1340" w:name="_Toc107829522"/>
      <w:bookmarkStart w:id="1341" w:name="_Toc112703281"/>
      <w:bookmarkStart w:id="1342" w:name="_Toc155906874"/>
      <w:bookmarkEnd w:id="1325"/>
      <w:r w:rsidRPr="00B8401F">
        <w:lastRenderedPageBreak/>
        <w:t>8.9.3</w:t>
      </w:r>
      <w:r w:rsidRPr="00B8401F">
        <w:tab/>
        <w:t>Bearer context release over F1-U</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66ED961" w14:textId="77777777" w:rsidR="00373621" w:rsidRPr="00B8401F" w:rsidRDefault="00373621" w:rsidP="00371D61">
      <w:pPr>
        <w:pStyle w:val="Heading4"/>
      </w:pPr>
      <w:bookmarkStart w:id="1343" w:name="_CR8_9_3_1"/>
      <w:bookmarkStart w:id="1344" w:name="_Toc13919151"/>
      <w:bookmarkStart w:id="1345" w:name="_Toc29391517"/>
      <w:bookmarkStart w:id="1346" w:name="_Toc36560548"/>
      <w:bookmarkStart w:id="1347" w:name="_Toc45104792"/>
      <w:bookmarkStart w:id="1348" w:name="_Toc45883275"/>
      <w:bookmarkStart w:id="1349" w:name="_Toc51763556"/>
      <w:bookmarkStart w:id="1350" w:name="_Toc52266371"/>
      <w:bookmarkStart w:id="1351" w:name="_Toc64445149"/>
      <w:bookmarkStart w:id="1352" w:name="_Toc73980508"/>
      <w:bookmarkStart w:id="1353" w:name="_Toc88651204"/>
      <w:bookmarkStart w:id="1354" w:name="_Toc98351748"/>
      <w:bookmarkStart w:id="1355" w:name="_Toc98748046"/>
      <w:bookmarkStart w:id="1356" w:name="_Toc105704433"/>
      <w:bookmarkStart w:id="1357" w:name="_Toc106108551"/>
      <w:bookmarkStart w:id="1358" w:name="_Toc107829523"/>
      <w:bookmarkStart w:id="1359" w:name="_Toc112703282"/>
      <w:bookmarkStart w:id="1360" w:name="_Toc155906875"/>
      <w:bookmarkEnd w:id="1343"/>
      <w:r w:rsidRPr="00B8401F">
        <w:t>8.9.3.1</w:t>
      </w:r>
      <w:r w:rsidRPr="00B8401F">
        <w:tab/>
        <w:t>gNB-CU-CP initiated bearer context release</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4" type="#_x0000_t75" style="width:329.85pt;height:295.55pt" o:ole="">
            <v:imagedata r:id="rId87" o:title=""/>
          </v:shape>
          <o:OLEObject Type="Embed" ProgID="Visio.Drawing.15" ShapeID="_x0000_i1064" DrawAspect="Content" ObjectID="_1766598679" r:id="rId88"/>
        </w:object>
      </w:r>
    </w:p>
    <w:p w14:paraId="733CD2B1" w14:textId="77777777" w:rsidR="00373621" w:rsidRPr="00B8401F" w:rsidRDefault="00373621" w:rsidP="00371D61">
      <w:pPr>
        <w:pStyle w:val="TF"/>
      </w:pPr>
      <w:bookmarkStart w:id="1361" w:name="_CRFigure8_9_3_11"/>
      <w:r w:rsidRPr="00B8401F">
        <w:t xml:space="preserve">Figure </w:t>
      </w:r>
      <w:bookmarkEnd w:id="1361"/>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62" w:name="_CR8_9_3_2"/>
      <w:bookmarkStart w:id="1363" w:name="_Toc13919152"/>
      <w:bookmarkStart w:id="1364" w:name="_Toc29391518"/>
      <w:bookmarkStart w:id="1365" w:name="_Toc36560549"/>
      <w:bookmarkStart w:id="1366" w:name="_Toc45104793"/>
      <w:bookmarkStart w:id="1367" w:name="_Toc45883276"/>
      <w:bookmarkStart w:id="1368" w:name="_Toc51763557"/>
      <w:bookmarkStart w:id="1369" w:name="_Toc52266372"/>
      <w:bookmarkStart w:id="1370" w:name="_Toc64445150"/>
      <w:bookmarkStart w:id="1371" w:name="_Toc73980509"/>
      <w:bookmarkStart w:id="1372" w:name="_Toc88651205"/>
      <w:bookmarkStart w:id="1373" w:name="_Toc98351749"/>
      <w:bookmarkStart w:id="1374" w:name="_Toc98748047"/>
      <w:bookmarkStart w:id="1375" w:name="_Toc105704434"/>
      <w:bookmarkStart w:id="1376" w:name="_Toc106108552"/>
      <w:bookmarkStart w:id="1377" w:name="_Toc107829524"/>
      <w:bookmarkStart w:id="1378" w:name="_Toc112703283"/>
      <w:bookmarkStart w:id="1379" w:name="_Toc155906876"/>
      <w:bookmarkEnd w:id="1362"/>
      <w:r w:rsidRPr="00B8401F">
        <w:t>8.9.3.2</w:t>
      </w:r>
      <w:r w:rsidRPr="00B8401F">
        <w:tab/>
        <w:t>gNB-CU-UP initiated bearer context release</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5" type="#_x0000_t75" style="width:313.1pt;height:272.95pt" o:ole="">
            <v:imagedata r:id="rId89" o:title=""/>
          </v:shape>
          <o:OLEObject Type="Embed" ProgID="Visio.Drawing.15" ShapeID="_x0000_i1065" DrawAspect="Content" ObjectID="_1766598680" r:id="rId90"/>
        </w:object>
      </w:r>
    </w:p>
    <w:p w14:paraId="2B591CF0" w14:textId="77777777" w:rsidR="00373621" w:rsidRPr="00B8401F" w:rsidRDefault="00373621" w:rsidP="00371D61">
      <w:pPr>
        <w:pStyle w:val="TF"/>
      </w:pPr>
      <w:bookmarkStart w:id="1380" w:name="_CRFigure8_9_3_21"/>
      <w:r w:rsidRPr="00B8401F">
        <w:t xml:space="preserve">Figure </w:t>
      </w:r>
      <w:bookmarkEnd w:id="1380"/>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81" w:name="_CR8_9_4"/>
      <w:bookmarkStart w:id="1382" w:name="_Toc13919153"/>
      <w:bookmarkStart w:id="1383" w:name="_Toc29391519"/>
      <w:bookmarkStart w:id="1384" w:name="_Toc36560550"/>
      <w:bookmarkStart w:id="1385" w:name="_Toc45104794"/>
      <w:bookmarkStart w:id="1386" w:name="_Toc45883277"/>
      <w:bookmarkStart w:id="1387" w:name="_Toc51763558"/>
      <w:bookmarkStart w:id="1388" w:name="_Toc52266373"/>
      <w:bookmarkStart w:id="1389" w:name="_Toc64445151"/>
      <w:bookmarkStart w:id="1390" w:name="_Toc73980510"/>
      <w:bookmarkStart w:id="1391" w:name="_Toc88651206"/>
      <w:bookmarkStart w:id="1392" w:name="_Toc98351750"/>
      <w:bookmarkStart w:id="1393" w:name="_Toc98748048"/>
      <w:bookmarkStart w:id="1394" w:name="_Toc105704435"/>
      <w:bookmarkStart w:id="1395" w:name="_Toc106108553"/>
      <w:bookmarkStart w:id="1396" w:name="_Toc107829525"/>
      <w:bookmarkStart w:id="1397" w:name="_Toc112703284"/>
      <w:bookmarkStart w:id="1398" w:name="_Toc155906877"/>
      <w:bookmarkEnd w:id="1381"/>
      <w:r w:rsidRPr="00B8401F">
        <w:t>8.9.4</w:t>
      </w:r>
      <w:r w:rsidRPr="00B8401F">
        <w:tab/>
        <w:t>Inter-gNB handover involving gNB-CU-UP change</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6" type="#_x0000_t75" style="width:487.25pt;height:409.4pt" o:ole="">
            <v:imagedata r:id="rId91" o:title=""/>
          </v:shape>
          <o:OLEObject Type="Embed" ProgID="Visio.Drawing.15" ShapeID="_x0000_i1066" DrawAspect="Content" ObjectID="_1766598681" r:id="rId92"/>
        </w:object>
      </w:r>
    </w:p>
    <w:p w14:paraId="5145CC3C" w14:textId="77777777" w:rsidR="00373621" w:rsidRPr="00B8401F" w:rsidRDefault="00373621" w:rsidP="00371D61">
      <w:pPr>
        <w:pStyle w:val="TF"/>
      </w:pPr>
      <w:bookmarkStart w:id="1399" w:name="_CRFigure8_9_41"/>
      <w:r w:rsidRPr="00B8401F">
        <w:t xml:space="preserve">Figure </w:t>
      </w:r>
      <w:bookmarkEnd w:id="1399"/>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00" w:name="_CR8_9_5"/>
      <w:bookmarkStart w:id="1401" w:name="_Toc13919154"/>
      <w:bookmarkStart w:id="1402" w:name="_Toc29391520"/>
      <w:bookmarkStart w:id="1403" w:name="_Toc36560551"/>
      <w:bookmarkStart w:id="1404" w:name="_Toc45104795"/>
      <w:bookmarkStart w:id="1405" w:name="_Toc45883278"/>
      <w:bookmarkStart w:id="1406" w:name="_Toc51763559"/>
      <w:bookmarkStart w:id="1407" w:name="_Toc52266374"/>
      <w:bookmarkStart w:id="1408" w:name="_Toc64445152"/>
      <w:bookmarkStart w:id="1409" w:name="_Toc73980511"/>
      <w:bookmarkStart w:id="1410" w:name="_Toc88651207"/>
      <w:bookmarkStart w:id="1411" w:name="_Toc98351751"/>
      <w:bookmarkStart w:id="1412" w:name="_Toc98748049"/>
      <w:bookmarkStart w:id="1413" w:name="_Toc105704436"/>
      <w:bookmarkStart w:id="1414" w:name="_Toc106108554"/>
      <w:bookmarkStart w:id="1415" w:name="_Toc107829526"/>
      <w:bookmarkStart w:id="1416" w:name="_Toc112703285"/>
      <w:bookmarkStart w:id="1417" w:name="_Toc155906878"/>
      <w:bookmarkEnd w:id="1400"/>
      <w:r w:rsidRPr="00B8401F">
        <w:t>8.9.5</w:t>
      </w:r>
      <w:r w:rsidRPr="00B8401F">
        <w:tab/>
        <w:t>Change of gNB-CU-UP</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32544E8E" w14:textId="4F56E502" w:rsidR="00EF74BB" w:rsidRPr="00B8401F" w:rsidRDefault="00EF74BB" w:rsidP="00EF74BB">
      <w:pPr>
        <w:pStyle w:val="TH"/>
      </w:pPr>
    </w:p>
    <w:p w14:paraId="4B6817AB" w14:textId="67567387" w:rsidR="00373621" w:rsidRPr="00B8401F" w:rsidRDefault="00EF74BB" w:rsidP="00EF74BB">
      <w:pPr>
        <w:pStyle w:val="TF"/>
      </w:pPr>
      <w:r w:rsidRPr="00B8401F">
        <w:object w:dxaOrig="11130" w:dyaOrig="7425" w14:anchorId="0BE1C2E5">
          <v:shape id="_x0000_i1067" type="#_x0000_t75" style="width:454.6pt;height:303.05pt" o:ole="">
            <v:imagedata r:id="rId93" o:title=""/>
          </v:shape>
          <o:OLEObject Type="Embed" ProgID="Visio.Drawing.11" ShapeID="_x0000_i1067" DrawAspect="Content" ObjectID="_1766598682" r:id="rId94"/>
        </w:object>
      </w:r>
      <w:r w:rsidRPr="00B8401F">
        <w:fldChar w:fldCharType="begin"/>
      </w:r>
      <w:r w:rsidR="00000000">
        <w:fldChar w:fldCharType="separate"/>
      </w:r>
      <w:r w:rsidRPr="00B8401F">
        <w:fldChar w:fldCharType="end"/>
      </w:r>
      <w:bookmarkStart w:id="1418" w:name="_CRFigure8_9_51"/>
      <w:r w:rsidRPr="00B8401F">
        <w:t xml:space="preserve">Figure </w:t>
      </w:r>
      <w:bookmarkEnd w:id="1418"/>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19" w:name="_CR8_9_6"/>
      <w:bookmarkStart w:id="1420" w:name="_Toc13919155"/>
      <w:bookmarkStart w:id="1421" w:name="_Toc29391521"/>
      <w:bookmarkStart w:id="1422" w:name="_Toc36560552"/>
      <w:bookmarkStart w:id="1423" w:name="_Toc45104796"/>
      <w:bookmarkStart w:id="1424" w:name="_Toc45883279"/>
      <w:bookmarkStart w:id="1425" w:name="_Toc51763560"/>
      <w:bookmarkStart w:id="1426" w:name="_Toc52266375"/>
      <w:bookmarkStart w:id="1427" w:name="_Toc64445153"/>
      <w:bookmarkStart w:id="1428" w:name="_Toc73980512"/>
      <w:bookmarkStart w:id="1429" w:name="_Toc88651208"/>
      <w:bookmarkStart w:id="1430" w:name="_Toc98351752"/>
      <w:bookmarkStart w:id="1431" w:name="_Toc98748050"/>
      <w:bookmarkStart w:id="1432" w:name="_Toc105704437"/>
      <w:bookmarkStart w:id="1433" w:name="_Toc106108555"/>
      <w:bookmarkStart w:id="1434" w:name="_Toc107829527"/>
      <w:bookmarkStart w:id="1435" w:name="_Toc112703286"/>
      <w:bookmarkStart w:id="1436" w:name="_Toc155906879"/>
      <w:bookmarkEnd w:id="1419"/>
      <w:r w:rsidRPr="00B8401F">
        <w:t>8.9.6</w:t>
      </w:r>
      <w:r w:rsidRPr="00B8401F">
        <w:tab/>
        <w:t>RRC State transition</w:t>
      </w:r>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717DD95B" w14:textId="77777777" w:rsidR="00373621" w:rsidRPr="00B8401F" w:rsidRDefault="00373621" w:rsidP="00371D61">
      <w:pPr>
        <w:pStyle w:val="Heading4"/>
      </w:pPr>
      <w:bookmarkStart w:id="1437" w:name="_CR8_9_6_1"/>
      <w:bookmarkStart w:id="1438" w:name="_Toc13919156"/>
      <w:bookmarkStart w:id="1439" w:name="_Toc29391522"/>
      <w:bookmarkStart w:id="1440" w:name="_Toc36560553"/>
      <w:bookmarkStart w:id="1441" w:name="_Toc45104797"/>
      <w:bookmarkStart w:id="1442" w:name="_Toc45883280"/>
      <w:bookmarkStart w:id="1443" w:name="_Toc51763561"/>
      <w:bookmarkStart w:id="1444" w:name="_Toc52266376"/>
      <w:bookmarkStart w:id="1445" w:name="_Toc64445154"/>
      <w:bookmarkStart w:id="1446" w:name="_Toc73980513"/>
      <w:bookmarkStart w:id="1447" w:name="_Toc88651209"/>
      <w:bookmarkStart w:id="1448" w:name="_Toc98351753"/>
      <w:bookmarkStart w:id="1449" w:name="_Toc98748051"/>
      <w:bookmarkStart w:id="1450" w:name="_Toc105704438"/>
      <w:bookmarkStart w:id="1451" w:name="_Toc106108556"/>
      <w:bookmarkStart w:id="1452" w:name="_Toc107829528"/>
      <w:bookmarkStart w:id="1453" w:name="_Toc112703287"/>
      <w:bookmarkStart w:id="1454" w:name="_Toc155906880"/>
      <w:bookmarkEnd w:id="1437"/>
      <w:r w:rsidRPr="00B8401F">
        <w:t>8.9.6.1</w:t>
      </w:r>
      <w:r w:rsidRPr="00B8401F">
        <w:tab/>
        <w:t>RRC Connected to RRC Inactive</w:t>
      </w:r>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4pt;height:261.2pt" o:ole="">
            <v:imagedata r:id="rId95" o:title=""/>
          </v:shape>
          <o:OLEObject Type="Embed" ProgID="Visio.Drawing.15" ShapeID="_x0000_i1068" DrawAspect="Content" ObjectID="_1766598683" r:id="rId96"/>
        </w:object>
      </w:r>
    </w:p>
    <w:p w14:paraId="24CE08F5" w14:textId="77777777" w:rsidR="00373621" w:rsidRPr="00B8401F" w:rsidRDefault="00373621" w:rsidP="00371D61">
      <w:pPr>
        <w:pStyle w:val="TF"/>
      </w:pPr>
      <w:bookmarkStart w:id="1455" w:name="_CRFigure8_9_6_11"/>
      <w:r w:rsidRPr="00B8401F">
        <w:t xml:space="preserve">Figure </w:t>
      </w:r>
      <w:bookmarkEnd w:id="1455"/>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56" w:name="_CR8_9_6_2"/>
      <w:bookmarkStart w:id="1457" w:name="_Toc13919157"/>
      <w:bookmarkStart w:id="1458" w:name="_Toc29391523"/>
      <w:bookmarkStart w:id="1459" w:name="_Toc36560554"/>
      <w:bookmarkStart w:id="1460" w:name="_Toc45104798"/>
      <w:bookmarkStart w:id="1461" w:name="_Toc45883281"/>
      <w:bookmarkStart w:id="1462" w:name="_Toc51763562"/>
      <w:bookmarkStart w:id="1463" w:name="_Toc52266377"/>
      <w:bookmarkStart w:id="1464" w:name="_Toc64445155"/>
      <w:bookmarkStart w:id="1465" w:name="_Toc73980514"/>
      <w:bookmarkStart w:id="1466" w:name="_Toc88651210"/>
      <w:bookmarkStart w:id="1467" w:name="_Toc98351754"/>
      <w:bookmarkStart w:id="1468" w:name="_Toc98748052"/>
      <w:bookmarkStart w:id="1469" w:name="_Toc105704439"/>
      <w:bookmarkStart w:id="1470" w:name="_Toc106108557"/>
      <w:bookmarkStart w:id="1471" w:name="_Toc107829529"/>
      <w:bookmarkStart w:id="1472" w:name="_Toc112703288"/>
      <w:bookmarkStart w:id="1473" w:name="_Toc155906881"/>
      <w:bookmarkEnd w:id="1456"/>
      <w:r w:rsidRPr="00B8401F">
        <w:t>8.9.6.2</w:t>
      </w:r>
      <w:r w:rsidRPr="00B8401F">
        <w:tab/>
        <w:t>RRC Inactive to other states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9" type="#_x0000_t75" style="width:376.75pt;height:355.8pt" o:ole="">
            <v:imagedata r:id="rId97" o:title=""/>
          </v:shape>
          <o:OLEObject Type="Embed" ProgID="Visio.Drawing.15" ShapeID="_x0000_i1069" DrawAspect="Content" ObjectID="_1766598684" r:id="rId98"/>
        </w:object>
      </w:r>
    </w:p>
    <w:p w14:paraId="7EACF0AB" w14:textId="77777777" w:rsidR="00373621" w:rsidRPr="00B8401F" w:rsidRDefault="00373621" w:rsidP="00371D61">
      <w:pPr>
        <w:pStyle w:val="TF"/>
      </w:pPr>
      <w:bookmarkStart w:id="1474" w:name="_CRFigure8_9_6_21"/>
      <w:r w:rsidRPr="00B8401F">
        <w:t xml:space="preserve">Figure </w:t>
      </w:r>
      <w:bookmarkEnd w:id="1474"/>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475" w:name="_CR8_9_7"/>
      <w:bookmarkStart w:id="1476" w:name="_Toc29391524"/>
      <w:bookmarkStart w:id="1477" w:name="_Toc36560555"/>
      <w:bookmarkStart w:id="1478" w:name="_Toc45104799"/>
      <w:bookmarkStart w:id="1479" w:name="_Toc45883282"/>
      <w:bookmarkStart w:id="1480" w:name="_Toc51763563"/>
      <w:bookmarkStart w:id="1481" w:name="_Toc52266378"/>
      <w:bookmarkStart w:id="1482" w:name="_Toc64445156"/>
      <w:bookmarkStart w:id="1483" w:name="_Toc73980515"/>
      <w:bookmarkStart w:id="1484" w:name="_Toc88651211"/>
      <w:bookmarkStart w:id="1485" w:name="_Toc98351755"/>
      <w:bookmarkStart w:id="1486" w:name="_Toc98748053"/>
      <w:bookmarkStart w:id="1487" w:name="_Toc105704440"/>
      <w:bookmarkStart w:id="1488" w:name="_Toc106108558"/>
      <w:bookmarkStart w:id="1489" w:name="_Toc107829530"/>
      <w:bookmarkStart w:id="1490" w:name="_Toc112703289"/>
      <w:bookmarkStart w:id="1491" w:name="_Toc155906882"/>
      <w:bookmarkEnd w:id="1475"/>
      <w:r w:rsidRPr="00B8401F">
        <w:lastRenderedPageBreak/>
        <w:t>8.9.</w:t>
      </w:r>
      <w:r w:rsidR="00D81F90">
        <w:t>7</w:t>
      </w:r>
      <w:r w:rsidRPr="00B8401F">
        <w:tab/>
        <w:t>Trace activation/deactivation over F1 and E1</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70" type="#_x0000_t75" style="width:481.4pt;height:320.65pt" o:ole="">
            <v:imagedata r:id="rId99" o:title=""/>
          </v:shape>
          <o:OLEObject Type="Embed" ProgID="Visio.Drawing.15" ShapeID="_x0000_i1070" DrawAspect="Content" ObjectID="_1766598685" r:id="rId100"/>
        </w:object>
      </w:r>
    </w:p>
    <w:p w14:paraId="3412787E" w14:textId="77777777" w:rsidR="00387EF3" w:rsidRPr="00B8401F" w:rsidRDefault="00387EF3" w:rsidP="00387EF3">
      <w:pPr>
        <w:pStyle w:val="TF"/>
      </w:pPr>
      <w:bookmarkStart w:id="1492" w:name="_CRFigure8_9_61"/>
      <w:r w:rsidRPr="00B8401F">
        <w:t xml:space="preserve">Figure </w:t>
      </w:r>
      <w:bookmarkEnd w:id="1492"/>
      <w:r w:rsidRPr="00B8401F">
        <w:t>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0F114710" w:rsidR="00FA3152" w:rsidRDefault="00FA3152" w:rsidP="00FA3152">
      <w:pPr>
        <w:pStyle w:val="Heading3"/>
        <w:rPr>
          <w:rFonts w:eastAsia="Malgun Gothic"/>
          <w:lang w:eastAsia="en-US"/>
        </w:rPr>
      </w:pPr>
      <w:bookmarkStart w:id="1493" w:name="_CR8_9_8"/>
      <w:bookmarkStart w:id="1494" w:name="_Toc45104800"/>
      <w:bookmarkStart w:id="1495" w:name="_Toc45883283"/>
      <w:bookmarkStart w:id="1496" w:name="_Toc51763564"/>
      <w:bookmarkStart w:id="1497" w:name="_Toc52266379"/>
      <w:bookmarkStart w:id="1498" w:name="_Toc64445157"/>
      <w:bookmarkStart w:id="1499" w:name="_Toc73980516"/>
      <w:bookmarkStart w:id="1500" w:name="_Toc88651212"/>
      <w:bookmarkStart w:id="1501" w:name="_Toc98351756"/>
      <w:bookmarkStart w:id="1502" w:name="_Toc98748054"/>
      <w:bookmarkStart w:id="1503" w:name="_Toc105704441"/>
      <w:bookmarkStart w:id="1504" w:name="_Toc106108559"/>
      <w:bookmarkStart w:id="1505" w:name="_Toc107829531"/>
      <w:bookmarkStart w:id="1506" w:name="_Toc112703290"/>
      <w:bookmarkStart w:id="1507" w:name="_Toc155906883"/>
      <w:bookmarkStart w:id="1508" w:name="_Toc13919158"/>
      <w:bookmarkStart w:id="1509" w:name="_Toc29391525"/>
      <w:bookmarkStart w:id="1510" w:name="_Toc36560556"/>
      <w:bookmarkEnd w:id="1493"/>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71" type="#_x0000_t75" style="width:435.35pt;height:268.75pt" o:ole="">
            <v:imagedata r:id="rId101" o:title=""/>
          </v:shape>
          <o:OLEObject Type="Embed" ProgID="Mscgen.Chart" ShapeID="_x0000_i1071" DrawAspect="Content" ObjectID="_1766598686" r:id="rId102"/>
        </w:object>
      </w:r>
      <w:r>
        <w:t xml:space="preserve"> </w:t>
      </w:r>
    </w:p>
    <w:p w14:paraId="45D00875" w14:textId="77777777" w:rsidR="00FA3152" w:rsidRDefault="00FA3152" w:rsidP="00FA3152">
      <w:pPr>
        <w:pStyle w:val="TF"/>
        <w:rPr>
          <w:rFonts w:cs="Arial"/>
          <w:lang w:val="en-US" w:eastAsia="en-US"/>
        </w:rPr>
      </w:pPr>
      <w:bookmarkStart w:id="1511" w:name="_CRFigure8_9_81"/>
      <w:r>
        <w:rPr>
          <w:rFonts w:cs="Arial"/>
          <w:lang w:val="en-US"/>
        </w:rPr>
        <w:t xml:space="preserve">Figure </w:t>
      </w:r>
      <w:bookmarkStart w:id="1512" w:name="OLE_LINK4"/>
      <w:bookmarkEnd w:id="1511"/>
      <w:r>
        <w:rPr>
          <w:rFonts w:cs="Arial"/>
          <w:lang w:val="en-US"/>
        </w:rPr>
        <w:t>8.9.</w:t>
      </w:r>
      <w:r w:rsidR="00524DFA">
        <w:rPr>
          <w:rFonts w:cs="Arial"/>
          <w:lang w:val="en-US"/>
        </w:rPr>
        <w:t>8</w:t>
      </w:r>
      <w:r>
        <w:rPr>
          <w:rFonts w:cs="Arial"/>
          <w:lang w:val="en-US"/>
        </w:rPr>
        <w:t>-1</w:t>
      </w:r>
      <w:bookmarkEnd w:id="1512"/>
      <w:r>
        <w:rPr>
          <w:rFonts w:cs="Arial"/>
          <w:lang w:val="en-US"/>
        </w:rPr>
        <w:t xml:space="preserve">: </w:t>
      </w:r>
      <w:bookmarkStart w:id="1513" w:name="_Hlk1080763"/>
      <w:r>
        <w:rPr>
          <w:lang w:eastAsia="ja-JP"/>
        </w:rPr>
        <w:t>Signalling</w:t>
      </w:r>
      <w:r>
        <w:rPr>
          <w:rFonts w:cs="Arial"/>
          <w:lang w:val="en-US"/>
        </w:rPr>
        <w:t xml:space="preserve"> flow for IAB BH RLC channel establishment</w:t>
      </w:r>
      <w:bookmarkEnd w:id="151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514"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1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15" w:name="_CR8_9_9"/>
      <w:bookmarkStart w:id="1516" w:name="_Toc45104801"/>
      <w:bookmarkStart w:id="1517" w:name="_Toc45883284"/>
      <w:bookmarkStart w:id="1518" w:name="_Toc51763565"/>
      <w:bookmarkStart w:id="1519" w:name="_Toc52266380"/>
      <w:bookmarkStart w:id="1520" w:name="_Toc64445158"/>
      <w:bookmarkStart w:id="1521" w:name="_Toc73980517"/>
      <w:bookmarkStart w:id="1522" w:name="_Toc88651213"/>
      <w:bookmarkStart w:id="1523" w:name="_Toc98351757"/>
      <w:bookmarkStart w:id="1524" w:name="_Toc98748055"/>
      <w:bookmarkStart w:id="1525" w:name="_Toc105704442"/>
      <w:bookmarkStart w:id="1526" w:name="_Toc106108560"/>
      <w:bookmarkStart w:id="1527" w:name="_Toc107829532"/>
      <w:bookmarkStart w:id="1528" w:name="_Toc112703291"/>
      <w:bookmarkStart w:id="1529" w:name="_Toc155906884"/>
      <w:bookmarkEnd w:id="1515"/>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7670A1" w14:textId="222A15A7" w:rsidR="000875B8" w:rsidRPr="00632C22" w:rsidRDefault="000875B8" w:rsidP="00564453">
      <w:pPr>
        <w:pStyle w:val="NO"/>
        <w:rPr>
          <w:rFonts w:eastAsia="Malgun Gothic"/>
        </w:rPr>
      </w:pPr>
      <w:bookmarkStart w:id="1530" w:name="_Toc45104802"/>
      <w:bookmarkStart w:id="1531" w:name="_Toc45883285"/>
      <w:bookmarkStart w:id="1532" w:name="_Toc51763566"/>
      <w:bookmarkStart w:id="1533" w:name="_Toc52266381"/>
      <w:bookmarkStart w:id="1534" w:name="_Toc64445159"/>
      <w:bookmarkStart w:id="1535" w:name="_Toc73980518"/>
      <w:bookmarkStart w:id="1536"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537" w:name="_CR8_9_9_1"/>
      <w:bookmarkStart w:id="1538" w:name="_Toc98351758"/>
      <w:bookmarkStart w:id="1539" w:name="_Toc98748056"/>
      <w:bookmarkStart w:id="1540" w:name="_Toc105704443"/>
      <w:bookmarkStart w:id="1541" w:name="_Toc106108561"/>
      <w:bookmarkStart w:id="1542" w:name="_Toc107829533"/>
      <w:bookmarkStart w:id="1543" w:name="_Toc112703292"/>
      <w:bookmarkStart w:id="1544" w:name="_Toc155906885"/>
      <w:bookmarkEnd w:id="1537"/>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30"/>
      <w:bookmarkEnd w:id="1531"/>
      <w:bookmarkEnd w:id="1532"/>
      <w:bookmarkEnd w:id="1533"/>
      <w:bookmarkEnd w:id="1534"/>
      <w:bookmarkEnd w:id="1535"/>
      <w:bookmarkEnd w:id="1536"/>
      <w:bookmarkEnd w:id="1538"/>
      <w:bookmarkEnd w:id="1539"/>
      <w:bookmarkEnd w:id="1540"/>
      <w:bookmarkEnd w:id="1541"/>
      <w:bookmarkEnd w:id="1542"/>
      <w:bookmarkEnd w:id="1543"/>
      <w:bookmarkEnd w:id="1544"/>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545" w:name="_Toc45104803"/>
      <w:bookmarkStart w:id="1546" w:name="_Toc45883286"/>
      <w:bookmarkStart w:id="1547" w:name="_Toc51763567"/>
      <w:bookmarkStart w:id="1548" w:name="_Toc52266382"/>
      <w:bookmarkStart w:id="1549" w:name="_Toc64445160"/>
      <w:bookmarkStart w:id="1550" w:name="_Toc73980519"/>
      <w:bookmarkStart w:id="1551"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52" w:name="_CR8_9_9_2"/>
      <w:bookmarkStart w:id="1553" w:name="_Toc98351759"/>
      <w:bookmarkStart w:id="1554" w:name="_Toc98748057"/>
      <w:bookmarkStart w:id="1555" w:name="_Toc105704444"/>
      <w:bookmarkStart w:id="1556" w:name="_Toc106108562"/>
      <w:bookmarkStart w:id="1557" w:name="_Toc107829534"/>
      <w:bookmarkStart w:id="1558" w:name="_Toc112703293"/>
      <w:bookmarkStart w:id="1559" w:name="_Toc155906886"/>
      <w:bookmarkEnd w:id="1552"/>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45"/>
      <w:bookmarkEnd w:id="1546"/>
      <w:bookmarkEnd w:id="1547"/>
      <w:bookmarkEnd w:id="1548"/>
      <w:bookmarkEnd w:id="1549"/>
      <w:bookmarkEnd w:id="1550"/>
      <w:bookmarkEnd w:id="1551"/>
      <w:bookmarkEnd w:id="1553"/>
      <w:bookmarkEnd w:id="1554"/>
      <w:bookmarkEnd w:id="1555"/>
      <w:bookmarkEnd w:id="1556"/>
      <w:bookmarkEnd w:id="1557"/>
      <w:bookmarkEnd w:id="1558"/>
      <w:bookmarkEnd w:id="1559"/>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560" w:name="_CR8_9_10"/>
      <w:bookmarkStart w:id="1561" w:name="_Toc45104804"/>
      <w:bookmarkStart w:id="1562" w:name="_Toc45883287"/>
      <w:bookmarkStart w:id="1563" w:name="_Toc51763568"/>
      <w:bookmarkStart w:id="1564" w:name="_Toc52266383"/>
      <w:bookmarkStart w:id="1565" w:name="_Toc64445161"/>
      <w:bookmarkStart w:id="1566" w:name="_Toc73980520"/>
      <w:bookmarkStart w:id="1567" w:name="_Toc88651216"/>
      <w:bookmarkStart w:id="1568" w:name="_Toc98351760"/>
      <w:bookmarkStart w:id="1569" w:name="_Toc98748058"/>
      <w:bookmarkStart w:id="1570" w:name="_Toc105704445"/>
      <w:bookmarkStart w:id="1571" w:name="_Toc106108563"/>
      <w:bookmarkStart w:id="1572" w:name="_Toc107829535"/>
      <w:bookmarkStart w:id="1573" w:name="_Toc112703294"/>
      <w:bookmarkStart w:id="1574" w:name="_Toc155906887"/>
      <w:bookmarkEnd w:id="1560"/>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575" w:name="_CR8_9_10_1"/>
      <w:bookmarkStart w:id="1576" w:name="_Toc45104805"/>
      <w:bookmarkStart w:id="1577" w:name="_Toc45883288"/>
      <w:bookmarkStart w:id="1578" w:name="_Toc51763569"/>
      <w:bookmarkStart w:id="1579" w:name="_Toc52266384"/>
      <w:bookmarkStart w:id="1580" w:name="_Toc64445162"/>
      <w:bookmarkStart w:id="1581" w:name="_Toc73980521"/>
      <w:bookmarkStart w:id="1582" w:name="_Toc88651217"/>
      <w:bookmarkStart w:id="1583" w:name="_Toc98351761"/>
      <w:bookmarkStart w:id="1584" w:name="_Toc98748059"/>
      <w:bookmarkStart w:id="1585" w:name="_Toc105704446"/>
      <w:bookmarkStart w:id="1586" w:name="_Toc106108564"/>
      <w:bookmarkStart w:id="1587" w:name="_Toc107829536"/>
      <w:bookmarkStart w:id="1588" w:name="_Toc112703295"/>
      <w:bookmarkStart w:id="1589" w:name="_Toc155906888"/>
      <w:bookmarkEnd w:id="1575"/>
      <w:r>
        <w:rPr>
          <w:rFonts w:eastAsia="Malgun Gothic"/>
        </w:rPr>
        <w:lastRenderedPageBreak/>
        <w:t>8.9.</w:t>
      </w:r>
      <w:r w:rsidR="00524DFA">
        <w:rPr>
          <w:rFonts w:eastAsia="Malgun Gothic"/>
        </w:rPr>
        <w:t>10</w:t>
      </w:r>
      <w:r>
        <w:rPr>
          <w:rFonts w:eastAsia="Malgun Gothic"/>
        </w:rPr>
        <w:t>.1</w:t>
      </w:r>
      <w:r>
        <w:rPr>
          <w:rFonts w:eastAsia="Malgun Gothic"/>
        </w:rPr>
        <w:tab/>
        <w:t>IAB-node orderly release</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590" w:name="_CR8_9_10_2"/>
      <w:bookmarkStart w:id="1591" w:name="_Toc45104806"/>
      <w:bookmarkStart w:id="1592" w:name="_Toc45883289"/>
      <w:bookmarkStart w:id="1593" w:name="_Toc51763570"/>
      <w:bookmarkStart w:id="1594" w:name="_Toc52266385"/>
      <w:bookmarkStart w:id="1595" w:name="_Toc64445163"/>
      <w:bookmarkStart w:id="1596" w:name="_Toc73980522"/>
      <w:bookmarkStart w:id="1597" w:name="_Toc88651218"/>
      <w:bookmarkStart w:id="1598" w:name="_Toc98351762"/>
      <w:bookmarkStart w:id="1599" w:name="_Toc98748060"/>
      <w:bookmarkStart w:id="1600" w:name="_Toc105704447"/>
      <w:bookmarkStart w:id="1601" w:name="_Toc106108565"/>
      <w:bookmarkStart w:id="1602" w:name="_Toc107829537"/>
      <w:bookmarkStart w:id="1603" w:name="_Toc112703296"/>
      <w:bookmarkStart w:id="1604" w:name="_Toc155906889"/>
      <w:bookmarkEnd w:id="1590"/>
      <w:r>
        <w:rPr>
          <w:rFonts w:eastAsia="Malgun Gothic"/>
        </w:rPr>
        <w:t>8.9.</w:t>
      </w:r>
      <w:r w:rsidR="00524DFA">
        <w:rPr>
          <w:rFonts w:eastAsia="Malgun Gothic"/>
        </w:rPr>
        <w:t>10</w:t>
      </w:r>
      <w:r>
        <w:rPr>
          <w:rFonts w:eastAsia="Malgun Gothic"/>
        </w:rPr>
        <w:t>.2</w:t>
      </w:r>
      <w:r>
        <w:rPr>
          <w:rFonts w:eastAsia="Malgun Gothic"/>
        </w:rPr>
        <w:tab/>
        <w:t>IAB-node disorderly release</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05" w:name="_CR8_9_11"/>
      <w:bookmarkStart w:id="1606" w:name="_Toc45104807"/>
      <w:bookmarkStart w:id="1607" w:name="_Toc45883290"/>
      <w:bookmarkStart w:id="1608" w:name="_Toc51763571"/>
      <w:bookmarkStart w:id="1609" w:name="_Toc52266386"/>
      <w:bookmarkStart w:id="1610" w:name="_Toc64445164"/>
      <w:bookmarkStart w:id="1611" w:name="_Toc73980523"/>
      <w:bookmarkStart w:id="1612" w:name="_Toc88651219"/>
      <w:bookmarkStart w:id="1613" w:name="_Toc98351763"/>
      <w:bookmarkStart w:id="1614" w:name="_Toc98748061"/>
      <w:bookmarkStart w:id="1615" w:name="_Toc105704448"/>
      <w:bookmarkStart w:id="1616" w:name="_Toc106108566"/>
      <w:bookmarkStart w:id="1617" w:name="_Toc107829538"/>
      <w:bookmarkStart w:id="1618" w:name="_Toc112703297"/>
      <w:bookmarkStart w:id="1619" w:name="_Toc155906890"/>
      <w:bookmarkEnd w:id="1605"/>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4B272ED1" w14:textId="356F8D22" w:rsidR="006A1DEB" w:rsidRPr="006A1DEB" w:rsidRDefault="006A1DEB" w:rsidP="006A1DEB">
      <w:pPr>
        <w:rPr>
          <w:kern w:val="28"/>
        </w:rPr>
      </w:pPr>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20" w:name="_CR8_9_12"/>
      <w:bookmarkStart w:id="1621" w:name="_Toc45104808"/>
      <w:bookmarkStart w:id="1622" w:name="_Toc45883291"/>
      <w:bookmarkStart w:id="1623" w:name="_Toc51763572"/>
      <w:bookmarkStart w:id="1624" w:name="_Toc52266387"/>
      <w:bookmarkStart w:id="1625" w:name="_Toc64445165"/>
      <w:bookmarkStart w:id="1626" w:name="_Toc73980524"/>
      <w:bookmarkStart w:id="1627" w:name="_Toc88651220"/>
      <w:bookmarkStart w:id="1628" w:name="_Toc98351764"/>
      <w:bookmarkStart w:id="1629" w:name="_Toc98748062"/>
      <w:bookmarkStart w:id="1630" w:name="_Toc105704449"/>
      <w:bookmarkStart w:id="1631" w:name="_Toc106108567"/>
      <w:bookmarkStart w:id="1632" w:name="_Toc107829539"/>
      <w:bookmarkStart w:id="1633" w:name="_Toc112703298"/>
      <w:bookmarkStart w:id="1634" w:name="_Toc155906891"/>
      <w:bookmarkEnd w:id="1620"/>
      <w:r>
        <w:t>8.9.</w:t>
      </w:r>
      <w:r w:rsidR="00524DFA">
        <w:t>12</w:t>
      </w:r>
      <w:r>
        <w:tab/>
      </w:r>
      <w:r>
        <w:rPr>
          <w:lang w:eastAsia="ja-JP"/>
        </w:rPr>
        <w:t>Handling of IAB-MTs in INACTIVE State</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35" w:name="_CR8_9_13"/>
      <w:bookmarkStart w:id="1636" w:name="_Toc45104809"/>
      <w:bookmarkStart w:id="1637" w:name="_Toc45883292"/>
      <w:bookmarkStart w:id="1638" w:name="_Toc51763573"/>
      <w:bookmarkStart w:id="1639" w:name="_Toc52266388"/>
      <w:bookmarkStart w:id="1640" w:name="_Toc64445166"/>
      <w:bookmarkStart w:id="1641" w:name="_Toc73980525"/>
      <w:bookmarkStart w:id="1642" w:name="_Toc88651221"/>
      <w:bookmarkStart w:id="1643" w:name="_Toc98351765"/>
      <w:bookmarkStart w:id="1644" w:name="_Toc98748063"/>
      <w:bookmarkStart w:id="1645" w:name="_Toc105704450"/>
      <w:bookmarkStart w:id="1646" w:name="_Toc106108568"/>
      <w:bookmarkStart w:id="1647" w:name="_Toc107829540"/>
      <w:bookmarkStart w:id="1648" w:name="_Toc112703299"/>
      <w:bookmarkStart w:id="1649" w:name="_Toc155906892"/>
      <w:bookmarkEnd w:id="1635"/>
      <w:r>
        <w:rPr>
          <w:rFonts w:eastAsia="Malgun Gothic"/>
        </w:rPr>
        <w:t>8.9.</w:t>
      </w:r>
      <w:r w:rsidR="00524DFA">
        <w:rPr>
          <w:rFonts w:eastAsia="Malgun Gothic"/>
        </w:rPr>
        <w:t>13</w:t>
      </w:r>
      <w:r>
        <w:rPr>
          <w:rFonts w:eastAsia="Malgun Gothic"/>
        </w:rPr>
        <w:tab/>
        <w:t>IP Address Allocation for IAB-nodes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 xml:space="preserve">to protect </w:t>
      </w:r>
      <w:r>
        <w:rPr>
          <w:rFonts w:eastAsia="SimSun"/>
          <w:lang w:eastAsia="zh-CN"/>
        </w:rPr>
        <w:lastRenderedPageBreak/>
        <w:t>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650" w:name="OLE_LINK49"/>
      <w:r w:rsidRPr="006D6406">
        <w:t>NOTE:</w:t>
      </w:r>
      <w:bookmarkEnd w:id="1650"/>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51" w:name="_Toc155906893"/>
      <w:r w:rsidRPr="00165BE9">
        <w:t>8.9.</w:t>
      </w:r>
      <w:r>
        <w:t>14</w:t>
      </w:r>
      <w:r w:rsidR="00B0289C">
        <w:tab/>
      </w:r>
      <w:r w:rsidRPr="00165BE9">
        <w:t>Mobile IAB</w:t>
      </w:r>
      <w:r>
        <w:t>-</w:t>
      </w:r>
      <w:r w:rsidRPr="00165BE9">
        <w:t>node authorization</w:t>
      </w:r>
      <w:bookmarkEnd w:id="1651"/>
    </w:p>
    <w:p w14:paraId="4AABFB19" w14:textId="77777777" w:rsidR="006A1DEB" w:rsidRPr="00165BE9" w:rsidRDefault="006A1DEB" w:rsidP="006A1DEB">
      <w:r w:rsidRPr="00165BE9">
        <w:t>During</w:t>
      </w:r>
      <w:r>
        <w:t xml:space="preserve"> the</w:t>
      </w:r>
      <w:r w:rsidRPr="00165BE9">
        <w:t xml:space="preserve"> mobile IAB-node integration procedure, the RRC-terminating IAB-donor-CU receives the authorization status of the mobile IAB-node from the 5GC. If the authorization status is “not authorized”, the RRC-terminating IAB-donor-CU will </w:t>
      </w:r>
      <w:r>
        <w:t>neither</w:t>
      </w:r>
      <w:r w:rsidRPr="00165BE9">
        <w:t xml:space="preserve"> establish any backhaul resources </w:t>
      </w:r>
      <w:r>
        <w:t>nor allocate any</w:t>
      </w:r>
      <w:r w:rsidRPr="00165BE9">
        <w:t xml:space="preserve"> BAP address, TNL address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 xml:space="preserve">. </w:t>
      </w:r>
    </w:p>
    <w:p w14:paraId="42CCC812" w14:textId="77777777" w:rsidR="006A1DEB" w:rsidRDefault="006A1DEB" w:rsidP="006A1DEB">
      <w:pPr>
        <w:rPr>
          <w:rFonts w:eastAsia="SimSun"/>
          <w:lang w:eastAsia="zh-CN"/>
        </w:rPr>
      </w:pPr>
      <w:r>
        <w:rPr>
          <w:rFonts w:hint="eastAsia"/>
          <w:lang w:eastAsia="zh-CN"/>
        </w:rPr>
        <w:t>I</w:t>
      </w:r>
      <w:r>
        <w:rPr>
          <w:lang w:eastAsia="zh-CN"/>
        </w:rPr>
        <w:t xml:space="preserve">n case the mobile IAB-MT and its co-located mobile IAB-DU connect to same IAB-donor-CU, and the updated authorization status received from the 5GC is “not authorized”, the IAB-donor-CU will perform the following actions in this order: it will attempt to hand over the UEs served by the mobile IAB-node to other cell(s), release the F1 interface towards the mobile IAB-DU, and release all backhaul resources </w:t>
      </w:r>
      <w:r w:rsidRPr="00165BE9">
        <w:rPr>
          <w:lang w:eastAsia="zh-CN"/>
        </w:rPr>
        <w:t>(including</w:t>
      </w:r>
      <w:r>
        <w:rPr>
          <w:lang w:eastAsia="zh-CN"/>
        </w:rPr>
        <w:t xml:space="preserve"> the</w:t>
      </w:r>
      <w:r w:rsidRPr="00165BE9">
        <w:rPr>
          <w:lang w:eastAsia="zh-CN"/>
        </w:rPr>
        <w:t xml:space="preserve"> BAP address, TNL address and default BAP reconfiguration)</w:t>
      </w:r>
      <w:r>
        <w:rPr>
          <w:lang w:eastAsia="zh-CN"/>
        </w:rPr>
        <w:t xml:space="preserve"> for this mobile IAB-node.</w:t>
      </w:r>
    </w:p>
    <w:p w14:paraId="45243A26" w14:textId="77777777"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 xml:space="preserve">IAB-DU connect to different IAB-donor-CUs, the RRC-terminating IAB-donor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-CU via the IAB 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19D794F4" w14:textId="77777777" w:rsidR="006A1DEB" w:rsidRPr="00165BE9" w:rsidRDefault="006A1DEB" w:rsidP="006A1DEB">
      <w:pPr>
        <w:pStyle w:val="NO"/>
        <w:rPr>
          <w:lang w:eastAsia="zh-CN"/>
        </w:rPr>
      </w:pPr>
      <w:r w:rsidRPr="00165BE9">
        <w:rPr>
          <w:rFonts w:hint="eastAsia"/>
          <w:lang w:eastAsia="zh-CN"/>
        </w:rPr>
        <w:t>N</w:t>
      </w:r>
      <w:r w:rsidRPr="00165BE9">
        <w:rPr>
          <w:lang w:eastAsia="zh-CN"/>
        </w:rPr>
        <w:t xml:space="preserve">OTE: </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7E7A239D" w14:textId="77777777" w:rsidR="006A1DEB" w:rsidRDefault="006A1DEB"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“not authorized”, the F1-terminating </w:t>
      </w:r>
      <w:r>
        <w:rPr>
          <w:rFonts w:eastAsia="SimSun"/>
          <w:lang w:eastAsia="zh-CN"/>
        </w:rPr>
        <w:t>IAB-</w:t>
      </w:r>
      <w:r w:rsidRPr="00165BE9">
        <w:rPr>
          <w:rFonts w:eastAsia="SimSun"/>
          <w:lang w:eastAsia="zh-CN"/>
        </w:rPr>
        <w:t>donor</w:t>
      </w:r>
      <w:r>
        <w:rPr>
          <w:rFonts w:eastAsia="SimSun"/>
          <w:lang w:eastAsia="zh-CN"/>
        </w:rPr>
        <w:t>,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 (including BAP address, TNL address </w:t>
      </w:r>
      <w:r w:rsidRPr="00165BE9">
        <w:rPr>
          <w:rFonts w:eastAsia="SimSun"/>
          <w:lang w:eastAsia="zh-CN"/>
        </w:rPr>
        <w:lastRenderedPageBreak/>
        <w:t>and default BAP reconfiguration)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which</w:t>
      </w:r>
      <w:r>
        <w:rPr>
          <w:rFonts w:eastAsia="SimSun"/>
          <w:lang w:eastAsia="zh-CN"/>
        </w:rPr>
        <w:t xml:space="preserve"> </w:t>
      </w:r>
      <w:r>
        <w:rPr>
          <w:rFonts w:eastAsia="SimSun" w:hint="eastAsia"/>
          <w:lang w:eastAsia="zh-CN"/>
        </w:rPr>
        <w:t>indicates</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rPr>
          <w:rFonts w:eastAsia="SimSun" w:hint="eastAsia"/>
          <w:lang w:eastAsia="zh-CN"/>
        </w:rPr>
        <w:t>to</w:t>
      </w:r>
      <w:r>
        <w:rPr>
          <w:rFonts w:eastAsia="SimSun"/>
          <w:lang w:eastAsia="zh-CN"/>
        </w:rPr>
        <w:t xml:space="preserv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Default="006A1DEB" w:rsidP="006A1DEB">
      <w:pPr>
        <w:pStyle w:val="Heading3"/>
        <w:ind w:left="720" w:hanging="720"/>
        <w:rPr>
          <w:rFonts w:eastAsia="Malgun Gothic"/>
        </w:rPr>
      </w:pPr>
      <w:bookmarkStart w:id="1652" w:name="_Toc155906894"/>
      <w:r>
        <w:rPr>
          <w:rFonts w:eastAsia="Malgun Gothic"/>
        </w:rPr>
        <w:t>8.9.15</w:t>
      </w:r>
      <w:r>
        <w:rPr>
          <w:rFonts w:eastAsia="Malgun Gothic"/>
        </w:rPr>
        <w:tab/>
        <w:t>IAB-donor-</w:t>
      </w:r>
      <w:r w:rsidRPr="00CE655D">
        <w:rPr>
          <w:rFonts w:eastAsia="Malgun Gothic"/>
        </w:rPr>
        <w:t xml:space="preserve">CU-based </w:t>
      </w:r>
      <w:r w:rsidRPr="00706A71">
        <w:rPr>
          <w:rFonts w:eastAsia="Malgun Gothic"/>
        </w:rPr>
        <w:t>NR Cell Identity (NCI)</w:t>
      </w:r>
      <w:r w:rsidRPr="00CE655D">
        <w:rPr>
          <w:rFonts w:eastAsia="Malgun Gothic"/>
        </w:rPr>
        <w:t xml:space="preserve"> (</w:t>
      </w:r>
      <w:r>
        <w:rPr>
          <w:rFonts w:eastAsia="Malgun Gothic"/>
        </w:rPr>
        <w:t>r</w:t>
      </w:r>
      <w:r w:rsidRPr="00CE655D">
        <w:rPr>
          <w:rFonts w:eastAsia="Malgun Gothic"/>
        </w:rPr>
        <w:t>e</w:t>
      </w:r>
      <w:r>
        <w:rPr>
          <w:rFonts w:eastAsia="Malgun Gothic"/>
        </w:rPr>
        <w:t>-</w:t>
      </w:r>
      <w:r w:rsidRPr="00CE655D">
        <w:rPr>
          <w:rFonts w:eastAsia="Malgun Gothic"/>
        </w:rPr>
        <w:t>)configuration for m</w:t>
      </w:r>
      <w:r>
        <w:rPr>
          <w:rFonts w:eastAsia="Malgun Gothic"/>
        </w:rPr>
        <w:t xml:space="preserve">obile </w:t>
      </w:r>
      <w:r w:rsidRPr="00CE655D">
        <w:rPr>
          <w:rFonts w:eastAsia="Malgun Gothic"/>
        </w:rPr>
        <w:t xml:space="preserve">IAB </w:t>
      </w:r>
      <w:r>
        <w:rPr>
          <w:rFonts w:eastAsia="Malgun Gothic"/>
        </w:rPr>
        <w:t>c</w:t>
      </w:r>
      <w:r w:rsidRPr="00CE655D">
        <w:rPr>
          <w:rFonts w:eastAsia="Malgun Gothic"/>
        </w:rPr>
        <w:t>ells</w:t>
      </w:r>
      <w:bookmarkEnd w:id="1652"/>
    </w:p>
    <w:p w14:paraId="780AAE78" w14:textId="77777777"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Pr>
          <w:rFonts w:ascii="DengXian" w:eastAsia="DengXian" w:hAnsi="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configured on this </w:t>
      </w:r>
      <w:r>
        <w:rPr>
          <w:rFonts w:eastAsia="Malgun Gothic"/>
        </w:rPr>
        <w:t>F1-terminating IAB-</w:t>
      </w:r>
      <w:r w:rsidRPr="001E5B1A">
        <w:rPr>
          <w:rFonts w:eastAsia="Malgun Gothic"/>
        </w:rPr>
        <w:t>donor</w:t>
      </w:r>
      <w:r>
        <w:rPr>
          <w:rFonts w:eastAsia="Malgun Gothic"/>
        </w:rPr>
        <w:t>-</w:t>
      </w:r>
      <w:r w:rsidRPr="001E5B1A">
        <w:rPr>
          <w:rFonts w:eastAsia="Malgun Gothic"/>
        </w:rPr>
        <w:t>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6D6406" w:rsidRDefault="006A1DEB" w:rsidP="006A1DEB">
      <w:pPr>
        <w:pStyle w:val="NO"/>
      </w:pPr>
      <w:r w:rsidRPr="006D6406">
        <w:t>NOTE:</w:t>
      </w:r>
      <w:r>
        <w:tab/>
      </w:r>
      <w:r>
        <w:rPr>
          <w:rStyle w:val="ui-provider"/>
        </w:rPr>
        <w:t>This shall not affect the existing procedure of configuring NCGI of cells served by a stationary gNB-DU via the OAM.</w:t>
      </w:r>
    </w:p>
    <w:p w14:paraId="454F631A" w14:textId="46949A81" w:rsidR="006A1DEB" w:rsidRDefault="006A1DEB" w:rsidP="006A1DEB">
      <w:pPr>
        <w:pStyle w:val="Heading3"/>
        <w:ind w:left="720" w:hanging="720"/>
        <w:rPr>
          <w:rFonts w:eastAsia="Malgun Gothic"/>
        </w:rPr>
      </w:pPr>
      <w:bookmarkStart w:id="1653" w:name="_Toc155906895"/>
      <w:r>
        <w:rPr>
          <w:rFonts w:eastAsia="Malgun Gothic"/>
        </w:rPr>
        <w:t>8.9.16</w:t>
      </w:r>
      <w:r>
        <w:rPr>
          <w:rFonts w:eastAsia="Malgun Gothic"/>
        </w:rPr>
        <w:tab/>
        <w:t>TAC/RANAC (re-)configuration for mobile IAB</w:t>
      </w:r>
      <w:bookmarkEnd w:id="1653"/>
      <w:r>
        <w:rPr>
          <w:rFonts w:eastAsia="Malgun Gothic"/>
        </w:rPr>
        <w:t xml:space="preserve"> </w:t>
      </w:r>
    </w:p>
    <w:p w14:paraId="0D94B1A5" w14:textId="1199AD73" w:rsidR="006A1DEB" w:rsidRDefault="006A1DEB" w:rsidP="006A1DEB">
      <w:pPr>
        <w:rPr>
          <w:rFonts w:eastAsia="Wingdings"/>
          <w:lang w:eastAsia="ja-JP"/>
        </w:rPr>
      </w:pPr>
      <w:r>
        <w:rPr>
          <w:rFonts w:eastAsia="Malgun Gothic"/>
        </w:rPr>
        <w:t>The TAC/RANAC of mobile IAB-DU’s cell is configured by the OAM, and it can be reconfigured by the OAM during the mobile IAB-node movement. The</w:t>
      </w:r>
      <w:r>
        <w:t xml:space="preserve"> TAC/RANAC</w:t>
      </w:r>
      <w:r>
        <w:rPr>
          <w:rFonts w:eastAsia="Malgun Gothic"/>
        </w:rPr>
        <w:t xml:space="preserve"> of the mobile IAB-DU’s cell </w:t>
      </w:r>
      <w:r>
        <w:t xml:space="preserve">need not be same as the TAC/RANAC of the co-located mobile IAB-MT’s serving cell. The TAC/RANAC broadcasted by the mobile IAB-DU </w:t>
      </w:r>
      <w:r>
        <w:rPr>
          <w:rFonts w:hint="eastAsia"/>
          <w:lang w:val="en-US" w:eastAsia="zh-CN"/>
        </w:rPr>
        <w:t xml:space="preserve">cell </w:t>
      </w:r>
      <w:r>
        <w:t>can be changed in order to reflect the mobile</w:t>
      </w:r>
      <w:r>
        <w:rPr>
          <w:rFonts w:hint="eastAsia"/>
          <w:lang w:val="en-US" w:eastAsia="zh-CN"/>
        </w:rPr>
        <w:t xml:space="preserve"> </w:t>
      </w:r>
      <w:r>
        <w:t>IAB-node’s physical location.</w:t>
      </w:r>
    </w:p>
    <w:p w14:paraId="7809C3B2" w14:textId="77777777" w:rsidR="004239B4" w:rsidRPr="00B8401F" w:rsidRDefault="004239B4" w:rsidP="00D53FF9">
      <w:pPr>
        <w:pStyle w:val="Heading2"/>
        <w:rPr>
          <w:lang w:eastAsia="ja-JP"/>
        </w:rPr>
      </w:pPr>
      <w:bookmarkStart w:id="1654" w:name="_CR8_10"/>
      <w:bookmarkStart w:id="1655" w:name="_Toc45104810"/>
      <w:bookmarkStart w:id="1656" w:name="_Toc45883293"/>
      <w:bookmarkStart w:id="1657" w:name="_Toc51763574"/>
      <w:bookmarkStart w:id="1658" w:name="_Toc52266389"/>
      <w:bookmarkStart w:id="1659" w:name="_Toc64445167"/>
      <w:bookmarkStart w:id="1660" w:name="_Toc73980526"/>
      <w:bookmarkStart w:id="1661" w:name="_Toc88651222"/>
      <w:bookmarkStart w:id="1662" w:name="_Toc98351766"/>
      <w:bookmarkStart w:id="1663" w:name="_Toc98748064"/>
      <w:bookmarkStart w:id="1664" w:name="_Toc105704451"/>
      <w:bookmarkStart w:id="1665" w:name="_Toc106108569"/>
      <w:bookmarkStart w:id="1666" w:name="_Toc107829541"/>
      <w:bookmarkStart w:id="1667" w:name="_Toc112703300"/>
      <w:bookmarkStart w:id="1668" w:name="_Toc155906896"/>
      <w:bookmarkEnd w:id="1654"/>
      <w:r w:rsidRPr="00B8401F">
        <w:t>8.</w:t>
      </w:r>
      <w:r w:rsidR="00747303" w:rsidRPr="00B8401F">
        <w:t>10</w:t>
      </w:r>
      <w:r w:rsidRPr="00B8401F">
        <w:tab/>
        <w:t>Multiple TNLAs for E1</w:t>
      </w:r>
      <w:bookmarkEnd w:id="1508"/>
      <w:bookmarkEnd w:id="1509"/>
      <w:bookmarkEnd w:id="1510"/>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2" type="#_x0000_t75" style="width:253.65pt;height:346.6pt" o:ole="">
            <v:imagedata r:id="rId103" o:title=""/>
          </v:shape>
          <o:OLEObject Type="Embed" ProgID="Visio.Drawing.15" ShapeID="_x0000_i1072" DrawAspect="Content" ObjectID="_1766598687" r:id="rId104"/>
        </w:object>
      </w:r>
    </w:p>
    <w:p w14:paraId="1E157356" w14:textId="77777777" w:rsidR="004239B4" w:rsidRPr="00B8401F" w:rsidRDefault="004239B4" w:rsidP="00D53FF9">
      <w:pPr>
        <w:pStyle w:val="TF"/>
        <w:rPr>
          <w:lang w:eastAsia="zh-CN"/>
        </w:rPr>
      </w:pPr>
      <w:bookmarkStart w:id="1669" w:name="_CRFigure8_101"/>
      <w:r w:rsidRPr="00B8401F">
        <w:t xml:space="preserve">Figure </w:t>
      </w:r>
      <w:bookmarkEnd w:id="1669"/>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70" w:name="_CR8_11"/>
      <w:bookmarkStart w:id="1671" w:name="_Toc13919159"/>
      <w:bookmarkStart w:id="1672" w:name="_Toc29391526"/>
      <w:bookmarkStart w:id="1673" w:name="_Toc36560557"/>
      <w:bookmarkStart w:id="1674" w:name="_Toc45104811"/>
      <w:bookmarkStart w:id="1675" w:name="_Toc45883294"/>
      <w:bookmarkStart w:id="1676" w:name="_Toc51763575"/>
      <w:bookmarkStart w:id="1677" w:name="_Toc52266390"/>
      <w:bookmarkStart w:id="1678" w:name="_Toc64445168"/>
      <w:bookmarkStart w:id="1679" w:name="_Toc73980527"/>
      <w:bookmarkStart w:id="1680" w:name="_Toc88651223"/>
      <w:bookmarkStart w:id="1681" w:name="_Toc98351767"/>
      <w:bookmarkStart w:id="1682" w:name="_Toc98748065"/>
      <w:bookmarkStart w:id="1683" w:name="_Toc105704452"/>
      <w:bookmarkStart w:id="1684" w:name="_Toc106108570"/>
      <w:bookmarkStart w:id="1685" w:name="_Toc107829542"/>
      <w:bookmarkStart w:id="1686" w:name="_Toc112703301"/>
      <w:bookmarkStart w:id="1687" w:name="_Toc155906897"/>
      <w:bookmarkEnd w:id="1670"/>
      <w:r w:rsidRPr="00B8401F">
        <w:lastRenderedPageBreak/>
        <w:t>8.11</w:t>
      </w:r>
      <w:r w:rsidRPr="00B8401F">
        <w:tab/>
        <w:t>Support of Network Sharing with multiple cell-ID broadcast</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500FFA04" w14:textId="77777777" w:rsidR="009C3D5A" w:rsidRPr="00B8401F" w:rsidRDefault="009C3D5A" w:rsidP="009C3D5A">
      <w:pPr>
        <w:pStyle w:val="Heading3"/>
      </w:pPr>
      <w:bookmarkStart w:id="1688" w:name="_CR8_11_1"/>
      <w:bookmarkStart w:id="1689" w:name="_Toc13919160"/>
      <w:bookmarkStart w:id="1690" w:name="_Toc29391527"/>
      <w:bookmarkStart w:id="1691" w:name="_Toc36560558"/>
      <w:bookmarkStart w:id="1692" w:name="_Toc45104812"/>
      <w:bookmarkStart w:id="1693" w:name="_Toc45883295"/>
      <w:bookmarkStart w:id="1694" w:name="_Toc51763576"/>
      <w:bookmarkStart w:id="1695" w:name="_Toc52266391"/>
      <w:bookmarkStart w:id="1696" w:name="_Toc64445169"/>
      <w:bookmarkStart w:id="1697" w:name="_Toc73980528"/>
      <w:bookmarkStart w:id="1698" w:name="_Toc88651224"/>
      <w:bookmarkStart w:id="1699" w:name="_Toc98351768"/>
      <w:bookmarkStart w:id="1700" w:name="_Toc98748066"/>
      <w:bookmarkStart w:id="1701" w:name="_Toc105704453"/>
      <w:bookmarkStart w:id="1702" w:name="_Toc106108571"/>
      <w:bookmarkStart w:id="1703" w:name="_Toc107829543"/>
      <w:bookmarkStart w:id="1704" w:name="_Toc112703302"/>
      <w:bookmarkStart w:id="1705" w:name="_Toc155906898"/>
      <w:bookmarkEnd w:id="1688"/>
      <w:r w:rsidRPr="00B8401F">
        <w:t>8.11.1</w:t>
      </w:r>
      <w:r w:rsidRPr="00B8401F">
        <w:tab/>
        <w:t>General</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06" w:name="_CR8_11_2"/>
      <w:bookmarkStart w:id="1707" w:name="_Toc13919161"/>
      <w:bookmarkStart w:id="1708" w:name="_Toc29391528"/>
      <w:bookmarkStart w:id="1709" w:name="_Toc36560559"/>
      <w:bookmarkStart w:id="1710" w:name="_Toc45104813"/>
      <w:bookmarkStart w:id="1711" w:name="_Toc45883296"/>
      <w:bookmarkStart w:id="1712" w:name="_Toc51763577"/>
      <w:bookmarkStart w:id="1713" w:name="_Toc52266392"/>
      <w:bookmarkStart w:id="1714" w:name="_Toc64445170"/>
      <w:bookmarkStart w:id="1715" w:name="_Toc73980529"/>
      <w:bookmarkStart w:id="1716" w:name="_Toc88651225"/>
      <w:bookmarkStart w:id="1717" w:name="_Toc98351769"/>
      <w:bookmarkStart w:id="1718" w:name="_Toc98748067"/>
      <w:bookmarkStart w:id="1719" w:name="_Toc105704454"/>
      <w:bookmarkStart w:id="1720" w:name="_Toc106108572"/>
      <w:bookmarkStart w:id="1721" w:name="_Toc107829544"/>
      <w:bookmarkStart w:id="1722" w:name="_Toc112703303"/>
      <w:bookmarkStart w:id="1723" w:name="_Toc155906899"/>
      <w:bookmarkEnd w:id="1706"/>
      <w:r w:rsidRPr="00B8401F">
        <w:t>8.11.2</w:t>
      </w:r>
      <w:r w:rsidRPr="00B8401F">
        <w:tab/>
        <w:t>Initial Registration – separate PLMN signalling</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4pt;height:320.65pt" o:ole="">
            <v:imagedata r:id="rId105" o:title=""/>
          </v:shape>
          <o:OLEObject Type="Embed" ProgID="Visio.Drawing.11" ShapeID="_x0000_i1073" DrawAspect="Content" ObjectID="_1766598688" r:id="rId106"/>
        </w:object>
      </w:r>
    </w:p>
    <w:p w14:paraId="5AEBDF4E" w14:textId="77777777" w:rsidR="009C3D5A" w:rsidRPr="00B8401F" w:rsidRDefault="009C3D5A" w:rsidP="00806533">
      <w:pPr>
        <w:pStyle w:val="TF"/>
        <w:rPr>
          <w:lang w:eastAsia="zh-CN"/>
        </w:rPr>
      </w:pPr>
      <w:bookmarkStart w:id="1724" w:name="_CRFigure8_11_21"/>
      <w:r w:rsidRPr="00B8401F">
        <w:rPr>
          <w:lang w:eastAsia="zh-CN"/>
        </w:rPr>
        <w:t>Figure</w:t>
      </w:r>
      <w:r w:rsidRPr="00B8401F">
        <w:rPr>
          <w:rFonts w:hint="eastAsia"/>
          <w:lang w:eastAsia="zh-CN"/>
        </w:rPr>
        <w:t xml:space="preserve"> </w:t>
      </w:r>
      <w:bookmarkEnd w:id="1724"/>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25" w:name="_CR8_11_3"/>
      <w:bookmarkStart w:id="1726" w:name="_Toc13919162"/>
      <w:bookmarkStart w:id="1727" w:name="_Toc29391529"/>
      <w:bookmarkStart w:id="1728" w:name="_Toc36560560"/>
      <w:bookmarkStart w:id="1729" w:name="_Toc45104814"/>
      <w:bookmarkStart w:id="1730" w:name="_Toc45883297"/>
      <w:bookmarkStart w:id="1731" w:name="_Toc51763578"/>
      <w:bookmarkStart w:id="1732" w:name="_Toc52266393"/>
      <w:bookmarkStart w:id="1733" w:name="_Toc64445171"/>
      <w:bookmarkStart w:id="1734" w:name="_Toc73980530"/>
      <w:bookmarkStart w:id="1735" w:name="_Toc88651226"/>
      <w:bookmarkStart w:id="1736" w:name="_Toc98351770"/>
      <w:bookmarkStart w:id="1737" w:name="_Toc98748068"/>
      <w:bookmarkStart w:id="1738" w:name="_Toc105704455"/>
      <w:bookmarkStart w:id="1739" w:name="_Toc106108573"/>
      <w:bookmarkStart w:id="1740" w:name="_Toc107829545"/>
      <w:bookmarkStart w:id="1741" w:name="_Toc112703304"/>
      <w:bookmarkStart w:id="1742" w:name="_Toc155906900"/>
      <w:bookmarkEnd w:id="1725"/>
      <w:r w:rsidRPr="00B8401F">
        <w:t>8.11.3</w:t>
      </w:r>
      <w:r w:rsidRPr="00B8401F">
        <w:tab/>
        <w:t>RRC Connection Reestablishment – separate PLMN signalling</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4pt;height:320.65pt" o:ole="">
            <v:imagedata r:id="rId107" o:title=""/>
          </v:shape>
          <o:OLEObject Type="Embed" ProgID="Visio.Drawing.11" ShapeID="_x0000_i1074" DrawAspect="Content" ObjectID="_1766598689" r:id="rId108"/>
        </w:object>
      </w:r>
    </w:p>
    <w:p w14:paraId="0807E999" w14:textId="77777777" w:rsidR="009C3D5A" w:rsidRPr="00B8401F" w:rsidRDefault="009C3D5A" w:rsidP="009C3D5A">
      <w:pPr>
        <w:pStyle w:val="TF"/>
        <w:rPr>
          <w:lang w:eastAsia="zh-CN"/>
        </w:rPr>
      </w:pPr>
      <w:bookmarkStart w:id="1743" w:name="_CRFigure8_11_31"/>
      <w:r w:rsidRPr="00B8401F">
        <w:rPr>
          <w:lang w:eastAsia="zh-CN"/>
        </w:rPr>
        <w:t>Figure</w:t>
      </w:r>
      <w:r w:rsidRPr="00B8401F">
        <w:rPr>
          <w:rFonts w:hint="eastAsia"/>
          <w:lang w:eastAsia="zh-CN"/>
        </w:rPr>
        <w:t xml:space="preserve"> </w:t>
      </w:r>
      <w:bookmarkEnd w:id="1743"/>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44" w:name="_CR8_11_4"/>
      <w:bookmarkStart w:id="1745" w:name="_Toc13919163"/>
      <w:bookmarkStart w:id="1746" w:name="_Toc29391530"/>
      <w:bookmarkStart w:id="1747" w:name="_Toc36560561"/>
      <w:bookmarkStart w:id="1748" w:name="_Toc45104815"/>
      <w:bookmarkStart w:id="1749" w:name="_Toc45883298"/>
      <w:bookmarkStart w:id="1750" w:name="_Toc51763579"/>
      <w:bookmarkStart w:id="1751" w:name="_Toc52266394"/>
      <w:bookmarkStart w:id="1752" w:name="_Toc64445172"/>
      <w:bookmarkStart w:id="1753" w:name="_Toc73980531"/>
      <w:bookmarkStart w:id="1754" w:name="_Toc88651227"/>
      <w:bookmarkStart w:id="1755" w:name="_Toc98351771"/>
      <w:bookmarkStart w:id="1756" w:name="_Toc98748069"/>
      <w:bookmarkStart w:id="1757" w:name="_Toc105704456"/>
      <w:bookmarkStart w:id="1758" w:name="_Toc106108574"/>
      <w:bookmarkStart w:id="1759" w:name="_Toc107829546"/>
      <w:bookmarkStart w:id="1760" w:name="_Toc112703305"/>
      <w:bookmarkStart w:id="1761" w:name="_Toc155906901"/>
      <w:bookmarkEnd w:id="1744"/>
      <w:r w:rsidRPr="00B8401F">
        <w:t>8.11.4</w:t>
      </w:r>
      <w:r w:rsidRPr="00B8401F">
        <w:tab/>
        <w:t>Support of shared signalling transport</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r w:rsidRPr="00B8401F">
        <w:t xml:space="preserve"> </w:t>
      </w:r>
    </w:p>
    <w:p w14:paraId="55A1D955" w14:textId="6FFEC694" w:rsidR="009C3D5A" w:rsidRPr="00B8401F" w:rsidRDefault="009C3D5A" w:rsidP="009C3D5A">
      <w:bookmarkStart w:id="1762"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62"/>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63" w:name="_CR8_12"/>
      <w:bookmarkStart w:id="1764" w:name="_Toc45104816"/>
      <w:bookmarkStart w:id="1765" w:name="_Toc45883299"/>
      <w:bookmarkStart w:id="1766" w:name="_Toc51763580"/>
      <w:bookmarkStart w:id="1767" w:name="_Toc52266395"/>
      <w:bookmarkStart w:id="1768" w:name="_Toc64445173"/>
      <w:bookmarkStart w:id="1769" w:name="_Toc73980532"/>
      <w:bookmarkStart w:id="1770" w:name="_Toc88651228"/>
      <w:bookmarkStart w:id="1771" w:name="_Toc98351772"/>
      <w:bookmarkStart w:id="1772" w:name="_Toc98748070"/>
      <w:bookmarkStart w:id="1773" w:name="_Toc105704457"/>
      <w:bookmarkStart w:id="1774" w:name="_Toc106108575"/>
      <w:bookmarkStart w:id="1775" w:name="_Toc107829547"/>
      <w:bookmarkStart w:id="1776" w:name="_Toc112703306"/>
      <w:bookmarkStart w:id="1777" w:name="_Toc155906902"/>
      <w:bookmarkStart w:id="1778" w:name="OLE_LINK18"/>
      <w:bookmarkStart w:id="1779" w:name="_Toc13919164"/>
      <w:bookmarkStart w:id="1780" w:name="_Toc29391531"/>
      <w:bookmarkStart w:id="1781" w:name="_Toc36560562"/>
      <w:bookmarkEnd w:id="1763"/>
      <w:r>
        <w:rPr>
          <w:rFonts w:eastAsia="Malgun Gothic"/>
        </w:rPr>
        <w:t>8.12</w:t>
      </w:r>
      <w:r>
        <w:rPr>
          <w:rFonts w:eastAsia="Malgun Gothic"/>
        </w:rPr>
        <w:tab/>
        <w:t>IAB-node Integration Procedure</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1F1C9229" w14:textId="77777777" w:rsidR="00FA3152" w:rsidRDefault="00FA3152" w:rsidP="00FA3152">
      <w:pPr>
        <w:pStyle w:val="Heading3"/>
        <w:rPr>
          <w:rFonts w:eastAsia="SimSun"/>
        </w:rPr>
      </w:pPr>
      <w:bookmarkStart w:id="1782" w:name="_CR8_12_1"/>
      <w:bookmarkStart w:id="1783" w:name="_Toc45104817"/>
      <w:bookmarkStart w:id="1784" w:name="_Toc45883300"/>
      <w:bookmarkStart w:id="1785" w:name="_Toc51763581"/>
      <w:bookmarkStart w:id="1786" w:name="_Toc52266396"/>
      <w:bookmarkStart w:id="1787" w:name="_Toc64445174"/>
      <w:bookmarkStart w:id="1788" w:name="_Toc73980533"/>
      <w:bookmarkStart w:id="1789" w:name="_Toc88651229"/>
      <w:bookmarkStart w:id="1790" w:name="_Toc98351773"/>
      <w:bookmarkStart w:id="1791" w:name="_Toc98748071"/>
      <w:bookmarkStart w:id="1792" w:name="_Toc105704458"/>
      <w:bookmarkStart w:id="1793" w:name="_Toc106108576"/>
      <w:bookmarkStart w:id="1794" w:name="_Toc107829548"/>
      <w:bookmarkStart w:id="1795" w:name="_Toc112703307"/>
      <w:bookmarkStart w:id="1796" w:name="_Toc155906903"/>
      <w:bookmarkEnd w:id="1782"/>
      <w:r>
        <w:rPr>
          <w:rFonts w:eastAsia="SimSun"/>
        </w:rPr>
        <w:t>8.12.1</w:t>
      </w:r>
      <w:r>
        <w:rPr>
          <w:rFonts w:eastAsia="SimSun"/>
        </w:rPr>
        <w:tab/>
        <w:t>Standalone IAB integration</w:t>
      </w:r>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5" type="#_x0000_t75" style="width:416.95pt;height:204.3pt" o:ole="">
            <v:imagedata r:id="rId109" o:title=""/>
          </v:shape>
          <o:OLEObject Type="Embed" ProgID="Mscgen.Chart" ShapeID="_x0000_i1075" DrawAspect="Content" ObjectID="_1766598690" r:id="rId110"/>
        </w:object>
      </w:r>
      <w:r>
        <w:t xml:space="preserve"> </w:t>
      </w:r>
    </w:p>
    <w:p w14:paraId="4DACC038" w14:textId="77777777" w:rsidR="00FA3152" w:rsidRDefault="00FA3152" w:rsidP="00325D12">
      <w:pPr>
        <w:pStyle w:val="TF"/>
      </w:pPr>
      <w:bookmarkStart w:id="1797" w:name="_CRFigure8_12_11"/>
      <w:bookmarkStart w:id="1798" w:name="OLE_LINK14"/>
      <w:r>
        <w:t xml:space="preserve">Figure </w:t>
      </w:r>
      <w:bookmarkEnd w:id="1797"/>
      <w:r>
        <w:t xml:space="preserve">8.12.1-1: The </w:t>
      </w:r>
      <w:r>
        <w:rPr>
          <w:lang w:eastAsia="ja-JP"/>
        </w:rPr>
        <w:t>integration</w:t>
      </w:r>
      <w:r>
        <w:t xml:space="preserve"> procedure for IAB-</w:t>
      </w:r>
      <w:r>
        <w:rPr>
          <w:lang w:eastAsia="ja-JP"/>
        </w:rPr>
        <w:t>node</w:t>
      </w:r>
      <w:bookmarkEnd w:id="1798"/>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799" w:name="_Hlk33703676"/>
      <w:r>
        <w:t>The IAB-donor-CU may establish additional (non-default) BH RLC channels.</w:t>
      </w:r>
      <w:bookmarkEnd w:id="1799"/>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778"/>
    </w:p>
    <w:p w14:paraId="7225CE27" w14:textId="4795CFEC" w:rsidR="002A4ACF" w:rsidRPr="00564453" w:rsidRDefault="002A4ACF" w:rsidP="00564453">
      <w:pPr>
        <w:pStyle w:val="NO"/>
        <w:ind w:left="1191" w:hanging="624"/>
        <w:jc w:val="both"/>
      </w:pPr>
      <w:bookmarkStart w:id="1800" w:name="_Toc45104818"/>
      <w:bookmarkStart w:id="1801" w:name="_Toc45883301"/>
      <w:bookmarkStart w:id="1802" w:name="_Toc51763582"/>
      <w:bookmarkStart w:id="1803" w:name="_Toc52266397"/>
      <w:bookmarkStart w:id="1804" w:name="_Toc64445175"/>
      <w:bookmarkStart w:id="1805" w:name="_Toc73980534"/>
      <w:bookmarkStart w:id="1806"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807" w:name="_Toc98351774"/>
      <w:bookmarkStart w:id="1808"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09" w:name="_CR8_12_2"/>
      <w:bookmarkStart w:id="1810" w:name="_Toc105704459"/>
      <w:bookmarkStart w:id="1811" w:name="_Toc106108577"/>
      <w:bookmarkStart w:id="1812" w:name="_Toc107829549"/>
      <w:bookmarkStart w:id="1813" w:name="_Toc112703308"/>
      <w:bookmarkStart w:id="1814" w:name="_Toc155906904"/>
      <w:bookmarkEnd w:id="1809"/>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00"/>
      <w:bookmarkEnd w:id="1801"/>
      <w:bookmarkEnd w:id="1802"/>
      <w:bookmarkEnd w:id="1803"/>
      <w:bookmarkEnd w:id="1804"/>
      <w:bookmarkEnd w:id="1805"/>
      <w:bookmarkEnd w:id="1806"/>
      <w:bookmarkEnd w:id="1807"/>
      <w:bookmarkEnd w:id="1808"/>
      <w:bookmarkEnd w:id="1810"/>
      <w:bookmarkEnd w:id="1811"/>
      <w:bookmarkEnd w:id="1812"/>
      <w:bookmarkEnd w:id="1813"/>
      <w:bookmarkEnd w:id="1814"/>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6" type="#_x0000_t75" style="width:421.1pt;height:253.65pt" o:ole="">
            <v:imagedata r:id="rId111" o:title=""/>
          </v:shape>
          <o:OLEObject Type="Embed" ProgID="Mscgen.Chart" ShapeID="_x0000_i1076" DrawAspect="Content" ObjectID="_1766598691" r:id="rId112"/>
        </w:object>
      </w:r>
      <w:r>
        <w:t xml:space="preserve"> </w:t>
      </w:r>
    </w:p>
    <w:p w14:paraId="0193142E" w14:textId="77777777" w:rsidR="00FA3152" w:rsidRDefault="00FA3152" w:rsidP="00325D12">
      <w:pPr>
        <w:pStyle w:val="TF"/>
      </w:pPr>
      <w:bookmarkStart w:id="1815" w:name="_CRFigure8_12_21"/>
      <w:bookmarkStart w:id="1816" w:name="OLE_LINK16"/>
      <w:bookmarkStart w:id="1817" w:name="OLE_LINK15"/>
      <w:r>
        <w:t xml:space="preserve">Figure </w:t>
      </w:r>
      <w:bookmarkEnd w:id="1815"/>
      <w:r>
        <w:t>8.12.2-1</w:t>
      </w:r>
      <w:bookmarkEnd w:id="1816"/>
      <w:bookmarkEnd w:id="1817"/>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Default="006A1DEB" w:rsidP="006A1DEB">
      <w:pPr>
        <w:pStyle w:val="Heading3"/>
        <w:rPr>
          <w:sz w:val="24"/>
        </w:rPr>
      </w:pPr>
      <w:bookmarkStart w:id="1818" w:name="_Toc155906905"/>
      <w:r w:rsidRPr="002C4B3F">
        <w:rPr>
          <w:sz w:val="24"/>
        </w:rPr>
        <w:t>8.1</w:t>
      </w:r>
      <w:r>
        <w:rPr>
          <w:sz w:val="24"/>
        </w:rPr>
        <w:t>2</w:t>
      </w:r>
      <w:r w:rsidRPr="002C4B3F">
        <w:rPr>
          <w:sz w:val="24"/>
        </w:rPr>
        <w:t>.</w:t>
      </w:r>
      <w:r>
        <w:rPr>
          <w:sz w:val="24"/>
        </w:rPr>
        <w:t>3</w:t>
      </w:r>
      <w:r w:rsidR="00B0289C">
        <w:rPr>
          <w:sz w:val="24"/>
        </w:rPr>
        <w:tab/>
      </w:r>
      <w:r>
        <w:rPr>
          <w:sz w:val="24"/>
        </w:rPr>
        <w:t>Mobile IAB-node integration</w:t>
      </w:r>
      <w:bookmarkEnd w:id="1818"/>
    </w:p>
    <w:p w14:paraId="24B9B49B" w14:textId="2B8C8968"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to different IAB-donors. The procedure for the latter case is shown in Figure 8.12.3-1.</w:t>
      </w:r>
    </w:p>
    <w:p w14:paraId="03525DB4" w14:textId="49803811" w:rsidR="006A1DEB" w:rsidRDefault="006A1DEB" w:rsidP="006A1DEB">
      <w:pPr>
        <w:pStyle w:val="TF"/>
      </w:pPr>
      <w:r>
        <w:rPr>
          <w:rFonts w:eastAsia="Malgun Gothic"/>
        </w:rPr>
        <w:object w:dxaOrig="13992" w:dyaOrig="4080" w14:anchorId="70C4D100">
          <v:shape id="_x0000_i1077" type="#_x0000_t75" style="width:477.2pt;height:139.8pt" o:ole="">
            <v:imagedata r:id="rId113" o:title=""/>
          </v:shape>
          <o:OLEObject Type="Embed" ProgID="Mscgen.Chart" ShapeID="_x0000_i1077" DrawAspect="Content" ObjectID="_1766598692" r:id="rId114"/>
        </w:object>
      </w:r>
      <w:r w:rsidRPr="00435C15">
        <w:t>Figure 8.</w:t>
      </w:r>
      <w:r>
        <w:t>12.3</w:t>
      </w:r>
      <w:r w:rsidRPr="00435C15">
        <w:t xml:space="preserve">-1: </w:t>
      </w:r>
      <w:r>
        <w:t>Decoupled m</w:t>
      </w:r>
      <w:r w:rsidRPr="00435C15">
        <w:t>obile IAB</w:t>
      </w:r>
      <w:r>
        <w:t>-</w:t>
      </w:r>
      <w:r w:rsidRPr="00435C15">
        <w:t xml:space="preserve">node integration </w:t>
      </w:r>
      <w:r>
        <w:t xml:space="preserve">procedure </w:t>
      </w:r>
    </w:p>
    <w:p w14:paraId="09E16922" w14:textId="77777777" w:rsidR="006A1DEB" w:rsidRDefault="006A1DEB" w:rsidP="006A1DEB">
      <w:pPr>
        <w:pStyle w:val="B10"/>
        <w:ind w:left="578" w:firstLine="0"/>
        <w:jc w:val="both"/>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supporting mobile IAB. </w:t>
      </w:r>
    </w:p>
    <w:p w14:paraId="278AED4F" w14:textId="77777777" w:rsidR="006A1DEB" w:rsidRPr="006E0DE3" w:rsidRDefault="006A1DEB" w:rsidP="006A1DEB">
      <w:pPr>
        <w:pStyle w:val="B10"/>
        <w:ind w:left="578" w:firstLine="0"/>
        <w:jc w:val="both"/>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6A1DEB">
      <w:pPr>
        <w:pStyle w:val="B10"/>
        <w:ind w:left="578" w:firstLine="0"/>
        <w:jc w:val="both"/>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0C68D2CB" w14:textId="77777777" w:rsidR="006A1DEB" w:rsidRDefault="006A1DEB" w:rsidP="006A1DEB">
      <w:pPr>
        <w:pStyle w:val="B10"/>
        <w:ind w:left="578" w:firstLine="0"/>
        <w:jc w:val="both"/>
        <w:rPr>
          <w:lang w:eastAsia="ja-JP"/>
        </w:rPr>
      </w:pPr>
      <w:r w:rsidRPr="00A82CB5">
        <w:rPr>
          <w:lang w:val="fr-FR" w:eastAsia="ja-JP"/>
        </w:rPr>
        <w:t xml:space="preserve">Phase 3: Mobile IAB-DU part setup. </w:t>
      </w:r>
      <w:r w:rsidRPr="00F737DA">
        <w:rPr>
          <w:lang w:eastAsia="ja-JP"/>
        </w:rPr>
        <w:t>In this phase, the mobile IAB-DU is configured via 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F737DA">
        <w:rPr>
          <w:lang w:eastAsia="ja-JP"/>
        </w:rPr>
        <w:t xml:space="preserve"> </w:t>
      </w:r>
      <w:r w:rsidRPr="00053ABB">
        <w:rPr>
          <w:lang w:eastAsia="ja-JP"/>
        </w:rPr>
        <w:t xml:space="preserve">The mobile IAB-DU initiates the TNL establishment, and F1 setup (as defined in clause 8.5) with the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 xml:space="preserve">the BAP address of the co-located mobile IAB-MT in the F1 SETUP REQUEST message. The mobile IAB-node determines this gNB ID based on the over-the-air broadcast (SIB1) by the RRC-terminating IAB-donor. </w:t>
      </w:r>
    </w:p>
    <w:p w14:paraId="264FF6DC" w14:textId="2C6B6165" w:rsidR="006A1DEB" w:rsidRDefault="006A1DEB" w:rsidP="006A1DEB">
      <w:pPr>
        <w:pStyle w:val="B10"/>
        <w:ind w:left="578" w:firstLine="0"/>
        <w:jc w:val="both"/>
        <w:rPr>
          <w:bCs/>
          <w:color w:val="000000"/>
        </w:rPr>
      </w:pPr>
      <w:r w:rsidRPr="002E69A1">
        <w:t>After the F1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 </w:t>
      </w:r>
    </w:p>
    <w:p w14:paraId="0BC7D412" w14:textId="77777777" w:rsidR="005C237A" w:rsidRDefault="005C237A" w:rsidP="005C237A">
      <w:pPr>
        <w:pStyle w:val="Heading2"/>
        <w:rPr>
          <w:rFonts w:eastAsia="SimSun"/>
          <w:lang w:eastAsia="zh-CN"/>
        </w:rPr>
      </w:pPr>
      <w:bookmarkStart w:id="1819" w:name="_CR8_13"/>
      <w:bookmarkStart w:id="1820" w:name="_Toc45104819"/>
      <w:bookmarkStart w:id="1821" w:name="_Toc45883302"/>
      <w:bookmarkStart w:id="1822" w:name="_Toc51763583"/>
      <w:bookmarkStart w:id="1823" w:name="_Toc52266398"/>
      <w:bookmarkStart w:id="1824" w:name="_Toc64445176"/>
      <w:bookmarkStart w:id="1825" w:name="_Toc73980535"/>
      <w:bookmarkStart w:id="1826" w:name="_Toc88651231"/>
      <w:bookmarkStart w:id="1827" w:name="_Toc98351775"/>
      <w:bookmarkStart w:id="1828" w:name="_Toc98748073"/>
      <w:bookmarkStart w:id="1829" w:name="_Toc105704460"/>
      <w:bookmarkStart w:id="1830" w:name="_Toc106108578"/>
      <w:bookmarkStart w:id="1831" w:name="_Toc107829550"/>
      <w:bookmarkStart w:id="1832" w:name="_Toc112703309"/>
      <w:bookmarkStart w:id="1833" w:name="_Toc155906906"/>
      <w:bookmarkEnd w:id="181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34" w:name="_CR8_13_0"/>
      <w:bookmarkStart w:id="1835" w:name="_Toc105704461"/>
      <w:bookmarkStart w:id="1836" w:name="_Toc106108579"/>
      <w:bookmarkStart w:id="1837" w:name="_Toc107829551"/>
      <w:bookmarkStart w:id="1838" w:name="_Toc112703310"/>
      <w:bookmarkStart w:id="1839" w:name="_Toc155906907"/>
      <w:bookmarkEnd w:id="1834"/>
      <w:r>
        <w:rPr>
          <w:rFonts w:eastAsia="SimSun"/>
          <w:lang w:eastAsia="zh-CN"/>
        </w:rPr>
        <w:t>8</w:t>
      </w:r>
      <w:r>
        <w:rPr>
          <w:rFonts w:eastAsia="SimSun"/>
        </w:rPr>
        <w:t>.13.0</w:t>
      </w:r>
      <w:r>
        <w:rPr>
          <w:rFonts w:eastAsia="SimSun"/>
        </w:rPr>
        <w:tab/>
      </w:r>
      <w:r>
        <w:rPr>
          <w:rFonts w:eastAsia="SimSun"/>
          <w:lang w:eastAsia="zh-CN"/>
        </w:rPr>
        <w:t>General</w:t>
      </w:r>
      <w:bookmarkEnd w:id="1835"/>
      <w:bookmarkEnd w:id="1836"/>
      <w:bookmarkEnd w:id="1837"/>
      <w:bookmarkEnd w:id="1838"/>
      <w:bookmarkEnd w:id="1839"/>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40" w:name="_CR8_13_1"/>
      <w:bookmarkStart w:id="1841" w:name="_Toc45104820"/>
      <w:bookmarkStart w:id="1842" w:name="_Toc45883303"/>
      <w:bookmarkStart w:id="1843" w:name="_Toc51763584"/>
      <w:bookmarkStart w:id="1844" w:name="_Toc52266399"/>
      <w:bookmarkStart w:id="1845" w:name="_Toc64445177"/>
      <w:bookmarkStart w:id="1846" w:name="_Toc73980536"/>
      <w:bookmarkStart w:id="1847" w:name="_Toc88651232"/>
      <w:bookmarkStart w:id="1848" w:name="_Toc98351776"/>
      <w:bookmarkStart w:id="1849" w:name="_Toc98748074"/>
      <w:bookmarkStart w:id="1850" w:name="_Toc105704462"/>
      <w:bookmarkStart w:id="1851" w:name="_Toc106108580"/>
      <w:bookmarkStart w:id="1852" w:name="_Toc107829552"/>
      <w:bookmarkStart w:id="1853" w:name="_Toc112703311"/>
      <w:bookmarkStart w:id="1854" w:name="_Toc155906908"/>
      <w:bookmarkEnd w:id="1840"/>
      <w:r>
        <w:rPr>
          <w:rFonts w:eastAsia="SimSun"/>
          <w:lang w:eastAsia="zh-CN"/>
        </w:rPr>
        <w:t>8</w:t>
      </w:r>
      <w:r>
        <w:rPr>
          <w:rFonts w:eastAsia="SimSun"/>
        </w:rPr>
        <w:t>.13.1</w:t>
      </w:r>
      <w:r>
        <w:rPr>
          <w:rFonts w:eastAsia="SimSun"/>
        </w:rPr>
        <w:tab/>
      </w:r>
      <w:r>
        <w:rPr>
          <w:rFonts w:eastAsia="SimSun"/>
          <w:lang w:eastAsia="zh-CN"/>
        </w:rPr>
        <w:t>Signalling based MDT activation</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3.5pt;height:166.6pt" o:ole="">
            <v:imagedata r:id="rId115" o:title=""/>
          </v:shape>
          <o:OLEObject Type="Embed" ProgID="Visio.Drawing.11" ShapeID="_x0000_i1078" DrawAspect="Content" ObjectID="_1766598693" r:id="rId116"/>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55" w:name="_CR8_13_2"/>
      <w:bookmarkStart w:id="1856" w:name="_Toc45104821"/>
      <w:bookmarkStart w:id="1857" w:name="_Toc45883304"/>
      <w:bookmarkStart w:id="1858" w:name="_Toc51763585"/>
      <w:bookmarkStart w:id="1859" w:name="_Toc52266400"/>
      <w:bookmarkStart w:id="1860" w:name="_Toc64445178"/>
      <w:bookmarkStart w:id="1861" w:name="_Toc73980537"/>
      <w:bookmarkStart w:id="1862" w:name="_Toc88651233"/>
      <w:bookmarkStart w:id="1863" w:name="_Toc98351777"/>
      <w:bookmarkStart w:id="1864" w:name="_Toc98748075"/>
      <w:bookmarkStart w:id="1865" w:name="_Toc105704463"/>
      <w:bookmarkStart w:id="1866" w:name="_Toc106108581"/>
      <w:bookmarkStart w:id="1867" w:name="_Toc107829553"/>
      <w:bookmarkStart w:id="1868" w:name="_Toc112703312"/>
      <w:bookmarkStart w:id="1869" w:name="_Toc155906909"/>
      <w:bookmarkEnd w:id="1855"/>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3DC8F02A" w14:textId="77777777" w:rsidR="00B84FC6" w:rsidRPr="0024324E" w:rsidRDefault="00B84FC6" w:rsidP="0024324E">
      <w:pPr>
        <w:pStyle w:val="Heading4"/>
        <w:rPr>
          <w:rFonts w:eastAsia="Malgun Gothic"/>
        </w:rPr>
      </w:pPr>
      <w:bookmarkStart w:id="1870" w:name="_CR8_13_2_1"/>
      <w:bookmarkStart w:id="1871" w:name="_Toc51763586"/>
      <w:bookmarkStart w:id="1872" w:name="_Toc52266401"/>
      <w:bookmarkStart w:id="1873" w:name="_Toc64445179"/>
      <w:bookmarkStart w:id="1874" w:name="_Toc73980538"/>
      <w:bookmarkStart w:id="1875" w:name="_Toc88651234"/>
      <w:bookmarkStart w:id="1876" w:name="_Toc98351778"/>
      <w:bookmarkStart w:id="1877" w:name="_Toc98748076"/>
      <w:bookmarkStart w:id="1878" w:name="_Toc105704464"/>
      <w:bookmarkStart w:id="1879" w:name="_Toc106108582"/>
      <w:bookmarkStart w:id="1880" w:name="_Toc107829554"/>
      <w:bookmarkStart w:id="1881" w:name="_Toc112703313"/>
      <w:bookmarkStart w:id="1882" w:name="_Toc155906910"/>
      <w:bookmarkEnd w:id="1870"/>
      <w:r w:rsidRPr="0024324E">
        <w:rPr>
          <w:rFonts w:eastAsia="Malgun Gothic"/>
        </w:rPr>
        <w:t>8.13.2.1</w:t>
      </w:r>
      <w:r w:rsidRPr="0024324E">
        <w:rPr>
          <w:rFonts w:eastAsia="Malgun Gothic"/>
        </w:rPr>
        <w:tab/>
        <w:t>General</w:t>
      </w:r>
      <w:bookmarkEnd w:id="1871"/>
      <w:bookmarkEnd w:id="1872"/>
      <w:bookmarkEnd w:id="1873"/>
      <w:bookmarkEnd w:id="1874"/>
      <w:bookmarkEnd w:id="1875"/>
      <w:bookmarkEnd w:id="1876"/>
      <w:bookmarkEnd w:id="1877"/>
      <w:bookmarkEnd w:id="1878"/>
      <w:bookmarkEnd w:id="1879"/>
      <w:bookmarkEnd w:id="1880"/>
      <w:bookmarkEnd w:id="1881"/>
      <w:bookmarkEnd w:id="1882"/>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83" w:name="_CR8_13_2_2"/>
      <w:bookmarkStart w:id="1884" w:name="_Toc51763587"/>
      <w:bookmarkStart w:id="1885" w:name="_Toc52266402"/>
      <w:bookmarkStart w:id="1886" w:name="_Toc64445180"/>
      <w:bookmarkStart w:id="1887" w:name="_Toc73980539"/>
      <w:bookmarkStart w:id="1888" w:name="_Toc88651235"/>
      <w:bookmarkStart w:id="1889" w:name="_Toc98351779"/>
      <w:bookmarkStart w:id="1890" w:name="_Toc98748077"/>
      <w:bookmarkStart w:id="1891" w:name="_Toc105704465"/>
      <w:bookmarkStart w:id="1892" w:name="_Toc106108583"/>
      <w:bookmarkStart w:id="1893" w:name="_Toc107829555"/>
      <w:bookmarkStart w:id="1894" w:name="_Toc112703314"/>
      <w:bookmarkStart w:id="1895" w:name="_Toc155906911"/>
      <w:bookmarkEnd w:id="1883"/>
      <w:r w:rsidRPr="0024324E">
        <w:rPr>
          <w:rFonts w:eastAsia="Malgun Gothic"/>
        </w:rPr>
        <w:t>8.13.2.2</w:t>
      </w:r>
      <w:r w:rsidRPr="0024324E">
        <w:rPr>
          <w:rFonts w:eastAsia="Malgun Gothic"/>
        </w:rPr>
        <w:tab/>
        <w:t>Management based MDT Activation in gNB-CU-CP</w:t>
      </w:r>
      <w:bookmarkEnd w:id="1884"/>
      <w:bookmarkEnd w:id="1885"/>
      <w:bookmarkEnd w:id="1886"/>
      <w:bookmarkEnd w:id="1887"/>
      <w:bookmarkEnd w:id="1888"/>
      <w:bookmarkEnd w:id="1889"/>
      <w:bookmarkEnd w:id="1890"/>
      <w:bookmarkEnd w:id="1891"/>
      <w:bookmarkEnd w:id="1892"/>
      <w:bookmarkEnd w:id="1893"/>
      <w:bookmarkEnd w:id="1894"/>
      <w:bookmarkEnd w:id="1895"/>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2.75pt;height:183.35pt" o:ole="">
            <v:imagedata r:id="rId117" o:title=""/>
          </v:shape>
          <o:OLEObject Type="Embed" ProgID="Visio.Drawing.11" ShapeID="_x0000_i1079" DrawAspect="Content" ObjectID="_1766598694" r:id="rId118"/>
        </w:object>
      </w:r>
    </w:p>
    <w:p w14:paraId="37EC4B40" w14:textId="77777777" w:rsidR="005C237A" w:rsidRDefault="005C237A" w:rsidP="00325D12">
      <w:pPr>
        <w:pStyle w:val="TF"/>
        <w:rPr>
          <w:lang w:eastAsia="zh-CN"/>
        </w:rPr>
      </w:pPr>
      <w:bookmarkStart w:id="1896" w:name="_CRFigure8_13_2_21"/>
      <w:r>
        <w:rPr>
          <w:lang w:eastAsia="zh-CN"/>
        </w:rPr>
        <w:t xml:space="preserve">Figure </w:t>
      </w:r>
      <w:bookmarkEnd w:id="1896"/>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897" w:name="_Toc51763588"/>
      <w:bookmarkStart w:id="1898" w:name="_Toc52266403"/>
      <w:bookmarkStart w:id="1899" w:name="_Toc64445181"/>
      <w:bookmarkStart w:id="1900" w:name="_Toc73980540"/>
      <w:bookmarkStart w:id="1901" w:name="_Toc88651236"/>
      <w:bookmarkStart w:id="1902"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03" w:name="_CR8_13_2_3"/>
      <w:bookmarkStart w:id="1904" w:name="_Toc98748078"/>
      <w:bookmarkStart w:id="1905" w:name="_Toc105704466"/>
      <w:bookmarkStart w:id="1906" w:name="_Toc106108584"/>
      <w:bookmarkStart w:id="1907" w:name="_Toc107829556"/>
      <w:bookmarkStart w:id="1908" w:name="_Toc112703315"/>
      <w:bookmarkStart w:id="1909" w:name="_Toc155906912"/>
      <w:bookmarkEnd w:id="1903"/>
      <w:r w:rsidRPr="0024324E">
        <w:rPr>
          <w:rFonts w:eastAsia="Malgun Gothic"/>
        </w:rPr>
        <w:t>8.13.2.3</w:t>
      </w:r>
      <w:r w:rsidRPr="0024324E">
        <w:rPr>
          <w:rFonts w:eastAsia="Malgun Gothic"/>
        </w:rPr>
        <w:tab/>
        <w:t>Management based MDT Activation in gNB-DU</w:t>
      </w:r>
      <w:bookmarkEnd w:id="1897"/>
      <w:bookmarkEnd w:id="1898"/>
      <w:bookmarkEnd w:id="1899"/>
      <w:bookmarkEnd w:id="1900"/>
      <w:bookmarkEnd w:id="1901"/>
      <w:bookmarkEnd w:id="1902"/>
      <w:bookmarkEnd w:id="1904"/>
      <w:bookmarkEnd w:id="1905"/>
      <w:bookmarkEnd w:id="1906"/>
      <w:bookmarkEnd w:id="1907"/>
      <w:bookmarkEnd w:id="1908"/>
      <w:bookmarkEnd w:id="1909"/>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95pt;height:208.45pt" o:ole="">
            <v:imagedata r:id="rId119" o:title=""/>
          </v:shape>
          <o:OLEObject Type="Embed" ProgID="Visio.Drawing.11" ShapeID="_x0000_i1080" DrawAspect="Content" ObjectID="_1766598695" r:id="rId120"/>
        </w:object>
      </w:r>
    </w:p>
    <w:p w14:paraId="73EDA414" w14:textId="77777777" w:rsidR="005C237A" w:rsidRDefault="005C237A" w:rsidP="00325D12">
      <w:pPr>
        <w:pStyle w:val="TF"/>
        <w:rPr>
          <w:lang w:eastAsia="zh-CN"/>
        </w:rPr>
      </w:pPr>
      <w:bookmarkStart w:id="1910" w:name="_CRFigure8_13_2_31"/>
      <w:r>
        <w:rPr>
          <w:lang w:eastAsia="zh-CN"/>
        </w:rPr>
        <w:t xml:space="preserve">Figure </w:t>
      </w:r>
      <w:bookmarkEnd w:id="1910"/>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11" w:name="_CR8_13_2_4"/>
      <w:bookmarkStart w:id="1912" w:name="_Toc51763589"/>
      <w:bookmarkStart w:id="1913" w:name="_Toc52266404"/>
      <w:bookmarkStart w:id="1914" w:name="_Toc64445182"/>
      <w:bookmarkStart w:id="1915" w:name="_Toc73980541"/>
      <w:bookmarkStart w:id="1916" w:name="_Toc88651237"/>
      <w:bookmarkStart w:id="1917" w:name="_Toc98351781"/>
      <w:bookmarkStart w:id="1918" w:name="_Toc98748079"/>
      <w:bookmarkStart w:id="1919" w:name="_Toc105704467"/>
      <w:bookmarkStart w:id="1920" w:name="_Toc106108585"/>
      <w:bookmarkStart w:id="1921" w:name="_Toc107829557"/>
      <w:bookmarkStart w:id="1922" w:name="_Toc112703316"/>
      <w:bookmarkStart w:id="1923" w:name="_Toc155906913"/>
      <w:bookmarkEnd w:id="1911"/>
      <w:r w:rsidRPr="0024324E">
        <w:rPr>
          <w:rFonts w:eastAsia="Malgun Gothic"/>
        </w:rPr>
        <w:t>8.13.2.4</w:t>
      </w:r>
      <w:r w:rsidRPr="0024324E">
        <w:rPr>
          <w:rFonts w:eastAsia="Malgun Gothic"/>
        </w:rPr>
        <w:tab/>
        <w:t>Management based MDT Activation in gNB-CU-UP</w:t>
      </w:r>
      <w:bookmarkEnd w:id="1912"/>
      <w:bookmarkEnd w:id="1913"/>
      <w:bookmarkEnd w:id="1914"/>
      <w:bookmarkEnd w:id="1915"/>
      <w:bookmarkEnd w:id="1916"/>
      <w:bookmarkEnd w:id="1917"/>
      <w:bookmarkEnd w:id="1918"/>
      <w:bookmarkEnd w:id="1919"/>
      <w:bookmarkEnd w:id="1920"/>
      <w:bookmarkEnd w:id="1921"/>
      <w:bookmarkEnd w:id="1922"/>
      <w:bookmarkEnd w:id="1923"/>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1pt;height:197.6pt" o:ole="">
            <v:imagedata r:id="rId121" o:title=""/>
          </v:shape>
          <o:OLEObject Type="Embed" ProgID="Visio.Drawing.11" ShapeID="_x0000_i1081" DrawAspect="Content" ObjectID="_1766598696" r:id="rId122"/>
        </w:object>
      </w:r>
    </w:p>
    <w:p w14:paraId="24DAE76A" w14:textId="77777777" w:rsidR="005C237A" w:rsidRDefault="005C237A" w:rsidP="00325D12">
      <w:pPr>
        <w:pStyle w:val="TF"/>
        <w:rPr>
          <w:lang w:eastAsia="zh-CN"/>
        </w:rPr>
      </w:pPr>
      <w:bookmarkStart w:id="1924" w:name="_CRFigure8_13_2_41"/>
      <w:r>
        <w:rPr>
          <w:lang w:eastAsia="zh-CN"/>
        </w:rPr>
        <w:t xml:space="preserve">Figure </w:t>
      </w:r>
      <w:bookmarkEnd w:id="1924"/>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25" w:name="_CR8_13_2_5"/>
      <w:bookmarkStart w:id="1926" w:name="_Toc51763590"/>
      <w:bookmarkStart w:id="1927" w:name="_Toc52266405"/>
      <w:bookmarkStart w:id="1928" w:name="_Toc64445183"/>
      <w:bookmarkStart w:id="1929" w:name="_Toc73980542"/>
      <w:bookmarkStart w:id="1930" w:name="_Toc88651238"/>
      <w:bookmarkStart w:id="1931" w:name="_Toc98351782"/>
      <w:bookmarkStart w:id="1932" w:name="_Toc98748080"/>
      <w:bookmarkStart w:id="1933" w:name="_Toc105704468"/>
      <w:bookmarkStart w:id="1934" w:name="_Toc106108586"/>
      <w:bookmarkStart w:id="1935" w:name="_Toc107829558"/>
      <w:bookmarkStart w:id="1936" w:name="_Toc112703317"/>
      <w:bookmarkStart w:id="1937" w:name="_Toc155906914"/>
      <w:bookmarkEnd w:id="1925"/>
      <w:r w:rsidRPr="00CA4F23">
        <w:rPr>
          <w:rFonts w:eastAsia="Malgun Gothic"/>
          <w:lang w:val="fr-FR"/>
        </w:rPr>
        <w:t>8.13.2.5</w:t>
      </w:r>
      <w:r w:rsidRPr="00CA4F23">
        <w:rPr>
          <w:rFonts w:eastAsia="Malgun Gothic"/>
          <w:lang w:val="fr-FR"/>
        </w:rPr>
        <w:tab/>
        <w:t>User consent propagation in EN-DC</w:t>
      </w:r>
      <w:bookmarkEnd w:id="1926"/>
      <w:bookmarkEnd w:id="1927"/>
      <w:bookmarkEnd w:id="1928"/>
      <w:bookmarkEnd w:id="1929"/>
      <w:bookmarkEnd w:id="1930"/>
      <w:bookmarkEnd w:id="1931"/>
      <w:bookmarkEnd w:id="1932"/>
      <w:bookmarkEnd w:id="1933"/>
      <w:bookmarkEnd w:id="1934"/>
      <w:bookmarkEnd w:id="1935"/>
      <w:bookmarkEnd w:id="1936"/>
      <w:bookmarkEnd w:id="1937"/>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1.05pt;height:183.35pt" o:ole="">
            <v:imagedata r:id="rId123" o:title=""/>
          </v:shape>
          <o:OLEObject Type="Embed" ProgID="Visio.Drawing.11" ShapeID="_x0000_i1082" DrawAspect="Content" ObjectID="_1766598697" r:id="rId124"/>
        </w:object>
      </w:r>
    </w:p>
    <w:p w14:paraId="42425995" w14:textId="77777777" w:rsidR="005C237A" w:rsidRPr="00CA4F23" w:rsidRDefault="005C237A" w:rsidP="00325D12">
      <w:pPr>
        <w:pStyle w:val="TF"/>
        <w:rPr>
          <w:lang w:val="fr-FR" w:eastAsia="zh-CN"/>
        </w:rPr>
      </w:pPr>
      <w:bookmarkStart w:id="1938" w:name="_CRFigure8_13_2_51"/>
      <w:r w:rsidRPr="00CA4F23">
        <w:rPr>
          <w:lang w:val="fr-FR" w:eastAsia="zh-CN"/>
        </w:rPr>
        <w:t xml:space="preserve">Figure </w:t>
      </w:r>
      <w:bookmarkEnd w:id="1938"/>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39" w:name="_CR8_13_2_6"/>
      <w:bookmarkStart w:id="1940" w:name="_Toc98748081"/>
      <w:bookmarkStart w:id="1941" w:name="_Toc105704469"/>
      <w:bookmarkStart w:id="1942" w:name="_Toc106108587"/>
      <w:bookmarkStart w:id="1943" w:name="_Toc107829559"/>
      <w:bookmarkStart w:id="1944" w:name="_Toc112703318"/>
      <w:bookmarkStart w:id="1945" w:name="_Toc155906915"/>
      <w:bookmarkStart w:id="1946" w:name="_Hlk56415810"/>
      <w:bookmarkStart w:id="1947" w:name="_Toc98351785"/>
      <w:bookmarkStart w:id="1948" w:name="_Toc81230274"/>
      <w:bookmarkStart w:id="1949" w:name="_Toc45104822"/>
      <w:bookmarkStart w:id="1950" w:name="_Toc45883305"/>
      <w:bookmarkStart w:id="1951" w:name="_Toc51763591"/>
      <w:bookmarkStart w:id="1952" w:name="_Toc52266406"/>
      <w:bookmarkStart w:id="1953" w:name="_Toc64445184"/>
      <w:bookmarkStart w:id="1954" w:name="_Toc73980543"/>
      <w:bookmarkStart w:id="1955" w:name="_Toc88651239"/>
      <w:bookmarkEnd w:id="1939"/>
      <w:r>
        <w:rPr>
          <w:rFonts w:eastAsia="Malgun Gothic"/>
          <w:lang w:eastAsia="en-GB"/>
        </w:rPr>
        <w:t>8.13.2.6</w:t>
      </w:r>
      <w:r>
        <w:rPr>
          <w:rFonts w:eastAsia="Malgun Gothic"/>
          <w:lang w:eastAsia="en-GB"/>
        </w:rPr>
        <w:tab/>
        <w:t>User consent propagation in MR-DC with 5GC</w:t>
      </w:r>
      <w:bookmarkEnd w:id="1940"/>
      <w:bookmarkEnd w:id="1941"/>
      <w:bookmarkEnd w:id="1942"/>
      <w:bookmarkEnd w:id="1943"/>
      <w:bookmarkEnd w:id="1944"/>
      <w:bookmarkEnd w:id="194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83" type="#_x0000_t75" style="width:441.2pt;height:202.6pt" o:ole="">
            <v:imagedata r:id="rId125" o:title=""/>
          </v:shape>
          <o:OLEObject Type="Embed" ProgID="Visio.Drawing.11" ShapeID="_x0000_i1083" DrawAspect="Content" ObjectID="_1766598698" r:id="rId126"/>
        </w:object>
      </w:r>
    </w:p>
    <w:p w14:paraId="04EBE6FE" w14:textId="77777777" w:rsidR="00725A32" w:rsidRDefault="00725A32" w:rsidP="00564453">
      <w:pPr>
        <w:pStyle w:val="TF"/>
        <w:rPr>
          <w:lang w:eastAsia="zh-CN"/>
        </w:rPr>
      </w:pPr>
      <w:bookmarkStart w:id="1956" w:name="_CRFigure8_13_2_61"/>
      <w:r>
        <w:rPr>
          <w:lang w:eastAsia="zh-CN"/>
        </w:rPr>
        <w:t xml:space="preserve">Figure </w:t>
      </w:r>
      <w:bookmarkEnd w:id="1956"/>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57" w:name="_CR8_13_2_7"/>
      <w:bookmarkStart w:id="1958" w:name="_Toc98748082"/>
      <w:bookmarkStart w:id="1959" w:name="_Toc105704470"/>
      <w:bookmarkStart w:id="1960" w:name="_Toc106108588"/>
      <w:bookmarkStart w:id="1961" w:name="_Toc107829560"/>
      <w:bookmarkStart w:id="1962" w:name="_Toc112703319"/>
      <w:bookmarkStart w:id="1963" w:name="_Toc155906916"/>
      <w:bookmarkStart w:id="1964" w:name="OLE_LINK42"/>
      <w:bookmarkEnd w:id="1957"/>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58"/>
      <w:r>
        <w:rPr>
          <w:rFonts w:eastAsia="Malgun Gothic"/>
          <w:lang w:eastAsia="en-GB"/>
        </w:rPr>
        <w:t xml:space="preserve"> </w:t>
      </w:r>
      <w:r w:rsidR="0087785B">
        <w:rPr>
          <w:rFonts w:eastAsia="Malgun Gothic"/>
          <w:lang w:eastAsia="en-GB"/>
        </w:rPr>
        <w:t>with 5GC</w:t>
      </w:r>
      <w:bookmarkEnd w:id="1959"/>
      <w:bookmarkEnd w:id="1960"/>
      <w:bookmarkEnd w:id="1961"/>
      <w:bookmarkEnd w:id="1962"/>
      <w:bookmarkEnd w:id="1963"/>
    </w:p>
    <w:bookmarkEnd w:id="1964"/>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4pt;height:193.4pt" o:ole="">
            <v:imagedata r:id="rId127" o:title=""/>
          </v:shape>
          <o:OLEObject Type="Embed" ProgID="Visio.Drawing.11" ShapeID="_x0000_i1084" DrawAspect="Content" ObjectID="_1766598699" r:id="rId128"/>
        </w:object>
      </w:r>
    </w:p>
    <w:p w14:paraId="128C4E60" w14:textId="18493FAA" w:rsidR="00725A32" w:rsidRDefault="00725A32" w:rsidP="00564453">
      <w:pPr>
        <w:pStyle w:val="TF"/>
        <w:rPr>
          <w:lang w:eastAsia="zh-CN"/>
        </w:rPr>
      </w:pPr>
      <w:bookmarkStart w:id="1965" w:name="_CRFigure8_13_2_71"/>
      <w:r>
        <w:rPr>
          <w:lang w:eastAsia="zh-CN"/>
        </w:rPr>
        <w:t xml:space="preserve">Figure </w:t>
      </w:r>
      <w:bookmarkEnd w:id="1965"/>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46"/>
    </w:p>
    <w:p w14:paraId="444B26CB" w14:textId="77777777" w:rsidR="001D3971" w:rsidRDefault="001D3971" w:rsidP="00564453">
      <w:pPr>
        <w:pStyle w:val="Heading3"/>
        <w:rPr>
          <w:rFonts w:eastAsia="SimSun"/>
          <w:lang w:eastAsia="zh-CN"/>
        </w:rPr>
      </w:pPr>
      <w:bookmarkStart w:id="1966" w:name="_CR8_13_3"/>
      <w:bookmarkStart w:id="1967" w:name="_Toc98748083"/>
      <w:bookmarkStart w:id="1968" w:name="_Toc105704471"/>
      <w:bookmarkStart w:id="1969" w:name="_Toc106108589"/>
      <w:bookmarkStart w:id="1970" w:name="_Toc107829561"/>
      <w:bookmarkStart w:id="1971" w:name="_Toc112703320"/>
      <w:bookmarkStart w:id="1972" w:name="_Toc155906917"/>
      <w:bookmarkEnd w:id="1966"/>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47"/>
      <w:bookmarkEnd w:id="1967"/>
      <w:bookmarkEnd w:id="1968"/>
      <w:bookmarkEnd w:id="1969"/>
      <w:bookmarkEnd w:id="1970"/>
      <w:bookmarkEnd w:id="1971"/>
      <w:bookmarkEnd w:id="1972"/>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73" w:name="_CR8_13_4"/>
      <w:bookmarkStart w:id="1974" w:name="_Toc105704472"/>
      <w:bookmarkStart w:id="1975" w:name="_Toc106108590"/>
      <w:bookmarkStart w:id="1976" w:name="_Toc107829562"/>
      <w:bookmarkStart w:id="1977" w:name="_Toc112703321"/>
      <w:bookmarkStart w:id="1978" w:name="_Toc155906918"/>
      <w:bookmarkStart w:id="1979" w:name="_Toc98351786"/>
      <w:bookmarkStart w:id="1980" w:name="_Toc98748084"/>
      <w:bookmarkEnd w:id="1948"/>
      <w:bookmarkEnd w:id="1973"/>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74"/>
      <w:bookmarkEnd w:id="1975"/>
      <w:bookmarkEnd w:id="1976"/>
      <w:bookmarkEnd w:id="1977"/>
      <w:bookmarkEnd w:id="1978"/>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81" w:name="_CR8_14"/>
      <w:bookmarkStart w:id="1982" w:name="_Toc105704473"/>
      <w:bookmarkStart w:id="1983" w:name="_Toc106108591"/>
      <w:bookmarkStart w:id="1984" w:name="_Toc107829563"/>
      <w:bookmarkStart w:id="1985" w:name="_Toc112703322"/>
      <w:bookmarkStart w:id="1986" w:name="_Toc155906919"/>
      <w:bookmarkEnd w:id="1981"/>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49"/>
      <w:bookmarkEnd w:id="1950"/>
      <w:bookmarkEnd w:id="1951"/>
      <w:bookmarkEnd w:id="1952"/>
      <w:bookmarkEnd w:id="1953"/>
      <w:bookmarkEnd w:id="1954"/>
      <w:bookmarkEnd w:id="1955"/>
      <w:bookmarkEnd w:id="1979"/>
      <w:bookmarkEnd w:id="1980"/>
      <w:bookmarkEnd w:id="1982"/>
      <w:bookmarkEnd w:id="1983"/>
      <w:bookmarkEnd w:id="1984"/>
      <w:bookmarkEnd w:id="1985"/>
      <w:bookmarkEnd w:id="1986"/>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987" w:name="_CR8_14_1"/>
      <w:bookmarkStart w:id="1988" w:name="_Toc45104823"/>
      <w:bookmarkStart w:id="1989" w:name="_Toc45883306"/>
      <w:bookmarkStart w:id="1990" w:name="_Toc51763592"/>
      <w:bookmarkStart w:id="1991" w:name="_Toc52266407"/>
      <w:bookmarkStart w:id="1992" w:name="_Toc64445185"/>
      <w:bookmarkStart w:id="1993" w:name="_Toc73980544"/>
      <w:bookmarkStart w:id="1994" w:name="_Toc88651240"/>
      <w:bookmarkStart w:id="1995" w:name="_Toc98351787"/>
      <w:bookmarkStart w:id="1996" w:name="_Toc98748085"/>
      <w:bookmarkStart w:id="1997" w:name="_Toc105704474"/>
      <w:bookmarkStart w:id="1998" w:name="_Toc106108592"/>
      <w:bookmarkStart w:id="1999" w:name="_Toc107829564"/>
      <w:bookmarkStart w:id="2000" w:name="_Toc112703323"/>
      <w:bookmarkStart w:id="2001" w:name="_Toc155906920"/>
      <w:bookmarkEnd w:id="198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02" w:name="_CR8_14_1_1"/>
      <w:bookmarkStart w:id="2003" w:name="_Toc45104824"/>
      <w:bookmarkStart w:id="2004" w:name="_Toc45883307"/>
      <w:bookmarkStart w:id="2005" w:name="_Toc51763593"/>
      <w:bookmarkStart w:id="2006" w:name="_Toc52266408"/>
      <w:bookmarkStart w:id="2007" w:name="_Toc64445186"/>
      <w:bookmarkStart w:id="2008" w:name="_Toc73980545"/>
      <w:bookmarkStart w:id="2009" w:name="_Toc88651241"/>
      <w:bookmarkStart w:id="2010" w:name="_Toc98351788"/>
      <w:bookmarkStart w:id="2011" w:name="_Toc98748086"/>
      <w:bookmarkStart w:id="2012" w:name="_Toc105704475"/>
      <w:bookmarkStart w:id="2013" w:name="_Toc106108593"/>
      <w:bookmarkStart w:id="2014" w:name="_Toc107829565"/>
      <w:bookmarkStart w:id="2015" w:name="_Toc112703324"/>
      <w:bookmarkStart w:id="2016" w:name="_Toc155906921"/>
      <w:bookmarkEnd w:id="2002"/>
      <w:r w:rsidRPr="00325D12">
        <w:lastRenderedPageBreak/>
        <w:t>8.</w:t>
      </w:r>
      <w:r>
        <w:t>14</w:t>
      </w:r>
      <w:r w:rsidRPr="00325D12">
        <w:t>.</w:t>
      </w:r>
      <w:r>
        <w:t>1</w:t>
      </w:r>
      <w:r w:rsidRPr="00325D12">
        <w:t>.1</w:t>
      </w:r>
      <w:r w:rsidRPr="00325D12">
        <w:tab/>
      </w:r>
      <w:bookmarkStart w:id="2017" w:name="_Hlk37240426"/>
      <w:r w:rsidRPr="00325D12">
        <w:t>Signalling of RLF information from gNB-CU to gNB-DU</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79.7pt;height:4in" o:ole="">
            <v:imagedata r:id="rId129" o:title="" cropbottom="24113f"/>
          </v:shape>
          <o:OLEObject Type="Embed" ProgID="Visio.Drawing.15" ShapeID="_x0000_i1085" DrawAspect="Content" ObjectID="_1766598700" r:id="rId130"/>
        </w:object>
      </w:r>
    </w:p>
    <w:p w14:paraId="07711C47" w14:textId="77777777" w:rsidR="00314B30" w:rsidRDefault="00314B30" w:rsidP="00325D12">
      <w:pPr>
        <w:pStyle w:val="TF"/>
        <w:rPr>
          <w:lang w:eastAsia="zh-CN"/>
        </w:rPr>
      </w:pPr>
      <w:bookmarkStart w:id="2018" w:name="_CRFigure8_14_1_11"/>
      <w:r>
        <w:rPr>
          <w:lang w:eastAsia="zh-CN"/>
        </w:rPr>
        <w:t xml:space="preserve">Figure </w:t>
      </w:r>
      <w:bookmarkEnd w:id="2018"/>
      <w:r>
        <w:rPr>
          <w:lang w:eastAsia="zh-CN"/>
        </w:rPr>
        <w:t>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2019" w:name="_CR8_14_1_2"/>
      <w:bookmarkStart w:id="2020" w:name="_Toc105704476"/>
      <w:bookmarkStart w:id="2021" w:name="_Toc106108594"/>
      <w:bookmarkStart w:id="2022" w:name="_Toc107829566"/>
      <w:bookmarkStart w:id="2023" w:name="_Toc112703325"/>
      <w:bookmarkStart w:id="2024" w:name="_Toc155906922"/>
      <w:bookmarkStart w:id="2025" w:name="_Toc98351789"/>
      <w:bookmarkStart w:id="2026" w:name="_Toc98748087"/>
      <w:bookmarkStart w:id="2027" w:name="_Toc45104825"/>
      <w:bookmarkStart w:id="2028" w:name="_Toc45883308"/>
      <w:bookmarkStart w:id="2029" w:name="_Toc51763594"/>
      <w:bookmarkStart w:id="2030" w:name="_Toc52266409"/>
      <w:bookmarkStart w:id="2031" w:name="_Toc64445187"/>
      <w:bookmarkStart w:id="2032" w:name="_Toc73980546"/>
      <w:bookmarkStart w:id="2033" w:name="_Toc88651242"/>
      <w:bookmarkEnd w:id="2019"/>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20"/>
      <w:bookmarkEnd w:id="2021"/>
      <w:bookmarkEnd w:id="2022"/>
      <w:bookmarkEnd w:id="2023"/>
      <w:bookmarkEnd w:id="2024"/>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4pt;height:184.2pt" o:ole="">
            <v:imagedata r:id="rId131" o:title=""/>
          </v:shape>
          <o:OLEObject Type="Embed" ProgID="Visio.Drawing.11" ShapeID="_x0000_i1086" DrawAspect="Content" ObjectID="_1766598701" r:id="rId132"/>
        </w:object>
      </w:r>
    </w:p>
    <w:p w14:paraId="501A6A45" w14:textId="77777777" w:rsidR="000A4A0B" w:rsidRDefault="000A4A0B" w:rsidP="000A4A0B">
      <w:pPr>
        <w:pStyle w:val="TF"/>
        <w:rPr>
          <w:lang w:eastAsia="zh-CN"/>
        </w:rPr>
      </w:pPr>
      <w:bookmarkStart w:id="2034" w:name="_CRFigure8_14_1_21"/>
      <w:r>
        <w:rPr>
          <w:lang w:eastAsia="zh-CN"/>
        </w:rPr>
        <w:t xml:space="preserve">Figure </w:t>
      </w:r>
      <w:bookmarkEnd w:id="2034"/>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35" w:name="_CR8_15"/>
      <w:bookmarkStart w:id="2036" w:name="_Toc105704477"/>
      <w:bookmarkStart w:id="2037" w:name="_Toc106108595"/>
      <w:bookmarkStart w:id="2038" w:name="_Toc107829567"/>
      <w:bookmarkStart w:id="2039" w:name="_Toc112703326"/>
      <w:bookmarkStart w:id="2040" w:name="_Toc155906923"/>
      <w:bookmarkEnd w:id="203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25"/>
      <w:bookmarkEnd w:id="2026"/>
      <w:bookmarkEnd w:id="2036"/>
      <w:bookmarkEnd w:id="2037"/>
      <w:bookmarkEnd w:id="2038"/>
      <w:bookmarkEnd w:id="2039"/>
      <w:bookmarkEnd w:id="2040"/>
      <w:r>
        <w:rPr>
          <w:rFonts w:eastAsia="SimSun"/>
          <w:lang w:eastAsia="zh-CN"/>
        </w:rPr>
        <w:t xml:space="preserve"> </w:t>
      </w:r>
    </w:p>
    <w:p w14:paraId="2E746CA9" w14:textId="77777777" w:rsidR="00415AE4" w:rsidRDefault="00415AE4" w:rsidP="00415AE4">
      <w:pPr>
        <w:pStyle w:val="Heading3"/>
      </w:pPr>
      <w:bookmarkStart w:id="2041" w:name="_CR8_15_1"/>
      <w:bookmarkStart w:id="2042" w:name="_Toc98351790"/>
      <w:bookmarkStart w:id="2043" w:name="_Toc98748088"/>
      <w:bookmarkStart w:id="2044" w:name="_Toc105704478"/>
      <w:bookmarkStart w:id="2045" w:name="_Toc106108596"/>
      <w:bookmarkStart w:id="2046" w:name="_Toc107829568"/>
      <w:bookmarkStart w:id="2047" w:name="_Toc112703327"/>
      <w:bookmarkStart w:id="2048" w:name="_Toc155906924"/>
      <w:bookmarkEnd w:id="2041"/>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42"/>
      <w:bookmarkEnd w:id="2043"/>
      <w:bookmarkEnd w:id="2044"/>
      <w:bookmarkEnd w:id="2045"/>
      <w:bookmarkEnd w:id="2046"/>
      <w:bookmarkEnd w:id="2047"/>
      <w:bookmarkEnd w:id="2048"/>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49" w:name="_CR8_15_1_1"/>
      <w:bookmarkStart w:id="2050" w:name="_Toc98351791"/>
      <w:bookmarkStart w:id="2051" w:name="_Toc98748089"/>
      <w:bookmarkStart w:id="2052" w:name="_Toc105704479"/>
      <w:bookmarkStart w:id="2053" w:name="_Toc106108597"/>
      <w:bookmarkStart w:id="2054" w:name="_Toc107829569"/>
      <w:bookmarkStart w:id="2055" w:name="_Toc112703328"/>
      <w:bookmarkStart w:id="2056" w:name="_Toc155906925"/>
      <w:bookmarkEnd w:id="2049"/>
      <w:r w:rsidRPr="00455BC9">
        <w:t>8.</w:t>
      </w:r>
      <w:r>
        <w:t>15</w:t>
      </w:r>
      <w:r w:rsidRPr="00455BC9">
        <w:t>.1.1</w:t>
      </w:r>
      <w:r w:rsidRPr="00455BC9">
        <w:tab/>
        <w:t>Broadcast MBS Session Setup</w:t>
      </w:r>
      <w:bookmarkEnd w:id="2050"/>
      <w:bookmarkEnd w:id="2051"/>
      <w:bookmarkEnd w:id="2052"/>
      <w:bookmarkEnd w:id="2053"/>
      <w:bookmarkEnd w:id="2054"/>
      <w:bookmarkEnd w:id="2055"/>
      <w:bookmarkEnd w:id="2056"/>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3.05pt;height:202.6pt" o:ole="">
            <v:imagedata r:id="rId133" o:title=""/>
          </v:shape>
          <o:OLEObject Type="Embed" ProgID="Visio.Drawing.15" ShapeID="_x0000_i1087" DrawAspect="Content" ObjectID="_1766598702" r:id="rId134"/>
        </w:object>
      </w:r>
    </w:p>
    <w:p w14:paraId="14AB63EC" w14:textId="77777777" w:rsidR="00415AE4" w:rsidRPr="00455BC9" w:rsidRDefault="00415AE4" w:rsidP="00415AE4">
      <w:pPr>
        <w:pStyle w:val="TF"/>
      </w:pPr>
      <w:bookmarkStart w:id="2057" w:name="_CRFigure8_15_1_11"/>
      <w:r w:rsidRPr="00455BC9">
        <w:t xml:space="preserve">Figure </w:t>
      </w:r>
      <w:bookmarkEnd w:id="2057"/>
      <w:r w:rsidRPr="00455BC9">
        <w:t>8.</w:t>
      </w:r>
      <w:r>
        <w:t>15</w:t>
      </w:r>
      <w:r w:rsidRPr="00455BC9">
        <w:t>.1.1-1: Broadcast MBS Session Setup</w:t>
      </w:r>
    </w:p>
    <w:p w14:paraId="35BD2634" w14:textId="18A581F5" w:rsidR="007F4B3A" w:rsidRDefault="007F4B3A" w:rsidP="007F4B3A">
      <w:pPr>
        <w:ind w:left="568" w:hanging="284"/>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7F4B3A">
      <w:pPr>
        <w:ind w:left="568" w:hanging="284"/>
      </w:pPr>
      <w:r>
        <w:t>4.</w:t>
      </w:r>
      <w:r>
        <w:tab/>
        <w:t>In case of NG-U multicast transport, the gNB-CU-UP joins the NG-U multicast group.</w:t>
      </w:r>
    </w:p>
    <w:p w14:paraId="448F3C53" w14:textId="77777777" w:rsidR="007F4B3A" w:rsidRDefault="007F4B3A" w:rsidP="007F4B3A">
      <w:pPr>
        <w:ind w:left="568" w:hanging="284"/>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The gNB-CU-CP triggers BC Bearer Context Modification Request towards the gNB-CU-UP to provide the F1-U GTP DL TEID information.</w:t>
      </w:r>
    </w:p>
    <w:p w14:paraId="0C7BDD21" w14:textId="77777777" w:rsidR="007F4B3A" w:rsidRDefault="007F4B3A" w:rsidP="007F4B3A">
      <w:pPr>
        <w:ind w:left="568" w:hanging="284"/>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58" w:name="_CR8_15_1_2"/>
      <w:bookmarkStart w:id="2059" w:name="_Toc98351792"/>
      <w:bookmarkStart w:id="2060" w:name="_Toc98748090"/>
      <w:bookmarkStart w:id="2061" w:name="_Toc105704480"/>
      <w:bookmarkStart w:id="2062" w:name="_Toc106108598"/>
      <w:bookmarkStart w:id="2063" w:name="_Toc107829570"/>
      <w:bookmarkStart w:id="2064" w:name="_Toc112703329"/>
      <w:bookmarkStart w:id="2065" w:name="_Toc155906926"/>
      <w:bookmarkEnd w:id="2058"/>
      <w:r w:rsidRPr="00455BC9">
        <w:t>8.</w:t>
      </w:r>
      <w:r>
        <w:t>15</w:t>
      </w:r>
      <w:r w:rsidRPr="00455BC9">
        <w:t>.1.2</w:t>
      </w:r>
      <w:r w:rsidRPr="00455BC9">
        <w:tab/>
        <w:t xml:space="preserve">Multicast MBS Session </w:t>
      </w:r>
      <w:r w:rsidR="007465C6" w:rsidRPr="005D3C45">
        <w:t>Context Establishment</w:t>
      </w:r>
      <w:bookmarkEnd w:id="2059"/>
      <w:bookmarkEnd w:id="2060"/>
      <w:bookmarkEnd w:id="2061"/>
      <w:bookmarkEnd w:id="2062"/>
      <w:bookmarkEnd w:id="2063"/>
      <w:bookmarkEnd w:id="2064"/>
      <w:bookmarkEnd w:id="2065"/>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8" type="#_x0000_t75" style="width:483.05pt;height:372.55pt" o:ole="">
            <v:imagedata r:id="rId135" o:title=""/>
          </v:shape>
          <o:OLEObject Type="Embed" ProgID="Visio.Drawing.15" ShapeID="_x0000_i1088" DrawAspect="Content" ObjectID="_1766598703" r:id="rId136"/>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671663">
      <w:pPr>
        <w:ind w:left="568" w:hanging="284"/>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66" w:name="_CR8_15_1_3"/>
      <w:bookmarkStart w:id="2067" w:name="_Toc155906927"/>
      <w:bookmarkStart w:id="2068" w:name="_Toc98351793"/>
      <w:bookmarkStart w:id="2069" w:name="_Toc98748091"/>
      <w:bookmarkStart w:id="2070" w:name="_Toc105704481"/>
      <w:bookmarkStart w:id="2071" w:name="_Toc106108599"/>
      <w:bookmarkStart w:id="2072" w:name="_Toc107829571"/>
      <w:bookmarkStart w:id="2073" w:name="_Toc112703330"/>
      <w:bookmarkEnd w:id="2066"/>
      <w:r w:rsidRPr="00455BC9">
        <w:t>8.</w:t>
      </w:r>
      <w:r>
        <w:t>15</w:t>
      </w:r>
      <w:r w:rsidRPr="00455BC9">
        <w:t>.1.</w:t>
      </w:r>
      <w:r>
        <w:t>3</w:t>
      </w:r>
      <w:r w:rsidRPr="00455BC9">
        <w:tab/>
      </w:r>
      <w:r>
        <w:t xml:space="preserve">Multicast </w:t>
      </w:r>
      <w:r w:rsidRPr="00455BC9">
        <w:t>M</w:t>
      </w:r>
      <w:r>
        <w:t>RB type re-configuration with F1-U ptp-retransmission tunnel establishment</w:t>
      </w:r>
      <w:bookmarkEnd w:id="2067"/>
    </w:p>
    <w:p w14:paraId="6DA3D2F9" w14:textId="77777777" w:rsidR="0074631D" w:rsidRDefault="0074631D" w:rsidP="0074631D">
      <w:pPr>
        <w:pStyle w:val="TH"/>
      </w:pPr>
      <w:r>
        <w:object w:dxaOrig="15252" w:dyaOrig="5520" w14:anchorId="49AD84A3">
          <v:shape id="_x0000_i1089" type="#_x0000_t75" style="width:481.4pt;height:174.15pt" o:ole="">
            <v:imagedata r:id="rId137" o:title=""/>
          </v:shape>
          <o:OLEObject Type="Embed" ProgID="Visio.Drawing.15" ShapeID="_x0000_i1089" DrawAspect="Content" ObjectID="_1766598704" r:id="rId138"/>
        </w:object>
      </w:r>
    </w:p>
    <w:p w14:paraId="40E19830" w14:textId="61C9065D" w:rsidR="0074631D" w:rsidRPr="00455BC9" w:rsidRDefault="0074631D" w:rsidP="0074631D">
      <w:pPr>
        <w:pStyle w:val="TF"/>
      </w:pPr>
      <w:bookmarkStart w:id="2074" w:name="_CRFigure8_15_1_31"/>
      <w:r w:rsidRPr="00455BC9">
        <w:t xml:space="preserve">Figure </w:t>
      </w:r>
      <w:bookmarkEnd w:id="2074"/>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75" w:name="_CR8_15_2"/>
      <w:bookmarkStart w:id="2076" w:name="_Toc155906928"/>
      <w:bookmarkEnd w:id="2075"/>
      <w:r w:rsidRPr="00B8401F">
        <w:t>8.</w:t>
      </w:r>
      <w:r>
        <w:t>15</w:t>
      </w:r>
      <w:r w:rsidRPr="00B8401F">
        <w:t>.</w:t>
      </w:r>
      <w:r>
        <w:t>2</w:t>
      </w:r>
      <w:r w:rsidRPr="00B8401F">
        <w:tab/>
      </w:r>
      <w:r>
        <w:t>Mobility procedure for Multicast</w:t>
      </w:r>
      <w:bookmarkEnd w:id="2076"/>
    </w:p>
    <w:p w14:paraId="6F87A736" w14:textId="12B9BCA5" w:rsidR="00B63D3E" w:rsidRPr="00B8401F" w:rsidRDefault="00B63D3E" w:rsidP="00B63D3E">
      <w:pPr>
        <w:pStyle w:val="Heading4"/>
        <w:ind w:leftChars="-9" w:left="1400"/>
        <w:rPr>
          <w:lang w:eastAsia="ja-JP"/>
        </w:rPr>
      </w:pPr>
      <w:bookmarkStart w:id="2077" w:name="_CR8_15_2_1"/>
      <w:bookmarkStart w:id="2078" w:name="_Toc155906929"/>
      <w:bookmarkEnd w:id="2077"/>
      <w:r w:rsidRPr="00B8401F">
        <w:t>8.</w:t>
      </w:r>
      <w:r>
        <w:t>15</w:t>
      </w:r>
      <w:r w:rsidRPr="00B8401F">
        <w:t>.</w:t>
      </w:r>
      <w:r>
        <w:t>2</w:t>
      </w:r>
      <w:r w:rsidRPr="00B8401F">
        <w:t>.1</w:t>
      </w:r>
      <w:r w:rsidRPr="00B8401F">
        <w:tab/>
        <w:t>Inter-gNB-</w:t>
      </w:r>
      <w:r>
        <w:t>C</w:t>
      </w:r>
      <w:r w:rsidRPr="00B8401F">
        <w:t>U Mobility</w:t>
      </w:r>
      <w:r>
        <w:t xml:space="preserve"> between MBS Supporting nodes</w:t>
      </w:r>
      <w:bookmarkEnd w:id="2078"/>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007DA" w:rsidRDefault="00963549" w:rsidP="00B63D3E">
      <w:pPr>
        <w:rPr>
          <w:rFonts w:eastAsia="SimSun"/>
          <w:b/>
          <w:i/>
          <w:color w:val="FF0000"/>
          <w:sz w:val="22"/>
          <w:highlight w:val="yellow"/>
          <w:lang w:eastAsia="zh-CN"/>
        </w:rPr>
      </w:pPr>
      <w:r>
        <w:object w:dxaOrig="21300" w:dyaOrig="13752" w14:anchorId="080D5F71">
          <v:shape id="_x0000_i1090" type="#_x0000_t75" style="width:480.55pt;height:305.6pt" o:ole="">
            <v:imagedata r:id="rId139" o:title=""/>
          </v:shape>
          <o:OLEObject Type="Embed" ProgID="Mscgen.Chart" ShapeID="_x0000_i1090" DrawAspect="Content" ObjectID="_1766598705" r:id="rId140"/>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079" w:name="_CR8_16"/>
      <w:bookmarkStart w:id="2080" w:name="_Toc155906930"/>
      <w:bookmarkEnd w:id="2079"/>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68"/>
      <w:bookmarkEnd w:id="2069"/>
      <w:bookmarkEnd w:id="2070"/>
      <w:bookmarkEnd w:id="2071"/>
      <w:bookmarkEnd w:id="2072"/>
      <w:bookmarkEnd w:id="2073"/>
      <w:bookmarkEnd w:id="2080"/>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081" w:name="_CR8_16_1"/>
      <w:bookmarkStart w:id="2082" w:name="_Toc105704482"/>
      <w:bookmarkStart w:id="2083" w:name="_Toc106108600"/>
      <w:bookmarkStart w:id="2084" w:name="_Toc107829572"/>
      <w:bookmarkStart w:id="2085" w:name="_Toc112703331"/>
      <w:bookmarkStart w:id="2086" w:name="_Toc155906931"/>
      <w:bookmarkStart w:id="2087" w:name="_Toc98351794"/>
      <w:bookmarkStart w:id="2088" w:name="_Toc98748092"/>
      <w:bookmarkEnd w:id="2081"/>
      <w:r w:rsidRPr="00674017">
        <w:rPr>
          <w:rFonts w:eastAsia="Malgun Gothic" w:hint="eastAsia"/>
          <w:lang w:eastAsia="zh-CN"/>
        </w:rPr>
        <w:t>8.16.1</w:t>
      </w:r>
      <w:r>
        <w:rPr>
          <w:rFonts w:eastAsia="Malgun Gothic"/>
          <w:lang w:eastAsia="zh-CN"/>
        </w:rPr>
        <w:tab/>
      </w:r>
      <w:r w:rsidRPr="008E77C0">
        <w:t>MN initiated Conditional PSCell Addition</w:t>
      </w:r>
      <w:bookmarkEnd w:id="2082"/>
      <w:bookmarkEnd w:id="2083"/>
      <w:bookmarkEnd w:id="2084"/>
      <w:bookmarkEnd w:id="2085"/>
      <w:bookmarkEnd w:id="2086"/>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91" type="#_x0000_t75" style="width:483.05pt;height:329.85pt" o:ole="">
            <v:imagedata r:id="rId141" o:title=""/>
          </v:shape>
          <o:OLEObject Type="Embed" ProgID="Visio.Drawing.15" ShapeID="_x0000_i1091" DrawAspect="Content" ObjectID="_1766598706" r:id="rId142"/>
        </w:object>
      </w:r>
    </w:p>
    <w:p w14:paraId="069BE479" w14:textId="77777777" w:rsidR="00674017" w:rsidRDefault="00674017" w:rsidP="005D3C45">
      <w:pPr>
        <w:pStyle w:val="TF"/>
      </w:pPr>
      <w:bookmarkStart w:id="2089" w:name="_CRFigure8_16_11ConditionalSecondaryNod"/>
      <w:r w:rsidRPr="005C4071">
        <w:rPr>
          <w:rFonts w:hint="eastAsia"/>
        </w:rPr>
        <w:t xml:space="preserve">Figure </w:t>
      </w:r>
      <w:bookmarkEnd w:id="2089"/>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90" w:name="_CR8_16_2"/>
      <w:bookmarkStart w:id="2091" w:name="_Toc105704483"/>
      <w:bookmarkStart w:id="2092" w:name="_Toc106108601"/>
      <w:bookmarkStart w:id="2093" w:name="_Toc107829573"/>
      <w:bookmarkStart w:id="2094" w:name="_Toc112703332"/>
      <w:bookmarkStart w:id="2095" w:name="_Toc155906932"/>
      <w:bookmarkEnd w:id="2090"/>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91"/>
      <w:bookmarkEnd w:id="2092"/>
      <w:bookmarkEnd w:id="2093"/>
      <w:bookmarkEnd w:id="2094"/>
      <w:bookmarkEnd w:id="2095"/>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096" w:name="_CR8_16_3"/>
      <w:bookmarkStart w:id="2097" w:name="_Toc105704484"/>
      <w:bookmarkStart w:id="2098" w:name="_Toc106108602"/>
      <w:bookmarkStart w:id="2099" w:name="_Toc107829574"/>
      <w:bookmarkStart w:id="2100" w:name="_Toc112703333"/>
      <w:bookmarkStart w:id="2101" w:name="_Toc155906933"/>
      <w:bookmarkEnd w:id="2096"/>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097"/>
      <w:bookmarkEnd w:id="2098"/>
      <w:bookmarkEnd w:id="2099"/>
      <w:bookmarkEnd w:id="2100"/>
      <w:bookmarkEnd w:id="2101"/>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02" w:name="_CR8_17"/>
      <w:bookmarkStart w:id="2103" w:name="_Toc105704485"/>
      <w:bookmarkStart w:id="2104" w:name="_Toc106108603"/>
      <w:bookmarkStart w:id="2105" w:name="_Toc107829575"/>
      <w:bookmarkStart w:id="2106" w:name="_Toc112703334"/>
      <w:bookmarkStart w:id="2107" w:name="_Toc155906934"/>
      <w:bookmarkEnd w:id="2102"/>
      <w:r w:rsidRPr="00382BD1">
        <w:t>8.</w:t>
      </w:r>
      <w:r>
        <w:t>17</w:t>
      </w:r>
      <w:r w:rsidRPr="00382BD1">
        <w:tab/>
        <w:t>IAB Inter-</w:t>
      </w:r>
      <w:r>
        <w:t>CU Topology Management</w:t>
      </w:r>
      <w:bookmarkEnd w:id="2087"/>
      <w:bookmarkEnd w:id="2088"/>
      <w:bookmarkEnd w:id="2103"/>
      <w:bookmarkEnd w:id="2104"/>
      <w:bookmarkEnd w:id="2105"/>
      <w:bookmarkEnd w:id="2106"/>
      <w:bookmarkEnd w:id="2107"/>
    </w:p>
    <w:p w14:paraId="5DEF1CA2" w14:textId="77777777" w:rsidR="002A4ACF" w:rsidRPr="00382BD1" w:rsidRDefault="002A4ACF" w:rsidP="00564453">
      <w:pPr>
        <w:pStyle w:val="Heading3"/>
      </w:pPr>
      <w:bookmarkStart w:id="2108" w:name="_CR8_17_1"/>
      <w:bookmarkStart w:id="2109" w:name="_Toc98351795"/>
      <w:bookmarkStart w:id="2110" w:name="_Toc98748093"/>
      <w:bookmarkStart w:id="2111" w:name="_Toc105704486"/>
      <w:bookmarkStart w:id="2112" w:name="_Toc106108604"/>
      <w:bookmarkStart w:id="2113" w:name="_Toc107829576"/>
      <w:bookmarkStart w:id="2114" w:name="_Toc112703335"/>
      <w:bookmarkStart w:id="2115" w:name="_Toc155906935"/>
      <w:bookmarkEnd w:id="2108"/>
      <w:r w:rsidRPr="00382BD1">
        <w:t>8.</w:t>
      </w:r>
      <w:r>
        <w:t>17</w:t>
      </w:r>
      <w:r>
        <w:rPr>
          <w:rFonts w:hint="eastAsia"/>
        </w:rPr>
        <w:t>.</w:t>
      </w:r>
      <w:r>
        <w:t>1</w:t>
      </w:r>
      <w:r w:rsidRPr="00382BD1">
        <w:tab/>
        <w:t>IAB Inter-</w:t>
      </w:r>
      <w:r>
        <w:t>d</w:t>
      </w:r>
      <w:r w:rsidRPr="00382BD1">
        <w:t xml:space="preserve">onor-DU </w:t>
      </w:r>
      <w:r>
        <w:t>Re-</w:t>
      </w:r>
      <w:r w:rsidRPr="00382BD1">
        <w:t>routing</w:t>
      </w:r>
      <w:bookmarkEnd w:id="2109"/>
      <w:bookmarkEnd w:id="2110"/>
      <w:bookmarkEnd w:id="2111"/>
      <w:bookmarkEnd w:id="2112"/>
      <w:bookmarkEnd w:id="2113"/>
      <w:bookmarkEnd w:id="2114"/>
      <w:bookmarkEnd w:id="2115"/>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1A866F3" w:rsidR="002A4ACF" w:rsidRDefault="002A4ACF" w:rsidP="00564453">
      <w:pPr>
        <w:pStyle w:val="Heading3"/>
      </w:pPr>
      <w:bookmarkStart w:id="2116" w:name="_CR8_17_2"/>
      <w:bookmarkStart w:id="2117" w:name="_Toc56529359"/>
      <w:bookmarkStart w:id="2118" w:name="_Toc98351796"/>
      <w:bookmarkStart w:id="2119" w:name="_Toc98748094"/>
      <w:bookmarkStart w:id="2120" w:name="_Toc105704487"/>
      <w:bookmarkStart w:id="2121" w:name="_Toc106108605"/>
      <w:bookmarkStart w:id="2122" w:name="_Toc107829577"/>
      <w:bookmarkStart w:id="2123" w:name="_Toc112703336"/>
      <w:bookmarkStart w:id="2124" w:name="_Toc155906936"/>
      <w:bookmarkEnd w:id="2116"/>
      <w:r w:rsidRPr="000E6E8D">
        <w:t>8.</w:t>
      </w:r>
      <w:r>
        <w:t>17.2</w:t>
      </w:r>
      <w:bookmarkEnd w:id="2117"/>
      <w:r>
        <w:tab/>
        <w:t xml:space="preserve">IAB Inter-CU </w:t>
      </w:r>
      <w:r>
        <w:rPr>
          <w:rFonts w:hint="eastAsia"/>
        </w:rPr>
        <w:t>T</w:t>
      </w:r>
      <w:r>
        <w:t>opology Redundancy</w:t>
      </w:r>
      <w:bookmarkEnd w:id="2118"/>
      <w:bookmarkEnd w:id="2119"/>
      <w:bookmarkEnd w:id="2120"/>
      <w:bookmarkEnd w:id="2121"/>
      <w:bookmarkEnd w:id="2122"/>
      <w:bookmarkEnd w:id="2123"/>
      <w:bookmarkEnd w:id="2124"/>
      <w:r>
        <w:t xml:space="preserve"> </w:t>
      </w:r>
    </w:p>
    <w:p w14:paraId="5C8FE797" w14:textId="77777777" w:rsidR="002A4ACF" w:rsidRPr="00E8164D" w:rsidRDefault="002A4ACF" w:rsidP="00564453">
      <w:pPr>
        <w:pStyle w:val="Heading4"/>
        <w:rPr>
          <w:lang w:eastAsia="en-GB"/>
        </w:rPr>
      </w:pPr>
      <w:bookmarkStart w:id="2125" w:name="_CR8_17_2_1"/>
      <w:bookmarkStart w:id="2126" w:name="_Toc56529309"/>
      <w:bookmarkStart w:id="2127" w:name="_Toc98351797"/>
      <w:bookmarkStart w:id="2128" w:name="_Toc98748095"/>
      <w:bookmarkStart w:id="2129" w:name="_Toc105704488"/>
      <w:bookmarkStart w:id="2130" w:name="_Toc106108606"/>
      <w:bookmarkStart w:id="2131" w:name="_Toc107829578"/>
      <w:bookmarkStart w:id="2132" w:name="_Toc112703337"/>
      <w:bookmarkStart w:id="2133" w:name="_Toc155906937"/>
      <w:bookmarkEnd w:id="2125"/>
      <w:r w:rsidRPr="00E8164D">
        <w:rPr>
          <w:lang w:eastAsia="en-GB"/>
        </w:rPr>
        <w:t>8.</w:t>
      </w:r>
      <w:r>
        <w:rPr>
          <w:lang w:eastAsia="en-GB"/>
        </w:rPr>
        <w:t>17.2</w:t>
      </w:r>
      <w:r w:rsidRPr="00E8164D">
        <w:rPr>
          <w:lang w:eastAsia="en-GB"/>
        </w:rPr>
        <w:t>.1</w:t>
      </w:r>
      <w:r w:rsidRPr="00E8164D">
        <w:rPr>
          <w:lang w:eastAsia="en-GB"/>
        </w:rPr>
        <w:tab/>
      </w:r>
      <w:bookmarkEnd w:id="2126"/>
      <w:r w:rsidRPr="00E8164D">
        <w:rPr>
          <w:lang w:eastAsia="en-GB"/>
        </w:rPr>
        <w:t>IAB Inter-CU topological redundancy procedure</w:t>
      </w:r>
      <w:bookmarkEnd w:id="2127"/>
      <w:bookmarkEnd w:id="2128"/>
      <w:bookmarkEnd w:id="2129"/>
      <w:bookmarkEnd w:id="2130"/>
      <w:bookmarkEnd w:id="2131"/>
      <w:bookmarkEnd w:id="2132"/>
      <w:bookmarkEnd w:id="213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2" type="#_x0000_t75" style="width:479.7pt;height:442.05pt" o:ole="">
            <v:imagedata r:id="rId143" o:title=""/>
          </v:shape>
          <o:OLEObject Type="Embed" ProgID="Visio.Drawing.15" ShapeID="_x0000_i1092" DrawAspect="Content" ObjectID="_1766598707" r:id="rId144"/>
        </w:object>
      </w:r>
    </w:p>
    <w:p w14:paraId="644566EF" w14:textId="77777777" w:rsidR="002A4ACF" w:rsidRPr="00DC6618" w:rsidRDefault="002A4ACF" w:rsidP="00564453">
      <w:pPr>
        <w:pStyle w:val="TF"/>
        <w:rPr>
          <w:rFonts w:eastAsia="SimSun"/>
          <w:lang w:val="x-none"/>
        </w:rPr>
      </w:pPr>
      <w:bookmarkStart w:id="2134" w:name="_CRFigure8_17_2_11IABinterCUtopologyred"/>
      <w:r w:rsidRPr="00DC6618">
        <w:rPr>
          <w:rFonts w:eastAsia="SimSun"/>
        </w:rPr>
        <w:t xml:space="preserve">Figure </w:t>
      </w:r>
      <w:bookmarkEnd w:id="2134"/>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lastRenderedPageBreak/>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lastRenderedPageBreak/>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35" w:name="_CR8_17_3"/>
      <w:bookmarkStart w:id="2136" w:name="_Toc98351798"/>
      <w:bookmarkStart w:id="2137" w:name="_Toc98748096"/>
      <w:bookmarkStart w:id="2138" w:name="_Toc105704489"/>
      <w:bookmarkStart w:id="2139" w:name="_Toc106108607"/>
      <w:bookmarkStart w:id="2140" w:name="_Toc107829579"/>
      <w:bookmarkStart w:id="2141" w:name="_Toc112703338"/>
      <w:bookmarkStart w:id="2142" w:name="_Toc155906938"/>
      <w:bookmarkEnd w:id="2135"/>
      <w:r w:rsidRPr="00963738">
        <w:t>8.</w:t>
      </w:r>
      <w:r>
        <w:t>17.3</w:t>
      </w:r>
      <w:r w:rsidRPr="00963738">
        <w:tab/>
        <w:t>IAB Inter-CU Topology Adaptation</w:t>
      </w:r>
      <w:bookmarkEnd w:id="2136"/>
      <w:bookmarkEnd w:id="2137"/>
      <w:bookmarkEnd w:id="2138"/>
      <w:bookmarkEnd w:id="2139"/>
      <w:bookmarkEnd w:id="2140"/>
      <w:bookmarkEnd w:id="2141"/>
      <w:bookmarkEnd w:id="2142"/>
    </w:p>
    <w:p w14:paraId="0513412C" w14:textId="77777777" w:rsidR="002A4ACF" w:rsidRPr="00E8164D" w:rsidRDefault="002A4ACF" w:rsidP="00564453">
      <w:pPr>
        <w:pStyle w:val="Heading4"/>
      </w:pPr>
      <w:bookmarkStart w:id="2143" w:name="_CR8_17_3_1"/>
      <w:bookmarkStart w:id="2144" w:name="_Toc98351799"/>
      <w:bookmarkStart w:id="2145" w:name="_Toc98748097"/>
      <w:bookmarkStart w:id="2146" w:name="_Toc105704490"/>
      <w:bookmarkStart w:id="2147" w:name="_Toc106108608"/>
      <w:bookmarkStart w:id="2148" w:name="_Toc107829580"/>
      <w:bookmarkStart w:id="2149" w:name="_Toc112703339"/>
      <w:bookmarkStart w:id="2150" w:name="_Toc155906939"/>
      <w:bookmarkEnd w:id="2143"/>
      <w:r w:rsidRPr="00963738">
        <w:t>8.</w:t>
      </w:r>
      <w:r>
        <w:t>17.3</w:t>
      </w:r>
      <w:r w:rsidRPr="00963738">
        <w:t>.1</w:t>
      </w:r>
      <w:r w:rsidRPr="00963738">
        <w:tab/>
        <w:t>IAB inter-CU topology adaptation procedure</w:t>
      </w:r>
      <w:bookmarkEnd w:id="2144"/>
      <w:bookmarkEnd w:id="2145"/>
      <w:bookmarkEnd w:id="2146"/>
      <w:bookmarkEnd w:id="2147"/>
      <w:bookmarkEnd w:id="2148"/>
      <w:bookmarkEnd w:id="2149"/>
      <w:bookmarkEnd w:id="2150"/>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3" type="#_x0000_t75" style="width:475.55pt;height:612.85pt" o:ole="">
            <v:imagedata r:id="rId145" o:title=""/>
          </v:shape>
          <o:OLEObject Type="Embed" ProgID="Visio.Drawing.11" ShapeID="_x0000_i1093" DrawAspect="Content" ObjectID="_1766598708" r:id="rId146"/>
        </w:object>
      </w:r>
    </w:p>
    <w:p w14:paraId="3E55165A" w14:textId="77777777" w:rsidR="002A4ACF" w:rsidRDefault="002A4ACF" w:rsidP="00564453">
      <w:pPr>
        <w:pStyle w:val="TF"/>
        <w:rPr>
          <w:lang w:eastAsia="en-US"/>
        </w:rPr>
      </w:pPr>
      <w:bookmarkStart w:id="2151" w:name="_CRFigure8_17_3_11"/>
      <w:r>
        <w:rPr>
          <w:lang w:eastAsia="en-US"/>
        </w:rPr>
        <w:t xml:space="preserve">Figure </w:t>
      </w:r>
      <w:bookmarkEnd w:id="2151"/>
      <w:r>
        <w:rPr>
          <w:lang w:eastAsia="en-US"/>
        </w:rPr>
        <w:t>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lastRenderedPageBreak/>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w:t>
      </w:r>
      <w:r>
        <w:rPr>
          <w:lang w:eastAsia="zh-CN"/>
        </w:rPr>
        <w:lastRenderedPageBreak/>
        <w:t xml:space="preserve">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52" w:name="_CR8_17_3_2"/>
      <w:bookmarkStart w:id="2153" w:name="_Toc98351800"/>
      <w:bookmarkStart w:id="2154" w:name="_Toc98748098"/>
      <w:bookmarkStart w:id="2155" w:name="_Toc105704491"/>
      <w:bookmarkStart w:id="2156" w:name="_Toc106108609"/>
      <w:bookmarkStart w:id="2157" w:name="_Toc107829581"/>
      <w:bookmarkStart w:id="2158" w:name="_Toc112703340"/>
      <w:bookmarkStart w:id="2159" w:name="_Toc155906940"/>
      <w:bookmarkEnd w:id="2152"/>
      <w:r w:rsidRPr="00963738">
        <w:t>8.</w:t>
      </w:r>
      <w:r w:rsidR="007644F9">
        <w:t>17</w:t>
      </w:r>
      <w:r>
        <w:t>.3.</w:t>
      </w:r>
      <w:r w:rsidRPr="00963738">
        <w:t>2</w:t>
      </w:r>
      <w:r w:rsidRPr="00963738">
        <w:tab/>
        <w:t>IAB inter-CU topology adaptation procedure with descendant IAB-node</w:t>
      </w:r>
      <w:bookmarkEnd w:id="2153"/>
      <w:bookmarkEnd w:id="2154"/>
      <w:bookmarkEnd w:id="2155"/>
      <w:bookmarkEnd w:id="2156"/>
      <w:bookmarkEnd w:id="2157"/>
      <w:bookmarkEnd w:id="2158"/>
      <w:bookmarkEnd w:id="2159"/>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4" type="#_x0000_t75" style="width:481.4pt;height:349.1pt" o:ole="">
            <v:imagedata r:id="rId147" o:title=""/>
          </v:shape>
          <o:OLEObject Type="Embed" ProgID="Visio.Drawing.11" ShapeID="_x0000_i1094" DrawAspect="Content" ObjectID="_1766598709" r:id="rId148"/>
        </w:object>
      </w:r>
    </w:p>
    <w:p w14:paraId="2AFA3D12" w14:textId="77777777" w:rsidR="002A4ACF" w:rsidRPr="00E93641" w:rsidRDefault="002A4ACF" w:rsidP="005D3C45">
      <w:pPr>
        <w:pStyle w:val="TF"/>
        <w:rPr>
          <w:lang w:eastAsia="en-US"/>
        </w:rPr>
      </w:pPr>
      <w:bookmarkStart w:id="2160" w:name="_CRFigure8_17_3_21"/>
      <w:r>
        <w:rPr>
          <w:lang w:eastAsia="en-US"/>
        </w:rPr>
        <w:t xml:space="preserve">Figure </w:t>
      </w:r>
      <w:bookmarkEnd w:id="2160"/>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lastRenderedPageBreak/>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2161"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2161"/>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62" w:name="_CR8_17_4"/>
      <w:bookmarkStart w:id="2163" w:name="_Toc98351801"/>
      <w:bookmarkStart w:id="2164" w:name="_Toc98748099"/>
      <w:bookmarkStart w:id="2165" w:name="_Toc105704492"/>
      <w:bookmarkStart w:id="2166" w:name="_Toc106108610"/>
      <w:bookmarkStart w:id="2167" w:name="_Toc107829582"/>
      <w:bookmarkStart w:id="2168" w:name="_Toc112703341"/>
      <w:bookmarkStart w:id="2169" w:name="_Toc155906941"/>
      <w:bookmarkEnd w:id="2162"/>
      <w:r w:rsidRPr="00DA5109">
        <w:t>8.</w:t>
      </w:r>
      <w:r>
        <w:t>17.4</w:t>
      </w:r>
      <w:r w:rsidRPr="00DA5109">
        <w:tab/>
        <w:t>IAB Inter-CU Backhaul RLF recovery for single connected IAB-node</w:t>
      </w:r>
      <w:bookmarkEnd w:id="2163"/>
      <w:bookmarkEnd w:id="2164"/>
      <w:bookmarkEnd w:id="2165"/>
      <w:bookmarkEnd w:id="2166"/>
      <w:bookmarkEnd w:id="2167"/>
      <w:bookmarkEnd w:id="2168"/>
      <w:bookmarkEnd w:id="2169"/>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301EB" w:rsidRDefault="00963549" w:rsidP="00564453">
      <w:pPr>
        <w:pStyle w:val="TH"/>
        <w:rPr>
          <w:rFonts w:ascii="Times New Roman" w:eastAsia="MS Mincho" w:hAnsi="Times New Roman"/>
          <w:lang w:eastAsia="ja-JP"/>
        </w:rPr>
      </w:pPr>
      <w:r>
        <w:object w:dxaOrig="10370" w:dyaOrig="12391" w14:anchorId="5117AFAE">
          <v:shape id="_x0000_i1095" type="#_x0000_t75" style="width:477.2pt;height:571pt" o:ole="">
            <v:imagedata r:id="rId149" o:title=""/>
          </v:shape>
          <o:OLEObject Type="Embed" ProgID="Visio.Drawing.15" ShapeID="_x0000_i1095" DrawAspect="Content" ObjectID="_1766598710" r:id="rId150"/>
        </w:object>
      </w:r>
    </w:p>
    <w:p w14:paraId="067A7408" w14:textId="77777777" w:rsidR="007644F9" w:rsidRPr="006727FF" w:rsidRDefault="007644F9" w:rsidP="007644F9">
      <w:pPr>
        <w:pStyle w:val="TF"/>
      </w:pPr>
      <w:bookmarkStart w:id="2170" w:name="_CRFigure8_17_41"/>
      <w:r w:rsidRPr="006727FF">
        <w:t xml:space="preserve">Figure </w:t>
      </w:r>
      <w:bookmarkEnd w:id="2170"/>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lastRenderedPageBreak/>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71" w:name="_CR8_18"/>
      <w:bookmarkStart w:id="2172" w:name="_Toc98351802"/>
      <w:bookmarkStart w:id="2173" w:name="_Toc98748100"/>
      <w:bookmarkStart w:id="2174" w:name="_Toc105704493"/>
      <w:bookmarkStart w:id="2175" w:name="_Toc106108611"/>
      <w:bookmarkStart w:id="2176" w:name="_Toc107829583"/>
      <w:bookmarkStart w:id="2177" w:name="_Toc112703342"/>
      <w:bookmarkStart w:id="2178" w:name="_Toc155906942"/>
      <w:bookmarkEnd w:id="2171"/>
      <w:r>
        <w:t>8.18</w:t>
      </w:r>
      <w:r w:rsidRPr="00B8401F">
        <w:tab/>
      </w:r>
      <w:r>
        <w:t>Overall procedure for Small Data Transmission during RRC Inactive</w:t>
      </w:r>
      <w:bookmarkEnd w:id="2172"/>
      <w:bookmarkEnd w:id="2173"/>
      <w:bookmarkEnd w:id="2174"/>
      <w:bookmarkEnd w:id="2175"/>
      <w:bookmarkEnd w:id="2176"/>
      <w:bookmarkEnd w:id="2177"/>
      <w:bookmarkEnd w:id="2178"/>
    </w:p>
    <w:p w14:paraId="1872484F" w14:textId="77777777" w:rsidR="006E14BE" w:rsidRDefault="006E14BE" w:rsidP="00564453">
      <w:pPr>
        <w:pStyle w:val="Heading3"/>
      </w:pPr>
      <w:bookmarkStart w:id="2179" w:name="_CR8_18_1"/>
      <w:bookmarkStart w:id="2180" w:name="_Toc98351803"/>
      <w:bookmarkStart w:id="2181" w:name="_Toc98748101"/>
      <w:bookmarkStart w:id="2182" w:name="_Toc105704494"/>
      <w:bookmarkStart w:id="2183" w:name="_Toc106108612"/>
      <w:bookmarkStart w:id="2184" w:name="_Toc107829584"/>
      <w:bookmarkStart w:id="2185" w:name="_Toc112703343"/>
      <w:bookmarkStart w:id="2186" w:name="_Toc155906943"/>
      <w:bookmarkEnd w:id="2179"/>
      <w:r>
        <w:t>8.18.1</w:t>
      </w:r>
      <w:r>
        <w:tab/>
        <w:t>RACH based SDT</w:t>
      </w:r>
      <w:bookmarkEnd w:id="2180"/>
      <w:bookmarkEnd w:id="2181"/>
      <w:bookmarkEnd w:id="2182"/>
      <w:bookmarkEnd w:id="2183"/>
      <w:bookmarkEnd w:id="2184"/>
      <w:bookmarkEnd w:id="2185"/>
      <w:bookmarkEnd w:id="218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6" type="#_x0000_t75" style="width:478.05pt;height:212.65pt" o:ole="">
            <v:imagedata r:id="rId151" o:title=""/>
          </v:shape>
          <o:OLEObject Type="Embed" ProgID="Visio.Drawing.15" ShapeID="_x0000_i1096" DrawAspect="Content" ObjectID="_1766598711" r:id="rId152"/>
        </w:object>
      </w:r>
    </w:p>
    <w:p w14:paraId="5CA005EE" w14:textId="77777777" w:rsidR="006E14BE" w:rsidRPr="00B8401F" w:rsidRDefault="006E14BE" w:rsidP="006E14BE">
      <w:pPr>
        <w:pStyle w:val="TF"/>
      </w:pPr>
      <w:bookmarkStart w:id="2187" w:name="_CRFigure8_18_11"/>
      <w:r w:rsidRPr="00B8401F">
        <w:t xml:space="preserve">Figure </w:t>
      </w:r>
      <w:bookmarkEnd w:id="2187"/>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188"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188"/>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89" w:name="_Toc105704495"/>
      <w:bookmarkStart w:id="2190" w:name="_Toc106108613"/>
      <w:bookmarkStart w:id="2191" w:name="_Toc107829585"/>
      <w:bookmarkStart w:id="2192" w:name="_Toc112703344"/>
      <w:bookmarkStart w:id="2193" w:name="_Toc98351804"/>
      <w:bookmarkStart w:id="2194" w:name="_Toc98748102"/>
      <w:r w:rsidRPr="00F142D3">
        <w:t>NOTE 4:</w:t>
      </w:r>
      <w:r w:rsidRPr="00F142D3">
        <w:tab/>
      </w:r>
      <w:r>
        <w:t>void.</w:t>
      </w:r>
    </w:p>
    <w:p w14:paraId="7A73B8FB" w14:textId="598DE408" w:rsidR="00967B93" w:rsidRDefault="00967B93" w:rsidP="00D66F6C">
      <w:pPr>
        <w:keepLines/>
        <w:ind w:left="284"/>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essage</w:t>
      </w:r>
      <w:r w:rsidR="000D3EC4" w:rsidRPr="00D11354">
        <w:rPr>
          <w:lang w:eastAsia="ja-JP"/>
        </w:rPr>
        <w:t xml:space="preserve"> </w:t>
      </w:r>
      <w:r w:rsidR="000D3EC4"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BF6C598" w14:textId="77777777" w:rsidR="00F33233" w:rsidRDefault="00967B93" w:rsidP="00F33233">
      <w:pPr>
        <w:keepLines/>
        <w:ind w:left="1135" w:hanging="851"/>
      </w:pPr>
      <w:r w:rsidRPr="00F142D3">
        <w:t>If CG-SDT is (re-)configured, the gNB-CU may request the gNB-DU to keep CG-SDT configuration and resources in the UE CONTEXT RELEASE COMMAND message.</w:t>
      </w:r>
    </w:p>
    <w:p w14:paraId="23B3621B" w14:textId="3371F07B" w:rsidR="0041481B" w:rsidRDefault="00F33233" w:rsidP="00F33233">
      <w:pPr>
        <w:pStyle w:val="NO"/>
      </w:pPr>
      <w:r>
        <w:t>NOTE 5:</w:t>
      </w:r>
      <w:r>
        <w:tab/>
      </w:r>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w:t>
      </w:r>
    </w:p>
    <w:p w14:paraId="255BEED5" w14:textId="77777777" w:rsidR="000D3EC4" w:rsidRDefault="00967B93" w:rsidP="00D66F6C">
      <w:pPr>
        <w:ind w:left="284"/>
        <w:rPr>
          <w:lang w:eastAsia="zh-CN"/>
        </w:rPr>
      </w:pPr>
      <w:r w:rsidRPr="00D66F6C">
        <w:rPr>
          <w:rFonts w:eastAsia="SimSun"/>
          <w:lang w:eastAsia="en-US"/>
        </w:rPr>
        <w:t>Upon receiving non-SDT data, the gNB-CU-UP shall send the DL DATA NOTIFICATION message to the gNB-CU-CP. The gNB-CU-CP shall terminate the ongoing SDT procedure as specified in TS 38.300 [2].</w:t>
      </w:r>
    </w:p>
    <w:p w14:paraId="78E1242F" w14:textId="2F30EBA8" w:rsidR="00203B90" w:rsidRPr="00D66F6C" w:rsidRDefault="000D3EC4" w:rsidP="00D66F6C">
      <w:pPr>
        <w:keepLines/>
        <w:ind w:left="284"/>
      </w:pPr>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t>.</w:t>
      </w:r>
    </w:p>
    <w:p w14:paraId="407E8191" w14:textId="269C00F5" w:rsidR="00E2206D" w:rsidRPr="00FF27EE" w:rsidRDefault="00E2206D" w:rsidP="00E2206D">
      <w:pPr>
        <w:pStyle w:val="Heading3"/>
      </w:pPr>
      <w:bookmarkStart w:id="2195" w:name="_CR8_18_2"/>
      <w:bookmarkStart w:id="2196" w:name="_Toc155906944"/>
      <w:bookmarkEnd w:id="2195"/>
      <w:r w:rsidRPr="00FF27EE">
        <w:t>8.</w:t>
      </w:r>
      <w:r>
        <w:t>18</w:t>
      </w:r>
      <w:r w:rsidRPr="00FF27EE">
        <w:t>.</w:t>
      </w:r>
      <w:r>
        <w:t>2</w:t>
      </w:r>
      <w:r w:rsidRPr="00FF27EE">
        <w:tab/>
        <w:t>CG based SDT</w:t>
      </w:r>
      <w:bookmarkEnd w:id="2189"/>
      <w:bookmarkEnd w:id="2190"/>
      <w:bookmarkEnd w:id="2191"/>
      <w:bookmarkEnd w:id="2192"/>
      <w:bookmarkEnd w:id="2196"/>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7" type="#_x0000_t75" style="width:477.2pt;height:292.2pt" o:ole="">
            <v:imagedata r:id="rId153" o:title=""/>
          </v:shape>
          <o:OLEObject Type="Embed" ProgID="Mscgen.Chart" ShapeID="_x0000_i1097" DrawAspect="Content" ObjectID="_1766598712" r:id="rId154"/>
        </w:object>
      </w:r>
    </w:p>
    <w:p w14:paraId="473F2A6B" w14:textId="6F6B7550" w:rsidR="00E2206D" w:rsidRPr="00B8401F" w:rsidRDefault="00E2206D" w:rsidP="00E2206D">
      <w:pPr>
        <w:pStyle w:val="TF"/>
      </w:pPr>
      <w:bookmarkStart w:id="2197" w:name="_CRFigure8_18_21"/>
      <w:r w:rsidRPr="00B8401F">
        <w:t xml:space="preserve">Figure </w:t>
      </w:r>
      <w:bookmarkEnd w:id="2197"/>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lastRenderedPageBreak/>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967B93">
      <w:pPr>
        <w:keepLines/>
        <w:ind w:left="1135" w:hanging="851"/>
        <w:rPr>
          <w:lang w:eastAsia="ja-JP"/>
        </w:rPr>
      </w:pPr>
      <w:bookmarkStart w:id="2198" w:name="_Toc105704496"/>
      <w:bookmarkStart w:id="2199" w:name="_Toc106108614"/>
      <w:bookmarkStart w:id="2200" w:name="_Toc107829586"/>
      <w:bookmarkStart w:id="2201" w:name="_Toc112703345"/>
      <w:r w:rsidRPr="00F142D3">
        <w:t>NOTE 1:</w:t>
      </w:r>
      <w:r w:rsidRPr="00F142D3">
        <w:tab/>
      </w:r>
      <w:r>
        <w:t>void.</w:t>
      </w:r>
    </w:p>
    <w:p w14:paraId="726771CF" w14:textId="77777777" w:rsidR="00F33233" w:rsidRDefault="00967B93" w:rsidP="00F33233">
      <w:pPr>
        <w:keepLines/>
        <w:ind w:left="1135" w:hanging="851"/>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00F33233" w:rsidRPr="00AB0238">
        <w:rPr>
          <w:lang w:eastAsia="ja-JP"/>
        </w:rPr>
        <w:t>without SDT volume threshold crossed indication</w:t>
      </w:r>
      <w:r w:rsidR="00F33233">
        <w:rPr>
          <w:lang w:eastAsia="ja-JP"/>
        </w:rPr>
        <w:t xml:space="preserv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45EFB5E5" w14:textId="352375E7" w:rsidR="00203B90" w:rsidRDefault="00F33233" w:rsidP="00F33233">
      <w:pPr>
        <w:keepLines/>
        <w:ind w:left="1135" w:hanging="851"/>
      </w:pPr>
      <w:r>
        <w:t>NOTE 2:</w:t>
      </w:r>
      <w:r>
        <w:tab/>
      </w:r>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w:t>
      </w:r>
    </w:p>
    <w:p w14:paraId="18E2B4F0" w14:textId="72554C33" w:rsidR="0041481B" w:rsidRDefault="00203B90" w:rsidP="00D66F6C">
      <w:pPr>
        <w:keepLines/>
        <w:overflowPunct/>
        <w:autoSpaceDE/>
        <w:autoSpaceDN/>
        <w:adjustRightInd/>
        <w:ind w:left="284"/>
        <w:textAlignment w:val="auto"/>
      </w:pPr>
      <w:r w:rsidRPr="00D66F6C">
        <w:rPr>
          <w:rFonts w:eastAsia="SimSun"/>
          <w:lang w:eastAsia="ja-JP"/>
        </w:rPr>
        <w:t>If CG-SDT is re-configured, the gNB-CU may request the gNB-DU to keep CG-SDT configuration and resources in the UE CONTEXT RELEASE COMMAND message.</w:t>
      </w:r>
    </w:p>
    <w:p w14:paraId="1502F4EC" w14:textId="77777777" w:rsidR="000D3EC4" w:rsidRDefault="0041481B" w:rsidP="000D3EC4">
      <w:pPr>
        <w:keepLines/>
        <w:ind w:left="284"/>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ED7A86A" w14:textId="12AEA4A7" w:rsidR="0041481B" w:rsidRDefault="000D3EC4" w:rsidP="000D3EC4">
      <w:pPr>
        <w:keepLines/>
        <w:ind w:left="284"/>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Pr>
          <w:rFonts w:ascii="SimSun" w:eastAsia="SimSun" w:hAnsi="SimSun" w:cs="SimSun"/>
          <w:lang w:eastAsia="zh-CN"/>
        </w:rPr>
        <w:t>.</w:t>
      </w:r>
    </w:p>
    <w:p w14:paraId="5C8DCD81" w14:textId="77777777" w:rsidR="00193EDC" w:rsidRDefault="00193EDC" w:rsidP="00193EDC">
      <w:pPr>
        <w:pStyle w:val="Heading3"/>
      </w:pPr>
      <w:bookmarkStart w:id="2202" w:name="_CR8_18_3"/>
      <w:bookmarkStart w:id="2203" w:name="_Toc155906945"/>
      <w:bookmarkEnd w:id="2202"/>
      <w:r>
        <w:lastRenderedPageBreak/>
        <w:t>8.18.3</w:t>
      </w:r>
      <w:r>
        <w:tab/>
      </w:r>
      <w:r w:rsidRPr="006C5B51">
        <w:t>RA-SDT or non-SDT with CG-SDT configuration</w:t>
      </w:r>
      <w:bookmarkEnd w:id="2198"/>
      <w:bookmarkEnd w:id="2199"/>
      <w:bookmarkEnd w:id="2200"/>
      <w:bookmarkEnd w:id="2201"/>
      <w:bookmarkEnd w:id="2203"/>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8" type="#_x0000_t75" style="width:450.4pt;height:184.2pt" o:ole="">
            <v:imagedata r:id="rId155" o:title=""/>
          </v:shape>
          <o:OLEObject Type="Embed" ProgID="Mscgen.Chart" ShapeID="_x0000_i1098" DrawAspect="Content" ObjectID="_1766598713" r:id="rId156"/>
        </w:object>
      </w:r>
    </w:p>
    <w:p w14:paraId="7F9085DD" w14:textId="77777777" w:rsidR="00193EDC" w:rsidRDefault="00193EDC" w:rsidP="00193EDC">
      <w:pPr>
        <w:pStyle w:val="TF"/>
      </w:pPr>
      <w:bookmarkStart w:id="2204" w:name="_CRFigure8_18_31"/>
      <w:r>
        <w:t xml:space="preserve">Figure </w:t>
      </w:r>
      <w:bookmarkEnd w:id="2204"/>
      <w:r>
        <w:t xml:space="preserve">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2472958C" w:rsidR="007F4B3A" w:rsidRPr="00F142D3" w:rsidRDefault="00CA4F23" w:rsidP="007F4B3A">
      <w:r>
        <w:rPr>
          <w:rFonts w:hint="eastAsia"/>
          <w:lang w:eastAsia="zh-CN"/>
        </w:rPr>
        <w:t>4</w:t>
      </w:r>
      <w:r>
        <w:rPr>
          <w:lang w:eastAsia="zh-CN"/>
        </w:rPr>
        <w:t xml:space="preserve">. </w:t>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6AD8CC7E" w:rsidR="00193EDC" w:rsidRDefault="00193EDC" w:rsidP="007F4B3A">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4C37CFD9" w14:textId="2C6EE2E1" w:rsidR="000D3EC4" w:rsidRPr="000562FA" w:rsidRDefault="000D3EC4" w:rsidP="000D3EC4">
      <w:pPr>
        <w:pStyle w:val="Heading3"/>
      </w:pPr>
      <w:bookmarkStart w:id="2205" w:name="_CR8_18_x4"/>
      <w:bookmarkStart w:id="2206" w:name="_Toc155906946"/>
      <w:bookmarkEnd w:id="2205"/>
      <w:r w:rsidRPr="000562FA">
        <w:t>8.18.</w:t>
      </w:r>
      <w:r>
        <w:t>4</w:t>
      </w:r>
      <w:r w:rsidRPr="000562FA">
        <w:tab/>
      </w:r>
      <w:r>
        <w:t>MT-</w:t>
      </w:r>
      <w:r w:rsidRPr="000562FA">
        <w:t>SDT</w:t>
      </w:r>
      <w:bookmarkEnd w:id="2206"/>
    </w:p>
    <w:p w14:paraId="142D8E9A" w14:textId="3502A1EA" w:rsidR="000D3EC4" w:rsidRPr="000562FA" w:rsidRDefault="000D3EC4" w:rsidP="000D3EC4">
      <w:r w:rsidRPr="000562FA">
        <w:t xml:space="preserve">The procedure for </w:t>
      </w:r>
      <w:r>
        <w:t>mobile t</w:t>
      </w:r>
      <w:r w:rsidRPr="004D4D7B">
        <w:t xml:space="preserve">erminated </w:t>
      </w:r>
      <w:r w:rsidRPr="000562FA">
        <w:t>small data transmission in RRC Inactive is shown in Figure 8.18.</w:t>
      </w:r>
      <w:r w:rsidR="00E96140">
        <w:t>4</w:t>
      </w:r>
      <w:r w:rsidRPr="000562FA">
        <w:t>-1.</w:t>
      </w:r>
    </w:p>
    <w:p w14:paraId="32C46A76" w14:textId="77777777" w:rsidR="000D3EC4" w:rsidRPr="0050288A" w:rsidRDefault="000D3EC4" w:rsidP="000D3EC4">
      <w:pPr>
        <w:pStyle w:val="TH"/>
        <w:rPr>
          <w:rFonts w:eastAsia="Malgun Gothic"/>
        </w:rPr>
      </w:pPr>
      <w:r w:rsidRPr="00FC3ABB">
        <w:object w:dxaOrig="10560" w:dyaOrig="5352" w14:anchorId="59632964">
          <v:shape id="_x0000_i1099" type="#_x0000_t75" style="width:456.3pt;height:235.25pt" o:ole="">
            <v:imagedata r:id="rId157" o:title=""/>
          </v:shape>
          <o:OLEObject Type="Embed" ProgID="Mscgen.Chart" ShapeID="_x0000_i1099" DrawAspect="Content" ObjectID="_1766598714" r:id="rId158"/>
        </w:object>
      </w:r>
    </w:p>
    <w:p w14:paraId="3434F368" w14:textId="410A4F1F" w:rsidR="000D3EC4" w:rsidRPr="000562FA" w:rsidRDefault="000D3EC4" w:rsidP="000D3EC4">
      <w:pPr>
        <w:pStyle w:val="TF"/>
      </w:pPr>
      <w:bookmarkStart w:id="2207" w:name="_CRFigure8_18_x41"/>
      <w:r w:rsidRPr="000562FA">
        <w:t xml:space="preserve">Figure </w:t>
      </w:r>
      <w:bookmarkEnd w:id="2207"/>
      <w:r w:rsidRPr="000562FA">
        <w:t>8.18.</w:t>
      </w:r>
      <w:r>
        <w:t>4</w:t>
      </w:r>
      <w:r w:rsidRPr="000562FA">
        <w:t xml:space="preserve">-1: </w:t>
      </w:r>
      <w:r>
        <w:t>Mobile Terminated</w:t>
      </w:r>
      <w:r w:rsidRPr="000562FA">
        <w:t xml:space="preserve"> Small Data Transmission in RRC Inactive state. </w:t>
      </w:r>
    </w:p>
    <w:p w14:paraId="6E6A9BA5" w14:textId="77777777" w:rsidR="000D3EC4" w:rsidRDefault="000D3EC4" w:rsidP="000D3EC4">
      <w:pPr>
        <w:pStyle w:val="B10"/>
      </w:pPr>
      <w:r w:rsidRPr="00D1601B">
        <w:rPr>
          <w:lang w:eastAsia="zh-CN"/>
        </w:rPr>
        <w:t xml:space="preserve">1. 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0AE1F1FF" w14:textId="77777777" w:rsidR="000D3EC4" w:rsidRPr="00B8401F" w:rsidRDefault="000D3EC4" w:rsidP="000D3EC4">
      <w:pPr>
        <w:pStyle w:val="B10"/>
      </w:pPr>
      <w:r>
        <w:t>2a-</w:t>
      </w:r>
      <w:r w:rsidRPr="00B8401F">
        <w:t>0.</w:t>
      </w:r>
      <w:r w:rsidRPr="00B8401F">
        <w:tab/>
        <w:t>The gNB-CU-UP receives DL data</w:t>
      </w:r>
      <w:r>
        <w:t xml:space="preserve"> for the UE in RRC Inactive </w:t>
      </w:r>
      <w:r w:rsidRPr="00B8401F">
        <w:t>on NG-U interface.</w:t>
      </w:r>
    </w:p>
    <w:p w14:paraId="190D6A3A" w14:textId="77777777" w:rsidR="000D3EC4" w:rsidRDefault="000D3EC4" w:rsidP="000D3EC4">
      <w:pPr>
        <w:pStyle w:val="B10"/>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32B0FB74" w14:textId="77777777" w:rsidR="000D3EC4" w:rsidRDefault="000D3EC4" w:rsidP="000D3EC4">
      <w:pPr>
        <w:pStyle w:val="B10"/>
      </w:pPr>
      <w:r>
        <w:t>2b. The gNB-CU-CP receives DL NAS signalling over NGAP.</w:t>
      </w:r>
    </w:p>
    <w:p w14:paraId="4AAB5673" w14:textId="77777777" w:rsidR="000D3EC4" w:rsidRDefault="000D3EC4" w:rsidP="000D3EC4">
      <w:pPr>
        <w:pStyle w:val="B10"/>
      </w:pPr>
      <w:r>
        <w:t>3</w:t>
      </w:r>
      <w:r w:rsidRPr="00B8401F">
        <w:t>.</w:t>
      </w:r>
      <w:r w:rsidRPr="00B8401F">
        <w:tab/>
      </w:r>
      <w:r>
        <w:t>After 2a or 2b,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2A20544B" w14:textId="77777777" w:rsidR="000D3EC4" w:rsidRDefault="000D3EC4" w:rsidP="000D3EC4">
      <w:pPr>
        <w:pStyle w:val="B10"/>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354E84E8" w14:textId="77777777" w:rsidR="000D3EC4" w:rsidRDefault="000D3EC4" w:rsidP="000D3EC4">
      <w:pPr>
        <w:pStyle w:val="B10"/>
      </w:pPr>
      <w:r>
        <w:t xml:space="preserve">5. If the UE has been successfully reached, it initiates the RRC connection resume procedure as described in 8.6.2 or 8.9.6.2, or initiates the SDT procedure as described </w:t>
      </w:r>
      <w:r w:rsidRPr="00F84020">
        <w:t xml:space="preserve">from step 1 </w:t>
      </w:r>
      <w:r>
        <w:t xml:space="preserve">in </w:t>
      </w:r>
      <w:r w:rsidRPr="00126526">
        <w:t>8.18.1 or from step</w:t>
      </w:r>
      <w:r>
        <w:t xml:space="preserve"> </w:t>
      </w:r>
      <w:r w:rsidRPr="00126526">
        <w:t>9 in 8.18.2 or from step 1 in</w:t>
      </w:r>
      <w:r>
        <w:t xml:space="preserve"> </w:t>
      </w:r>
      <w:r w:rsidRPr="00126526">
        <w:t>8.18.3</w:t>
      </w:r>
      <w:r>
        <w:t xml:space="preserve"> with the following difference:</w:t>
      </w:r>
    </w:p>
    <w:p w14:paraId="2384D139" w14:textId="204D92F2" w:rsidR="000D3EC4" w:rsidRDefault="000D3EC4" w:rsidP="000D3EC4">
      <w:pPr>
        <w:pStyle w:val="B10"/>
        <w:overflowPunct/>
        <w:autoSpaceDE/>
        <w:autoSpaceDN/>
        <w:adjustRightInd/>
        <w:textAlignment w:val="auto"/>
        <w:rPr>
          <w:lang w:eastAsia="zh-CN"/>
        </w:rPr>
      </w:pPr>
      <w:r w:rsidRPr="000D3EC4">
        <w:rPr>
          <w:rFonts w:eastAsiaTheme="minorEastAsia"/>
          <w:lang w:eastAsia="zh-CN"/>
        </w:rPr>
        <w:t xml:space="preserve">     - </w:t>
      </w:r>
      <w:r w:rsidRPr="000D3EC4">
        <w:rPr>
          <w:rFonts w:eastAsiaTheme="minorEastAsia" w:hint="eastAsia"/>
          <w:lang w:eastAsia="zh-CN"/>
        </w:rPr>
        <w:t>I</w:t>
      </w:r>
      <w:r w:rsidRPr="000D3EC4">
        <w:rPr>
          <w:rFonts w:eastAsiaTheme="minorEastAsia"/>
          <w:lang w:eastAsia="zh-CN"/>
        </w:rPr>
        <w:t xml:space="preserve">n case SDT procedure is initiated, </w:t>
      </w:r>
      <w:r w:rsidRPr="000D3EC4">
        <w:rPr>
          <w:rFonts w:eastAsiaTheme="minorEastAsia" w:hint="eastAsia"/>
          <w:lang w:eastAsia="zh-CN"/>
        </w:rPr>
        <w:t xml:space="preserve">the UE </w:t>
      </w:r>
      <w:r w:rsidRPr="000D3EC4">
        <w:rPr>
          <w:rFonts w:eastAsiaTheme="minorEastAsia"/>
          <w:lang w:eastAsia="zh-CN"/>
        </w:rPr>
        <w:t xml:space="preserve">may </w:t>
      </w:r>
      <w:r w:rsidRPr="000D3EC4">
        <w:rPr>
          <w:rFonts w:eastAsiaTheme="minorEastAsia" w:hint="eastAsia"/>
          <w:lang w:eastAsia="zh-CN"/>
        </w:rPr>
        <w:t xml:space="preserve">indicate </w:t>
      </w:r>
      <w:r w:rsidRPr="000D3EC4">
        <w:rPr>
          <w:rFonts w:eastAsiaTheme="minorEastAsia"/>
          <w:lang w:eastAsia="zh-CN"/>
        </w:rPr>
        <w:t xml:space="preserve">MT-SDT in </w:t>
      </w:r>
      <w:r w:rsidRPr="000D3EC4">
        <w:rPr>
          <w:rFonts w:eastAsiaTheme="minorEastAsia" w:hint="eastAsia"/>
          <w:lang w:eastAsia="zh-CN"/>
        </w:rPr>
        <w:t xml:space="preserve">the </w:t>
      </w:r>
      <w:r w:rsidRPr="000D3EC4">
        <w:rPr>
          <w:rFonts w:eastAsiaTheme="minorEastAsia"/>
          <w:lang w:eastAsia="zh-CN"/>
        </w:rPr>
        <w:t>RRCResumeRequest</w:t>
      </w:r>
      <w:r w:rsidRPr="000D3EC4">
        <w:rPr>
          <w:rFonts w:eastAsiaTheme="minorEastAsia" w:hint="eastAsia"/>
          <w:lang w:eastAsia="zh-CN"/>
        </w:rPr>
        <w:t>,</w:t>
      </w:r>
      <w:r w:rsidRPr="000D3EC4">
        <w:rPr>
          <w:rFonts w:eastAsiaTheme="minorEastAsia"/>
          <w:lang w:eastAsia="zh-CN"/>
        </w:rPr>
        <w:t xml:space="preserve"> which may be without UL data.</w:t>
      </w:r>
    </w:p>
    <w:p w14:paraId="13AC2F47" w14:textId="77777777" w:rsidR="00D2177B" w:rsidRDefault="00D2177B" w:rsidP="00564453">
      <w:pPr>
        <w:pStyle w:val="Heading2"/>
      </w:pPr>
      <w:bookmarkStart w:id="2208" w:name="_CR8_19"/>
      <w:bookmarkStart w:id="2209" w:name="_Toc105704497"/>
      <w:bookmarkStart w:id="2210" w:name="_Toc106108615"/>
      <w:bookmarkStart w:id="2211" w:name="_Toc107829587"/>
      <w:bookmarkStart w:id="2212" w:name="_Toc112703346"/>
      <w:bookmarkStart w:id="2213" w:name="_Toc155906947"/>
      <w:bookmarkEnd w:id="2208"/>
      <w:r>
        <w:rPr>
          <w:lang w:eastAsia="ja-JP"/>
        </w:rPr>
        <w:t>8.19</w:t>
      </w:r>
      <w:r>
        <w:rPr>
          <w:lang w:eastAsia="ja-JP"/>
        </w:rPr>
        <w:tab/>
        <w:t>Overall procedures for L2 UE-to-Network Relay</w:t>
      </w:r>
      <w:bookmarkEnd w:id="2193"/>
      <w:bookmarkEnd w:id="2194"/>
      <w:bookmarkEnd w:id="2209"/>
      <w:bookmarkEnd w:id="2210"/>
      <w:bookmarkEnd w:id="2211"/>
      <w:bookmarkEnd w:id="2212"/>
      <w:bookmarkEnd w:id="2213"/>
      <w:r>
        <w:rPr>
          <w:lang w:eastAsia="ja-JP"/>
        </w:rPr>
        <w:t xml:space="preserve"> </w:t>
      </w:r>
    </w:p>
    <w:p w14:paraId="4F9E68D8" w14:textId="77777777" w:rsidR="00D2177B" w:rsidRDefault="00D2177B" w:rsidP="00D2177B">
      <w:pPr>
        <w:pStyle w:val="Heading3"/>
        <w:rPr>
          <w:rFonts w:eastAsia="Malgun Gothic"/>
        </w:rPr>
      </w:pPr>
      <w:bookmarkStart w:id="2214" w:name="_CR8_19_1"/>
      <w:bookmarkStart w:id="2215" w:name="_Toc98351805"/>
      <w:bookmarkStart w:id="2216" w:name="_Toc98748103"/>
      <w:bookmarkStart w:id="2217" w:name="_Toc105704498"/>
      <w:bookmarkStart w:id="2218" w:name="_Toc106108616"/>
      <w:bookmarkStart w:id="2219" w:name="_Toc107829588"/>
      <w:bookmarkStart w:id="2220" w:name="_Toc112703347"/>
      <w:bookmarkStart w:id="2221" w:name="_Toc155906948"/>
      <w:bookmarkEnd w:id="2214"/>
      <w:r>
        <w:rPr>
          <w:rFonts w:eastAsia="Malgun Gothic"/>
        </w:rPr>
        <w:t>8.19.1</w:t>
      </w:r>
      <w:r>
        <w:rPr>
          <w:rFonts w:eastAsia="Malgun Gothic"/>
        </w:rPr>
        <w:tab/>
        <w:t>Remote UE initial access</w:t>
      </w:r>
      <w:bookmarkEnd w:id="2215"/>
      <w:bookmarkEnd w:id="2216"/>
      <w:bookmarkEnd w:id="2217"/>
      <w:bookmarkEnd w:id="2218"/>
      <w:bookmarkEnd w:id="2219"/>
      <w:bookmarkEnd w:id="2220"/>
      <w:bookmarkEnd w:id="2221"/>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100" type="#_x0000_t75" alt="" style="width:481.4pt;height:557.6pt;mso-width-percent:0;mso-height-percent:0;mso-width-percent:0;mso-height-percent:0" o:ole="">
            <v:imagedata r:id="rId159" o:title=""/>
          </v:shape>
          <o:OLEObject Type="Embed" ProgID="Visio.Drawing.15" ShapeID="_x0000_i1100" DrawAspect="Content" ObjectID="_1766598715" r:id="rId160"/>
        </w:object>
      </w:r>
    </w:p>
    <w:p w14:paraId="4D2ACD37" w14:textId="77777777" w:rsidR="005171BE" w:rsidRDefault="005171BE" w:rsidP="005171BE">
      <w:pPr>
        <w:pStyle w:val="TF"/>
        <w:rPr>
          <w:lang w:eastAsia="zh-CN"/>
        </w:rPr>
      </w:pPr>
      <w:bookmarkStart w:id="2222" w:name="_CRFigure8_19_11"/>
      <w:r>
        <w:rPr>
          <w:lang w:eastAsia="zh-CN"/>
        </w:rPr>
        <w:t>Figure</w:t>
      </w:r>
      <w:r>
        <w:rPr>
          <w:rFonts w:hint="eastAsia"/>
          <w:lang w:eastAsia="zh-CN"/>
        </w:rPr>
        <w:t xml:space="preserve"> </w:t>
      </w:r>
      <w:bookmarkEnd w:id="2222"/>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23" w:name="_CR8_19_2"/>
      <w:bookmarkStart w:id="2224" w:name="_Toc98351806"/>
      <w:bookmarkStart w:id="2225" w:name="_Toc98748104"/>
      <w:bookmarkStart w:id="2226" w:name="_Toc105704499"/>
      <w:bookmarkStart w:id="2227" w:name="_Toc106108617"/>
      <w:bookmarkStart w:id="2228" w:name="_Toc107829589"/>
      <w:bookmarkStart w:id="2229" w:name="_Toc112703348"/>
      <w:bookmarkStart w:id="2230" w:name="_Toc155906949"/>
      <w:bookmarkEnd w:id="2223"/>
      <w:r>
        <w:rPr>
          <w:rFonts w:eastAsia="Malgun Gothic"/>
        </w:rPr>
        <w:t>8.19.2</w:t>
      </w:r>
      <w:r>
        <w:rPr>
          <w:rFonts w:eastAsia="Malgun Gothic"/>
        </w:rPr>
        <w:tab/>
        <w:t>Remote UE RRC Reestablishment</w:t>
      </w:r>
      <w:bookmarkEnd w:id="2224"/>
      <w:bookmarkEnd w:id="2225"/>
      <w:bookmarkEnd w:id="2226"/>
      <w:bookmarkEnd w:id="2227"/>
      <w:bookmarkEnd w:id="2228"/>
      <w:bookmarkEnd w:id="2229"/>
      <w:bookmarkEnd w:id="2230"/>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5D3C45" w:rsidRDefault="005171BE" w:rsidP="005171BE">
      <w:pPr>
        <w:pStyle w:val="TH"/>
        <w:rPr>
          <w:rFonts w:ascii="Times New Roman" w:hAnsi="Times New Roman"/>
        </w:rPr>
      </w:pPr>
      <w:r>
        <w:rPr>
          <w:noProof/>
        </w:rPr>
        <w:object w:dxaOrig="9240" w:dyaOrig="13840" w14:anchorId="5AE7F2C9">
          <v:shape id="_x0000_i1101" type="#_x0000_t75" alt="" style="width:457.1pt;height:688.2pt;mso-width-percent:0;mso-height-percent:0;mso-width-percent:0;mso-height-percent:0" o:ole="">
            <v:imagedata r:id="rId161" o:title=""/>
          </v:shape>
          <o:OLEObject Type="Embed" ProgID="Visio.Drawing.15" ShapeID="_x0000_i1101" DrawAspect="Content" ObjectID="_1766598716" r:id="rId162"/>
        </w:object>
      </w:r>
    </w:p>
    <w:p w14:paraId="7346F0DD" w14:textId="77777777" w:rsidR="005171BE" w:rsidRDefault="005171BE" w:rsidP="005171BE">
      <w:pPr>
        <w:pStyle w:val="TF"/>
        <w:rPr>
          <w:lang w:eastAsia="zh-CN"/>
        </w:rPr>
      </w:pPr>
      <w:bookmarkStart w:id="2231" w:name="_CRFigure8_19_21"/>
      <w:r>
        <w:rPr>
          <w:lang w:eastAsia="zh-CN"/>
        </w:rPr>
        <w:lastRenderedPageBreak/>
        <w:t>Figure</w:t>
      </w:r>
      <w:r>
        <w:rPr>
          <w:rFonts w:hint="eastAsia"/>
          <w:lang w:eastAsia="zh-CN"/>
        </w:rPr>
        <w:t xml:space="preserve"> </w:t>
      </w:r>
      <w:bookmarkEnd w:id="2231"/>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77777777"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32" w:name="_CR8_19_3"/>
      <w:bookmarkStart w:id="2233" w:name="_Toc98351807"/>
      <w:bookmarkStart w:id="2234" w:name="_Toc98748105"/>
      <w:bookmarkStart w:id="2235" w:name="_Toc105704500"/>
      <w:bookmarkStart w:id="2236" w:name="_Toc106108618"/>
      <w:bookmarkStart w:id="2237" w:name="_Toc107829590"/>
      <w:bookmarkStart w:id="2238" w:name="_Toc112703349"/>
      <w:bookmarkStart w:id="2239" w:name="_Toc155906950"/>
      <w:bookmarkEnd w:id="2232"/>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33"/>
      <w:bookmarkEnd w:id="2234"/>
      <w:bookmarkEnd w:id="2235"/>
      <w:bookmarkEnd w:id="2236"/>
      <w:bookmarkEnd w:id="2237"/>
      <w:bookmarkEnd w:id="2238"/>
      <w:bookmarkEnd w:id="2239"/>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5171BE">
      <w:pPr>
        <w:pStyle w:val="TH"/>
        <w:rPr>
          <w:rFonts w:ascii="Times New Roman" w:hAnsi="Times New Roman"/>
        </w:rPr>
      </w:pPr>
    </w:p>
    <w:p w14:paraId="5A1BAAE7" w14:textId="77777777" w:rsidR="005171BE" w:rsidRPr="005D3C45" w:rsidRDefault="005171BE" w:rsidP="005171BE">
      <w:pPr>
        <w:pStyle w:val="TH"/>
        <w:rPr>
          <w:rFonts w:ascii="Times New Roman" w:hAnsi="Times New Roman"/>
        </w:rPr>
      </w:pPr>
      <w:r>
        <w:rPr>
          <w:noProof/>
        </w:rPr>
        <w:object w:dxaOrig="9238" w:dyaOrig="11218" w14:anchorId="30F1E8E9">
          <v:shape id="_x0000_i1102" type="#_x0000_t75" alt="" style="width:462.15pt;height:560.95pt;mso-width-percent:0;mso-height-percent:0;mso-width-percent:0;mso-height-percent:0" o:ole="">
            <v:imagedata r:id="rId163" o:title=""/>
          </v:shape>
          <o:OLEObject Type="Embed" ProgID="Visio.Drawing.15" ShapeID="_x0000_i1102" DrawAspect="Content" ObjectID="_1766598717" r:id="rId164"/>
        </w:object>
      </w:r>
    </w:p>
    <w:p w14:paraId="72783DA7" w14:textId="77777777" w:rsidR="005171BE" w:rsidRDefault="005171BE" w:rsidP="005171BE">
      <w:pPr>
        <w:pStyle w:val="TF"/>
        <w:rPr>
          <w:lang w:eastAsia="zh-CN"/>
        </w:rPr>
      </w:pPr>
      <w:bookmarkStart w:id="2240" w:name="_CRFigure8_19_31"/>
      <w:r>
        <w:rPr>
          <w:lang w:eastAsia="zh-CN"/>
        </w:rPr>
        <w:t>Figure</w:t>
      </w:r>
      <w:r>
        <w:rPr>
          <w:rFonts w:hint="eastAsia"/>
          <w:lang w:eastAsia="zh-CN"/>
        </w:rPr>
        <w:t xml:space="preserve"> </w:t>
      </w:r>
      <w:bookmarkEnd w:id="2240"/>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lastRenderedPageBreak/>
        <w:t>11.</w:t>
      </w:r>
      <w:r>
        <w:tab/>
        <w:t xml:space="preserve">After receiving the local ID of the U2N Remote UE, the U2N Relay UE sends the </w:t>
      </w:r>
      <w:r>
        <w:rPr>
          <w:i/>
        </w:rPr>
        <w:t xml:space="preserve">RRCResumeRequest </w:t>
      </w:r>
      <w:r>
        <w:t>message of the U2N Remote UE to gNB-DU.</w:t>
      </w:r>
    </w:p>
    <w:p w14:paraId="7BCE6CEB" w14:textId="359F4CBA" w:rsidR="0041481B" w:rsidRDefault="0041481B" w:rsidP="0041481B">
      <w:pPr>
        <w:pStyle w:val="B10"/>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41" w:name="_CR8_19_4"/>
      <w:bookmarkStart w:id="2242" w:name="_Toc98351808"/>
      <w:bookmarkStart w:id="2243" w:name="_Toc98748106"/>
      <w:bookmarkStart w:id="2244" w:name="_Toc105704501"/>
      <w:bookmarkStart w:id="2245" w:name="_Toc106108619"/>
      <w:bookmarkStart w:id="2246" w:name="_Toc107829591"/>
      <w:bookmarkStart w:id="2247" w:name="_Toc112703350"/>
      <w:bookmarkStart w:id="2248" w:name="_Toc155906951"/>
      <w:bookmarkEnd w:id="224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42"/>
      <w:bookmarkEnd w:id="2243"/>
      <w:bookmarkEnd w:id="2244"/>
      <w:bookmarkEnd w:id="2245"/>
      <w:bookmarkEnd w:id="2246"/>
      <w:bookmarkEnd w:id="2247"/>
      <w:bookmarkEnd w:id="2248"/>
    </w:p>
    <w:p w14:paraId="45499C7B" w14:textId="77777777" w:rsidR="00D2177B" w:rsidRPr="008F0D5E" w:rsidRDefault="00D2177B" w:rsidP="00D2177B">
      <w:pPr>
        <w:pStyle w:val="Heading4"/>
      </w:pPr>
      <w:bookmarkStart w:id="2249" w:name="_CR8_19_4_1"/>
      <w:bookmarkStart w:id="2250" w:name="_Toc98351809"/>
      <w:bookmarkStart w:id="2251" w:name="_Toc98748107"/>
      <w:bookmarkStart w:id="2252" w:name="_Toc105704502"/>
      <w:bookmarkStart w:id="2253" w:name="_Toc106108620"/>
      <w:bookmarkStart w:id="2254" w:name="_Toc107829592"/>
      <w:bookmarkStart w:id="2255" w:name="_Toc112703351"/>
      <w:bookmarkStart w:id="2256" w:name="_Toc155906952"/>
      <w:bookmarkEnd w:id="2249"/>
      <w:r w:rsidRPr="008F0D5E">
        <w:t>8.</w:t>
      </w:r>
      <w:r w:rsidR="00841105">
        <w:t>19</w:t>
      </w:r>
      <w:r w:rsidRPr="008F0D5E">
        <w:t>.</w:t>
      </w:r>
      <w:r>
        <w:t>4</w:t>
      </w:r>
      <w:r w:rsidRPr="008F0D5E">
        <w:t>.1</w:t>
      </w:r>
      <w:r w:rsidRPr="008F0D5E">
        <w:tab/>
        <w:t>Inter-gNB-DU switch from direct to indirect path</w:t>
      </w:r>
      <w:bookmarkEnd w:id="2250"/>
      <w:bookmarkEnd w:id="2251"/>
      <w:bookmarkEnd w:id="2252"/>
      <w:bookmarkEnd w:id="2253"/>
      <w:bookmarkEnd w:id="2254"/>
      <w:bookmarkEnd w:id="2255"/>
      <w:bookmarkEnd w:id="2256"/>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3" type="#_x0000_t75" style="width:451.25pt;height:375.05pt" o:ole="">
            <v:imagedata r:id="rId165" o:title=""/>
          </v:shape>
          <o:OLEObject Type="Embed" ProgID="Visio.Drawing.15" ShapeID="_x0000_i1103" DrawAspect="Content" ObjectID="_1766598718" r:id="rId166"/>
        </w:object>
      </w:r>
    </w:p>
    <w:p w14:paraId="72638047" w14:textId="77777777" w:rsidR="00D2177B" w:rsidRPr="008118AE" w:rsidRDefault="00D2177B" w:rsidP="00D2177B">
      <w:pPr>
        <w:pStyle w:val="TF"/>
        <w:rPr>
          <w:rFonts w:ascii="Times New Roman" w:hAnsi="Times New Roman"/>
        </w:rPr>
      </w:pPr>
      <w:bookmarkStart w:id="2257" w:name="_CRFigure8_19_4_11"/>
      <w:r w:rsidRPr="009B78B4">
        <w:rPr>
          <w:lang w:eastAsia="en-GB"/>
        </w:rPr>
        <w:t xml:space="preserve">Figure </w:t>
      </w:r>
      <w:bookmarkEnd w:id="2257"/>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58" w:name="_CR8_19_4_2"/>
      <w:bookmarkStart w:id="2259" w:name="_Toc98351810"/>
      <w:bookmarkStart w:id="2260" w:name="_Toc98748108"/>
      <w:bookmarkStart w:id="2261" w:name="_Toc105704503"/>
      <w:bookmarkStart w:id="2262" w:name="_Toc106108621"/>
      <w:bookmarkStart w:id="2263" w:name="_Toc107829593"/>
      <w:bookmarkStart w:id="2264" w:name="_Toc112703352"/>
      <w:bookmarkStart w:id="2265" w:name="_Toc155906953"/>
      <w:bookmarkEnd w:id="2258"/>
      <w:r w:rsidRPr="007953C5">
        <w:t>8.</w:t>
      </w:r>
      <w:r w:rsidR="000365B7">
        <w:t>19</w:t>
      </w:r>
      <w:r w:rsidRPr="007953C5">
        <w:t>.</w:t>
      </w:r>
      <w:r>
        <w:t>4</w:t>
      </w:r>
      <w:r w:rsidRPr="007953C5">
        <w:t>.2</w:t>
      </w:r>
      <w:r w:rsidRPr="007953C5">
        <w:tab/>
        <w:t>Intra-gNB-DU switch from direct to indirect path</w:t>
      </w:r>
      <w:bookmarkEnd w:id="2259"/>
      <w:bookmarkEnd w:id="2260"/>
      <w:bookmarkEnd w:id="2261"/>
      <w:bookmarkEnd w:id="2262"/>
      <w:bookmarkEnd w:id="2263"/>
      <w:bookmarkEnd w:id="2264"/>
      <w:bookmarkEnd w:id="2265"/>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4" type="#_x0000_t75" style="width:451.25pt;height:396pt" o:ole="">
            <v:imagedata r:id="rId167" o:title=""/>
          </v:shape>
          <o:OLEObject Type="Embed" ProgID="Visio.Drawing.15" ShapeID="_x0000_i1104" DrawAspect="Content" ObjectID="_1766598719" r:id="rId168"/>
        </w:object>
      </w:r>
    </w:p>
    <w:p w14:paraId="380DFC77" w14:textId="77777777" w:rsidR="00D2177B" w:rsidRPr="00DE3114" w:rsidRDefault="00D2177B" w:rsidP="00D2177B">
      <w:pPr>
        <w:pStyle w:val="TF"/>
        <w:rPr>
          <w:lang w:eastAsia="en-GB"/>
        </w:rPr>
      </w:pPr>
      <w:bookmarkStart w:id="2266" w:name="_CRFigure8_19_4_21"/>
      <w:r w:rsidRPr="00DE3114">
        <w:rPr>
          <w:lang w:eastAsia="en-GB"/>
        </w:rPr>
        <w:t xml:space="preserve">Figure </w:t>
      </w:r>
      <w:bookmarkEnd w:id="2266"/>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267" w:name="_Toc155906954"/>
      <w:r>
        <w:t>8.19.4.3</w:t>
      </w:r>
      <w:r>
        <w:tab/>
        <w:t>Inter-gNB-CU switch from direct to indirect path</w:t>
      </w:r>
      <w:bookmarkEnd w:id="2267"/>
    </w:p>
    <w:p w14:paraId="4D32511D" w14:textId="26CDCB56" w:rsidR="00782E5D" w:rsidRDefault="00782E5D" w:rsidP="00782E5D">
      <w:pPr>
        <w:rPr>
          <w:rFonts w:eastAsia="Malgun Gothic"/>
        </w:rPr>
      </w:pPr>
      <w:r>
        <w:t>The signalling flo</w:t>
      </w:r>
      <w:r>
        <w:rPr>
          <w:lang w:val="en-US"/>
        </w:rPr>
        <w:t xml:space="preserve">w for U2N Remote </w:t>
      </w:r>
      <w:r>
        <w:t>UE switch from direct to indirect path with gNB-CU change is shown in Figure 8.19.4.3-1.</w:t>
      </w:r>
    </w:p>
    <w:p w14:paraId="1E5E9FFA" w14:textId="77777777" w:rsidR="00782E5D" w:rsidRDefault="00782E5D" w:rsidP="00782E5D">
      <w:pPr>
        <w:pStyle w:val="TH"/>
      </w:pPr>
      <w:r>
        <w:object w:dxaOrig="9520" w:dyaOrig="9730" w14:anchorId="3CCF0F1D">
          <v:shape id="_x0000_i1105" type="#_x0000_t75" style="width:477.2pt;height:487.25pt" o:ole="">
            <v:imagedata r:id="rId169" o:title=""/>
          </v:shape>
          <o:OLEObject Type="Embed" ProgID="Visio.Drawing.11" ShapeID="_x0000_i1105" DrawAspect="Content" ObjectID="_1766598720" r:id="rId170"/>
        </w:object>
      </w:r>
    </w:p>
    <w:p w14:paraId="2F2BF683" w14:textId="3FFE67ED" w:rsidR="00782E5D" w:rsidRDefault="00782E5D" w:rsidP="00782E5D">
      <w:pPr>
        <w:pStyle w:val="TF"/>
      </w:pPr>
      <w:r>
        <w:t xml:space="preserve">Figure 8.19.4.3-1. U2N Remote UE Direct-to-indirect Path Switch with gNB-CU change procedure </w:t>
      </w:r>
    </w:p>
    <w:p w14:paraId="449CDE60" w14:textId="77777777" w:rsidR="00782E5D" w:rsidRDefault="00782E5D" w:rsidP="00782E5D">
      <w:pPr>
        <w:pStyle w:val="B10"/>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0"/>
      </w:pPr>
      <w:r>
        <w:t>2.</w:t>
      </w:r>
      <w:r>
        <w:tab/>
        <w:t>The source gNB-CU decides to switch the U2N Remote UE to one of the candidate U2N Relay UE(s).</w:t>
      </w:r>
    </w:p>
    <w:p w14:paraId="4EBAC706" w14:textId="77777777" w:rsidR="00782E5D" w:rsidRDefault="00782E5D" w:rsidP="00782E5D">
      <w:pPr>
        <w:pStyle w:val="B10"/>
      </w:pPr>
      <w:r>
        <w:t>3.</w:t>
      </w:r>
      <w:r>
        <w:tab/>
        <w:t>The source gNB-CU sends the HANDOVER REQUEST message to the target gNB-CU. The HANDOVER REQUEST message may include a list of candidate U2N Relay UE(s)</w:t>
      </w:r>
      <w:r>
        <w:rPr>
          <w:rFonts w:hint="eastAsia"/>
        </w:rPr>
        <w:t xml:space="preserve"> of same cell of the target gNB</w:t>
      </w:r>
      <w:r>
        <w:t>.</w:t>
      </w:r>
    </w:p>
    <w:p w14:paraId="6E721821" w14:textId="77777777" w:rsidR="00782E5D" w:rsidRDefault="00782E5D" w:rsidP="00782E5D">
      <w:pPr>
        <w:pStyle w:val="B10"/>
      </w:pPr>
      <w:r>
        <w:t>4.</w:t>
      </w:r>
      <w:r>
        <w:tab/>
        <w:t>The target gNB-CU decides to accept the indirect path switching to the target U2N Relay UE among the candidate U2N Relay UE(s)</w:t>
      </w:r>
      <w:r>
        <w:rPr>
          <w:lang w:val="en-US"/>
        </w:rPr>
        <w:t>.</w:t>
      </w:r>
    </w:p>
    <w:p w14:paraId="2A1499DC" w14:textId="77777777" w:rsidR="00782E5D" w:rsidRDefault="00782E5D" w:rsidP="00782E5D">
      <w:pPr>
        <w:pStyle w:val="B10"/>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735F47BD" w14:textId="77777777" w:rsidR="00782E5D" w:rsidRDefault="00782E5D" w:rsidP="00782E5D">
      <w:pPr>
        <w:pStyle w:val="B10"/>
      </w:pPr>
      <w:r>
        <w:t>6.</w:t>
      </w:r>
      <w:r>
        <w:tab/>
        <w:t xml:space="preserve">The target gNB-CU sends the UE CONTEXT SETUP REQUEST message for the U2N Remote UE to the target gNB-DU, which contains the path switch configuration at least. </w:t>
      </w:r>
    </w:p>
    <w:p w14:paraId="29500E0E" w14:textId="77777777" w:rsidR="00782E5D" w:rsidRDefault="00782E5D" w:rsidP="00782E5D">
      <w:pPr>
        <w:pStyle w:val="B10"/>
      </w:pPr>
      <w:r>
        <w:t>7.</w:t>
      </w:r>
      <w:r>
        <w:tab/>
        <w:t xml:space="preserve">The target gNB-DU responds with the UE CONTEXT SETUP RESPONSE message to the target gNB-CU. </w:t>
      </w:r>
    </w:p>
    <w:p w14:paraId="7F37F43E" w14:textId="77777777" w:rsidR="00782E5D" w:rsidRDefault="00782E5D" w:rsidP="00782E5D">
      <w:pPr>
        <w:pStyle w:val="B10"/>
      </w:pPr>
      <w:r>
        <w:t>8.</w:t>
      </w:r>
      <w:r>
        <w:tab/>
        <w:t xml:space="preserve">The target gNB-CU responds the source gNB-CU with an 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 </w:t>
      </w:r>
    </w:p>
    <w:p w14:paraId="20A1E177" w14:textId="77777777" w:rsidR="00782E5D" w:rsidRDefault="00782E5D" w:rsidP="00782E5D">
      <w:pPr>
        <w:pStyle w:val="B10"/>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0"/>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0"/>
      </w:pPr>
      <w:r>
        <w:t>11.</w:t>
      </w:r>
      <w:r>
        <w:tab/>
        <w:t>The source gNB-DU sends the UE CONTEXT MODIFICATION RESPONSE message to the source gNB-CU.</w:t>
      </w:r>
    </w:p>
    <w:p w14:paraId="0BEF9547" w14:textId="77777777" w:rsidR="00782E5D" w:rsidRDefault="00782E5D" w:rsidP="00782E5D">
      <w:pPr>
        <w:pStyle w:val="B10"/>
      </w:pPr>
      <w:r>
        <w:t>12.</w:t>
      </w:r>
      <w:r>
        <w:tab/>
        <w:t>The source gNB-CU sends an SN STATUS TRANSFER message to the target gNB-CU.</w:t>
      </w:r>
    </w:p>
    <w:p w14:paraId="013E8264" w14:textId="77777777" w:rsidR="00782E5D" w:rsidRDefault="00782E5D" w:rsidP="00782E5D">
      <w:pPr>
        <w:pStyle w:val="B10"/>
      </w:pPr>
      <w:r>
        <w:t>13.</w:t>
      </w:r>
      <w:r>
        <w:tab/>
        <w:t>Data Forwarding may be performed from the source gNB-CU to the target gNB-CU.</w:t>
      </w:r>
    </w:p>
    <w:p w14:paraId="561CE646" w14:textId="77777777" w:rsidR="00782E5D" w:rsidRDefault="00782E5D" w:rsidP="00782E5D">
      <w:pPr>
        <w:pStyle w:val="B10"/>
      </w:pPr>
      <w:r>
        <w:t>14.</w:t>
      </w:r>
      <w:r>
        <w:tab/>
        <w:t>The U2N Remote UE establishes PC5 connection with target U2N Relay UE.</w:t>
      </w:r>
    </w:p>
    <w:p w14:paraId="2DBADF9B" w14:textId="77777777" w:rsidR="00782E5D" w:rsidRDefault="00782E5D" w:rsidP="00782E5D">
      <w:pPr>
        <w:pStyle w:val="B10"/>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 </w:t>
      </w:r>
    </w:p>
    <w:p w14:paraId="752102FD" w14:textId="77777777" w:rsidR="00782E5D" w:rsidRDefault="00782E5D" w:rsidP="00782E5D">
      <w:pPr>
        <w:pStyle w:val="B10"/>
      </w:pPr>
      <w:r>
        <w:t>16.</w:t>
      </w:r>
      <w:r>
        <w:tab/>
        <w:t xml:space="preserve">The target gNB-DU sends the UL RRC MESSAGE TRANSFER message to target gNB-CU by including the </w:t>
      </w:r>
      <w:r>
        <w:rPr>
          <w:i/>
        </w:rPr>
        <w:t>RRCReconfigurationComplete</w:t>
      </w:r>
      <w:r>
        <w:t xml:space="preserve"> message.</w:t>
      </w:r>
    </w:p>
    <w:p w14:paraId="0E7CA145" w14:textId="77777777" w:rsidR="00782E5D" w:rsidRDefault="00782E5D" w:rsidP="00782E5D">
      <w:pPr>
        <w:pStyle w:val="B10"/>
      </w:pPr>
      <w:r>
        <w:t>17.</w:t>
      </w:r>
      <w:r>
        <w:tab/>
        <w:t xml:space="preserve">Path Switch procedure is performed to switch the DL data path towards the target gNB-CU and to establish an NG-C interface instance towards the target gNB-CU. </w:t>
      </w:r>
    </w:p>
    <w:p w14:paraId="5E438332" w14:textId="77777777" w:rsidR="00782E5D" w:rsidRDefault="00782E5D" w:rsidP="00782E5D">
      <w:pPr>
        <w:pStyle w:val="B10"/>
      </w:pPr>
      <w:r>
        <w:t>18.</w:t>
      </w:r>
      <w:r>
        <w:tab/>
        <w:t>The target gNB-CU sends an UE CONTEXT RELEASE message to the source gNB-CU.</w:t>
      </w:r>
    </w:p>
    <w:p w14:paraId="52501672" w14:textId="5F0CF8AB" w:rsidR="00782E5D" w:rsidRPr="008118AE" w:rsidRDefault="00782E5D" w:rsidP="00782E5D">
      <w:pPr>
        <w:pStyle w:val="B10"/>
      </w:pPr>
      <w:r>
        <w:t>19.</w:t>
      </w:r>
      <w:r>
        <w:tab/>
        <w:t>The source gNB-CU initiates a F1 UE Context Release procedure to release the UE context of the U2N Remote UE in the source gNB-DU.</w:t>
      </w:r>
    </w:p>
    <w:p w14:paraId="19BE3EED" w14:textId="2FFA3731" w:rsidR="008D018E" w:rsidRDefault="008D018E" w:rsidP="008D018E">
      <w:pPr>
        <w:pStyle w:val="Heading2"/>
      </w:pPr>
      <w:bookmarkStart w:id="2268" w:name="_CR8_20"/>
      <w:bookmarkStart w:id="2269" w:name="_Toc98351811"/>
      <w:bookmarkStart w:id="2270" w:name="_Toc98748109"/>
      <w:bookmarkStart w:id="2271" w:name="_Toc105704504"/>
      <w:bookmarkStart w:id="2272" w:name="_Toc106108622"/>
      <w:bookmarkStart w:id="2273" w:name="_Toc107829594"/>
      <w:bookmarkStart w:id="2274" w:name="_Toc112703353"/>
      <w:bookmarkStart w:id="2275" w:name="_Toc155906955"/>
      <w:bookmarkEnd w:id="2268"/>
      <w:r w:rsidRPr="00FF27EE">
        <w:t>8.</w:t>
      </w:r>
      <w:r>
        <w:t>20</w:t>
      </w:r>
      <w:r w:rsidRPr="00FF27EE">
        <w:tab/>
      </w:r>
      <w:bookmarkEnd w:id="2269"/>
      <w:bookmarkEnd w:id="2270"/>
      <w:r w:rsidR="005A166A">
        <w:t>Void</w:t>
      </w:r>
      <w:bookmarkEnd w:id="2271"/>
      <w:bookmarkEnd w:id="2272"/>
      <w:bookmarkEnd w:id="2273"/>
      <w:bookmarkEnd w:id="2274"/>
      <w:bookmarkEnd w:id="2275"/>
    </w:p>
    <w:p w14:paraId="2A4E537D" w14:textId="1DE5C618" w:rsidR="00320F92" w:rsidRDefault="00320F92" w:rsidP="00320F92">
      <w:pPr>
        <w:pStyle w:val="Heading2"/>
        <w:rPr>
          <w:rFonts w:eastAsia="SimSun"/>
          <w:lang w:eastAsia="zh-CN"/>
        </w:rPr>
      </w:pPr>
      <w:bookmarkStart w:id="2276" w:name="_CR8_x21"/>
      <w:bookmarkStart w:id="2277" w:name="_Toc155906956"/>
      <w:bookmarkStart w:id="2278" w:name="_Toc120012824"/>
      <w:bookmarkStart w:id="2279" w:name="_Toc51971240"/>
      <w:bookmarkStart w:id="2280" w:name="_Toc109153728"/>
      <w:bookmarkStart w:id="2281" w:name="_Toc37231839"/>
      <w:bookmarkStart w:id="2282" w:name="_Toc46501892"/>
      <w:bookmarkStart w:id="2283" w:name="_Toc52551223"/>
      <w:bookmarkStart w:id="2284" w:name="_Toc105152505"/>
      <w:bookmarkStart w:id="2285" w:name="_Toc99123633"/>
      <w:bookmarkStart w:id="2286" w:name="_Toc105174311"/>
      <w:bookmarkStart w:id="2287" w:name="_Toc99662438"/>
      <w:bookmarkStart w:id="2288" w:name="_Toc36552917"/>
      <w:bookmarkStart w:id="2289" w:name="_Toc106108904"/>
      <w:bookmarkStart w:id="2290" w:name="_Toc29503887"/>
      <w:bookmarkStart w:id="2291" w:name="_Toc45897418"/>
      <w:bookmarkStart w:id="2292" w:name="_Toc51745618"/>
      <w:bookmarkStart w:id="2293" w:name="_Toc29503303"/>
      <w:bookmarkStart w:id="2294" w:name="_Toc112756956"/>
      <w:bookmarkStart w:id="2295" w:name="_Toc64445882"/>
      <w:bookmarkStart w:id="2296" w:name="_Toc88651841"/>
      <w:bookmarkStart w:id="2297" w:name="_Toc106109309"/>
      <w:bookmarkStart w:id="2298" w:name="_Toc107409767"/>
      <w:bookmarkStart w:id="2299" w:name="_Toc29504471"/>
      <w:bookmarkStart w:id="2300" w:name="_Toc45720149"/>
      <w:bookmarkStart w:id="2301" w:name="_Toc97890884"/>
      <w:bookmarkStart w:id="2302" w:name="_Toc113825120"/>
      <w:bookmarkStart w:id="2303" w:name="_Toc36554644"/>
      <w:bookmarkStart w:id="2304" w:name="_Toc45658329"/>
      <w:bookmarkStart w:id="2305" w:name="_Toc45798029"/>
      <w:bookmarkStart w:id="2306" w:name="_Toc20954866"/>
      <w:bookmarkStart w:id="2307" w:name="_Toc45651897"/>
      <w:bookmarkStart w:id="2308" w:name="_Toc105174462"/>
      <w:bookmarkStart w:id="2309" w:name="_Toc112756989"/>
      <w:bookmarkStart w:id="2310" w:name="_Toc73981752"/>
      <w:bookmarkStart w:id="2311" w:name="_Toc98868178"/>
      <w:bookmarkStart w:id="2312" w:name="_Toc106109299"/>
      <w:bookmarkStart w:id="2313" w:name="_Toc120537450"/>
      <w:bookmarkEnd w:id="2276"/>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End w:id="2277"/>
      <w:r>
        <w:rPr>
          <w:rFonts w:eastAsia="SimSun"/>
          <w:lang w:eastAsia="zh-CN"/>
        </w:rPr>
        <w:t xml:space="preserve"> </w:t>
      </w:r>
      <w:bookmarkEnd w:id="2278"/>
    </w:p>
    <w:p w14:paraId="19E5AA1F" w14:textId="3134C978" w:rsidR="00320F92" w:rsidRPr="00BB3B1E" w:rsidRDefault="00320F92" w:rsidP="00320F92">
      <w:pPr>
        <w:pStyle w:val="Heading3"/>
      </w:pPr>
      <w:bookmarkStart w:id="2314" w:name="_CR8_x21_y1"/>
      <w:bookmarkStart w:id="2315" w:name="_Toc120012825"/>
      <w:bookmarkStart w:id="2316" w:name="_Toc155906957"/>
      <w:bookmarkEnd w:id="2314"/>
      <w:r w:rsidRPr="00BB3B1E">
        <w:t>8.</w:t>
      </w:r>
      <w:r>
        <w:t>21</w:t>
      </w:r>
      <w:r w:rsidRPr="00BB3B1E">
        <w:t>.</w:t>
      </w:r>
      <w:r>
        <w:t>1</w:t>
      </w:r>
      <w:r w:rsidRPr="00BB3B1E">
        <w:tab/>
      </w:r>
      <w:bookmarkEnd w:id="2315"/>
      <w:r w:rsidRPr="00BB3B1E">
        <w:t>NCR Integration Procedure</w:t>
      </w:r>
      <w:bookmarkEnd w:id="2316"/>
      <w:r w:rsidRPr="00BB3B1E">
        <w:t xml:space="preserve"> </w:t>
      </w:r>
      <w:bookmarkEnd w:id="2279"/>
      <w:bookmarkEnd w:id="2280"/>
      <w:bookmarkEnd w:id="2281"/>
      <w:bookmarkEnd w:id="2282"/>
      <w:bookmarkEnd w:id="2283"/>
    </w:p>
    <w:p w14:paraId="1ABC1439" w14:textId="16E5F29E" w:rsidR="00320F92" w:rsidRDefault="00320F92" w:rsidP="00320F92">
      <w:pPr>
        <w:rPr>
          <w:rFonts w:eastAsia="KaiTi"/>
        </w:rPr>
      </w:pPr>
      <w:r>
        <w:t xml:space="preserve">A high-level flow chart for NCR integration is shown </w:t>
      </w:r>
      <w:r w:rsidRPr="00A946B9">
        <w:t>in Figure 8.</w:t>
      </w:r>
      <w:r w:rsidR="00E96140">
        <w:t>22.1</w:t>
      </w:r>
      <w:r w:rsidRPr="00A946B9">
        <w:t>-1</w:t>
      </w:r>
      <w:r>
        <w:t>:</w:t>
      </w:r>
    </w:p>
    <w:p w14:paraId="3C608195" w14:textId="77777777" w:rsidR="00320F92" w:rsidRDefault="00320F92" w:rsidP="00320F92">
      <w:pPr>
        <w:pStyle w:val="TH"/>
        <w:rPr>
          <w:rFonts w:eastAsia="Wingdings"/>
        </w:rPr>
      </w:pPr>
      <w:r>
        <w:rPr>
          <w:rFonts w:eastAsia="Malgun Gothic"/>
        </w:rPr>
        <w:object w:dxaOrig="6490" w:dyaOrig="3330" w14:anchorId="749F9CC6">
          <v:shape id="_x0000_i1106" type="#_x0000_t75" style="width:324pt;height:168.3pt" o:ole="">
            <v:imagedata r:id="rId171" o:title=""/>
          </v:shape>
          <o:OLEObject Type="Embed" ProgID="Mscgen.Chart" ShapeID="_x0000_i1106" DrawAspect="Content" ObjectID="_1766598721" r:id="rId172"/>
        </w:object>
      </w:r>
      <w:r>
        <w:t xml:space="preserve"> </w:t>
      </w:r>
    </w:p>
    <w:p w14:paraId="5D5817C7" w14:textId="2A2221D1" w:rsidR="00320F92" w:rsidRDefault="00320F92" w:rsidP="00320F92">
      <w:pPr>
        <w:pStyle w:val="TF"/>
      </w:pPr>
      <w:bookmarkStart w:id="2317" w:name="_CRFigure8_x21_y11"/>
      <w:r>
        <w:t xml:space="preserve">Figure </w:t>
      </w:r>
      <w:bookmarkEnd w:id="2317"/>
      <w:r>
        <w:t xml:space="preserve">8.21.1-1: The </w:t>
      </w:r>
      <w:r>
        <w:rPr>
          <w:lang w:eastAsia="ja-JP"/>
        </w:rPr>
        <w:t>integration</w:t>
      </w:r>
      <w:r>
        <w:t xml:space="preserve"> procedure for NCR</w:t>
      </w:r>
    </w:p>
    <w:p w14:paraId="179527A7" w14:textId="77777777" w:rsidR="00320F92" w:rsidRDefault="00320F92" w:rsidP="00320F92">
      <w:pPr>
        <w:pStyle w:val="B10"/>
        <w:ind w:left="0" w:firstLine="0"/>
        <w:jc w:val="both"/>
        <w:rPr>
          <w:lang w:eastAsia="ja-JP"/>
        </w:rPr>
      </w:pPr>
      <w:r>
        <w:t>Phase</w:t>
      </w:r>
      <w:r>
        <w:rPr>
          <w:lang w:eastAsia="ja-JP"/>
        </w:rPr>
        <w:t xml:space="preserve"> 1: NCR-MT setup. In this phase, the NCR-MT of the NCR (re-)selects a cell that broadcasts the </w:t>
      </w:r>
      <w:r>
        <w:rPr>
          <w:i/>
          <w:iCs/>
          <w:lang w:eastAsia="ja-JP"/>
        </w:rPr>
        <w:t>NCR support</w:t>
      </w:r>
      <w:r>
        <w:rPr>
          <w:lang w:eastAsia="ja-JP"/>
        </w:rPr>
        <w:t xml:space="preserve"> indicator in SIB1. It then connects to the network as a UE, by performing the RRC connection setup procedure with the gNB-CU, and authentication with the 5GC. The NCR-MT includes the NCR indication in the </w:t>
      </w:r>
      <w:r>
        <w:rPr>
          <w:i/>
          <w:lang w:eastAsia="ja-JP"/>
        </w:rPr>
        <w:t>RRCSetupComplete</w:t>
      </w:r>
      <w:r>
        <w:rPr>
          <w:lang w:eastAsia="ja-JP"/>
        </w:rPr>
        <w:t xml:space="preserve"> message. The gNB selects an appropriate AMF for the NCR. U</w:t>
      </w:r>
      <w:r>
        <w:t>pon receiving the NCR authorization information from 5GC, the gNB-CU provides the authorization information to the gNB-DU.</w:t>
      </w:r>
    </w:p>
    <w:p w14:paraId="501EFCE5" w14:textId="77777777" w:rsidR="00320F92" w:rsidRPr="00BB3B1E" w:rsidRDefault="00320F92" w:rsidP="00320F92">
      <w:pPr>
        <w:pStyle w:val="NO"/>
        <w:ind w:left="851"/>
      </w:pPr>
      <w:r>
        <w:t>NOTE: The signalling flow for UE initial access procedure as shown in Figure 8.1-1/Figure 8.9.1-1 is used for the setup of the NCR-MT.</w:t>
      </w:r>
    </w:p>
    <w:p w14:paraId="4FD8C51E" w14:textId="77777777" w:rsidR="00320F92" w:rsidRDefault="00320F92" w:rsidP="00320F92">
      <w:pPr>
        <w:pStyle w:val="B10"/>
        <w:ind w:left="0" w:firstLine="0"/>
        <w:jc w:val="both"/>
        <w:rPr>
          <w:lang w:eastAsia="zh-CN"/>
        </w:rPr>
      </w:pPr>
      <w:r>
        <w:t xml:space="preserve">Phase 2: NCR configuration. The gNB-CU may configure the NCR via RRC. </w:t>
      </w:r>
    </w:p>
    <w:p w14:paraId="6A28B208" w14:textId="13A7AA4A" w:rsidR="00320F92" w:rsidRDefault="00320F92" w:rsidP="00320F92">
      <w:pPr>
        <w:pStyle w:val="B10"/>
        <w:ind w:left="0" w:firstLine="0"/>
        <w:jc w:val="both"/>
      </w:pPr>
      <w:r>
        <w:t>Phase 3: NCR Start Operation. After the NCR is configured, it may start serving the UE(s).</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14:paraId="1CDBD11B" w14:textId="7A780E03" w:rsidR="00782E5D" w:rsidRDefault="00782E5D" w:rsidP="00782E5D">
      <w:pPr>
        <w:pStyle w:val="Heading2"/>
      </w:pPr>
      <w:bookmarkStart w:id="2318" w:name="_Toc155906958"/>
      <w:r>
        <w:rPr>
          <w:rFonts w:hint="eastAsia"/>
        </w:rPr>
        <w:t>8</w:t>
      </w:r>
      <w:r>
        <w:t>.22</w:t>
      </w:r>
      <w:r>
        <w:tab/>
      </w:r>
      <w:r>
        <w:rPr>
          <w:rFonts w:hint="eastAsia"/>
        </w:rPr>
        <w:t>Overall procedures for multi-path support</w:t>
      </w:r>
      <w:bookmarkEnd w:id="2318"/>
    </w:p>
    <w:p w14:paraId="37F1C649" w14:textId="6ABE870B" w:rsidR="00782E5D" w:rsidRDefault="00782E5D" w:rsidP="00782E5D">
      <w:pPr>
        <w:pStyle w:val="Heading3"/>
      </w:pPr>
      <w:bookmarkStart w:id="2319" w:name="_Toc155906959"/>
      <w:r>
        <w:rPr>
          <w:rFonts w:hint="eastAsia"/>
        </w:rPr>
        <w:t>8.</w:t>
      </w:r>
      <w:r>
        <w:t>22</w:t>
      </w:r>
      <w:r>
        <w:rPr>
          <w:rFonts w:hint="eastAsia"/>
        </w:rPr>
        <w:t>.1</w:t>
      </w:r>
      <w:r>
        <w:tab/>
      </w:r>
      <w:r>
        <w:rPr>
          <w:rFonts w:hint="eastAsia"/>
        </w:rPr>
        <w:t>Inter-DU direct path addition on top of indirect path</w:t>
      </w:r>
      <w:bookmarkEnd w:id="2319"/>
    </w:p>
    <w:p w14:paraId="5150B151" w14:textId="2A4F97E0" w:rsidR="00782E5D" w:rsidRDefault="00782E5D" w:rsidP="00782E5D">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Pr>
          <w:rFonts w:hint="eastAsia"/>
          <w:lang w:val="en-US" w:eastAsia="zh-CN"/>
        </w:rPr>
        <w:t xml:space="preserve"> </w:t>
      </w:r>
    </w:p>
    <w:p w14:paraId="1FAF3F41" w14:textId="77777777" w:rsidR="00782E5D" w:rsidRDefault="00782E5D" w:rsidP="00782E5D">
      <w:pPr>
        <w:pStyle w:val="TH"/>
        <w:rPr>
          <w:lang w:val="en-US" w:eastAsia="zh-CN"/>
        </w:rPr>
      </w:pPr>
      <w:r>
        <w:rPr>
          <w:rFonts w:eastAsia="SimSun"/>
          <w:lang w:val="en-US" w:eastAsia="zh-CN"/>
        </w:rPr>
        <w:object w:dxaOrig="9130" w:dyaOrig="7500" w14:anchorId="1F74FF14">
          <v:shape id="_x0000_i1107" type="#_x0000_t75" style="width:457.1pt;height:375.05pt" o:ole="">
            <v:imagedata r:id="rId173" o:title=""/>
            <o:lock v:ext="edit" aspectratio="f"/>
          </v:shape>
          <o:OLEObject Type="Embed" ProgID="Visio.Drawing.15" ShapeID="_x0000_i1107" DrawAspect="Content" ObjectID="_1766598722" r:id="rId174"/>
        </w:object>
      </w:r>
    </w:p>
    <w:p w14:paraId="211A5763" w14:textId="4A822EE9" w:rsidR="00782E5D" w:rsidRDefault="00782E5D" w:rsidP="00782E5D">
      <w:pPr>
        <w:pStyle w:val="TF"/>
        <w:rPr>
          <w:lang w:val="en-US" w:eastAsia="zh-CN"/>
        </w:rPr>
      </w:pPr>
      <w:r>
        <w:rPr>
          <w:lang w:val="en-US" w:eastAsia="zh-CN"/>
        </w:rPr>
        <w:t>Figure 8.22.1-1: Signalling procedure of inter-DU direct path addition on top of indirect path</w:t>
      </w:r>
    </w:p>
    <w:p w14:paraId="0A974257" w14:textId="77777777" w:rsidR="00782E5D" w:rsidRDefault="00782E5D" w:rsidP="00782E5D">
      <w:pPr>
        <w:pStyle w:val="B10"/>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 xml:space="preserve">of neighboring cells and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67D8C11F" w14:textId="77777777" w:rsidR="00782E5D" w:rsidRDefault="00782E5D" w:rsidP="00782E5D">
      <w:pPr>
        <w:pStyle w:val="B10"/>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 xml:space="preserve">). </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18AD3AB7" w14:textId="77777777" w:rsidR="00782E5D" w:rsidRDefault="00782E5D" w:rsidP="00782E5D">
      <w:pPr>
        <w:pStyle w:val="B10"/>
      </w:pPr>
      <w:r>
        <w:t>3.</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1</w:t>
      </w:r>
      <w:r>
        <w:t xml:space="preserve">, </w:t>
      </w:r>
      <w:r>
        <w:rPr>
          <w:rFonts w:hint="eastAsia"/>
        </w:rPr>
        <w:t>which contains at least the direct path configuration</w:t>
      </w:r>
      <w:r>
        <w:t xml:space="preserve">. </w:t>
      </w:r>
    </w:p>
    <w:p w14:paraId="48B2322F" w14:textId="77777777" w:rsidR="00782E5D" w:rsidRDefault="00782E5D" w:rsidP="00782E5D">
      <w:pPr>
        <w:pStyle w:val="B10"/>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773C00C9" w14:textId="77777777" w:rsidR="00782E5D" w:rsidRDefault="00782E5D" w:rsidP="00782E5D">
      <w:pPr>
        <w:pStyle w:val="B10"/>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 xml:space="preserve">. </w:t>
      </w:r>
    </w:p>
    <w:p w14:paraId="53F72118" w14:textId="77777777" w:rsidR="00782E5D" w:rsidRDefault="00782E5D" w:rsidP="00782E5D">
      <w:pPr>
        <w:pStyle w:val="B10"/>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77777777" w:rsidR="00782E5D" w:rsidRDefault="00782E5D" w:rsidP="00782E5D">
      <w:pPr>
        <w:pStyle w:val="B10"/>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p>
    <w:p w14:paraId="62507CE4" w14:textId="77777777" w:rsidR="00782E5D" w:rsidRDefault="00782E5D" w:rsidP="00782E5D">
      <w:pPr>
        <w:pStyle w:val="B10"/>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0"/>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0"/>
      </w:pPr>
      <w:r>
        <w:lastRenderedPageBreak/>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0"/>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51F728AC" w14:textId="77777777" w:rsidR="00782E5D" w:rsidRDefault="00782E5D" w:rsidP="00782E5D">
      <w:pPr>
        <w:pStyle w:val="B10"/>
      </w:pPr>
      <w:r>
        <w:t>11.</w:t>
      </w:r>
      <w:r>
        <w:tab/>
        <w:t xml:space="preserve">The gNB-DU1 sends the UL RRC MESSAGE TRANSFER message to gNB-CU by including the </w:t>
      </w:r>
      <w:r>
        <w:rPr>
          <w:i/>
          <w:iCs/>
        </w:rPr>
        <w:t>RRCReconfigurationComplete</w:t>
      </w:r>
      <w:r>
        <w:t xml:space="preserve"> message </w:t>
      </w:r>
      <w:r>
        <w:rPr>
          <w:rFonts w:eastAsia="SimSun"/>
        </w:rPr>
        <w:t>received in step 10</w:t>
      </w:r>
      <w:r>
        <w:t>.</w:t>
      </w:r>
    </w:p>
    <w:p w14:paraId="11E0372A" w14:textId="77777777" w:rsidR="00782E5D" w:rsidRDefault="00782E5D" w:rsidP="00782E5D">
      <w:pPr>
        <w:pStyle w:val="B10"/>
      </w:pPr>
      <w:r>
        <w:rPr>
          <w:rFonts w:eastAsia="SimSun"/>
        </w:rPr>
        <w:t>11a.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10a.</w:t>
      </w:r>
    </w:p>
    <w:p w14:paraId="61B0F037" w14:textId="77777777" w:rsidR="00782E5D" w:rsidRDefault="00782E5D" w:rsidP="00782E5D">
      <w:pPr>
        <w:pStyle w:val="B10"/>
      </w:pPr>
    </w:p>
    <w:p w14:paraId="5BFC6364" w14:textId="7F4E85DE" w:rsidR="00782E5D" w:rsidRDefault="00782E5D" w:rsidP="00782E5D">
      <w:pPr>
        <w:pStyle w:val="Heading3"/>
      </w:pPr>
      <w:bookmarkStart w:id="2320" w:name="_Toc155906960"/>
      <w:r>
        <w:rPr>
          <w:rFonts w:hint="eastAsia"/>
        </w:rPr>
        <w:t>8.</w:t>
      </w:r>
      <w:r>
        <w:t>22</w:t>
      </w:r>
      <w:r>
        <w:rPr>
          <w:rFonts w:hint="eastAsia"/>
        </w:rPr>
        <w:t>.2</w:t>
      </w:r>
      <w:r>
        <w:tab/>
      </w:r>
      <w:r>
        <w:rPr>
          <w:rFonts w:hint="eastAsia"/>
        </w:rPr>
        <w:t>Inter-DU indirect path addition on top of direct path</w:t>
      </w:r>
      <w:bookmarkEnd w:id="2320"/>
    </w:p>
    <w:p w14:paraId="7C7DE55E" w14:textId="0272A511" w:rsidR="00782E5D" w:rsidRDefault="00782E5D" w:rsidP="00782E5D">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 xml:space="preserve">.2-1.   </w:t>
      </w:r>
    </w:p>
    <w:p w14:paraId="04D53286" w14:textId="77777777" w:rsidR="00782E5D" w:rsidRDefault="00782E5D" w:rsidP="00782E5D">
      <w:pPr>
        <w:pStyle w:val="TH"/>
        <w:rPr>
          <w:lang w:val="en-US" w:eastAsia="zh-CN"/>
        </w:rPr>
      </w:pPr>
      <w:r>
        <w:rPr>
          <w:rFonts w:eastAsia="SimSun"/>
          <w:lang w:val="en-US" w:eastAsia="zh-CN"/>
        </w:rPr>
        <w:object w:dxaOrig="9000" w:dyaOrig="7120" w14:anchorId="666A70A3">
          <v:shape id="_x0000_i1108" type="#_x0000_t75" style="width:450.4pt;height:355.8pt" o:ole="">
            <v:imagedata r:id="rId175" o:title=""/>
            <o:lock v:ext="edit" aspectratio="f"/>
          </v:shape>
          <o:OLEObject Type="Embed" ProgID="Visio.Drawing.15" ShapeID="_x0000_i1108" DrawAspect="Content" ObjectID="_1766598723" r:id="rId176"/>
        </w:object>
      </w:r>
    </w:p>
    <w:p w14:paraId="01FFFD66" w14:textId="033323C5" w:rsidR="00782E5D" w:rsidRDefault="00782E5D" w:rsidP="00782E5D">
      <w:pPr>
        <w:pStyle w:val="TF"/>
        <w:rPr>
          <w:lang w:val="en-US" w:eastAsia="zh-CN"/>
        </w:rPr>
      </w:pPr>
      <w:r>
        <w:rPr>
          <w:lang w:val="en-US" w:eastAsia="zh-CN"/>
        </w:rPr>
        <w:t>Figure 8.22.2-1 Signalling procedure of inter-DU indirect path addition on top of direct path</w:t>
      </w:r>
    </w:p>
    <w:p w14:paraId="54A8E6CE" w14:textId="77777777" w:rsidR="00782E5D" w:rsidRDefault="00782E5D" w:rsidP="00782E5D">
      <w:pPr>
        <w:pStyle w:val="B10"/>
      </w:pPr>
      <w:r>
        <w:rPr>
          <w:rFonts w:hint="eastAsia"/>
        </w:rPr>
        <w:t>1.</w:t>
      </w:r>
      <w:r>
        <w:rPr>
          <w:rFonts w:eastAsia="SimSun"/>
        </w:rPr>
        <w:t xml:space="preserve"> </w:t>
      </w:r>
      <w:r>
        <w:rPr>
          <w:rFonts w:eastAsia="SimSun"/>
        </w:rPr>
        <w:tab/>
      </w:r>
      <w:r>
        <w:t>If the MP Remote UE is connected with the MP Relay UE using PC5 link, the Uu measurement configuration and measurement report signalling are performed between MP Remote UE and the gNB-CU to evaluate relay link measurement</w:t>
      </w:r>
      <w:r>
        <w:rPr>
          <w:rFonts w:hint="eastAsia"/>
        </w:rPr>
        <w:t xml:space="preserve"> </w:t>
      </w:r>
      <w:r>
        <w:t xml:space="preserve">and Uu link measurement. The MP Remote UE may report Uu measurement results </w:t>
      </w:r>
      <w:r>
        <w:rPr>
          <w:rFonts w:hint="eastAsia"/>
        </w:rPr>
        <w:t xml:space="preserve">of neighboring cells and </w:t>
      </w:r>
      <w:r>
        <w:t>one or multiple candidate</w:t>
      </w:r>
      <w:r>
        <w:rPr>
          <w:rFonts w:hint="eastAsia"/>
        </w:rPr>
        <w:t xml:space="preserve"> </w:t>
      </w:r>
      <w:r>
        <w:t>MP R</w:t>
      </w:r>
      <w:r>
        <w:rPr>
          <w:rFonts w:hint="eastAsia"/>
        </w:rPr>
        <w:t>elay UE</w:t>
      </w:r>
      <w:r>
        <w:t>(</w:t>
      </w:r>
      <w:r>
        <w:rPr>
          <w:rFonts w:hint="eastAsia"/>
        </w:rPr>
        <w:t>s</w:t>
      </w:r>
      <w:r>
        <w:t xml:space="preserve">). </w:t>
      </w:r>
    </w:p>
    <w:p w14:paraId="6EAB41E1" w14:textId="77777777" w:rsidR="00782E5D" w:rsidRDefault="00782E5D" w:rsidP="00782E5D">
      <w:pPr>
        <w:pStyle w:val="B10"/>
      </w:pPr>
      <w:r>
        <w:tab/>
        <w:t xml:space="preserve">In case that the MP Remote UE is connected with the MP Relay UE using N3C and the MP Relay UE is in RRC_CONNECTED state, the MP Remote UE reports at least </w:t>
      </w:r>
      <w:r>
        <w:rPr>
          <w:rFonts w:eastAsia="SimSun"/>
        </w:rPr>
        <w:t xml:space="preserve">the list of the </w:t>
      </w:r>
      <w:r>
        <w:t>C-RNTI and the cell ID of one or multiple candidate MP Relay UE(s).</w:t>
      </w:r>
    </w:p>
    <w:p w14:paraId="3B0B4BCD" w14:textId="77777777" w:rsidR="00782E5D" w:rsidRDefault="00782E5D" w:rsidP="00782E5D">
      <w:pPr>
        <w:pStyle w:val="B10"/>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 xml:space="preserve">). </w:t>
      </w:r>
    </w:p>
    <w:p w14:paraId="3B67C313" w14:textId="77777777" w:rsidR="00782E5D" w:rsidRDefault="00782E5D" w:rsidP="00782E5D">
      <w:pPr>
        <w:pStyle w:val="NO"/>
        <w:rPr>
          <w:lang w:eastAsia="ja-JP"/>
        </w:rPr>
      </w:pPr>
      <w:r>
        <w:rPr>
          <w:lang w:eastAsia="ja-JP"/>
        </w:rPr>
        <w:lastRenderedPageBreak/>
        <w:t>NOTE:</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77777777" w:rsidR="00782E5D" w:rsidRDefault="00782E5D" w:rsidP="00782E5D">
      <w:pPr>
        <w:pStyle w:val="B10"/>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p>
    <w:p w14:paraId="024D5D77" w14:textId="77777777" w:rsidR="00782E5D" w:rsidRDefault="00782E5D" w:rsidP="00782E5D">
      <w:pPr>
        <w:pStyle w:val="B10"/>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 xml:space="preserve">. </w:t>
      </w:r>
    </w:p>
    <w:p w14:paraId="6D074BA2" w14:textId="77777777" w:rsidR="00782E5D" w:rsidRDefault="00782E5D" w:rsidP="00782E5D">
      <w:pPr>
        <w:pStyle w:val="B10"/>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4BED88E7" w14:textId="77777777" w:rsidR="00782E5D" w:rsidRDefault="00782E5D" w:rsidP="00782E5D">
      <w:pPr>
        <w:pStyle w:val="B10"/>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 xml:space="preserve">emote UE is using N3C,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0"/>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7BA35401" w14:textId="77777777" w:rsidR="00782E5D" w:rsidRDefault="00782E5D" w:rsidP="00782E5D">
      <w:pPr>
        <w:pStyle w:val="B10"/>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r>
        <w:rPr>
          <w:rFonts w:hint="eastAsia"/>
        </w:rPr>
        <w:t xml:space="preserve"> </w:t>
      </w:r>
      <w:r>
        <w:t xml:space="preserve">If the </w:t>
      </w:r>
      <w:r>
        <w:rPr>
          <w:rFonts w:eastAsia="SimSun"/>
        </w:rPr>
        <w:t>MP R</w:t>
      </w:r>
      <w:r>
        <w:t xml:space="preserve">emote UE is </w:t>
      </w:r>
      <w:r>
        <w:rPr>
          <w:rFonts w:eastAsia="SimSun"/>
        </w:rPr>
        <w:t xml:space="preserve">connected with the MP Relay UE </w:t>
      </w:r>
      <w:r>
        <w:t>using N3C, this step is skipped.</w:t>
      </w:r>
    </w:p>
    <w:p w14:paraId="43DAAE2A" w14:textId="77777777" w:rsidR="00782E5D" w:rsidRDefault="00782E5D" w:rsidP="00782E5D">
      <w:pPr>
        <w:pStyle w:val="B10"/>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r>
        <w:rPr>
          <w:rFonts w:hint="eastAsia"/>
        </w:rPr>
        <w:t xml:space="preserve"> </w:t>
      </w:r>
    </w:p>
    <w:p w14:paraId="37584837" w14:textId="77777777" w:rsidR="00782E5D" w:rsidRDefault="00782E5D" w:rsidP="00782E5D">
      <w:pPr>
        <w:pStyle w:val="B10"/>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77777777" w:rsidR="00782E5D" w:rsidRDefault="00782E5D" w:rsidP="00782E5D">
      <w:pPr>
        <w:pStyle w:val="NO"/>
        <w:rPr>
          <w:rFonts w:eastAsia="Batang"/>
        </w:rPr>
      </w:pPr>
      <w:r>
        <w:rPr>
          <w:rFonts w:eastAsia="Batang"/>
          <w:lang w:eastAsia="zh-CN"/>
        </w:rPr>
        <w:t xml:space="preserve">NOTE: </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0"/>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748E97FD" w14:textId="77777777" w:rsidR="00782E5D" w:rsidRDefault="00782E5D" w:rsidP="00782E5D">
      <w:pPr>
        <w:pStyle w:val="B10"/>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1D69BC20" w14:textId="77777777" w:rsidR="00782E5D" w:rsidRDefault="00782E5D" w:rsidP="00782E5D">
      <w:pPr>
        <w:rPr>
          <w:lang w:val="en-US" w:eastAsia="zh-CN"/>
        </w:rPr>
      </w:pPr>
    </w:p>
    <w:p w14:paraId="7C62CACC" w14:textId="5BEFDE96" w:rsidR="00782E5D" w:rsidRDefault="00782E5D" w:rsidP="00782E5D">
      <w:pPr>
        <w:pStyle w:val="Heading3"/>
      </w:pPr>
      <w:bookmarkStart w:id="2321" w:name="_Toc155906961"/>
      <w:r>
        <w:t>8.22.3</w:t>
      </w:r>
      <w:r>
        <w:tab/>
        <w:t>Intra-DU direct path addition on top of indirect path</w:t>
      </w:r>
      <w:bookmarkEnd w:id="2321"/>
    </w:p>
    <w:p w14:paraId="750AF6A2" w14:textId="1C3AFCCD" w:rsidR="00782E5D" w:rsidRDefault="00782E5D" w:rsidP="00782E5D">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p>
    <w:p w14:paraId="40A48EE0" w14:textId="77777777" w:rsidR="00782E5D" w:rsidRDefault="00782E5D" w:rsidP="00782E5D">
      <w:pPr>
        <w:pStyle w:val="TH"/>
      </w:pPr>
      <w:r>
        <w:rPr>
          <w:rFonts w:eastAsia="SimSun"/>
        </w:rPr>
        <w:object w:dxaOrig="7650" w:dyaOrig="8120" w14:anchorId="1C701D45">
          <v:shape id="_x0000_i1109" type="#_x0000_t75" style="width:384.3pt;height:405.2pt" o:ole="">
            <v:imagedata r:id="rId177" o:title=""/>
            <o:lock v:ext="edit" aspectratio="f"/>
          </v:shape>
          <o:OLEObject Type="Embed" ProgID="Visio.Drawing.15" ShapeID="_x0000_i1109" DrawAspect="Content" ObjectID="_1766598724" r:id="rId178"/>
        </w:object>
      </w:r>
    </w:p>
    <w:p w14:paraId="040A021E" w14:textId="1E010E48" w:rsidR="00782E5D" w:rsidRDefault="00782E5D" w:rsidP="00782E5D">
      <w:pPr>
        <w:pStyle w:val="TF"/>
      </w:pPr>
      <w:r>
        <w:t>Figure 8.22.3-1: Signalling procedure of intra-DU direct path addition on top of indirect path</w:t>
      </w:r>
    </w:p>
    <w:p w14:paraId="0EFFEB1B" w14:textId="77777777" w:rsidR="00782E5D" w:rsidRDefault="00782E5D" w:rsidP="00782E5D">
      <w:pPr>
        <w:pStyle w:val="B10"/>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0"/>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73AFC1B" w14:textId="77777777" w:rsidR="00782E5D" w:rsidRDefault="00782E5D" w:rsidP="00782E5D">
      <w:pPr>
        <w:pStyle w:val="B10"/>
      </w:pPr>
      <w:r>
        <w:t>3.</w:t>
      </w:r>
      <w:r>
        <w:tab/>
        <w:t xml:space="preserve">The </w:t>
      </w:r>
      <w:r>
        <w:rPr>
          <w:rFonts w:hint="eastAsia"/>
        </w:rPr>
        <w:t>gNB-CU</w:t>
      </w:r>
      <w:r>
        <w:t xml:space="preserve"> sends the UE CONTEXT MODIFICATION REQUEST message </w:t>
      </w:r>
      <w:r>
        <w:rPr>
          <w:rFonts w:hint="eastAsia"/>
        </w:rPr>
        <w:t xml:space="preserve">for the </w:t>
      </w:r>
      <w:r>
        <w:t>MP R</w:t>
      </w:r>
      <w:r>
        <w:rPr>
          <w:rFonts w:hint="eastAsia"/>
        </w:rPr>
        <w:t xml:space="preserve">emote UE </w:t>
      </w:r>
      <w:r>
        <w:t xml:space="preserve">to the </w:t>
      </w:r>
      <w:r>
        <w:rPr>
          <w:rFonts w:hint="eastAsia"/>
        </w:rPr>
        <w:t>gNB-</w:t>
      </w:r>
      <w:r>
        <w:t xml:space="preserve">DU, </w:t>
      </w:r>
      <w:r>
        <w:rPr>
          <w:rFonts w:hint="eastAsia"/>
        </w:rPr>
        <w:t>which contains at least the direct path configuration</w:t>
      </w:r>
      <w:r>
        <w:t xml:space="preserve">. </w:t>
      </w:r>
    </w:p>
    <w:p w14:paraId="2CE68608" w14:textId="77777777" w:rsidR="00782E5D" w:rsidRDefault="00782E5D" w:rsidP="00782E5D">
      <w:pPr>
        <w:pStyle w:val="B10"/>
      </w:pPr>
      <w:r>
        <w:t>4.</w:t>
      </w:r>
      <w:r>
        <w:tab/>
        <w:t xml:space="preserve">The </w:t>
      </w:r>
      <w:r>
        <w:rPr>
          <w:rFonts w:hint="eastAsia"/>
        </w:rPr>
        <w:t>gNB</w:t>
      </w:r>
      <w:r>
        <w:t xml:space="preserve">-DU responds to the </w:t>
      </w:r>
      <w:r>
        <w:rPr>
          <w:rFonts w:hint="eastAsia"/>
        </w:rPr>
        <w:t>gNB</w:t>
      </w:r>
      <w:r>
        <w:t xml:space="preserve">-CU with a UE CONTEXT MODIFICATION RESPONSE message. </w:t>
      </w:r>
    </w:p>
    <w:p w14:paraId="22B09BE0" w14:textId="77777777" w:rsidR="00782E5D" w:rsidRDefault="00782E5D" w:rsidP="00782E5D">
      <w:pPr>
        <w:pStyle w:val="B10"/>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0"/>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0"/>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0"/>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0"/>
      </w:pPr>
      <w:r>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0"/>
      </w:pPr>
      <w:r>
        <w:rPr>
          <w:rFonts w:eastAsia="SimSun"/>
        </w:rPr>
        <w:lastRenderedPageBreak/>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0"/>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77777777" w:rsidR="00782E5D" w:rsidRDefault="00782E5D" w:rsidP="00782E5D">
      <w:pPr>
        <w:rPr>
          <w:rFonts w:eastAsia="SimSun"/>
          <w:lang w:eastAsia="zh-CN"/>
        </w:rPr>
      </w:pPr>
    </w:p>
    <w:p w14:paraId="007F450C" w14:textId="298D9069" w:rsidR="00782E5D" w:rsidRDefault="00782E5D" w:rsidP="00782E5D">
      <w:pPr>
        <w:pStyle w:val="Heading3"/>
      </w:pPr>
      <w:bookmarkStart w:id="2322" w:name="_Toc155906962"/>
      <w:r>
        <w:t>8.22.4</w:t>
      </w:r>
      <w:r>
        <w:tab/>
        <w:t>Intra-DU indirect path addition on top of direct path</w:t>
      </w:r>
      <w:bookmarkEnd w:id="2322"/>
    </w:p>
    <w:p w14:paraId="2D8894BC" w14:textId="36E9E516" w:rsidR="00782E5D" w:rsidRDefault="00782E5D" w:rsidP="00782E5D">
      <w:r>
        <w:rPr>
          <w:rFonts w:hint="eastAsia"/>
        </w:rPr>
        <w:t>The</w:t>
      </w:r>
      <w:r>
        <w:t xml:space="preserve"> signaling flow for intra-DU indirect path addition is shown in Fig. 8.</w:t>
      </w:r>
      <w:r w:rsidR="00E96140">
        <w:t>22</w:t>
      </w:r>
      <w:r>
        <w:t xml:space="preserve">.4-1. </w:t>
      </w:r>
    </w:p>
    <w:p w14:paraId="6BBEACB0" w14:textId="77777777" w:rsidR="00782E5D" w:rsidRDefault="00782E5D" w:rsidP="00782E5D">
      <w:pPr>
        <w:pStyle w:val="TH"/>
      </w:pPr>
      <w:r>
        <w:rPr>
          <w:rFonts w:eastAsia="SimSun"/>
        </w:rPr>
        <w:object w:dxaOrig="10545" w:dyaOrig="10995" w14:anchorId="141FA3CE">
          <v:shape id="_x0000_i1110" type="#_x0000_t75" style="width:378.4pt;height:447.05pt" o:ole="">
            <v:imagedata r:id="rId179" o:title=""/>
            <o:lock v:ext="edit" aspectratio="f"/>
          </v:shape>
          <o:OLEObject Type="Embed" ProgID="Visio.Drawing.15" ShapeID="_x0000_i1110" DrawAspect="Content" ObjectID="_1766598725" r:id="rId180"/>
        </w:object>
      </w:r>
    </w:p>
    <w:p w14:paraId="0CF3D0B7" w14:textId="460647C5" w:rsidR="00782E5D" w:rsidRDefault="00782E5D" w:rsidP="00782E5D">
      <w:pPr>
        <w:pStyle w:val="TF"/>
      </w:pPr>
      <w:r>
        <w:t>Figure 8.22.4-1: Signalling procedure of intra-DU indirect path addition on top of direct path</w:t>
      </w:r>
    </w:p>
    <w:p w14:paraId="009AC697" w14:textId="77777777" w:rsidR="00782E5D" w:rsidRDefault="00782E5D" w:rsidP="00782E5D">
      <w:pPr>
        <w:pStyle w:val="B10"/>
      </w:pPr>
      <w:r>
        <w:rPr>
          <w:rFonts w:hint="eastAsia"/>
        </w:rPr>
        <w:t>1.</w:t>
      </w:r>
      <w:r>
        <w:rPr>
          <w:rFonts w:eastAsia="SimSun"/>
        </w:rPr>
        <w:t xml:space="preserve"> </w:t>
      </w:r>
      <w:r>
        <w:rPr>
          <w:rFonts w:eastAsia="SimSun"/>
        </w:rPr>
        <w:tab/>
      </w:r>
      <w:r>
        <w:t xml:space="preserve">If the </w:t>
      </w:r>
      <w:r>
        <w:rPr>
          <w:rFonts w:eastAsia="SimSun"/>
        </w:rPr>
        <w:t>MP R</w:t>
      </w:r>
      <w:r>
        <w:t xml:space="preserve">emote UE is connected with the </w:t>
      </w:r>
      <w:r>
        <w:rPr>
          <w:rFonts w:eastAsia="SimSun"/>
        </w:rPr>
        <w:t>MP R</w:t>
      </w:r>
      <w:r>
        <w:t xml:space="preserve">elay UE using PC5 link, the Uu measurement configuration and measurement report signalling are performed between </w:t>
      </w:r>
      <w:r>
        <w:rPr>
          <w:rFonts w:eastAsia="SimSun"/>
        </w:rPr>
        <w:t>MP R</w:t>
      </w:r>
      <w:r>
        <w:t>emote UE and gNB-CU to evaluate relay link measurement</w:t>
      </w:r>
      <w:r>
        <w:rPr>
          <w:rFonts w:hint="eastAsia"/>
        </w:rPr>
        <w:t xml:space="preserve"> </w:t>
      </w:r>
      <w:r>
        <w:t xml:space="preserve">and Uu link measurement. The </w:t>
      </w:r>
      <w:r>
        <w:rPr>
          <w:rFonts w:eastAsia="SimSun"/>
        </w:rPr>
        <w:t>MP R</w:t>
      </w:r>
      <w:r>
        <w:t xml:space="preserve">emote UE may report Uu measurement results </w:t>
      </w:r>
      <w:r>
        <w:rPr>
          <w:rFonts w:hint="eastAsia"/>
        </w:rPr>
        <w:t xml:space="preserve">of neighboring cells and </w:t>
      </w:r>
      <w:r>
        <w:t>one or multiple candidate</w:t>
      </w:r>
      <w:r>
        <w:rPr>
          <w:rFonts w:hint="eastAsia"/>
        </w:rPr>
        <w:t xml:space="preserve"> </w:t>
      </w:r>
      <w:r>
        <w:rPr>
          <w:rFonts w:eastAsia="SimSun"/>
        </w:rPr>
        <w:t>MP R</w:t>
      </w:r>
      <w:r>
        <w:rPr>
          <w:rFonts w:hint="eastAsia"/>
        </w:rPr>
        <w:t>elay UE</w:t>
      </w:r>
      <w:r>
        <w:t>(</w:t>
      </w:r>
      <w:r>
        <w:rPr>
          <w:rFonts w:hint="eastAsia"/>
        </w:rPr>
        <w:t>s</w:t>
      </w:r>
      <w:r>
        <w:t xml:space="preserve">). </w:t>
      </w:r>
    </w:p>
    <w:p w14:paraId="4CC1349E" w14:textId="77777777" w:rsidR="00782E5D" w:rsidRDefault="00782E5D" w:rsidP="00782E5D">
      <w:pPr>
        <w:pStyle w:val="B10"/>
      </w:pPr>
      <w:r>
        <w:tab/>
        <w:t xml:space="preserve">In case that the </w:t>
      </w:r>
      <w:r>
        <w:rPr>
          <w:rFonts w:eastAsia="SimSun"/>
        </w:rPr>
        <w:t>MP R</w:t>
      </w:r>
      <w:r>
        <w:t xml:space="preserve">emote UE is connected with the </w:t>
      </w:r>
      <w:r>
        <w:rPr>
          <w:rFonts w:eastAsia="SimSun"/>
        </w:rPr>
        <w:t>MP R</w:t>
      </w:r>
      <w:r>
        <w:t xml:space="preserve">elay UE using N3C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0"/>
      </w:pPr>
      <w:r>
        <w:lastRenderedPageBreak/>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77777777" w:rsidR="00782E5D" w:rsidRDefault="00782E5D" w:rsidP="00782E5D">
      <w:pPr>
        <w:pStyle w:val="B10"/>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p>
    <w:p w14:paraId="1FFF665F" w14:textId="77777777" w:rsidR="00782E5D" w:rsidRDefault="00782E5D" w:rsidP="00782E5D">
      <w:pPr>
        <w:pStyle w:val="B10"/>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 xml:space="preserve">. </w:t>
      </w:r>
    </w:p>
    <w:p w14:paraId="2406FDD7" w14:textId="77777777" w:rsidR="00782E5D" w:rsidRDefault="00782E5D" w:rsidP="00782E5D">
      <w:pPr>
        <w:pStyle w:val="B10"/>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77777777" w:rsidR="00782E5D" w:rsidRDefault="00782E5D" w:rsidP="00782E5D">
      <w:pPr>
        <w:pStyle w:val="B10"/>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 xml:space="preserve">emote UE is using N3C,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0"/>
      </w:pPr>
      <w:r>
        <w:t>7.</w:t>
      </w:r>
      <w:r>
        <w:tab/>
        <w:t xml:space="preserve">The gNB-DU sends the </w:t>
      </w:r>
      <w:r>
        <w:rPr>
          <w:i/>
          <w:iCs/>
        </w:rPr>
        <w:t>RRCReconfiguration</w:t>
      </w:r>
      <w:r>
        <w:t xml:space="preserve"> message to the </w:t>
      </w:r>
      <w:r>
        <w:rPr>
          <w:rFonts w:eastAsia="SimSun"/>
        </w:rPr>
        <w:t>MP R</w:t>
      </w:r>
      <w:r>
        <w:t>emote UE.</w:t>
      </w:r>
    </w:p>
    <w:p w14:paraId="2DAC3923" w14:textId="77777777" w:rsidR="00782E5D" w:rsidRDefault="00782E5D" w:rsidP="00782E5D">
      <w:pPr>
        <w:pStyle w:val="B10"/>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r>
        <w:rPr>
          <w:rFonts w:hint="eastAsia"/>
        </w:rPr>
        <w:t xml:space="preserve"> </w:t>
      </w:r>
      <w:r>
        <w:t xml:space="preserve">If the </w:t>
      </w:r>
      <w:r>
        <w:rPr>
          <w:rFonts w:eastAsia="SimSun"/>
        </w:rPr>
        <w:t>MP R</w:t>
      </w:r>
      <w:r>
        <w:t xml:space="preserve">emote UE is using N3C, this step is skipped. </w:t>
      </w:r>
    </w:p>
    <w:p w14:paraId="4318C683" w14:textId="77777777" w:rsidR="00782E5D" w:rsidRDefault="00782E5D" w:rsidP="00782E5D">
      <w:pPr>
        <w:pStyle w:val="B10"/>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0"/>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7777777" w:rsidR="00782E5D" w:rsidRDefault="00782E5D" w:rsidP="00782E5D">
      <w:pPr>
        <w:pStyle w:val="NO"/>
      </w:pPr>
      <w:r>
        <w:rPr>
          <w:rFonts w:eastAsia="Batang"/>
          <w:lang w:eastAsia="zh-CN"/>
        </w:rPr>
        <w:t xml:space="preserve">NOTE: </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0"/>
      </w:pPr>
      <w:r>
        <w:t>10/10a.</w:t>
      </w:r>
      <w:r>
        <w:tab/>
        <w:t xml:space="preserve">The gNB-DU sends the UL RRC MESSAGE TRANSFER message to gNB-CU by including the </w:t>
      </w:r>
      <w:r>
        <w:rPr>
          <w:i/>
          <w:iCs/>
        </w:rPr>
        <w:t>RRCReconfigurationComplete</w:t>
      </w:r>
      <w:r>
        <w:t xml:space="preserve"> message.</w:t>
      </w:r>
    </w:p>
    <w:p w14:paraId="05B3089E" w14:textId="5B8BD716" w:rsidR="006A1DEB" w:rsidRDefault="006A1DEB" w:rsidP="006A1DEB">
      <w:pPr>
        <w:pStyle w:val="Heading2"/>
      </w:pPr>
      <w:bookmarkStart w:id="2323" w:name="_Toc155906963"/>
      <w:r>
        <w:t>8.23</w:t>
      </w:r>
      <w:r>
        <w:tab/>
        <w:t>Mobile IAB migration procedures</w:t>
      </w:r>
      <w:bookmarkEnd w:id="2323"/>
    </w:p>
    <w:p w14:paraId="405E3DC9" w14:textId="64827C4D" w:rsidR="006A1DEB" w:rsidRDefault="006A1DEB" w:rsidP="006A1DEB">
      <w:pPr>
        <w:pStyle w:val="Heading3"/>
      </w:pPr>
      <w:bookmarkStart w:id="2324" w:name="_Toc155906964"/>
      <w:r>
        <w:t>8.23.1</w:t>
      </w:r>
      <w:r w:rsidR="00B0289C">
        <w:tab/>
      </w:r>
      <w:r>
        <w:t>Migration of mobile IAB-MT via Xn handover</w:t>
      </w:r>
      <w:bookmarkEnd w:id="2324"/>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7A13ECED" w14:textId="6147CC6C" w:rsidR="006A1DEB" w:rsidRDefault="006A1DEB" w:rsidP="006A1DEB">
      <w:r>
        <w:t xml:space="preserve">Figure 8.23.1-1 shows an example of mobile IAB-MT migration via Xn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w:t>
      </w:r>
      <w:r w:rsidRPr="002E1D0C">
        <w:t xml:space="preserve"> </w:t>
      </w:r>
      <w:r>
        <w:t xml:space="preserve">to the target RRC-terminating IAB-donor-CU via a target path of a different IAB topology after the </w:t>
      </w:r>
      <w:r>
        <w:rPr>
          <w:rFonts w:hint="eastAsia"/>
          <w:lang w:val="en-US" w:eastAsia="zh-CN"/>
        </w:rPr>
        <w:t>migration</w:t>
      </w:r>
      <w:r>
        <w:t xml:space="preserve">. </w:t>
      </w:r>
    </w:p>
    <w:p w14:paraId="69754A0A" w14:textId="1A7A3C01" w:rsidR="006A1DEB" w:rsidRDefault="006A1DEB" w:rsidP="006A1DEB">
      <w:pPr>
        <w:keepNext/>
      </w:pPr>
    </w:p>
    <w:p w14:paraId="53A64AE8" w14:textId="77777777" w:rsidR="006A1DEB" w:rsidRDefault="006A1DEB" w:rsidP="00870AA0">
      <w:pPr>
        <w:pStyle w:val="TH"/>
      </w:pPr>
      <w:r>
        <w:rPr>
          <w:rFonts w:eastAsia="Malgun Gothic"/>
        </w:rPr>
        <w:object w:dxaOrig="16620" w:dyaOrig="4800" w14:anchorId="4E139AC7">
          <v:shape id="_x0000_i1111" type="#_x0000_t75" style="width:478.9pt;height:136.45pt" o:ole="">
            <v:imagedata r:id="rId181" o:title=""/>
          </v:shape>
          <o:OLEObject Type="Embed" ProgID="Mscgen.Chart" ShapeID="_x0000_i1111" DrawAspect="Content" ObjectID="_1766598726" r:id="rId182"/>
        </w:object>
      </w:r>
    </w:p>
    <w:p w14:paraId="2D9487FD" w14:textId="5E5CB400" w:rsidR="006A1DEB" w:rsidRDefault="006A1DEB" w:rsidP="006A1DEB">
      <w:pPr>
        <w:pStyle w:val="TF"/>
        <w:rPr>
          <w:b w:val="0"/>
          <w:bCs/>
          <w:i/>
          <w:iCs/>
        </w:rPr>
      </w:pPr>
      <w:r>
        <w:rPr>
          <w:bCs/>
        </w:rPr>
        <w:t>Figure 8.23.1-1: Procedure for Xn-based migration of mobile IAB-MT</w:t>
      </w:r>
    </w:p>
    <w:p w14:paraId="3631C95B" w14:textId="77777777" w:rsidR="006A1DEB" w:rsidRDefault="006A1DEB" w:rsidP="00870AA0">
      <w:pPr>
        <w:pStyle w:val="B10"/>
      </w:pPr>
      <w:r>
        <w:t xml:space="preserve">1. 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2F0676BC" w14:textId="77777777" w:rsidR="006A1DEB" w:rsidRDefault="006A1DEB" w:rsidP="00870AA0">
      <w:pPr>
        <w:pStyle w:val="B10"/>
      </w:pPr>
      <w:r>
        <w:t xml:space="preserve">2. Same as step 15 of the topology adaptation procedure in </w:t>
      </w:r>
      <w:r>
        <w:rPr>
          <w:lang w:eastAsia="ja-JP"/>
        </w:rPr>
        <w:t>clause</w:t>
      </w:r>
      <w:r>
        <w:t>8.17.3.1, where the F1-C connection between the co-located mobile IAB-DU and its F1-terminating IAB-donor-CU is switched to the target path using the new TNL address information of the IAB-MT. In this step, the mobile IAB-node corresponds to the migrating IAB-node, and the F1-terminating IAB-donor-CU corresponds to the source IAB-donor-CU.</w:t>
      </w:r>
    </w:p>
    <w:p w14:paraId="2605D97F" w14:textId="77777777" w:rsidR="006A1DEB" w:rsidRDefault="006A1DEB" w:rsidP="00870AA0">
      <w:pPr>
        <w:pStyle w:val="B10"/>
      </w:pPr>
      <w:r>
        <w:t>3. The mobile IAB-DU passes to the F1-terminating IAB-donor-CU via F1AP the gNB ID of the target RRC-terminating IAB-donor-CU and the mobile IAB-node’s BAP address allocated by the</w:t>
      </w:r>
      <w:r w:rsidRPr="003E6A39">
        <w:t xml:space="preserve"> </w:t>
      </w:r>
      <w:r>
        <w:t xml:space="preserve">target RRC-terminating IAB-donor-CU. </w:t>
      </w:r>
      <w:r w:rsidRPr="00C82C70">
        <w:t>In case the migration of the mobile IAB-MT occurs during 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4975B6C0" w14:textId="77777777" w:rsidR="006A1DEB" w:rsidRDefault="006A1DEB" w:rsidP="00870AA0">
      <w:pPr>
        <w:pStyle w:val="B10"/>
        <w:rPr>
          <w:rFonts w:eastAsia="Malgun Gothic"/>
          <w:kern w:val="28"/>
        </w:rPr>
      </w:pPr>
      <w:r>
        <w:t xml:space="preserve">4.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3F0C6E1" w14:textId="7CE771E8" w:rsidR="006A1DEB" w:rsidRDefault="006A1DEB" w:rsidP="006A1DEB">
      <w:pPr>
        <w:pStyle w:val="Heading3"/>
      </w:pPr>
      <w:bookmarkStart w:id="2325" w:name="_Toc155906965"/>
      <w:r>
        <w:t>8.23.2</w:t>
      </w:r>
      <w:r w:rsidR="00B0289C">
        <w:tab/>
      </w:r>
      <w:r>
        <w:t>Migration of mobile IAB-MT via NG handover</w:t>
      </w:r>
      <w:bookmarkEnd w:id="2325"/>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A962DE0" w14:textId="2B67AB05" w:rsidR="006A1DEB" w:rsidRDefault="006A1DEB" w:rsidP="006A1DEB">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 xml:space="preserve">. </w:t>
      </w:r>
    </w:p>
    <w:p w14:paraId="29044F1A" w14:textId="77777777" w:rsidR="00870AA0" w:rsidRDefault="006A1DEB" w:rsidP="00870AA0">
      <w:pPr>
        <w:pStyle w:val="TH"/>
        <w:rPr>
          <w:rFonts w:eastAsia="Malgun Gothic"/>
        </w:rPr>
      </w:pPr>
      <w:r>
        <w:rPr>
          <w:rFonts w:eastAsia="Malgun Gothic"/>
        </w:rPr>
        <w:object w:dxaOrig="16620" w:dyaOrig="2790" w14:anchorId="61259690">
          <v:shape id="_x0000_i1112" type="#_x0000_t75" style="width:478.9pt;height:79.55pt" o:ole="">
            <v:imagedata r:id="rId183" o:title=""/>
          </v:shape>
          <o:OLEObject Type="Embed" ProgID="Mscgen.Chart" ShapeID="_x0000_i1112" DrawAspect="Content" ObjectID="_1766598727" r:id="rId184"/>
        </w:object>
      </w:r>
    </w:p>
    <w:p w14:paraId="2E6AC0B2" w14:textId="4318A71F" w:rsidR="006A1DEB" w:rsidRDefault="006A1DEB" w:rsidP="00870AA0">
      <w:pPr>
        <w:pStyle w:val="TF"/>
        <w:rPr>
          <w:i/>
          <w:iCs/>
        </w:rPr>
      </w:pPr>
      <w:r w:rsidRPr="007F2CD6">
        <w:t>Figure 8.</w:t>
      </w:r>
      <w:r>
        <w:t>23</w:t>
      </w:r>
      <w:r w:rsidRPr="007F2CD6">
        <w:t>.</w:t>
      </w:r>
      <w:r>
        <w:t>2</w:t>
      </w:r>
      <w:r w:rsidRPr="007F2CD6">
        <w:t xml:space="preserve">-1: Procedure for </w:t>
      </w:r>
      <w:r>
        <w:t>NG</w:t>
      </w:r>
      <w:r w:rsidRPr="007F2CD6">
        <w:t>-based migration of mobile IAB-MT</w:t>
      </w:r>
    </w:p>
    <w:p w14:paraId="506F29BB" w14:textId="23D034F8" w:rsidR="006A1DEB" w:rsidRDefault="006A1DEB" w:rsidP="00870AA0">
      <w:pPr>
        <w:pStyle w:val="B10"/>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 xml:space="preserve">4.9.1.3.2 and 4.9.1.3.3 in TS 23.502 [32] is used instead of Xn-based handover procedure. </w:t>
      </w:r>
    </w:p>
    <w:p w14:paraId="53A0C632" w14:textId="058CC65E" w:rsidR="006A1DEB" w:rsidRDefault="006A1DEB" w:rsidP="00870AA0">
      <w:pPr>
        <w:pStyle w:val="B10"/>
      </w:pPr>
      <w:r>
        <w:t xml:space="preserve">2. Same as step 2 to step 4 in </w:t>
      </w:r>
      <w:r>
        <w:rPr>
          <w:lang w:eastAsia="ja-JP"/>
        </w:rPr>
        <w:t>clause</w:t>
      </w:r>
      <w:r>
        <w:t xml:space="preserve"> 8.23.1</w:t>
      </w:r>
      <w:r>
        <w:rPr>
          <w:lang w:eastAsia="zh-CN"/>
        </w:rPr>
        <w:t>.</w:t>
      </w:r>
    </w:p>
    <w:p w14:paraId="59E04F25" w14:textId="6558651B" w:rsidR="006A1DEB" w:rsidRPr="00DD30BF"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Pr="0038758C">
        <w:rPr>
          <w:lang w:eastAsia="zh-CN"/>
        </w:rPr>
        <w:t xml:space="preserve">How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between the F1-terminating IAB-donor-CU and the target RRC-terminating IAB-donor-CU without Xn interface</w:t>
      </w:r>
      <w:r w:rsidRPr="0038758C">
        <w:rPr>
          <w:lang w:eastAsia="zh-CN"/>
        </w:rPr>
        <w:t xml:space="preserve"> is up to implementation.</w:t>
      </w:r>
      <w:r>
        <w:rPr>
          <w:lang w:eastAsia="zh-CN"/>
        </w:rPr>
        <w:t xml:space="preserve"> </w:t>
      </w:r>
    </w:p>
    <w:p w14:paraId="0D491643" w14:textId="5609CC9D" w:rsidR="006A1DEB" w:rsidRPr="006A1DEB" w:rsidRDefault="006A1DEB" w:rsidP="006A1DEB">
      <w:pPr>
        <w:pStyle w:val="Heading3"/>
      </w:pPr>
      <w:bookmarkStart w:id="2326" w:name="_Toc155906966"/>
      <w:r w:rsidRPr="006A1DEB">
        <w:t>8.23.3</w:t>
      </w:r>
      <w:r w:rsidR="00B0289C">
        <w:tab/>
      </w:r>
      <w:r w:rsidRPr="006A1DEB">
        <w:t>Mobile IAB-DU migration procedure</w:t>
      </w:r>
      <w:bookmarkEnd w:id="2326"/>
    </w:p>
    <w:p w14:paraId="47E7B752" w14:textId="77777777" w:rsidR="006A1DEB" w:rsidRDefault="006A1DEB" w:rsidP="006A1DEB">
      <w:r>
        <w:t xml:space="preserve">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 </w:t>
      </w:r>
    </w:p>
    <w:p w14:paraId="1F709A5C" w14:textId="77777777" w:rsidR="006A1DEB" w:rsidRPr="007736FF"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 xml:space="preserve">F1 between the </w:t>
      </w:r>
      <w:r w:rsidRPr="00554B5C">
        <w:t>source logical m</w:t>
      </w:r>
      <w:r>
        <w:t xml:space="preserve">obile </w:t>
      </w:r>
      <w:r w:rsidRPr="00554B5C">
        <w:t xml:space="preserve">IAB-DU’s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r>
        <w:t xml:space="preserve"> </w:t>
      </w:r>
    </w:p>
    <w:p w14:paraId="3DDE7F88" w14:textId="73C9CB82" w:rsidR="006A1DEB" w:rsidRDefault="006A1DEB" w:rsidP="006A1DEB">
      <w:pPr>
        <w:pStyle w:val="B10"/>
        <w:ind w:left="0" w:firstLine="0"/>
        <w:rPr>
          <w:rFonts w:eastAsia="Malgun Gothic"/>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 xml:space="preserve">. </w:t>
      </w:r>
    </w:p>
    <w:p w14:paraId="1BCF6285" w14:textId="77777777" w:rsidR="006A1DEB" w:rsidRDefault="006A1DEB" w:rsidP="006A1DEB">
      <w:pPr>
        <w:pStyle w:val="B10"/>
        <w:ind w:left="0" w:firstLine="0"/>
        <w:rPr>
          <w:rFonts w:eastAsia="Malgun Gothic"/>
        </w:rPr>
      </w:pPr>
      <w:r>
        <w:rPr>
          <w:rFonts w:eastAsia="Malgun Gothic"/>
        </w:rPr>
        <w:object w:dxaOrig="13485" w:dyaOrig="3990" w14:anchorId="7A0DFD15">
          <v:shape id="_x0000_i1113" type="#_x0000_t75" style="width:479.7pt;height:142.35pt" o:ole="">
            <v:imagedata r:id="rId185" o:title=""/>
          </v:shape>
          <o:OLEObject Type="Embed" ProgID="Mscgen.Chart" ShapeID="_x0000_i1113" DrawAspect="Content" ObjectID="_1766598728" r:id="rId186"/>
        </w:object>
      </w:r>
    </w:p>
    <w:p w14:paraId="7E03412F" w14:textId="1F91206E" w:rsidR="006A1DEB" w:rsidRPr="00A82CB5" w:rsidRDefault="006A1DEB" w:rsidP="006A1DEB">
      <w:pPr>
        <w:pStyle w:val="TF"/>
        <w:rPr>
          <w:lang w:val="fr-FR"/>
        </w:rPr>
      </w:pPr>
      <w:r w:rsidRPr="00A82CB5">
        <w:rPr>
          <w:lang w:val="fr-FR"/>
        </w:rPr>
        <w:t>Figure 8.23.3-1: Mobile IAB-DU inter-CU migration procedure</w:t>
      </w:r>
    </w:p>
    <w:p w14:paraId="5DE8A31B" w14:textId="4EDB5BC1" w:rsidR="006A1DEB" w:rsidRDefault="00074B1C" w:rsidP="00074B1C">
      <w:pPr>
        <w:pStyle w:val="B10"/>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037EEAA0" w:rsidR="006A1DEB" w:rsidRDefault="006A1DEB" w:rsidP="00074B1C">
      <w:pPr>
        <w:pStyle w:val="NO"/>
        <w:rPr>
          <w:lang w:eastAsia="ja-JP"/>
        </w:rPr>
      </w:pPr>
      <w:r>
        <w:rPr>
          <w:lang w:eastAsia="zh-CN"/>
        </w:rPr>
        <w:t>NOTE:</w:t>
      </w:r>
      <w:r w:rsidR="00074B1C">
        <w:rPr>
          <w:lang w:eastAsia="zh-CN"/>
        </w:rPr>
        <w:tab/>
      </w:r>
      <w:r>
        <w:rPr>
          <w:lang w:eastAsia="zh-CN"/>
        </w:rPr>
        <w:t>The mobile IAB-DU migration can also be triggered by the OAM. In this case, the OAM provides the mobile IAB-node with all information to initiate the F1 Setup procedure towards the target F1-terminating IAB-donor-CU, and step 1 is omitted.</w:t>
      </w:r>
    </w:p>
    <w:p w14:paraId="0CC14CE9" w14:textId="5DE36A3D" w:rsidR="006A1DEB" w:rsidRDefault="00074B1C" w:rsidP="00074B1C">
      <w:pPr>
        <w:pStyle w:val="B10"/>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w:t>
      </w:r>
      <w:r w:rsidR="006A1DEB">
        <w:rPr>
          <w:lang w:eastAsia="zh-CN"/>
        </w:rPr>
        <w:lastRenderedPageBreak/>
        <w:t xml:space="preserve">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r w:rsidR="006A1DEB">
        <w:rPr>
          <w:lang w:eastAsia="zh-CN"/>
        </w:rPr>
        <w:t xml:space="preserve"> </w:t>
      </w:r>
    </w:p>
    <w:p w14:paraId="6EB032C6" w14:textId="7946D433" w:rsidR="006A1DEB" w:rsidRDefault="00074B1C" w:rsidP="00074B1C">
      <w:pPr>
        <w:pStyle w:val="B10"/>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0"/>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F1F23C" w:rsidR="006A1DEB" w:rsidRDefault="00074B1C" w:rsidP="00074B1C">
      <w:pPr>
        <w:pStyle w:val="B10"/>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the source F1-terminating IAB-donor-CU requests 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586354C3" w14:textId="70AC31A8" w:rsidR="006A1DEB" w:rsidRPr="00354B46"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r w:rsidRPr="00DD30BF">
        <w:rPr>
          <w:lang w:eastAsia="zh-CN"/>
        </w:rPr>
        <w:t xml:space="preserve"> </w:t>
      </w:r>
    </w:p>
    <w:p w14:paraId="75B7A656" w14:textId="53C5A7B9" w:rsidR="006A1DEB" w:rsidRPr="0061195F" w:rsidRDefault="00870AA0" w:rsidP="00870AA0">
      <w:pPr>
        <w:pStyle w:val="B10"/>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327" w:name="_Toc155906967"/>
      <w:r w:rsidRPr="00325AFC">
        <w:t>8.</w:t>
      </w:r>
      <w:r>
        <w:t>23</w:t>
      </w:r>
      <w:r w:rsidRPr="00325AFC">
        <w:t>.</w:t>
      </w:r>
      <w:r>
        <w:t>4</w:t>
      </w:r>
      <w:r w:rsidR="00B0289C">
        <w:tab/>
      </w:r>
      <w:r w:rsidRPr="00325AFC">
        <w:t>Mobile IAB-</w:t>
      </w:r>
      <w:r>
        <w:t>node RLF recovery</w:t>
      </w:r>
      <w:bookmarkEnd w:id="2327"/>
    </w:p>
    <w:p w14:paraId="677BC75F" w14:textId="2686C4B7" w:rsidR="006A1DEB" w:rsidRDefault="006A1DEB" w:rsidP="006A1DEB">
      <w:r>
        <w:t xml:space="preserve">When the </w:t>
      </w:r>
      <w:r>
        <w:rPr>
          <w:rFonts w:eastAsia="MS Mincho"/>
          <w:lang w:eastAsia="ja-JP"/>
        </w:rPr>
        <w:t xml:space="preserve">mobile </w:t>
      </w:r>
      <w:r w:rsidRPr="009301EB">
        <w:rPr>
          <w:rFonts w:eastAsia="MS Mincho"/>
          <w:lang w:eastAsia="ja-JP"/>
        </w:rPr>
        <w:t xml:space="preserve">IAB-MT </w:t>
      </w:r>
      <w:r>
        <w:rPr>
          <w:rFonts w:eastAsia="MS Mincho"/>
          <w:lang w:eastAsia="ja-JP"/>
        </w:rPr>
        <w:t>detects</w:t>
      </w:r>
      <w:r w:rsidRPr="009301EB">
        <w:rPr>
          <w:rFonts w:eastAsia="MS Mincho"/>
          <w:lang w:eastAsia="ja-JP"/>
        </w:rPr>
        <w:t xml:space="preserve"> backhaul RLF</w:t>
      </w:r>
      <w:r>
        <w:rPr>
          <w:rFonts w:eastAsia="MS Mincho"/>
          <w:lang w:eastAsia="ja-JP"/>
        </w:rPr>
        <w:t>, the mobile IAB-MT can perform</w:t>
      </w:r>
      <w:r w:rsidRPr="009301EB">
        <w:rPr>
          <w:rFonts w:eastAsia="MS Mincho"/>
          <w:lang w:eastAsia="ja-JP"/>
        </w:rPr>
        <w:t xml:space="preserve"> inter-CU backhaul RLF recovery procedure to another parent node underneath </w:t>
      </w:r>
      <w:r>
        <w:rPr>
          <w:rFonts w:eastAsia="MS Mincho"/>
          <w:lang w:eastAsia="ja-JP"/>
        </w:rPr>
        <w:t xml:space="preserve">a </w:t>
      </w:r>
      <w:r w:rsidRPr="009301EB">
        <w:rPr>
          <w:rFonts w:eastAsia="MS Mincho"/>
          <w:lang w:eastAsia="ja-JP"/>
        </w:rPr>
        <w:t>different IAB-donor-CU</w:t>
      </w:r>
      <w:r>
        <w:rPr>
          <w:rFonts w:eastAsia="MS Mincho"/>
          <w:lang w:eastAsia="ja-JP"/>
        </w:rPr>
        <w:t xml:space="preserve">. The procedure is the same as steps 1-18 of </w:t>
      </w:r>
      <w:r w:rsidRPr="006727FF">
        <w:t>IAB inter-CU backhaul RLF recovery procedure</w:t>
      </w:r>
      <w:r>
        <w:t xml:space="preserve"> described in </w:t>
      </w:r>
      <w:r>
        <w:rPr>
          <w:lang w:eastAsia="ja-JP"/>
        </w:rPr>
        <w:t>clause</w:t>
      </w:r>
      <w:r>
        <w:t xml:space="preserve"> 8.17.4 where the mobile IAB-node corresponds to the Recovery IAB-node.</w:t>
      </w:r>
    </w:p>
    <w:p w14:paraId="572389A8" w14:textId="1B9F1B2F" w:rsidR="007167CC" w:rsidRDefault="007167CC" w:rsidP="007167CC">
      <w:pPr>
        <w:pStyle w:val="Heading2"/>
      </w:pPr>
      <w:bookmarkStart w:id="2328" w:name="_Toc155906968"/>
      <w:r>
        <w:t>8.24</w:t>
      </w:r>
      <w:r>
        <w:tab/>
        <w:t>Timing resiliency service</w:t>
      </w:r>
      <w:bookmarkEnd w:id="2328"/>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329" w:name="_Toc155906969"/>
      <w:r>
        <w:t>8.24.1</w:t>
      </w:r>
      <w:r>
        <w:tab/>
        <w:t>RAN TSS reporting towards the CN</w:t>
      </w:r>
      <w:bookmarkEnd w:id="2329"/>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06F00289" w14:textId="77777777" w:rsidR="007167CC" w:rsidRDefault="007167CC" w:rsidP="007167CC">
      <w:pPr>
        <w:pStyle w:val="TH"/>
        <w:rPr>
          <w:lang w:val="en-US"/>
        </w:rPr>
      </w:pPr>
      <w:r>
        <w:object w:dxaOrig="9645" w:dyaOrig="4830" w14:anchorId="0ABADC6F">
          <v:shape id="_x0000_i1114" type="#_x0000_t75" style="width:483.05pt;height:241.1pt" o:ole="">
            <v:imagedata r:id="rId187" o:title=""/>
          </v:shape>
          <o:OLEObject Type="Embed" ProgID="Visio.Drawing.15" ShapeID="_x0000_i1114" DrawAspect="Content" ObjectID="_1766598729" r:id="rId188"/>
        </w:object>
      </w:r>
      <w:r>
        <w:t xml:space="preserve"> </w:t>
      </w:r>
    </w:p>
    <w:p w14:paraId="409E085A" w14:textId="58A2861C" w:rsidR="007167CC" w:rsidRDefault="007167CC" w:rsidP="007167CC">
      <w:pPr>
        <w:pStyle w:val="TF"/>
        <w:rPr>
          <w:lang w:eastAsia="zh-CN"/>
        </w:rPr>
      </w:pPr>
      <w:r>
        <w:rPr>
          <w:lang w:eastAsia="zh-CN"/>
        </w:rPr>
        <w:t>Figure 8.24.1-1:</w:t>
      </w:r>
      <w:r>
        <w:rPr>
          <w:lang w:eastAsia="zh-CN"/>
        </w:rPr>
        <w:tab/>
        <w:t xml:space="preserve">RAN TSS reporting towards the CN </w:t>
      </w:r>
    </w:p>
    <w:p w14:paraId="09B34E16" w14:textId="77777777" w:rsidR="007167CC" w:rsidRDefault="007167CC" w:rsidP="007167CC">
      <w:pPr>
        <w:pStyle w:val="B10"/>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77777777" w:rsidR="007167CC" w:rsidRDefault="007167CC" w:rsidP="007167CC">
      <w:pPr>
        <w:pStyle w:val="NO"/>
        <w:rPr>
          <w:lang w:eastAsia="zh-CN"/>
        </w:rPr>
      </w:pPr>
      <w:r>
        <w:rPr>
          <w:lang w:eastAsia="zh-CN"/>
        </w:rPr>
        <w:t xml:space="preserve">NOTE 1: </w:t>
      </w:r>
      <w:r>
        <w:rPr>
          <w:lang w:eastAsia="zh-CN"/>
        </w:rPr>
        <w:tab/>
        <w:t>It is assumed the pre-configured thresholds in the gNB-DU are sufficient to meet UE time sync performance requirement which are configured by the operator.</w:t>
      </w:r>
    </w:p>
    <w:p w14:paraId="00070FB1" w14:textId="77777777" w:rsidR="007167CC" w:rsidRDefault="007167CC" w:rsidP="007167CC">
      <w:pPr>
        <w:pStyle w:val="B10"/>
        <w:rPr>
          <w:lang w:eastAsia="zh-CN"/>
        </w:rPr>
      </w:pPr>
      <w:r>
        <w:rPr>
          <w:lang w:eastAsia="zh-CN"/>
        </w:rPr>
        <w:t>1.</w:t>
      </w:r>
      <w:r>
        <w:rPr>
          <w:lang w:eastAsia="zh-CN"/>
        </w:rPr>
        <w:tab/>
        <w:t xml:space="preserve">The AMF requests RAN TSS reporting by sending the TIMING SYNCHRONISATION STATUS REQUEST message to the gNB-CU. </w:t>
      </w:r>
    </w:p>
    <w:p w14:paraId="29F1B34C" w14:textId="77777777" w:rsidR="007167CC" w:rsidRDefault="007167CC" w:rsidP="007167CC">
      <w:pPr>
        <w:pStyle w:val="B10"/>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768B2A3E" w14:textId="77777777" w:rsidR="007167CC" w:rsidRDefault="007167CC" w:rsidP="007167CC">
      <w:pPr>
        <w:pStyle w:val="B10"/>
        <w:rPr>
          <w:lang w:eastAsia="zh-CN"/>
        </w:rPr>
      </w:pPr>
      <w:r>
        <w:rPr>
          <w:lang w:eastAsia="zh-CN"/>
        </w:rPr>
        <w:t>3.</w:t>
      </w:r>
      <w:r>
        <w:rPr>
          <w:lang w:eastAsia="zh-CN"/>
        </w:rPr>
        <w:tab/>
        <w:t xml:space="preserve">The gNB-DU replies to the gNB-CU by sending the TIMING SYNCHRONISATION STATUS RESPONSE message. </w:t>
      </w:r>
    </w:p>
    <w:p w14:paraId="53E07D97" w14:textId="77777777" w:rsidR="007167CC" w:rsidRDefault="007167CC" w:rsidP="007167CC">
      <w:pPr>
        <w:pStyle w:val="B10"/>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77777777" w:rsidR="007167CC" w:rsidRDefault="007167CC" w:rsidP="007167CC">
      <w:pPr>
        <w:pStyle w:val="B10"/>
        <w:rPr>
          <w:lang w:eastAsia="zh-CN"/>
        </w:rPr>
      </w:pPr>
      <w:r>
        <w:rPr>
          <w:lang w:eastAsia="zh-CN"/>
        </w:rPr>
        <w:t xml:space="preserve">5. </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0"/>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1FE86838" w14:textId="77777777" w:rsidR="007167CC" w:rsidRDefault="007167CC" w:rsidP="007167CC">
      <w:pPr>
        <w:pStyle w:val="B10"/>
        <w:rPr>
          <w:lang w:eastAsia="zh-CN"/>
        </w:rPr>
      </w:pPr>
      <w:r>
        <w:rPr>
          <w:lang w:eastAsia="zh-CN"/>
        </w:rPr>
        <w:t>7.</w:t>
      </w:r>
      <w:r>
        <w:rPr>
          <w:lang w:eastAsia="zh-CN"/>
        </w:rPr>
        <w:tab/>
        <w:t xml:space="preserve">Later, the gNB-DU detects a primary source event: </w:t>
      </w:r>
    </w:p>
    <w:p w14:paraId="31F2E19E" w14:textId="77777777" w:rsidR="007167CC" w:rsidRDefault="007167CC" w:rsidP="007167CC">
      <w:pPr>
        <w:pStyle w:val="B10"/>
        <w:ind w:left="852"/>
        <w:rPr>
          <w:lang w:eastAsia="zh-CN"/>
        </w:rPr>
      </w:pPr>
      <w:r>
        <w:rPr>
          <w:lang w:eastAsia="zh-CN"/>
        </w:rPr>
        <w:t>a)</w:t>
      </w:r>
      <w:r>
        <w:rPr>
          <w:lang w:eastAsia="zh-CN"/>
        </w:rPr>
        <w:tab/>
        <w:t xml:space="preserve">a RAN TSS attribute cannot meet a pre-configured threshold (i.e. status is degraded); </w:t>
      </w:r>
    </w:p>
    <w:p w14:paraId="4DC649DB" w14:textId="77777777" w:rsidR="007167CC" w:rsidRDefault="007167CC" w:rsidP="007167CC">
      <w:pPr>
        <w:pStyle w:val="B10"/>
        <w:ind w:left="852"/>
        <w:rPr>
          <w:lang w:eastAsia="zh-CN"/>
        </w:rPr>
      </w:pPr>
      <w:r>
        <w:rPr>
          <w:lang w:eastAsia="zh-CN"/>
        </w:rPr>
        <w:t>b)</w:t>
      </w:r>
      <w:r>
        <w:rPr>
          <w:lang w:eastAsia="zh-CN"/>
        </w:rPr>
        <w:tab/>
        <w:t>a RAN TSS attribute meets the pre-configured threshold again (i.e. status is no longer degraded);</w:t>
      </w:r>
    </w:p>
    <w:p w14:paraId="4B0C4022" w14:textId="77777777" w:rsidR="007167CC" w:rsidRDefault="007167CC" w:rsidP="007167CC">
      <w:pPr>
        <w:pStyle w:val="B10"/>
        <w:ind w:left="852"/>
        <w:rPr>
          <w:lang w:eastAsia="zh-CN"/>
        </w:rPr>
      </w:pPr>
      <w:r>
        <w:rPr>
          <w:lang w:eastAsia="zh-CN"/>
        </w:rPr>
        <w:t>c)</w:t>
      </w:r>
      <w:r>
        <w:rPr>
          <w:lang w:eastAsia="zh-CN"/>
        </w:rPr>
        <w:tab/>
      </w:r>
      <w:r>
        <w:t>event a) occurred and b) has not yet been reached, the gNB-DU performs periodic reporting or a previously reported RAN TSS attribute value can no longer be met</w:t>
      </w:r>
      <w:r>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0"/>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77777777" w:rsidR="007167CC" w:rsidRDefault="007167CC" w:rsidP="007167CC">
      <w:pPr>
        <w:pStyle w:val="B10"/>
        <w:rPr>
          <w:lang w:eastAsia="zh-CN"/>
        </w:rPr>
      </w:pPr>
      <w:r>
        <w:rPr>
          <w:lang w:eastAsia="zh-CN"/>
        </w:rPr>
        <w:t xml:space="preserve">9. </w:t>
      </w:r>
      <w:r>
        <w:rPr>
          <w:lang w:eastAsia="zh-CN"/>
        </w:rPr>
        <w:tab/>
        <w:t>Same as step 6.</w:t>
      </w:r>
    </w:p>
    <w:p w14:paraId="0C718777" w14:textId="6DFFD7D4" w:rsidR="007167CC" w:rsidRDefault="007167CC" w:rsidP="007167CC">
      <w:pPr>
        <w:pStyle w:val="Heading3"/>
      </w:pPr>
      <w:bookmarkStart w:id="2330" w:name="_Toc155906970"/>
      <w:r>
        <w:t>8.24.2</w:t>
      </w:r>
      <w:r>
        <w:tab/>
        <w:t>RAN TSS reporting towards the UE</w:t>
      </w:r>
      <w:bookmarkEnd w:id="2330"/>
    </w:p>
    <w:p w14:paraId="7A668DC9" w14:textId="0B07E34B" w:rsidR="007167CC" w:rsidRDefault="007167CC" w:rsidP="007167CC">
      <w:pPr>
        <w:jc w:val="center"/>
      </w:pPr>
      <w:r>
        <w:rPr>
          <w:lang w:val="en-US"/>
        </w:rPr>
        <w:t xml:space="preserve">The signaling flow for RAN TSS reporting towards the UE in RRC_CONNECTED state is shown in Figure 8.24.2-1. </w:t>
      </w:r>
      <w:r>
        <w:t xml:space="preserve"> </w:t>
      </w:r>
      <w:r>
        <w:fldChar w:fldCharType="begin"/>
      </w:r>
      <w:r>
        <w:fldChar w:fldCharType="end"/>
      </w:r>
      <w:r>
        <w:fldChar w:fldCharType="begin"/>
      </w:r>
      <w:r>
        <w:fldChar w:fldCharType="end"/>
      </w:r>
    </w:p>
    <w:p w14:paraId="27D37532" w14:textId="77777777" w:rsidR="007167CC" w:rsidRDefault="007167CC" w:rsidP="007167CC">
      <w:pPr>
        <w:pStyle w:val="TH"/>
      </w:pPr>
      <w:r>
        <w:object w:dxaOrig="10230" w:dyaOrig="3825" w14:anchorId="3DA752E2">
          <v:shape id="_x0000_i1115" type="#_x0000_t75" style="width:511.55pt;height:190.9pt" o:ole="">
            <v:imagedata r:id="rId189" o:title=""/>
          </v:shape>
          <o:OLEObject Type="Embed" ProgID="Visio.Drawing.15" ShapeID="_x0000_i1115" DrawAspect="Content" ObjectID="_1766598730" r:id="rId190"/>
        </w:object>
      </w:r>
    </w:p>
    <w:p w14:paraId="4B5A42A4" w14:textId="48A770B7" w:rsidR="007167CC" w:rsidRDefault="007167CC" w:rsidP="007167CC">
      <w:pPr>
        <w:pStyle w:val="TF"/>
        <w:rPr>
          <w:lang w:eastAsia="zh-CN"/>
        </w:rPr>
      </w:pPr>
      <w:r>
        <w:rPr>
          <w:lang w:eastAsia="zh-CN"/>
        </w:rPr>
        <w:t>Figure 8.24.2-1:</w:t>
      </w:r>
      <w:r>
        <w:rPr>
          <w:lang w:eastAsia="zh-CN"/>
        </w:rPr>
        <w:tab/>
        <w:t>RAN TSS reporting towards the UE in RRC_CONNECTED state</w:t>
      </w:r>
    </w:p>
    <w:p w14:paraId="60BB79B3" w14:textId="77777777" w:rsidR="007167CC" w:rsidRDefault="007167CC" w:rsidP="007167CC">
      <w:pPr>
        <w:pStyle w:val="B10"/>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0"/>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0"/>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0"/>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01FF0C3D" w14:textId="77777777" w:rsidR="007167CC" w:rsidRDefault="007167CC" w:rsidP="007167CC">
      <w:pPr>
        <w:pStyle w:val="B10"/>
        <w:rPr>
          <w:lang w:eastAsia="zh-CN"/>
        </w:rPr>
      </w:pPr>
      <w:r>
        <w:rPr>
          <w:lang w:eastAsia="zh-CN"/>
        </w:rPr>
        <w:t>4.</w:t>
      </w:r>
      <w:r>
        <w:rPr>
          <w:lang w:eastAsia="zh-CN"/>
        </w:rPr>
        <w:tab/>
        <w:t xml:space="preserve">Later, the gNB-DU detects a primary source event: </w:t>
      </w:r>
    </w:p>
    <w:p w14:paraId="30853789" w14:textId="77777777" w:rsidR="007167CC" w:rsidRDefault="007167CC" w:rsidP="007167CC">
      <w:pPr>
        <w:pStyle w:val="B10"/>
        <w:ind w:left="852"/>
        <w:rPr>
          <w:lang w:eastAsia="zh-CN"/>
        </w:rPr>
      </w:pPr>
      <w:r>
        <w:rPr>
          <w:lang w:eastAsia="zh-CN"/>
        </w:rPr>
        <w:t>a)</w:t>
      </w:r>
      <w:r>
        <w:rPr>
          <w:lang w:eastAsia="zh-CN"/>
        </w:rPr>
        <w:tab/>
        <w:t xml:space="preserve">a RAN TSS attribute cannot meet a pre-configured threshold (i.e. status is degraded); </w:t>
      </w:r>
    </w:p>
    <w:p w14:paraId="01B03F2B" w14:textId="77777777" w:rsidR="007167CC" w:rsidRDefault="007167CC" w:rsidP="007167CC">
      <w:pPr>
        <w:pStyle w:val="B10"/>
        <w:ind w:left="852"/>
        <w:rPr>
          <w:lang w:eastAsia="zh-CN"/>
        </w:rPr>
      </w:pPr>
      <w:r>
        <w:rPr>
          <w:lang w:eastAsia="zh-CN"/>
        </w:rPr>
        <w:t>b)</w:t>
      </w:r>
      <w:r>
        <w:rPr>
          <w:lang w:eastAsia="zh-CN"/>
        </w:rPr>
        <w:tab/>
        <w:t>a RAN TSS attribute meets the pre-configured threshold again (i.e. status is no longer degraded);</w:t>
      </w:r>
    </w:p>
    <w:p w14:paraId="6174082C" w14:textId="77777777" w:rsidR="007167CC" w:rsidRDefault="007167CC" w:rsidP="007167CC">
      <w:pPr>
        <w:pStyle w:val="B10"/>
        <w:ind w:left="852"/>
        <w:rPr>
          <w:lang w:eastAsia="zh-CN"/>
        </w:rPr>
      </w:pPr>
      <w:r>
        <w:rPr>
          <w:lang w:eastAsia="zh-CN"/>
        </w:rPr>
        <w:t>c)</w:t>
      </w:r>
      <w:r>
        <w:rPr>
          <w:lang w:eastAsia="zh-CN"/>
        </w:rPr>
        <w:tab/>
      </w:r>
      <w:r>
        <w:t>event a) occurred and b) has not yet been reached, the gNB-DU performs periodic reporting or a previously reported RAN TSS attribute value can no longer be met</w:t>
      </w:r>
      <w:r>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79D6DE65" w14:textId="77777777" w:rsidR="007167CC" w:rsidRDefault="007167CC" w:rsidP="007167CC">
      <w:pPr>
        <w:pStyle w:val="B10"/>
        <w:rPr>
          <w:lang w:eastAsia="zh-CN"/>
        </w:rPr>
      </w:pPr>
      <w:r>
        <w:rPr>
          <w:lang w:eastAsia="zh-CN"/>
        </w:rPr>
        <w:t>5.</w:t>
      </w:r>
      <w:r>
        <w:rPr>
          <w:lang w:eastAsia="zh-CN"/>
        </w:rPr>
        <w:tab/>
        <w:t xml:space="preserve">Upon detecting the primary source event, the gNB-DU provides an updated RAN TSS report to the gNB-CU by sending a TIMING SYNCHRONISATION STATUS REPORT message. </w:t>
      </w:r>
    </w:p>
    <w:p w14:paraId="267DEB92" w14:textId="431EB497" w:rsidR="007167CC" w:rsidRPr="00320F92" w:rsidRDefault="007167CC" w:rsidP="007167CC">
      <w:pPr>
        <w:pStyle w:val="B10"/>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331" w:name="_CR9"/>
      <w:bookmarkStart w:id="2332" w:name="_Toc98351813"/>
      <w:bookmarkStart w:id="2333" w:name="_Toc98748111"/>
      <w:bookmarkStart w:id="2334" w:name="_Toc105704505"/>
      <w:bookmarkStart w:id="2335" w:name="_Toc106108623"/>
      <w:bookmarkStart w:id="2336" w:name="_Toc107829595"/>
      <w:bookmarkStart w:id="2337" w:name="_Toc112703354"/>
      <w:bookmarkStart w:id="2338" w:name="_Toc155906971"/>
      <w:bookmarkEnd w:id="2331"/>
      <w:r w:rsidRPr="00B8401F">
        <w:lastRenderedPageBreak/>
        <w:t>9</w:t>
      </w:r>
      <w:r w:rsidRPr="00B8401F">
        <w:tab/>
        <w:t>Synchronization</w:t>
      </w:r>
      <w:bookmarkEnd w:id="1779"/>
      <w:bookmarkEnd w:id="1780"/>
      <w:bookmarkEnd w:id="1781"/>
      <w:bookmarkEnd w:id="2027"/>
      <w:bookmarkEnd w:id="2028"/>
      <w:bookmarkEnd w:id="2029"/>
      <w:bookmarkEnd w:id="2030"/>
      <w:bookmarkEnd w:id="2031"/>
      <w:bookmarkEnd w:id="2032"/>
      <w:bookmarkEnd w:id="2033"/>
      <w:bookmarkEnd w:id="2332"/>
      <w:bookmarkEnd w:id="2333"/>
      <w:bookmarkEnd w:id="2334"/>
      <w:bookmarkEnd w:id="2335"/>
      <w:bookmarkEnd w:id="2336"/>
      <w:bookmarkEnd w:id="2337"/>
      <w:bookmarkEnd w:id="2338"/>
    </w:p>
    <w:p w14:paraId="0A83E12B" w14:textId="77777777" w:rsidR="00373621" w:rsidRPr="00B8401F" w:rsidRDefault="00373621" w:rsidP="00371D61">
      <w:pPr>
        <w:pStyle w:val="Heading2"/>
      </w:pPr>
      <w:bookmarkStart w:id="2339" w:name="_CR9_1"/>
      <w:bookmarkStart w:id="2340" w:name="_Toc13919165"/>
      <w:bookmarkStart w:id="2341" w:name="_Toc29391532"/>
      <w:bookmarkStart w:id="2342" w:name="_Toc36560563"/>
      <w:bookmarkStart w:id="2343" w:name="_Toc45104826"/>
      <w:bookmarkStart w:id="2344" w:name="_Toc45883309"/>
      <w:bookmarkStart w:id="2345" w:name="_Toc51763595"/>
      <w:bookmarkStart w:id="2346" w:name="_Toc52266410"/>
      <w:bookmarkStart w:id="2347" w:name="_Toc64445188"/>
      <w:bookmarkStart w:id="2348" w:name="_Toc73980547"/>
      <w:bookmarkStart w:id="2349" w:name="_Toc88651243"/>
      <w:bookmarkStart w:id="2350" w:name="_Toc98351814"/>
      <w:bookmarkStart w:id="2351" w:name="_Toc98748112"/>
      <w:bookmarkStart w:id="2352" w:name="_Toc105704506"/>
      <w:bookmarkStart w:id="2353" w:name="_Toc106108624"/>
      <w:bookmarkStart w:id="2354" w:name="_Toc107829596"/>
      <w:bookmarkStart w:id="2355" w:name="_Toc112703355"/>
      <w:bookmarkStart w:id="2356" w:name="_Toc155906972"/>
      <w:bookmarkEnd w:id="2339"/>
      <w:r w:rsidRPr="00B8401F">
        <w:t>9.1</w:t>
      </w:r>
      <w:r w:rsidRPr="00B8401F">
        <w:tab/>
      </w:r>
      <w:r w:rsidRPr="00B8401F">
        <w:rPr>
          <w:lang w:eastAsia="ja-JP"/>
        </w:rPr>
        <w:t>gNB</w:t>
      </w:r>
      <w:r w:rsidRPr="00B8401F">
        <w:t xml:space="preserve"> Synchronization</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6" type="#_x0000_t75" style="width:162.4pt;height:16.75pt" o:ole="">
            <v:imagedata r:id="rId191" o:title=""/>
          </v:shape>
          <o:OLEObject Type="Embed" ProgID="Equation.3" ShapeID="_x0000_i1116" DrawAspect="Content" ObjectID="_1766598731" r:id="rId192"/>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357" w:name="_CR10"/>
      <w:bookmarkStart w:id="2358" w:name="_Toc13919166"/>
      <w:bookmarkStart w:id="2359" w:name="_Toc29391533"/>
      <w:bookmarkStart w:id="2360" w:name="_Toc36560564"/>
      <w:bookmarkStart w:id="2361" w:name="_Toc45104827"/>
      <w:bookmarkStart w:id="2362" w:name="_Toc45883310"/>
      <w:bookmarkStart w:id="2363" w:name="_Toc51763596"/>
      <w:bookmarkStart w:id="2364" w:name="_Toc52266411"/>
      <w:bookmarkStart w:id="2365" w:name="_Toc64445189"/>
      <w:bookmarkStart w:id="2366" w:name="_Toc73980548"/>
      <w:bookmarkStart w:id="2367" w:name="_Toc88651244"/>
      <w:bookmarkStart w:id="2368" w:name="_Toc98351815"/>
      <w:bookmarkStart w:id="2369" w:name="_Toc98748113"/>
      <w:bookmarkStart w:id="2370" w:name="_Toc105704507"/>
      <w:bookmarkStart w:id="2371" w:name="_Toc106108625"/>
      <w:bookmarkStart w:id="2372" w:name="_Toc107829597"/>
      <w:bookmarkStart w:id="2373" w:name="_Toc112703356"/>
      <w:bookmarkStart w:id="2374" w:name="_Toc155906973"/>
      <w:bookmarkEnd w:id="2357"/>
      <w:r w:rsidRPr="00B8401F">
        <w:lastRenderedPageBreak/>
        <w:t>10</w:t>
      </w:r>
      <w:r w:rsidRPr="00B8401F">
        <w:tab/>
      </w:r>
      <w:r w:rsidRPr="00B8401F">
        <w:rPr>
          <w:lang w:eastAsia="ja-JP"/>
        </w:rPr>
        <w:t>NG-RAN</w:t>
      </w:r>
      <w:r w:rsidRPr="00B8401F">
        <w:t xml:space="preserve"> interfaces</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14:paraId="26B113A1" w14:textId="77777777" w:rsidR="00373621" w:rsidRPr="00B8401F" w:rsidRDefault="00373621" w:rsidP="00371D61">
      <w:pPr>
        <w:pStyle w:val="Heading2"/>
        <w:rPr>
          <w:lang w:eastAsia="ja-JP"/>
        </w:rPr>
      </w:pPr>
      <w:bookmarkStart w:id="2375" w:name="_CR10_1"/>
      <w:bookmarkStart w:id="2376" w:name="_Toc13919167"/>
      <w:bookmarkStart w:id="2377" w:name="_Toc29391534"/>
      <w:bookmarkStart w:id="2378" w:name="_Toc36560565"/>
      <w:bookmarkStart w:id="2379" w:name="_Toc45104828"/>
      <w:bookmarkStart w:id="2380" w:name="_Toc45883311"/>
      <w:bookmarkStart w:id="2381" w:name="_Toc51763597"/>
      <w:bookmarkStart w:id="2382" w:name="_Toc52266412"/>
      <w:bookmarkStart w:id="2383" w:name="_Toc64445190"/>
      <w:bookmarkStart w:id="2384" w:name="_Toc73980549"/>
      <w:bookmarkStart w:id="2385" w:name="_Toc88651245"/>
      <w:bookmarkStart w:id="2386" w:name="_Toc98351816"/>
      <w:bookmarkStart w:id="2387" w:name="_Toc98748114"/>
      <w:bookmarkStart w:id="2388" w:name="_Toc105704508"/>
      <w:bookmarkStart w:id="2389" w:name="_Toc106108626"/>
      <w:bookmarkStart w:id="2390" w:name="_Toc107829598"/>
      <w:bookmarkStart w:id="2391" w:name="_Toc112703357"/>
      <w:bookmarkStart w:id="2392" w:name="_Toc155906974"/>
      <w:bookmarkEnd w:id="2375"/>
      <w:r w:rsidRPr="00B8401F">
        <w:t>10.</w:t>
      </w:r>
      <w:r w:rsidRPr="00B8401F">
        <w:rPr>
          <w:lang w:eastAsia="ja-JP"/>
        </w:rPr>
        <w:t>1</w:t>
      </w:r>
      <w:r w:rsidRPr="00B8401F">
        <w:tab/>
        <w:t>NG interface</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93" w:name="_CR10_2"/>
      <w:bookmarkStart w:id="2394" w:name="_Toc13919168"/>
      <w:bookmarkStart w:id="2395" w:name="_Toc29391535"/>
      <w:bookmarkStart w:id="2396" w:name="_Toc36560566"/>
      <w:bookmarkStart w:id="2397" w:name="_Toc45104829"/>
      <w:bookmarkStart w:id="2398" w:name="_Toc45883312"/>
      <w:bookmarkStart w:id="2399" w:name="_Toc51763598"/>
      <w:bookmarkStart w:id="2400" w:name="_Toc52266413"/>
      <w:bookmarkStart w:id="2401" w:name="_Toc64445191"/>
      <w:bookmarkStart w:id="2402" w:name="_Toc73980550"/>
      <w:bookmarkStart w:id="2403" w:name="_Toc88651246"/>
      <w:bookmarkStart w:id="2404" w:name="_Toc98351817"/>
      <w:bookmarkStart w:id="2405" w:name="_Toc98748115"/>
      <w:bookmarkStart w:id="2406" w:name="_Toc105704509"/>
      <w:bookmarkStart w:id="2407" w:name="_Toc106108627"/>
      <w:bookmarkStart w:id="2408" w:name="_Toc107829599"/>
      <w:bookmarkStart w:id="2409" w:name="_Toc112703358"/>
      <w:bookmarkStart w:id="2410" w:name="_Toc155906975"/>
      <w:bookmarkEnd w:id="2393"/>
      <w:r w:rsidRPr="00B8401F">
        <w:t>10.</w:t>
      </w:r>
      <w:r w:rsidRPr="00B8401F">
        <w:rPr>
          <w:lang w:eastAsia="ja-JP"/>
        </w:rPr>
        <w:t>2</w:t>
      </w:r>
      <w:r w:rsidRPr="00B8401F">
        <w:tab/>
        <w:t>Xn interface</w:t>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411" w:name="_CR10_3"/>
      <w:bookmarkStart w:id="2412" w:name="_Toc13919169"/>
      <w:bookmarkStart w:id="2413" w:name="_Toc29391536"/>
      <w:bookmarkStart w:id="2414" w:name="_Toc36560567"/>
      <w:bookmarkStart w:id="2415" w:name="_Toc45104830"/>
      <w:bookmarkStart w:id="2416" w:name="_Toc45883313"/>
      <w:bookmarkStart w:id="2417" w:name="_Toc51763599"/>
      <w:bookmarkStart w:id="2418" w:name="_Toc52266414"/>
      <w:bookmarkStart w:id="2419" w:name="_Toc64445192"/>
      <w:bookmarkStart w:id="2420" w:name="_Toc73980551"/>
      <w:bookmarkStart w:id="2421" w:name="_Toc88651247"/>
      <w:bookmarkStart w:id="2422" w:name="_Toc98351818"/>
      <w:bookmarkStart w:id="2423" w:name="_Toc98748116"/>
      <w:bookmarkStart w:id="2424" w:name="_Toc105704510"/>
      <w:bookmarkStart w:id="2425" w:name="_Toc106108628"/>
      <w:bookmarkStart w:id="2426" w:name="_Toc107829600"/>
      <w:bookmarkStart w:id="2427" w:name="_Toc112703359"/>
      <w:bookmarkStart w:id="2428" w:name="_Toc155906976"/>
      <w:bookmarkEnd w:id="2411"/>
      <w:r w:rsidRPr="00B8401F">
        <w:t>10.</w:t>
      </w:r>
      <w:r w:rsidRPr="00B8401F">
        <w:rPr>
          <w:lang w:eastAsia="ja-JP"/>
        </w:rPr>
        <w:t>3</w:t>
      </w:r>
      <w:r w:rsidRPr="00B8401F">
        <w:tab/>
        <w:t>F1 interface</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429" w:name="_CR10_4"/>
      <w:bookmarkStart w:id="2430" w:name="_Toc13919170"/>
      <w:bookmarkStart w:id="2431" w:name="_Toc29391537"/>
      <w:bookmarkStart w:id="2432" w:name="_Toc36560568"/>
      <w:bookmarkStart w:id="2433" w:name="_Toc45104831"/>
      <w:bookmarkStart w:id="2434" w:name="_Toc45883314"/>
      <w:bookmarkStart w:id="2435" w:name="_Toc51763600"/>
      <w:bookmarkStart w:id="2436" w:name="_Toc52266415"/>
      <w:bookmarkStart w:id="2437" w:name="_Toc64445193"/>
      <w:bookmarkStart w:id="2438" w:name="_Toc73980552"/>
      <w:bookmarkStart w:id="2439" w:name="_Toc88651248"/>
      <w:bookmarkStart w:id="2440" w:name="_Toc98351819"/>
      <w:bookmarkStart w:id="2441" w:name="_Toc98748117"/>
      <w:bookmarkStart w:id="2442" w:name="_Toc105704511"/>
      <w:bookmarkStart w:id="2443" w:name="_Toc106108629"/>
      <w:bookmarkStart w:id="2444" w:name="_Toc107829601"/>
      <w:bookmarkStart w:id="2445" w:name="_Toc112703360"/>
      <w:bookmarkStart w:id="2446" w:name="_Toc155906977"/>
      <w:bookmarkEnd w:id="2429"/>
      <w:r w:rsidRPr="00B8401F">
        <w:t>10.</w:t>
      </w:r>
      <w:r w:rsidRPr="00B8401F">
        <w:rPr>
          <w:lang w:eastAsia="ja-JP"/>
        </w:rPr>
        <w:t>4</w:t>
      </w:r>
      <w:r w:rsidRPr="00B8401F">
        <w:tab/>
        <w:t>E1 interface</w:t>
      </w:r>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447" w:name="_CR10_5"/>
      <w:bookmarkStart w:id="2448" w:name="_Toc13919171"/>
      <w:bookmarkStart w:id="2449" w:name="_Toc29391538"/>
      <w:bookmarkStart w:id="2450" w:name="_Toc36560569"/>
      <w:bookmarkStart w:id="2451" w:name="_Toc45104832"/>
      <w:bookmarkStart w:id="2452" w:name="_Toc45883315"/>
      <w:bookmarkStart w:id="2453" w:name="_Toc51763601"/>
      <w:bookmarkStart w:id="2454" w:name="_Toc52266416"/>
      <w:bookmarkStart w:id="2455" w:name="_Toc64445194"/>
      <w:bookmarkStart w:id="2456" w:name="_Toc73980553"/>
      <w:bookmarkStart w:id="2457" w:name="_Toc88651249"/>
      <w:bookmarkStart w:id="2458" w:name="_Toc98351820"/>
      <w:bookmarkStart w:id="2459" w:name="_Toc98748118"/>
      <w:bookmarkStart w:id="2460" w:name="_Toc105704512"/>
      <w:bookmarkStart w:id="2461" w:name="_Toc106108630"/>
      <w:bookmarkStart w:id="2462" w:name="_Toc107829602"/>
      <w:bookmarkStart w:id="2463" w:name="_Toc112703361"/>
      <w:bookmarkStart w:id="2464" w:name="_Toc155906978"/>
      <w:bookmarkEnd w:id="2447"/>
      <w:r w:rsidRPr="00B8401F">
        <w:t>10.</w:t>
      </w:r>
      <w:r w:rsidRPr="00B8401F">
        <w:rPr>
          <w:lang w:eastAsia="ja-JP"/>
        </w:rPr>
        <w:t>5</w:t>
      </w:r>
      <w:r w:rsidRPr="00B8401F">
        <w:tab/>
        <w:t>Antenna interface - general principles</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465" w:name="_CR11"/>
      <w:bookmarkStart w:id="2466" w:name="_Toc13919172"/>
      <w:bookmarkStart w:id="2467" w:name="_Toc29391539"/>
      <w:bookmarkStart w:id="2468" w:name="_Toc36560570"/>
      <w:bookmarkStart w:id="2469" w:name="_Toc45104833"/>
      <w:bookmarkStart w:id="2470" w:name="_Toc45883316"/>
      <w:bookmarkStart w:id="2471" w:name="_Toc51763602"/>
      <w:bookmarkStart w:id="2472" w:name="_Toc52266417"/>
      <w:bookmarkStart w:id="2473" w:name="_Toc64445195"/>
      <w:bookmarkStart w:id="2474" w:name="_Toc73980554"/>
      <w:bookmarkStart w:id="2475" w:name="_Toc88651250"/>
      <w:bookmarkStart w:id="2476" w:name="_Toc98351821"/>
      <w:bookmarkStart w:id="2477" w:name="_Toc98748119"/>
      <w:bookmarkStart w:id="2478" w:name="_Toc105704513"/>
      <w:bookmarkStart w:id="2479" w:name="_Toc106108631"/>
      <w:bookmarkStart w:id="2480" w:name="_Toc107829603"/>
      <w:bookmarkStart w:id="2481" w:name="_Toc112703362"/>
      <w:bookmarkStart w:id="2482" w:name="_Toc155906979"/>
      <w:bookmarkEnd w:id="2465"/>
      <w:r w:rsidRPr="00B8401F">
        <w:t>11</w:t>
      </w:r>
      <w:r w:rsidRPr="00B8401F">
        <w:tab/>
        <w:t>Overall procedures in NG-RAN Architecure</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14:paraId="27C3091E" w14:textId="77777777" w:rsidR="00A45B1B" w:rsidRPr="00B8401F" w:rsidRDefault="00A45B1B" w:rsidP="00A45B1B">
      <w:pPr>
        <w:pStyle w:val="Heading2"/>
        <w:rPr>
          <w:lang w:eastAsia="ja-JP"/>
        </w:rPr>
      </w:pPr>
      <w:bookmarkStart w:id="2483" w:name="_CR11_1"/>
      <w:bookmarkStart w:id="2484" w:name="_Toc13919173"/>
      <w:bookmarkStart w:id="2485" w:name="_Toc29391540"/>
      <w:bookmarkStart w:id="2486" w:name="_Toc36560571"/>
      <w:bookmarkStart w:id="2487" w:name="_Toc45104834"/>
      <w:bookmarkStart w:id="2488" w:name="_Toc45883317"/>
      <w:bookmarkStart w:id="2489" w:name="_Toc51763603"/>
      <w:bookmarkStart w:id="2490" w:name="_Toc52266418"/>
      <w:bookmarkStart w:id="2491" w:name="_Toc64445196"/>
      <w:bookmarkStart w:id="2492" w:name="_Toc73980555"/>
      <w:bookmarkStart w:id="2493" w:name="_Toc88651251"/>
      <w:bookmarkStart w:id="2494" w:name="_Toc98351822"/>
      <w:bookmarkStart w:id="2495" w:name="_Toc98748120"/>
      <w:bookmarkStart w:id="2496" w:name="_Toc105704514"/>
      <w:bookmarkStart w:id="2497" w:name="_Toc106108632"/>
      <w:bookmarkStart w:id="2498" w:name="_Toc107829604"/>
      <w:bookmarkStart w:id="2499" w:name="_Toc112703363"/>
      <w:bookmarkStart w:id="2500" w:name="_Toc155906980"/>
      <w:bookmarkEnd w:id="2483"/>
      <w:r w:rsidRPr="00B8401F">
        <w:t>11.1</w:t>
      </w:r>
      <w:r w:rsidRPr="00B8401F">
        <w:tab/>
        <w:t>Multiple TNLAs for Xn-C</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17" type="#_x0000_t75" style="width:308.95pt;height:301.4pt" o:ole="">
            <v:imagedata r:id="rId193" o:title=""/>
          </v:shape>
          <o:OLEObject Type="Embed" ProgID="Visio.Drawing.15" ShapeID="_x0000_i1117" DrawAspect="Content" ObjectID="_1766598732" r:id="rId194"/>
        </w:object>
      </w:r>
    </w:p>
    <w:p w14:paraId="113BEBD1" w14:textId="77777777" w:rsidR="00A45B1B" w:rsidRPr="00B8401F" w:rsidRDefault="00A45B1B" w:rsidP="00A45B1B">
      <w:pPr>
        <w:pStyle w:val="TF"/>
        <w:rPr>
          <w:lang w:eastAsia="zh-CN"/>
        </w:rPr>
      </w:pPr>
      <w:bookmarkStart w:id="2501" w:name="_CRFigure11_11"/>
      <w:r w:rsidRPr="00B8401F">
        <w:t xml:space="preserve">Figure </w:t>
      </w:r>
      <w:bookmarkEnd w:id="2501"/>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502" w:name="_CRAnnexAinformative"/>
      <w:bookmarkEnd w:id="2502"/>
      <w:r w:rsidRPr="00B8401F">
        <w:br w:type="page"/>
      </w:r>
      <w:bookmarkStart w:id="2503" w:name="_Toc13919174"/>
      <w:bookmarkStart w:id="2504" w:name="_Toc29391541"/>
      <w:bookmarkStart w:id="2505" w:name="_Toc36560572"/>
      <w:bookmarkStart w:id="2506" w:name="_Toc45104835"/>
      <w:bookmarkStart w:id="2507" w:name="_Toc45883318"/>
      <w:bookmarkStart w:id="2508" w:name="_Toc51763604"/>
      <w:bookmarkStart w:id="2509" w:name="_Toc52266419"/>
      <w:bookmarkStart w:id="2510" w:name="_Toc64445197"/>
      <w:bookmarkStart w:id="2511" w:name="_Toc73980556"/>
      <w:bookmarkStart w:id="2512" w:name="_Toc88651252"/>
      <w:bookmarkStart w:id="2513" w:name="_Toc98351823"/>
      <w:bookmarkStart w:id="2514" w:name="_Toc98748121"/>
      <w:bookmarkStart w:id="2515" w:name="_Toc105704515"/>
      <w:bookmarkStart w:id="2516" w:name="_Toc106108633"/>
      <w:bookmarkStart w:id="2517" w:name="_Toc107829605"/>
      <w:bookmarkStart w:id="2518" w:name="_Toc112703364"/>
      <w:bookmarkStart w:id="2519" w:name="_Toc155906981"/>
      <w:r w:rsidRPr="00B8401F">
        <w:lastRenderedPageBreak/>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18" type="#_x0000_t75" style="width:405.2pt;height:172.45pt" o:ole="">
            <v:imagedata r:id="rId195" o:title=""/>
          </v:shape>
          <o:OLEObject Type="Embed" ProgID="Visio.Drawing.15" ShapeID="_x0000_i1118" DrawAspect="Content" ObjectID="_1766598733" r:id="rId196"/>
        </w:object>
      </w:r>
    </w:p>
    <w:p w14:paraId="078ADBE6" w14:textId="77777777" w:rsidR="00373621" w:rsidRPr="00B8401F" w:rsidRDefault="00373621" w:rsidP="00371D61">
      <w:pPr>
        <w:pStyle w:val="TF"/>
      </w:pPr>
      <w:bookmarkStart w:id="2520" w:name="_CRFigureA1"/>
      <w:r w:rsidRPr="00B8401F">
        <w:t xml:space="preserve">Figure </w:t>
      </w:r>
      <w:bookmarkEnd w:id="2520"/>
      <w:r w:rsidRPr="00B8401F">
        <w:t>A-1: Example deployment of an Logical gNB/en-gNB</w:t>
      </w:r>
    </w:p>
    <w:p w14:paraId="7522C93D" w14:textId="77777777" w:rsidR="00680A27" w:rsidRPr="00B8401F" w:rsidRDefault="00680A27" w:rsidP="00E978E3">
      <w:pPr>
        <w:pStyle w:val="Heading8"/>
      </w:pPr>
      <w:bookmarkStart w:id="2521" w:name="_CRAnnexB"/>
      <w:bookmarkEnd w:id="2521"/>
      <w:r w:rsidRPr="00B8401F">
        <w:br w:type="page"/>
      </w:r>
      <w:bookmarkStart w:id="2522" w:name="_Toc13919175"/>
      <w:bookmarkStart w:id="2523" w:name="_Toc29391542"/>
      <w:bookmarkStart w:id="2524" w:name="_Toc36560573"/>
      <w:bookmarkStart w:id="2525" w:name="_Toc45104836"/>
      <w:bookmarkStart w:id="2526" w:name="_Toc45883319"/>
      <w:bookmarkStart w:id="2527" w:name="_Toc51763605"/>
      <w:bookmarkStart w:id="2528" w:name="_Toc52266420"/>
      <w:bookmarkStart w:id="2529" w:name="_Toc64445198"/>
      <w:bookmarkStart w:id="2530" w:name="_Toc73980557"/>
      <w:bookmarkStart w:id="2531" w:name="_Toc88651253"/>
      <w:bookmarkStart w:id="2532" w:name="_Toc98351824"/>
      <w:bookmarkStart w:id="2533" w:name="_Toc98748122"/>
      <w:bookmarkStart w:id="2534" w:name="_Toc105704516"/>
      <w:bookmarkStart w:id="2535" w:name="_Toc106108634"/>
      <w:bookmarkStart w:id="2536" w:name="_Toc107829606"/>
      <w:bookmarkStart w:id="2537" w:name="_Toc112703365"/>
      <w:bookmarkStart w:id="2538" w:name="_Toc155906982"/>
      <w:r w:rsidRPr="00B8401F">
        <w:lastRenderedPageBreak/>
        <w:t>Annex B:</w:t>
      </w:r>
      <w:r w:rsidRPr="00B8401F">
        <w:br/>
        <w:t>NG-RAN Architecture for Radio Access Network Sharing with multiple cell ID broadcast (informative)</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539" w:name="_Hlk8870348"/>
      <w:r w:rsidRPr="00B8401F">
        <w:t>F1-C interface instances terminating at gNB-DUs which share the same physical radio resources may share the same F1-C signalling transport resources. If this option is applied</w:t>
      </w:r>
      <w:bookmarkEnd w:id="2539"/>
      <w:r w:rsidRPr="00B8401F">
        <w:t>,</w:t>
      </w:r>
    </w:p>
    <w:p w14:paraId="6F589906" w14:textId="77777777" w:rsidR="00680A27" w:rsidRPr="00B8401F" w:rsidRDefault="00680A27" w:rsidP="00680A27">
      <w:pPr>
        <w:pStyle w:val="B10"/>
      </w:pPr>
      <w:bookmarkStart w:id="2540"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540"/>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541"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542" w:name="_Hlk7733120"/>
      <w:bookmarkEnd w:id="2541"/>
      <w:r w:rsidRPr="00B8401F">
        <w:t>-</w:t>
      </w:r>
      <w:r w:rsidRPr="00B8401F">
        <w:tab/>
      </w:r>
      <w:bookmarkStart w:id="2543" w:name="_Hlk7795697"/>
      <w:r w:rsidRPr="00B8401F">
        <w:t>a UE associated signalling connection is associated to an F1-C interface instance by allocating values for the corresponding gNB-DU UE F1AP ID and gNB-CU UE F1AP ID so that they can be mapped to that interface instance</w:t>
      </w:r>
      <w:bookmarkEnd w:id="2543"/>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542"/>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544" w:name="_CRAnnexCinformative"/>
      <w:bookmarkEnd w:id="2544"/>
      <w:r w:rsidRPr="00B8401F">
        <w:br w:type="page"/>
      </w:r>
      <w:bookmarkStart w:id="2545" w:name="_Toc13919176"/>
      <w:bookmarkStart w:id="2546" w:name="_Toc29391543"/>
      <w:bookmarkStart w:id="2547" w:name="_Toc36560574"/>
      <w:bookmarkStart w:id="2548" w:name="_Toc45104837"/>
      <w:bookmarkStart w:id="2549" w:name="_Toc45883320"/>
      <w:bookmarkStart w:id="2550" w:name="_Toc51763606"/>
      <w:bookmarkStart w:id="2551" w:name="_Toc52266421"/>
      <w:bookmarkStart w:id="2552" w:name="_Toc64445199"/>
      <w:bookmarkStart w:id="2553" w:name="_Toc73980558"/>
      <w:bookmarkStart w:id="2554" w:name="_Toc88651254"/>
      <w:bookmarkStart w:id="2555" w:name="_Toc98351825"/>
      <w:bookmarkStart w:id="2556" w:name="_Toc98748123"/>
      <w:bookmarkStart w:id="2557" w:name="_Toc105704517"/>
      <w:bookmarkStart w:id="2558" w:name="_Toc106108635"/>
      <w:bookmarkStart w:id="2559" w:name="_Toc107829607"/>
      <w:bookmarkStart w:id="2560" w:name="_Toc112703366"/>
      <w:bookmarkStart w:id="2561" w:name="_Toc155906983"/>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56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bookmarkEnd w:id="2562"/>
    </w:tbl>
    <w:p w14:paraId="34F2CBFD" w14:textId="77777777" w:rsidR="00DA52A9" w:rsidRPr="00B8401F" w:rsidRDefault="00DA52A9" w:rsidP="00530FD0"/>
    <w:sectPr w:rsidR="00DA52A9" w:rsidRPr="00B8401F">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692D8" w14:textId="77777777" w:rsidR="00DC7E7A" w:rsidRDefault="00DC7E7A">
      <w:r>
        <w:separator/>
      </w:r>
    </w:p>
  </w:endnote>
  <w:endnote w:type="continuationSeparator" w:id="0">
    <w:p w14:paraId="0091316F" w14:textId="77777777" w:rsidR="00DC7E7A" w:rsidRDefault="00DC7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7997D" w14:textId="77777777" w:rsidR="00DC7E7A" w:rsidRDefault="00DC7E7A">
      <w:r>
        <w:separator/>
      </w:r>
    </w:p>
  </w:footnote>
  <w:footnote w:type="continuationSeparator" w:id="0">
    <w:p w14:paraId="7B899A71" w14:textId="77777777" w:rsidR="00DC7E7A" w:rsidRDefault="00DC7E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7171AB4C" w:rsidR="00AB269D" w:rsidRDefault="00000000">
    <w:pPr>
      <w:framePr w:wrap="auto" w:vAnchor="text" w:hAnchor="margin" w:xAlign="right" w:y="1"/>
    </w:pPr>
    <w:fldSimple w:instr=" STYLEREF ZA ">
      <w:r w:rsidR="00074B1C">
        <w:rPr>
          <w:noProof/>
        </w:rPr>
        <w:t>3GPP TS 38.401 V18.0.0 (2023-12)</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2540AB6A" w:rsidR="00AB269D" w:rsidRDefault="00000000">
    <w:pPr>
      <w:framePr w:wrap="auto" w:vAnchor="text" w:hAnchor="margin" w:y="1"/>
    </w:pPr>
    <w:fldSimple w:instr=" STYLEREF ZGSM ">
      <w:r w:rsidR="00074B1C">
        <w:rPr>
          <w:noProof/>
        </w:rPr>
        <w:t>Release 18</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2"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0"/>
  </w:num>
  <w:num w:numId="2" w16cid:durableId="59256783">
    <w:abstractNumId w:val="2"/>
  </w:num>
  <w:num w:numId="3" w16cid:durableId="729810511">
    <w:abstractNumId w:val="1"/>
  </w:num>
  <w:num w:numId="4" w16cid:durableId="101430880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intFractionalCharacterWidth/>
  <w:embedSystemFonts/>
  <w:bordersDoNotSurroundHeader/>
  <w:bordersDoNotSurroundFooter/>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3B5F"/>
    <w:rsid w:val="000365B7"/>
    <w:rsid w:val="000366B6"/>
    <w:rsid w:val="00040668"/>
    <w:rsid w:val="00040824"/>
    <w:rsid w:val="000419D6"/>
    <w:rsid w:val="0004735E"/>
    <w:rsid w:val="000540A8"/>
    <w:rsid w:val="00061047"/>
    <w:rsid w:val="00061A19"/>
    <w:rsid w:val="00062CCD"/>
    <w:rsid w:val="00074B1C"/>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5EA4"/>
    <w:rsid w:val="000B70A3"/>
    <w:rsid w:val="000C23BD"/>
    <w:rsid w:val="000C2E47"/>
    <w:rsid w:val="000D08B8"/>
    <w:rsid w:val="000D3CEB"/>
    <w:rsid w:val="000D3EC4"/>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B7CFC"/>
    <w:rsid w:val="001C02CD"/>
    <w:rsid w:val="001C4A35"/>
    <w:rsid w:val="001D0E8B"/>
    <w:rsid w:val="001D1BC2"/>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294"/>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80A27"/>
    <w:rsid w:val="00686077"/>
    <w:rsid w:val="00687C54"/>
    <w:rsid w:val="00692097"/>
    <w:rsid w:val="006922F5"/>
    <w:rsid w:val="00694914"/>
    <w:rsid w:val="006A1111"/>
    <w:rsid w:val="006A1DEB"/>
    <w:rsid w:val="006B0751"/>
    <w:rsid w:val="006B2593"/>
    <w:rsid w:val="006B389B"/>
    <w:rsid w:val="006B3DD2"/>
    <w:rsid w:val="006B51FE"/>
    <w:rsid w:val="006D415F"/>
    <w:rsid w:val="006D54A3"/>
    <w:rsid w:val="006D660F"/>
    <w:rsid w:val="006D6C7C"/>
    <w:rsid w:val="006E14BE"/>
    <w:rsid w:val="006E25E6"/>
    <w:rsid w:val="006E2D81"/>
    <w:rsid w:val="006E40D5"/>
    <w:rsid w:val="006F24C0"/>
    <w:rsid w:val="006F3AF9"/>
    <w:rsid w:val="006F7D11"/>
    <w:rsid w:val="007059CA"/>
    <w:rsid w:val="007078E5"/>
    <w:rsid w:val="007108C7"/>
    <w:rsid w:val="00715A08"/>
    <w:rsid w:val="007167CC"/>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1DB4"/>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C487E"/>
    <w:rsid w:val="00CD1687"/>
    <w:rsid w:val="00CD4E35"/>
    <w:rsid w:val="00CE1236"/>
    <w:rsid w:val="00CE2A56"/>
    <w:rsid w:val="00CF0B2B"/>
    <w:rsid w:val="00CF1921"/>
    <w:rsid w:val="00CF3870"/>
    <w:rsid w:val="00D01D48"/>
    <w:rsid w:val="00D02798"/>
    <w:rsid w:val="00D03BE4"/>
    <w:rsid w:val="00D054ED"/>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0850"/>
    <w:rsid w:val="00EF1901"/>
    <w:rsid w:val="00EF3EFF"/>
    <w:rsid w:val="00EF74BB"/>
    <w:rsid w:val="00F011B3"/>
    <w:rsid w:val="00F01D06"/>
    <w:rsid w:val="00F02F42"/>
    <w:rsid w:val="00F06A80"/>
    <w:rsid w:val="00F10E8D"/>
    <w:rsid w:val="00F25B42"/>
    <w:rsid w:val="00F26D3A"/>
    <w:rsid w:val="00F271A3"/>
    <w:rsid w:val="00F33233"/>
    <w:rsid w:val="00F34B88"/>
    <w:rsid w:val="00F357F0"/>
    <w:rsid w:val="00F417FE"/>
    <w:rsid w:val="00F46EB7"/>
    <w:rsid w:val="00F52AF7"/>
    <w:rsid w:val="00F627A5"/>
    <w:rsid w:val="00F72A38"/>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qFormat/>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 ??,?????,????,Lista1,1st level - Bullet List Paragraph,List Paragraph1,Lettre d'introduction,Paragrafo elenco,Normal bullet 2,Bullet list,Numbered List,Task Body,Viñetas (Inicio Parrafo),3 Txt tabla,列出段落1,ÁÐ³ö¶ÎÂä"/>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 ?? Char,????? Char,???? Char,Lista1 Char,1st level - Bullet List Paragraph Char,List Paragraph1 Char,Lettre d'introduction Char,Paragrafo elenco Char,Normal bullet 2 Char,Bullet list Char,Task Body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aliases w:val="Underrubrik2 Char,H3 Char"/>
    <w:link w:val="Heading3"/>
    <w:qFormat/>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 w:type="character" w:customStyle="1" w:styleId="Doc-text2Char">
    <w:name w:val="Doc-text2 Char"/>
    <w:link w:val="Doc-text2"/>
    <w:rsid w:val="00782E5D"/>
    <w:rPr>
      <w:rFonts w:ascii="Arial" w:hAnsi="Arial" w:cs="Arial"/>
      <w:color w:val="0000FF"/>
      <w:kern w:val="2"/>
      <w:lang w:eastAsia="zh-CN"/>
    </w:rPr>
  </w:style>
  <w:style w:type="paragraph" w:customStyle="1" w:styleId="Doc-text2">
    <w:name w:val="Doc-text2"/>
    <w:basedOn w:val="Normal"/>
    <w:link w:val="Doc-text2Char"/>
    <w:qFormat/>
    <w:rsid w:val="00782E5D"/>
    <w:pPr>
      <w:overflowPunct/>
      <w:autoSpaceDE/>
      <w:autoSpaceDN/>
      <w:adjustRightInd/>
      <w:spacing w:after="0"/>
      <w:ind w:left="1622" w:hanging="363"/>
      <w:textAlignment w:val="auto"/>
    </w:pPr>
    <w:rPr>
      <w:rFonts w:ascii="Arial" w:eastAsia="MS Mincho" w:hAnsi="Arial" w:cs="Arial"/>
      <w:color w:val="0000FF"/>
      <w:kern w:val="2"/>
      <w:lang w:eastAsia="zh-CN"/>
    </w:rPr>
  </w:style>
  <w:style w:type="character" w:customStyle="1" w:styleId="ui-provider">
    <w:name w:val="ui-provider"/>
    <w:basedOn w:val="DefaultParagraphFont"/>
    <w:rsid w:val="006A1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package" Target="embeddings/Microsoft_Visio_Drawing23.vsdx"/><Relationship Id="rId159" Type="http://schemas.openxmlformats.org/officeDocument/2006/relationships/image" Target="media/image76.emf"/><Relationship Id="rId170" Type="http://schemas.openxmlformats.org/officeDocument/2006/relationships/oleObject" Target="embeddings/Microsoft_Visio_2003-2010_Drawing24.vsd"/><Relationship Id="rId191" Type="http://schemas.openxmlformats.org/officeDocument/2006/relationships/image" Target="media/image92.wmf"/><Relationship Id="rId196" Type="http://schemas.openxmlformats.org/officeDocument/2006/relationships/package" Target="embeddings/Microsoft_Visio_Drawing40.vsdx"/><Relationship Id="rId200"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package" Target="embeddings/Microsoft_Visio_Drawing25.vsdx"/><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package" Target="embeddings/Microsoft_Visio_Drawing28.vsdx"/><Relationship Id="rId165" Type="http://schemas.openxmlformats.org/officeDocument/2006/relationships/image" Target="media/image79.emf"/><Relationship Id="rId181" Type="http://schemas.openxmlformats.org/officeDocument/2006/relationships/image" Target="media/image87.w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w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package" Target="embeddings/Microsoft_Visio_Drawing26.vsdx"/><Relationship Id="rId155" Type="http://schemas.openxmlformats.org/officeDocument/2006/relationships/image" Target="media/image74.wmf"/><Relationship Id="rId171" Type="http://schemas.openxmlformats.org/officeDocument/2006/relationships/image" Target="media/image82.wmf"/><Relationship Id="rId176" Type="http://schemas.openxmlformats.org/officeDocument/2006/relationships/package" Target="embeddings/Microsoft_Visio_Drawing34.vsdx"/><Relationship Id="rId192" Type="http://schemas.openxmlformats.org/officeDocument/2006/relationships/oleObject" Target="embeddings/oleObject28.bin"/><Relationship Id="rId197" Type="http://schemas.openxmlformats.org/officeDocument/2006/relationships/header" Target="header1.xml"/><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oleObject" Target="embeddings/oleObject20.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31.vsdx"/><Relationship Id="rId182" Type="http://schemas.openxmlformats.org/officeDocument/2006/relationships/oleObject" Target="embeddings/oleObject25.bin"/><Relationship Id="rId187" Type="http://schemas.openxmlformats.org/officeDocument/2006/relationships/image" Target="media/image9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oleObject22.bin"/><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oleObject24.bin"/><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22.vsd"/><Relationship Id="rId167" Type="http://schemas.openxmlformats.org/officeDocument/2006/relationships/image" Target="media/image80.emf"/><Relationship Id="rId188" Type="http://schemas.openxmlformats.org/officeDocument/2006/relationships/package" Target="embeddings/Microsoft_Visio_Drawing37.vsdx"/><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package" Target="embeddings/Microsoft_Visio_Drawing29.vsdx"/><Relationship Id="rId183" Type="http://schemas.openxmlformats.org/officeDocument/2006/relationships/image" Target="media/image88.w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22.vsdx"/><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package" Target="embeddings/Microsoft_Visio_Drawing27.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2.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4.vsdx"/><Relationship Id="rId163" Type="http://schemas.openxmlformats.org/officeDocument/2006/relationships/image" Target="media/image78.emf"/><Relationship Id="rId184" Type="http://schemas.openxmlformats.org/officeDocument/2006/relationships/oleObject" Target="embeddings/oleObject26.bin"/><Relationship Id="rId189"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e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w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8.vsdx"/><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emf"/><Relationship Id="rId148" Type="http://schemas.openxmlformats.org/officeDocument/2006/relationships/oleObject" Target="embeddings/Microsoft_Visio_2003-2010_Drawing23.vsd"/><Relationship Id="rId164" Type="http://schemas.openxmlformats.org/officeDocument/2006/relationships/package" Target="embeddings/Microsoft_Visio_Drawing30.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6.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1.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37</TotalTime>
  <Pages>152</Pages>
  <Words>47798</Words>
  <Characters>272452</Characters>
  <Application>Microsoft Office Word</Application>
  <DocSecurity>0</DocSecurity>
  <Lines>2270</Lines>
  <Paragraphs>639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3GPP TS 38.401</vt:lpstr>
      <vt:lpstr>3GPP TS 38.401</vt:lpstr>
    </vt:vector>
  </TitlesOfParts>
  <Manager/>
  <Company/>
  <LinksUpToDate>false</LinksUpToDate>
  <CharactersWithSpaces>319611</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MCC-final</cp:lastModifiedBy>
  <cp:revision>10</cp:revision>
  <dcterms:created xsi:type="dcterms:W3CDTF">2024-01-03T02:56:00Z</dcterms:created>
  <dcterms:modified xsi:type="dcterms:W3CDTF">2024-01-12T20:01:00Z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