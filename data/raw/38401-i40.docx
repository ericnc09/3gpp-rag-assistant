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6742" w14:textId="497C93E9" w:rsidR="00DA52A9" w:rsidRPr="00B8401F" w:rsidRDefault="00DA52A9">
      <w:pPr>
        <w:pStyle w:val="ZA"/>
        <w:framePr w:wrap="notBeside"/>
        <w:rPr>
          <w:noProof w:val="0"/>
        </w:rPr>
      </w:pPr>
      <w:bookmarkStart w:id="0" w:name="MCCQCTEMPBM_00000043"/>
      <w:bookmarkStart w:id="1" w:name="MCCQCTEMPBM_00000063"/>
      <w:bookmarkStart w:id="2"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D141D0">
        <w:rPr>
          <w:noProof w:val="0"/>
          <w:lang w:eastAsia="ja-JP"/>
        </w:rPr>
        <w:t>4</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0B2598" w:rsidRPr="00B8401F">
        <w:rPr>
          <w:noProof w:val="0"/>
          <w:sz w:val="32"/>
        </w:rPr>
        <w:t>20</w:t>
      </w:r>
      <w:r w:rsidR="000B2598">
        <w:rPr>
          <w:noProof w:val="0"/>
          <w:sz w:val="32"/>
        </w:rPr>
        <w:t>24</w:t>
      </w:r>
      <w:r w:rsidR="00EB0CE9" w:rsidRPr="00B8401F">
        <w:rPr>
          <w:noProof w:val="0"/>
          <w:sz w:val="32"/>
        </w:rPr>
        <w:t>-</w:t>
      </w:r>
      <w:r w:rsidR="00D141D0">
        <w:rPr>
          <w:noProof w:val="0"/>
          <w:sz w:val="32"/>
        </w:rPr>
        <w:t>12</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0"/>
      <w:bookmarkEnd w:id="1"/>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77.25pt" o:ole="">
            <v:imagedata r:id="rId8" o:title=""/>
          </v:shape>
          <o:OLEObject Type="Embed" ProgID="Word.Picture.8" ShapeID="_x0000_i1025" DrawAspect="Content" ObjectID="_1795446753" r:id="rId9"/>
        </w:object>
      </w:r>
      <w:r w:rsidR="00DA52A9" w:rsidRPr="00B8401F">
        <w:rPr>
          <w:noProof w:val="0"/>
        </w:rPr>
        <w:tab/>
      </w:r>
      <w:r w:rsidR="00DA52A9" w:rsidRPr="00B8401F">
        <w:rPr>
          <w:noProof w:val="0"/>
        </w:rPr>
        <w:object w:dxaOrig="2551" w:dyaOrig="1300" w14:anchorId="49C29750">
          <v:shape id="_x0000_i1026" type="#_x0000_t75" style="width:129pt;height:66pt" o:ole="">
            <v:imagedata r:id="rId10" o:title=""/>
          </v:shape>
          <o:OLEObject Type="Embed" ProgID="Word.Picture.8" ShapeID="_x0000_i1026" DrawAspect="Content" ObjectID="_1795446754"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2"/>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2"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0D0CB9F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7A077BC6" w14:textId="6E9D2D8F" w:rsidR="00E27A78"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E27A78">
        <w:t>Foreword</w:t>
      </w:r>
      <w:r w:rsidR="00E27A78">
        <w:tab/>
      </w:r>
      <w:r w:rsidR="00E27A78">
        <w:fldChar w:fldCharType="begin" w:fldLock="1"/>
      </w:r>
      <w:r w:rsidR="00E27A78">
        <w:instrText xml:space="preserve"> PAGEREF _Toc184819619 \h </w:instrText>
      </w:r>
      <w:r w:rsidR="00E27A78">
        <w:fldChar w:fldCharType="separate"/>
      </w:r>
      <w:r w:rsidR="00E27A78">
        <w:t>7</w:t>
      </w:r>
      <w:r w:rsidR="00E27A78">
        <w:fldChar w:fldCharType="end"/>
      </w:r>
    </w:p>
    <w:p w14:paraId="0C2454C4" w14:textId="53AA2804" w:rsidR="00E27A78" w:rsidRDefault="00E27A78">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_Toc184819620 \h </w:instrText>
      </w:r>
      <w:r>
        <w:fldChar w:fldCharType="separate"/>
      </w:r>
      <w:r>
        <w:t>8</w:t>
      </w:r>
      <w:r>
        <w:fldChar w:fldCharType="end"/>
      </w:r>
    </w:p>
    <w:p w14:paraId="68D4A42A" w14:textId="0EA5CA05" w:rsidR="00E27A78" w:rsidRDefault="00E27A78">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_Toc184819621 \h </w:instrText>
      </w:r>
      <w:r>
        <w:fldChar w:fldCharType="separate"/>
      </w:r>
      <w:r>
        <w:t>8</w:t>
      </w:r>
      <w:r>
        <w:fldChar w:fldCharType="end"/>
      </w:r>
    </w:p>
    <w:p w14:paraId="40AACB9B" w14:textId="1F184FF8" w:rsidR="00E27A78" w:rsidRDefault="00E27A78">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_Toc184819622 \h </w:instrText>
      </w:r>
      <w:r>
        <w:fldChar w:fldCharType="separate"/>
      </w:r>
      <w:r>
        <w:t>9</w:t>
      </w:r>
      <w:r>
        <w:fldChar w:fldCharType="end"/>
      </w:r>
    </w:p>
    <w:p w14:paraId="7351C5CF" w14:textId="42F1597B" w:rsidR="00E27A78" w:rsidRDefault="00E27A78">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_Toc184819623 \h </w:instrText>
      </w:r>
      <w:r>
        <w:fldChar w:fldCharType="separate"/>
      </w:r>
      <w:r>
        <w:t>9</w:t>
      </w:r>
      <w:r>
        <w:fldChar w:fldCharType="end"/>
      </w:r>
    </w:p>
    <w:p w14:paraId="231E8180" w14:textId="036AC051" w:rsidR="00E27A78" w:rsidRDefault="00E27A78">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_Toc184819624 \h </w:instrText>
      </w:r>
      <w:r>
        <w:fldChar w:fldCharType="separate"/>
      </w:r>
      <w:r>
        <w:t>11</w:t>
      </w:r>
      <w:r>
        <w:fldChar w:fldCharType="end"/>
      </w:r>
    </w:p>
    <w:p w14:paraId="645AC32B" w14:textId="5E6FDA48" w:rsidR="00E27A78" w:rsidRDefault="00E27A78">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_Toc184819625 \h </w:instrText>
      </w:r>
      <w:r>
        <w:fldChar w:fldCharType="separate"/>
      </w:r>
      <w:r>
        <w:t>13</w:t>
      </w:r>
      <w:r>
        <w:fldChar w:fldCharType="end"/>
      </w:r>
    </w:p>
    <w:p w14:paraId="08FE4741" w14:textId="77217348" w:rsidR="00E27A78" w:rsidRDefault="00E27A78">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_Toc184819626 \h </w:instrText>
      </w:r>
      <w:r>
        <w:fldChar w:fldCharType="separate"/>
      </w:r>
      <w:r>
        <w:t>13</w:t>
      </w:r>
      <w:r>
        <w:fldChar w:fldCharType="end"/>
      </w:r>
    </w:p>
    <w:p w14:paraId="1E003B0B" w14:textId="1F520400" w:rsidR="00E27A78" w:rsidRDefault="00E27A78">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_Toc184819627 \h </w:instrText>
      </w:r>
      <w:r>
        <w:fldChar w:fldCharType="separate"/>
      </w:r>
      <w:r>
        <w:t>13</w:t>
      </w:r>
      <w:r>
        <w:fldChar w:fldCharType="end"/>
      </w:r>
    </w:p>
    <w:p w14:paraId="09E5D1D7" w14:textId="2C12D262" w:rsidR="00E27A78" w:rsidRDefault="00E27A78">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_Toc184819628 \h </w:instrText>
      </w:r>
      <w:r>
        <w:fldChar w:fldCharType="separate"/>
      </w:r>
      <w:r>
        <w:t>13</w:t>
      </w:r>
      <w:r>
        <w:fldChar w:fldCharType="end"/>
      </w:r>
    </w:p>
    <w:p w14:paraId="50AFEB76" w14:textId="2923CF25" w:rsidR="00E27A78" w:rsidRDefault="00E27A78">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_Toc184819629 \h </w:instrText>
      </w:r>
      <w:r>
        <w:fldChar w:fldCharType="separate"/>
      </w:r>
      <w:r>
        <w:t>14</w:t>
      </w:r>
      <w:r>
        <w:fldChar w:fldCharType="end"/>
      </w:r>
    </w:p>
    <w:p w14:paraId="07E8FD37" w14:textId="0542602D" w:rsidR="00E27A78" w:rsidRDefault="00E27A78">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_Toc184819630 \h </w:instrText>
      </w:r>
      <w:r>
        <w:fldChar w:fldCharType="separate"/>
      </w:r>
      <w:r>
        <w:t>15</w:t>
      </w:r>
      <w:r>
        <w:fldChar w:fldCharType="end"/>
      </w:r>
    </w:p>
    <w:p w14:paraId="1046D750" w14:textId="3B97FB51" w:rsidR="00E27A78" w:rsidRDefault="00E27A78">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_Toc184819631 \h </w:instrText>
      </w:r>
      <w:r>
        <w:fldChar w:fldCharType="separate"/>
      </w:r>
      <w:r>
        <w:t>15</w:t>
      </w:r>
      <w:r>
        <w:fldChar w:fldCharType="end"/>
      </w:r>
    </w:p>
    <w:p w14:paraId="08BED19C" w14:textId="3BF3011F"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_Toc184819632 \h </w:instrText>
      </w:r>
      <w:r>
        <w:fldChar w:fldCharType="separate"/>
      </w:r>
      <w:r>
        <w:t>15</w:t>
      </w:r>
      <w:r>
        <w:fldChar w:fldCharType="end"/>
      </w:r>
    </w:p>
    <w:p w14:paraId="1B7C1455" w14:textId="0220B4B1"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_Toc184819633 \h </w:instrText>
      </w:r>
      <w:r>
        <w:fldChar w:fldCharType="separate"/>
      </w:r>
      <w:r>
        <w:t>16</w:t>
      </w:r>
      <w:r>
        <w:fldChar w:fldCharType="end"/>
      </w:r>
    </w:p>
    <w:p w14:paraId="0224BF60" w14:textId="0788FCFA"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_Toc184819634 \h </w:instrText>
      </w:r>
      <w:r>
        <w:fldChar w:fldCharType="separate"/>
      </w:r>
      <w:r>
        <w:t>17</w:t>
      </w:r>
      <w:r>
        <w:fldChar w:fldCharType="end"/>
      </w:r>
    </w:p>
    <w:p w14:paraId="56CE65B8" w14:textId="3FD5B90A"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6.1.4</w:t>
      </w:r>
      <w:r>
        <w:rPr>
          <w:rFonts w:asciiTheme="minorHAnsi" w:eastAsiaTheme="minorEastAsia" w:hAnsiTheme="minorHAnsi" w:cstheme="minorBidi"/>
          <w:kern w:val="2"/>
          <w:sz w:val="24"/>
          <w:szCs w:val="24"/>
          <w14:ligatures w14:val="standardContextual"/>
        </w:rPr>
        <w:tab/>
      </w:r>
      <w:r w:rsidRPr="00002407">
        <w:rPr>
          <w:rFonts w:eastAsia="Malgun Gothic"/>
        </w:rPr>
        <w:t>Protocol stacks of IAB</w:t>
      </w:r>
      <w:r>
        <w:tab/>
      </w:r>
      <w:r>
        <w:fldChar w:fldCharType="begin" w:fldLock="1"/>
      </w:r>
      <w:r>
        <w:instrText xml:space="preserve"> PAGEREF _Toc184819635 \h </w:instrText>
      </w:r>
      <w:r>
        <w:fldChar w:fldCharType="separate"/>
      </w:r>
      <w:r>
        <w:t>18</w:t>
      </w:r>
      <w:r>
        <w:fldChar w:fldCharType="end"/>
      </w:r>
    </w:p>
    <w:p w14:paraId="47212541" w14:textId="323F8677"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_Toc184819636 \h </w:instrText>
      </w:r>
      <w:r>
        <w:fldChar w:fldCharType="separate"/>
      </w:r>
      <w:r>
        <w:t>20</w:t>
      </w:r>
      <w:r>
        <w:fldChar w:fldCharType="end"/>
      </w:r>
    </w:p>
    <w:p w14:paraId="5D9EFE30" w14:textId="64E913FD"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6.1.6</w:t>
      </w:r>
      <w:r>
        <w:rPr>
          <w:rFonts w:asciiTheme="minorHAnsi" w:eastAsiaTheme="minorEastAsia" w:hAnsiTheme="minorHAnsi" w:cstheme="minorBidi"/>
          <w:kern w:val="2"/>
          <w:sz w:val="24"/>
          <w:szCs w:val="24"/>
          <w14:ligatures w14:val="standardContextual"/>
        </w:rPr>
        <w:tab/>
      </w:r>
      <w:r w:rsidRPr="00002407">
        <w:rPr>
          <w:rFonts w:eastAsia="Malgun Gothic"/>
        </w:rPr>
        <w:t>Protocol stacks of L2 UE-to-Network Relay</w:t>
      </w:r>
      <w:r>
        <w:tab/>
      </w:r>
      <w:r>
        <w:fldChar w:fldCharType="begin" w:fldLock="1"/>
      </w:r>
      <w:r>
        <w:instrText xml:space="preserve"> PAGEREF _Toc184819637 \h </w:instrText>
      </w:r>
      <w:r>
        <w:fldChar w:fldCharType="separate"/>
      </w:r>
      <w:r>
        <w:t>20</w:t>
      </w:r>
      <w:r>
        <w:fldChar w:fldCharType="end"/>
      </w:r>
    </w:p>
    <w:p w14:paraId="378A4D88" w14:textId="1B40FA99" w:rsidR="00E27A78" w:rsidRDefault="00E27A78">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_Toc184819638 \h </w:instrText>
      </w:r>
      <w:r>
        <w:fldChar w:fldCharType="separate"/>
      </w:r>
      <w:r>
        <w:t>21</w:t>
      </w:r>
      <w:r>
        <w:fldChar w:fldCharType="end"/>
      </w:r>
    </w:p>
    <w:p w14:paraId="4FCD28EE" w14:textId="628BCA60"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_Toc184819639 \h </w:instrText>
      </w:r>
      <w:r>
        <w:fldChar w:fldCharType="separate"/>
      </w:r>
      <w:r>
        <w:t>21</w:t>
      </w:r>
      <w:r>
        <w:fldChar w:fldCharType="end"/>
      </w:r>
    </w:p>
    <w:p w14:paraId="0CA81A17" w14:textId="0DF78320"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6.2.2</w:t>
      </w:r>
      <w:r>
        <w:rPr>
          <w:rFonts w:asciiTheme="minorHAnsi" w:eastAsiaTheme="minorEastAsia" w:hAnsiTheme="minorHAnsi" w:cstheme="minorBidi"/>
          <w:kern w:val="2"/>
          <w:sz w:val="24"/>
          <w:szCs w:val="24"/>
          <w14:ligatures w14:val="standardContextual"/>
        </w:rPr>
        <w:tab/>
      </w:r>
      <w:r>
        <w:rPr>
          <w:lang w:eastAsia="ja-JP"/>
        </w:rPr>
        <w:t>gNB-DU ID</w:t>
      </w:r>
      <w:r>
        <w:tab/>
      </w:r>
      <w:r>
        <w:fldChar w:fldCharType="begin" w:fldLock="1"/>
      </w:r>
      <w:r>
        <w:instrText xml:space="preserve"> PAGEREF _Toc184819640 \h </w:instrText>
      </w:r>
      <w:r>
        <w:fldChar w:fldCharType="separate"/>
      </w:r>
      <w:r>
        <w:t>23</w:t>
      </w:r>
      <w:r>
        <w:fldChar w:fldCharType="end"/>
      </w:r>
    </w:p>
    <w:p w14:paraId="27FD9FDA" w14:textId="20481021"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6.2.3</w:t>
      </w:r>
      <w:r>
        <w:rPr>
          <w:rFonts w:asciiTheme="minorHAnsi" w:eastAsiaTheme="minorEastAsia" w:hAnsiTheme="minorHAnsi" w:cstheme="minorBidi"/>
          <w:kern w:val="2"/>
          <w:sz w:val="24"/>
          <w:szCs w:val="24"/>
          <w14:ligatures w14:val="standardContextual"/>
        </w:rPr>
        <w:tab/>
      </w:r>
      <w:r>
        <w:rPr>
          <w:lang w:eastAsia="ja-JP"/>
        </w:rPr>
        <w:t>ng-eNB-DU ID</w:t>
      </w:r>
      <w:r>
        <w:tab/>
      </w:r>
      <w:r>
        <w:fldChar w:fldCharType="begin" w:fldLock="1"/>
      </w:r>
      <w:r>
        <w:instrText xml:space="preserve"> PAGEREF _Toc184819641 \h </w:instrText>
      </w:r>
      <w:r>
        <w:fldChar w:fldCharType="separate"/>
      </w:r>
      <w:r>
        <w:t>23</w:t>
      </w:r>
      <w:r>
        <w:fldChar w:fldCharType="end"/>
      </w:r>
    </w:p>
    <w:p w14:paraId="47EA2A36" w14:textId="23D7B040"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_Toc184819642 \h </w:instrText>
      </w:r>
      <w:r>
        <w:fldChar w:fldCharType="separate"/>
      </w:r>
      <w:r>
        <w:t>24</w:t>
      </w:r>
      <w:r>
        <w:fldChar w:fldCharType="end"/>
      </w:r>
    </w:p>
    <w:p w14:paraId="7D624669" w14:textId="18E12391"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_Toc184819643 \h </w:instrText>
      </w:r>
      <w:r>
        <w:fldChar w:fldCharType="separate"/>
      </w:r>
      <w:r>
        <w:t>24</w:t>
      </w:r>
      <w:r>
        <w:fldChar w:fldCharType="end"/>
      </w:r>
    </w:p>
    <w:p w14:paraId="3E342075" w14:textId="21BE7573" w:rsidR="00E27A78" w:rsidRDefault="00E27A78">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_Toc184819644 \h </w:instrText>
      </w:r>
      <w:r>
        <w:fldChar w:fldCharType="separate"/>
      </w:r>
      <w:r>
        <w:t>24</w:t>
      </w:r>
      <w:r>
        <w:fldChar w:fldCharType="end"/>
      </w:r>
    </w:p>
    <w:p w14:paraId="70CDFB26" w14:textId="6D585B71" w:rsidR="00E27A78" w:rsidRDefault="00E27A78">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_Toc184819645 \h </w:instrText>
      </w:r>
      <w:r>
        <w:fldChar w:fldCharType="separate"/>
      </w:r>
      <w:r>
        <w:t>24</w:t>
      </w:r>
      <w:r>
        <w:fldChar w:fldCharType="end"/>
      </w:r>
    </w:p>
    <w:p w14:paraId="2928C80F" w14:textId="0A9C6E53" w:rsidR="00E27A78" w:rsidRDefault="00E27A78">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_Toc184819646 \h </w:instrText>
      </w:r>
      <w:r>
        <w:fldChar w:fldCharType="separate"/>
      </w:r>
      <w:r>
        <w:t>25</w:t>
      </w:r>
      <w:r>
        <w:fldChar w:fldCharType="end"/>
      </w:r>
    </w:p>
    <w:p w14:paraId="1C8FA69E" w14:textId="73801622" w:rsidR="00E27A78" w:rsidRDefault="00E27A78">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_Toc184819647 \h </w:instrText>
      </w:r>
      <w:r>
        <w:fldChar w:fldCharType="separate"/>
      </w:r>
      <w:r>
        <w:t>26</w:t>
      </w:r>
      <w:r>
        <w:fldChar w:fldCharType="end"/>
      </w:r>
    </w:p>
    <w:p w14:paraId="4DF7B398" w14:textId="2F672B7B" w:rsidR="00E27A78" w:rsidRDefault="00E27A78">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_Toc184819648 \h </w:instrText>
      </w:r>
      <w:r>
        <w:fldChar w:fldCharType="separate"/>
      </w:r>
      <w:r>
        <w:t>26</w:t>
      </w:r>
      <w:r>
        <w:fldChar w:fldCharType="end"/>
      </w:r>
    </w:p>
    <w:p w14:paraId="32B1B0E7" w14:textId="7D5DF64C" w:rsidR="00E27A78" w:rsidRDefault="00E27A78">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_Toc184819649 \h </w:instrText>
      </w:r>
      <w:r>
        <w:fldChar w:fldCharType="separate"/>
      </w:r>
      <w:r>
        <w:t>27</w:t>
      </w:r>
      <w:r>
        <w:fldChar w:fldCharType="end"/>
      </w:r>
    </w:p>
    <w:p w14:paraId="65DC49DC" w14:textId="645433F9" w:rsidR="00E27A78" w:rsidRDefault="00E27A78">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_Toc184819650 \h </w:instrText>
      </w:r>
      <w:r>
        <w:fldChar w:fldCharType="separate"/>
      </w:r>
      <w:r>
        <w:t>27</w:t>
      </w:r>
      <w:r>
        <w:fldChar w:fldCharType="end"/>
      </w:r>
    </w:p>
    <w:p w14:paraId="4F0A62C0" w14:textId="17B4DFC8" w:rsidR="00E27A78" w:rsidRDefault="00E27A78">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002407">
        <w:rPr>
          <w:lang w:val="en-US" w:eastAsia="zh-CN"/>
        </w:rPr>
        <w:t>Cross-Link Interference Management</w:t>
      </w:r>
      <w:r>
        <w:tab/>
      </w:r>
      <w:r>
        <w:fldChar w:fldCharType="begin" w:fldLock="1"/>
      </w:r>
      <w:r>
        <w:instrText xml:space="preserve"> PAGEREF _Toc184819651 \h </w:instrText>
      </w:r>
      <w:r>
        <w:fldChar w:fldCharType="separate"/>
      </w:r>
      <w:r>
        <w:t>27</w:t>
      </w:r>
      <w:r>
        <w:fldChar w:fldCharType="end"/>
      </w:r>
    </w:p>
    <w:p w14:paraId="5C7B33D1" w14:textId="190C2885" w:rsidR="00E27A78" w:rsidRDefault="00E27A78">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_Toc184819652 \h </w:instrText>
      </w:r>
      <w:r>
        <w:fldChar w:fldCharType="separate"/>
      </w:r>
      <w:r>
        <w:t>27</w:t>
      </w:r>
      <w:r>
        <w:fldChar w:fldCharType="end"/>
      </w:r>
    </w:p>
    <w:p w14:paraId="7D7FD17B" w14:textId="541D8EE6" w:rsidR="00E27A78" w:rsidRDefault="00E27A78">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_Toc184819653 \h </w:instrText>
      </w:r>
      <w:r>
        <w:fldChar w:fldCharType="separate"/>
      </w:r>
      <w:r>
        <w:t>27</w:t>
      </w:r>
      <w:r>
        <w:fldChar w:fldCharType="end"/>
      </w:r>
    </w:p>
    <w:p w14:paraId="2B9465DA" w14:textId="75EF10C3" w:rsidR="00E27A78" w:rsidRDefault="00E27A78">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002407">
        <w:rPr>
          <w:lang w:val="en-US" w:eastAsia="zh-CN"/>
        </w:rPr>
        <w:t>Positioning</w:t>
      </w:r>
      <w:r>
        <w:tab/>
      </w:r>
      <w:r>
        <w:fldChar w:fldCharType="begin" w:fldLock="1"/>
      </w:r>
      <w:r>
        <w:instrText xml:space="preserve"> PAGEREF _Toc184819654 \h </w:instrText>
      </w:r>
      <w:r>
        <w:fldChar w:fldCharType="separate"/>
      </w:r>
      <w:r>
        <w:t>27</w:t>
      </w:r>
      <w:r>
        <w:fldChar w:fldCharType="end"/>
      </w:r>
    </w:p>
    <w:p w14:paraId="771433EF" w14:textId="53508749" w:rsidR="00E27A78" w:rsidRDefault="00E27A78">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_Toc184819655 \h </w:instrText>
      </w:r>
      <w:r>
        <w:fldChar w:fldCharType="separate"/>
      </w:r>
      <w:r>
        <w:t>27</w:t>
      </w:r>
      <w:r>
        <w:fldChar w:fldCharType="end"/>
      </w:r>
    </w:p>
    <w:p w14:paraId="5D194C90" w14:textId="56E02221" w:rsidR="00E27A78" w:rsidRDefault="00E27A78">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_Toc184819656 \h </w:instrText>
      </w:r>
      <w:r>
        <w:fldChar w:fldCharType="separate"/>
      </w:r>
      <w:r>
        <w:t>28</w:t>
      </w:r>
      <w:r>
        <w:fldChar w:fldCharType="end"/>
      </w:r>
    </w:p>
    <w:p w14:paraId="2E9B0A27" w14:textId="5D5D935F" w:rsidR="00E27A78" w:rsidRDefault="00E27A78">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_Toc184819657 \h </w:instrText>
      </w:r>
      <w:r>
        <w:fldChar w:fldCharType="separate"/>
      </w:r>
      <w:r>
        <w:t>28</w:t>
      </w:r>
      <w:r>
        <w:fldChar w:fldCharType="end"/>
      </w:r>
    </w:p>
    <w:p w14:paraId="0CE14BD8" w14:textId="352500A6" w:rsidR="00E27A78" w:rsidRDefault="00E27A78">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_Toc184819658 \h </w:instrText>
      </w:r>
      <w:r>
        <w:fldChar w:fldCharType="separate"/>
      </w:r>
      <w:r>
        <w:t>28</w:t>
      </w:r>
      <w:r>
        <w:fldChar w:fldCharType="end"/>
      </w:r>
    </w:p>
    <w:p w14:paraId="3A27507F" w14:textId="2132D66C" w:rsidR="00E27A78" w:rsidRDefault="00E27A78">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_Toc184819659 \h </w:instrText>
      </w:r>
      <w:r>
        <w:fldChar w:fldCharType="separate"/>
      </w:r>
      <w:r>
        <w:t>28</w:t>
      </w:r>
      <w:r>
        <w:fldChar w:fldCharType="end"/>
      </w:r>
    </w:p>
    <w:p w14:paraId="1147E65D" w14:textId="1ED5A43B" w:rsidR="00E27A78" w:rsidRDefault="00E27A78">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_Toc184819660 \h </w:instrText>
      </w:r>
      <w:r>
        <w:fldChar w:fldCharType="separate"/>
      </w:r>
      <w:r>
        <w:t>28</w:t>
      </w:r>
      <w:r>
        <w:fldChar w:fldCharType="end"/>
      </w:r>
    </w:p>
    <w:p w14:paraId="0E5D498B" w14:textId="3C24E657" w:rsidR="00E27A78" w:rsidRDefault="00E27A78">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_Toc184819661 \h </w:instrText>
      </w:r>
      <w:r>
        <w:fldChar w:fldCharType="separate"/>
      </w:r>
      <w:r>
        <w:t>28</w:t>
      </w:r>
      <w:r>
        <w:fldChar w:fldCharType="end"/>
      </w:r>
    </w:p>
    <w:p w14:paraId="2BDAFF1D" w14:textId="2D207126" w:rsidR="00E27A78" w:rsidRDefault="00E27A78">
      <w:pPr>
        <w:pStyle w:val="TOC3"/>
        <w:rPr>
          <w:rFonts w:asciiTheme="minorHAnsi" w:eastAsiaTheme="minorEastAsia" w:hAnsiTheme="minorHAnsi" w:cstheme="minorBidi"/>
          <w:kern w:val="2"/>
          <w:sz w:val="24"/>
          <w:szCs w:val="24"/>
          <w14:ligatures w14:val="standardContextual"/>
        </w:rPr>
      </w:pPr>
      <w:r>
        <w:t>7.7.</w:t>
      </w:r>
      <w:r w:rsidRPr="00002407">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_Toc184819662 \h </w:instrText>
      </w:r>
      <w:r>
        <w:fldChar w:fldCharType="separate"/>
      </w:r>
      <w:r>
        <w:t>29</w:t>
      </w:r>
      <w:r>
        <w:fldChar w:fldCharType="end"/>
      </w:r>
    </w:p>
    <w:p w14:paraId="0B79B60F" w14:textId="49A1E028" w:rsidR="00E27A78" w:rsidRDefault="00E27A78">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_Toc184819663 \h </w:instrText>
      </w:r>
      <w:r>
        <w:fldChar w:fldCharType="separate"/>
      </w:r>
      <w:r>
        <w:t>29</w:t>
      </w:r>
      <w:r>
        <w:fldChar w:fldCharType="end"/>
      </w:r>
    </w:p>
    <w:p w14:paraId="574A0B9B" w14:textId="4238E919" w:rsidR="00E27A78" w:rsidRDefault="00E27A78">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_Toc184819664 \h </w:instrText>
      </w:r>
      <w:r>
        <w:fldChar w:fldCharType="separate"/>
      </w:r>
      <w:r>
        <w:t>29</w:t>
      </w:r>
      <w:r>
        <w:fldChar w:fldCharType="end"/>
      </w:r>
    </w:p>
    <w:p w14:paraId="4EAC0EF3" w14:textId="27C18B40" w:rsidR="00E27A78" w:rsidRDefault="00E27A78">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_Toc184819665 \h </w:instrText>
      </w:r>
      <w:r>
        <w:fldChar w:fldCharType="separate"/>
      </w:r>
      <w:r>
        <w:t>29</w:t>
      </w:r>
      <w:r>
        <w:fldChar w:fldCharType="end"/>
      </w:r>
    </w:p>
    <w:p w14:paraId="39C671B8" w14:textId="5AB6A144" w:rsidR="00E27A78" w:rsidRDefault="00E27A78">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_Toc184819666 \h </w:instrText>
      </w:r>
      <w:r>
        <w:fldChar w:fldCharType="separate"/>
      </w:r>
      <w:r>
        <w:t>29</w:t>
      </w:r>
      <w:r>
        <w:fldChar w:fldCharType="end"/>
      </w:r>
    </w:p>
    <w:p w14:paraId="0D0579D6" w14:textId="46CAC7B0" w:rsidR="00E27A78" w:rsidRDefault="00E27A78">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_Toc184819667 \h </w:instrText>
      </w:r>
      <w:r>
        <w:fldChar w:fldCharType="separate"/>
      </w:r>
      <w:r>
        <w:t>30</w:t>
      </w:r>
      <w:r>
        <w:fldChar w:fldCharType="end"/>
      </w:r>
    </w:p>
    <w:p w14:paraId="261FBFFD" w14:textId="42E2C195" w:rsidR="00E27A78" w:rsidRDefault="00E27A78">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_Toc184819668 \h </w:instrText>
      </w:r>
      <w:r>
        <w:fldChar w:fldCharType="separate"/>
      </w:r>
      <w:r>
        <w:t>30</w:t>
      </w:r>
      <w:r>
        <w:fldChar w:fldCharType="end"/>
      </w:r>
    </w:p>
    <w:p w14:paraId="2B151E0F" w14:textId="4BA782C3" w:rsidR="00E27A78" w:rsidRDefault="00E27A78">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_Toc184819669 \h </w:instrText>
      </w:r>
      <w:r>
        <w:fldChar w:fldCharType="separate"/>
      </w:r>
      <w:r>
        <w:t>30</w:t>
      </w:r>
      <w:r>
        <w:fldChar w:fldCharType="end"/>
      </w:r>
    </w:p>
    <w:p w14:paraId="642EF46C" w14:textId="5F9EE876" w:rsidR="00E27A78" w:rsidRDefault="00E27A78">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_Toc184819670 \h </w:instrText>
      </w:r>
      <w:r>
        <w:fldChar w:fldCharType="separate"/>
      </w:r>
      <w:r>
        <w:t>30</w:t>
      </w:r>
      <w:r>
        <w:fldChar w:fldCharType="end"/>
      </w:r>
    </w:p>
    <w:p w14:paraId="7863BE4E" w14:textId="4B8EC2BC" w:rsidR="00E27A78" w:rsidRDefault="00E27A78">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_Toc184819671 \h </w:instrText>
      </w:r>
      <w:r>
        <w:fldChar w:fldCharType="separate"/>
      </w:r>
      <w:r>
        <w:t>30</w:t>
      </w:r>
      <w:r>
        <w:fldChar w:fldCharType="end"/>
      </w:r>
    </w:p>
    <w:p w14:paraId="2588A5D5" w14:textId="24665566" w:rsidR="00E27A78" w:rsidRDefault="00E27A78">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_Toc184819672 \h </w:instrText>
      </w:r>
      <w:r>
        <w:fldChar w:fldCharType="separate"/>
      </w:r>
      <w:r>
        <w:t>32</w:t>
      </w:r>
      <w:r>
        <w:fldChar w:fldCharType="end"/>
      </w:r>
    </w:p>
    <w:p w14:paraId="064E9AA6" w14:textId="57A6E5C5" w:rsidR="00E27A78" w:rsidRDefault="00E27A78">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_Toc184819673 \h </w:instrText>
      </w:r>
      <w:r>
        <w:fldChar w:fldCharType="separate"/>
      </w:r>
      <w:r>
        <w:t>32</w:t>
      </w:r>
      <w:r>
        <w:fldChar w:fldCharType="end"/>
      </w:r>
    </w:p>
    <w:p w14:paraId="108F839C" w14:textId="1082D70B" w:rsidR="00E27A78" w:rsidRDefault="00E27A78">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_Toc184819674 \h </w:instrText>
      </w:r>
      <w:r>
        <w:fldChar w:fldCharType="separate"/>
      </w:r>
      <w:r>
        <w:t>32</w:t>
      </w:r>
      <w:r>
        <w:fldChar w:fldCharType="end"/>
      </w:r>
    </w:p>
    <w:p w14:paraId="6CB8BF13" w14:textId="77BE4A56" w:rsidR="00E27A78" w:rsidRDefault="00E27A78">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_Toc184819675 \h </w:instrText>
      </w:r>
      <w:r>
        <w:fldChar w:fldCharType="separate"/>
      </w:r>
      <w:r>
        <w:t>33</w:t>
      </w:r>
      <w:r>
        <w:fldChar w:fldCharType="end"/>
      </w:r>
    </w:p>
    <w:p w14:paraId="06874014" w14:textId="6B53BB79" w:rsidR="00E27A78" w:rsidRDefault="00E27A78">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_Toc184819676 \h </w:instrText>
      </w:r>
      <w:r>
        <w:fldChar w:fldCharType="separate"/>
      </w:r>
      <w:r>
        <w:t>34</w:t>
      </w:r>
      <w:r>
        <w:fldChar w:fldCharType="end"/>
      </w:r>
    </w:p>
    <w:p w14:paraId="0DB202A1" w14:textId="69851CFE" w:rsidR="00E27A78" w:rsidRDefault="00E27A78">
      <w:pPr>
        <w:pStyle w:val="TOC4"/>
        <w:rPr>
          <w:rFonts w:asciiTheme="minorHAnsi" w:eastAsiaTheme="minorEastAsia" w:hAnsiTheme="minorHAnsi" w:cstheme="minorBidi"/>
          <w:kern w:val="2"/>
          <w:sz w:val="24"/>
          <w:szCs w:val="24"/>
          <w14:ligatures w14:val="standardContextual"/>
        </w:rPr>
      </w:pPr>
      <w:r>
        <w:t>8.2.1.4</w:t>
      </w:r>
      <w:r>
        <w:rPr>
          <w:rFonts w:asciiTheme="minorHAnsi" w:eastAsiaTheme="minorEastAsia" w:hAnsiTheme="minorHAnsi" w:cstheme="minorBidi"/>
          <w:kern w:val="2"/>
          <w:sz w:val="24"/>
          <w:szCs w:val="24"/>
          <w14:ligatures w14:val="standardContextual"/>
        </w:rPr>
        <w:tab/>
      </w:r>
      <w:r>
        <w:t xml:space="preserve">Intra-gNB-DU </w:t>
      </w:r>
      <w:r w:rsidRPr="00002407">
        <w:rPr>
          <w:lang w:val="sv-SE"/>
        </w:rPr>
        <w:t>LTM</w:t>
      </w:r>
      <w:r>
        <w:tab/>
      </w:r>
      <w:r>
        <w:fldChar w:fldCharType="begin" w:fldLock="1"/>
      </w:r>
      <w:r>
        <w:instrText xml:space="preserve"> PAGEREF _Toc184819677 \h </w:instrText>
      </w:r>
      <w:r>
        <w:fldChar w:fldCharType="separate"/>
      </w:r>
      <w:r>
        <w:t>35</w:t>
      </w:r>
      <w:r>
        <w:fldChar w:fldCharType="end"/>
      </w:r>
    </w:p>
    <w:p w14:paraId="011B9948" w14:textId="2320BFF1" w:rsidR="00E27A78" w:rsidRDefault="00E27A78">
      <w:pPr>
        <w:pStyle w:val="TOC4"/>
        <w:rPr>
          <w:rFonts w:asciiTheme="minorHAnsi" w:eastAsiaTheme="minorEastAsia" w:hAnsiTheme="minorHAnsi" w:cstheme="minorBidi"/>
          <w:kern w:val="2"/>
          <w:sz w:val="24"/>
          <w:szCs w:val="24"/>
          <w14:ligatures w14:val="standardContextual"/>
        </w:rPr>
      </w:pPr>
      <w:r>
        <w:t>8.2.1.5</w:t>
      </w:r>
      <w:r>
        <w:rPr>
          <w:rFonts w:asciiTheme="minorHAnsi" w:eastAsiaTheme="minorEastAsia" w:hAnsiTheme="minorHAnsi" w:cstheme="minorBidi"/>
          <w:kern w:val="2"/>
          <w:sz w:val="24"/>
          <w:szCs w:val="24"/>
          <w14:ligatures w14:val="standardContextual"/>
        </w:rPr>
        <w:tab/>
      </w:r>
      <w:r>
        <w:t>Inter-gNB-DU LTM</w:t>
      </w:r>
      <w:r>
        <w:tab/>
      </w:r>
      <w:r>
        <w:fldChar w:fldCharType="begin" w:fldLock="1"/>
      </w:r>
      <w:r>
        <w:instrText xml:space="preserve"> PAGEREF _Toc184819678 \h </w:instrText>
      </w:r>
      <w:r>
        <w:fldChar w:fldCharType="separate"/>
      </w:r>
      <w:r>
        <w:t>37</w:t>
      </w:r>
      <w:r>
        <w:fldChar w:fldCharType="end"/>
      </w:r>
    </w:p>
    <w:p w14:paraId="1AD41AE0" w14:textId="0A4A3EBC" w:rsidR="00E27A78" w:rsidRDefault="00E27A78">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_Toc184819679 \h </w:instrText>
      </w:r>
      <w:r>
        <w:fldChar w:fldCharType="separate"/>
      </w:r>
      <w:r>
        <w:t>41</w:t>
      </w:r>
      <w:r>
        <w:fldChar w:fldCharType="end"/>
      </w:r>
    </w:p>
    <w:p w14:paraId="5617D44C" w14:textId="58C1E918" w:rsidR="00E27A78" w:rsidRDefault="00E27A78">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_Toc184819680 \h </w:instrText>
      </w:r>
      <w:r>
        <w:fldChar w:fldCharType="separate"/>
      </w:r>
      <w:r>
        <w:t>44</w:t>
      </w:r>
      <w:r>
        <w:fldChar w:fldCharType="end"/>
      </w:r>
    </w:p>
    <w:p w14:paraId="6B38538B" w14:textId="4E9B4EDB" w:rsidR="00E27A78" w:rsidRDefault="00E27A78">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_Toc184819681 \h </w:instrText>
      </w:r>
      <w:r>
        <w:fldChar w:fldCharType="separate"/>
      </w:r>
      <w:r>
        <w:t>44</w:t>
      </w:r>
      <w:r>
        <w:fldChar w:fldCharType="end"/>
      </w:r>
    </w:p>
    <w:p w14:paraId="6AE9DB41" w14:textId="618C456D" w:rsidR="00E27A78" w:rsidRDefault="00E27A78">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_Toc184819682 \h </w:instrText>
      </w:r>
      <w:r>
        <w:fldChar w:fldCharType="separate"/>
      </w:r>
      <w:r>
        <w:t>46</w:t>
      </w:r>
      <w:r>
        <w:fldChar w:fldCharType="end"/>
      </w:r>
    </w:p>
    <w:p w14:paraId="288D2BD9" w14:textId="3468171D" w:rsidR="00E27A78" w:rsidRDefault="00E27A78">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_Toc184819683 \h </w:instrText>
      </w:r>
      <w:r>
        <w:fldChar w:fldCharType="separate"/>
      </w:r>
      <w:r>
        <w:t>46</w:t>
      </w:r>
      <w:r>
        <w:fldChar w:fldCharType="end"/>
      </w:r>
    </w:p>
    <w:p w14:paraId="4AD7F893" w14:textId="2ED7D3AF"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8.2.3</w:t>
      </w:r>
      <w:r>
        <w:rPr>
          <w:rFonts w:asciiTheme="minorHAnsi" w:eastAsiaTheme="minorEastAsia" w:hAnsiTheme="minorHAnsi" w:cstheme="minorBidi"/>
          <w:kern w:val="2"/>
          <w:sz w:val="24"/>
          <w:szCs w:val="24"/>
          <w14:ligatures w14:val="standardContextual"/>
        </w:rPr>
        <w:tab/>
      </w:r>
      <w:r w:rsidRPr="00002407">
        <w:rPr>
          <w:rFonts w:eastAsia="Malgun Gothic"/>
        </w:rPr>
        <w:t>Intra-CU topology adaptation procedure</w:t>
      </w:r>
      <w:r>
        <w:tab/>
      </w:r>
      <w:r>
        <w:fldChar w:fldCharType="begin" w:fldLock="1"/>
      </w:r>
      <w:r>
        <w:instrText xml:space="preserve"> PAGEREF _Toc184819684 \h </w:instrText>
      </w:r>
      <w:r>
        <w:fldChar w:fldCharType="separate"/>
      </w:r>
      <w:r>
        <w:t>48</w:t>
      </w:r>
      <w:r>
        <w:fldChar w:fldCharType="end"/>
      </w:r>
    </w:p>
    <w:p w14:paraId="5A6809F3" w14:textId="79A5D73A" w:rsidR="00E27A78" w:rsidRDefault="00E27A78">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_Toc184819685 \h </w:instrText>
      </w:r>
      <w:r>
        <w:fldChar w:fldCharType="separate"/>
      </w:r>
      <w:r>
        <w:t>48</w:t>
      </w:r>
      <w:r>
        <w:fldChar w:fldCharType="end"/>
      </w:r>
    </w:p>
    <w:p w14:paraId="6452945B" w14:textId="2B54105C" w:rsidR="00E27A78" w:rsidRDefault="00E27A78">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_Toc184819686 \h </w:instrText>
      </w:r>
      <w:r>
        <w:fldChar w:fldCharType="separate"/>
      </w:r>
      <w:r>
        <w:t>51</w:t>
      </w:r>
      <w:r>
        <w:fldChar w:fldCharType="end"/>
      </w:r>
    </w:p>
    <w:p w14:paraId="4F12422C" w14:textId="16304BB8" w:rsidR="00E27A78" w:rsidRDefault="00E27A78">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_Toc184819687 \h </w:instrText>
      </w:r>
      <w:r>
        <w:fldChar w:fldCharType="separate"/>
      </w:r>
      <w:r>
        <w:t>53</w:t>
      </w:r>
      <w:r>
        <w:fldChar w:fldCharType="end"/>
      </w:r>
    </w:p>
    <w:p w14:paraId="0A816708" w14:textId="44A9B076"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8.2.4</w:t>
      </w:r>
      <w:r>
        <w:rPr>
          <w:rFonts w:asciiTheme="minorHAnsi" w:eastAsiaTheme="minorEastAsia" w:hAnsiTheme="minorHAnsi" w:cstheme="minorBidi"/>
          <w:kern w:val="2"/>
          <w:sz w:val="24"/>
          <w:szCs w:val="24"/>
          <w14:ligatures w14:val="standardContextual"/>
        </w:rPr>
        <w:tab/>
      </w:r>
      <w:r w:rsidRPr="00002407">
        <w:rPr>
          <w:rFonts w:eastAsia="Malgun Gothic"/>
        </w:rPr>
        <w:t>Intra-CU topological redundancy procedure</w:t>
      </w:r>
      <w:r>
        <w:tab/>
      </w:r>
      <w:r>
        <w:fldChar w:fldCharType="begin" w:fldLock="1"/>
      </w:r>
      <w:r>
        <w:instrText xml:space="preserve"> PAGEREF _Toc184819688 \h </w:instrText>
      </w:r>
      <w:r>
        <w:fldChar w:fldCharType="separate"/>
      </w:r>
      <w:r>
        <w:t>53</w:t>
      </w:r>
      <w:r>
        <w:fldChar w:fldCharType="end"/>
      </w:r>
    </w:p>
    <w:p w14:paraId="215A579A" w14:textId="6B6547BD"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8.2.5</w:t>
      </w:r>
      <w:r>
        <w:rPr>
          <w:rFonts w:asciiTheme="minorHAnsi" w:eastAsiaTheme="minorEastAsia" w:hAnsiTheme="minorHAnsi" w:cstheme="minorBidi"/>
          <w:kern w:val="2"/>
          <w:sz w:val="24"/>
          <w:szCs w:val="24"/>
          <w14:ligatures w14:val="standardContextual"/>
        </w:rPr>
        <w:tab/>
      </w:r>
      <w:r w:rsidRPr="00002407">
        <w:rPr>
          <w:rFonts w:eastAsia="Malgun Gothic"/>
        </w:rPr>
        <w:t>Intra-CU Backhaul RLF recovery for IAB-nodes in SA mode</w:t>
      </w:r>
      <w:r>
        <w:tab/>
      </w:r>
      <w:r>
        <w:fldChar w:fldCharType="begin" w:fldLock="1"/>
      </w:r>
      <w:r>
        <w:instrText xml:space="preserve"> PAGEREF _Toc184819689 \h </w:instrText>
      </w:r>
      <w:r>
        <w:fldChar w:fldCharType="separate"/>
      </w:r>
      <w:r>
        <w:t>56</w:t>
      </w:r>
      <w:r>
        <w:fldChar w:fldCharType="end"/>
      </w:r>
    </w:p>
    <w:p w14:paraId="21DF838B" w14:textId="63A42FDA" w:rsidR="00E27A78" w:rsidRDefault="00E27A78">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_Toc184819690 \h </w:instrText>
      </w:r>
      <w:r>
        <w:fldChar w:fldCharType="separate"/>
      </w:r>
      <w:r>
        <w:t>57</w:t>
      </w:r>
      <w:r>
        <w:fldChar w:fldCharType="end"/>
      </w:r>
    </w:p>
    <w:p w14:paraId="16C621BF" w14:textId="008B09E5" w:rsidR="00E27A78" w:rsidRDefault="00E27A78">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_Toc184819691 \h </w:instrText>
      </w:r>
      <w:r>
        <w:fldChar w:fldCharType="separate"/>
      </w:r>
      <w:r>
        <w:t>57</w:t>
      </w:r>
      <w:r>
        <w:fldChar w:fldCharType="end"/>
      </w:r>
    </w:p>
    <w:p w14:paraId="4A096358" w14:textId="06FB9662"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SimSun"/>
        </w:rPr>
        <w:t>8.</w:t>
      </w:r>
      <w:r w:rsidRPr="00002407">
        <w:rPr>
          <w:rFonts w:eastAsia="SimSun"/>
          <w:lang w:eastAsia="zh-CN"/>
        </w:rPr>
        <w:t>4</w:t>
      </w:r>
      <w:r>
        <w:rPr>
          <w:rFonts w:asciiTheme="minorHAnsi" w:eastAsiaTheme="minorEastAsia" w:hAnsiTheme="minorHAnsi" w:cstheme="minorBidi"/>
          <w:kern w:val="2"/>
          <w:sz w:val="24"/>
          <w:szCs w:val="24"/>
          <w14:ligatures w14:val="standardContextual"/>
        </w:rPr>
        <w:tab/>
      </w:r>
      <w:r w:rsidRPr="00002407">
        <w:rPr>
          <w:rFonts w:eastAsia="SimSun"/>
          <w:lang w:eastAsia="zh-CN"/>
        </w:rPr>
        <w:t>Multi-Connectivity operation</w:t>
      </w:r>
      <w:r>
        <w:tab/>
      </w:r>
      <w:r>
        <w:fldChar w:fldCharType="begin" w:fldLock="1"/>
      </w:r>
      <w:r>
        <w:instrText xml:space="preserve"> PAGEREF _Toc184819692 \h </w:instrText>
      </w:r>
      <w:r>
        <w:fldChar w:fldCharType="separate"/>
      </w:r>
      <w:r>
        <w:t>58</w:t>
      </w:r>
      <w:r>
        <w:fldChar w:fldCharType="end"/>
      </w:r>
    </w:p>
    <w:p w14:paraId="65350155" w14:textId="3362782C"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lang w:eastAsia="zh-CN"/>
        </w:rPr>
        <w:t>8.4.1</w:t>
      </w:r>
      <w:r>
        <w:rPr>
          <w:rFonts w:asciiTheme="minorHAnsi" w:eastAsiaTheme="minorEastAsia" w:hAnsiTheme="minorHAnsi" w:cstheme="minorBidi"/>
          <w:kern w:val="2"/>
          <w:sz w:val="24"/>
          <w:szCs w:val="24"/>
          <w14:ligatures w14:val="standardContextual"/>
        </w:rPr>
        <w:tab/>
      </w:r>
      <w:r w:rsidRPr="00002407">
        <w:rPr>
          <w:rFonts w:eastAsia="SimSun"/>
        </w:rPr>
        <w:t>Secondary Node Addition</w:t>
      </w:r>
      <w:r>
        <w:tab/>
      </w:r>
      <w:r>
        <w:fldChar w:fldCharType="begin" w:fldLock="1"/>
      </w:r>
      <w:r>
        <w:instrText xml:space="preserve"> PAGEREF _Toc184819693 \h </w:instrText>
      </w:r>
      <w:r>
        <w:fldChar w:fldCharType="separate"/>
      </w:r>
      <w:r>
        <w:t>58</w:t>
      </w:r>
      <w:r>
        <w:fldChar w:fldCharType="end"/>
      </w:r>
    </w:p>
    <w:p w14:paraId="3D80F5F7" w14:textId="39C0C5E6"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SimSun"/>
        </w:rPr>
        <w:t>8.4.1.1</w:t>
      </w:r>
      <w:r>
        <w:rPr>
          <w:rFonts w:asciiTheme="minorHAnsi" w:eastAsiaTheme="minorEastAsia" w:hAnsiTheme="minorHAnsi" w:cstheme="minorBidi"/>
          <w:kern w:val="2"/>
          <w:sz w:val="24"/>
          <w:szCs w:val="24"/>
          <w14:ligatures w14:val="standardContextual"/>
        </w:rPr>
        <w:tab/>
      </w:r>
      <w:r w:rsidRPr="00002407">
        <w:rPr>
          <w:rFonts w:eastAsia="SimSun"/>
        </w:rPr>
        <w:t>EN-DC</w:t>
      </w:r>
      <w:r>
        <w:tab/>
      </w:r>
      <w:r>
        <w:fldChar w:fldCharType="begin" w:fldLock="1"/>
      </w:r>
      <w:r>
        <w:instrText xml:space="preserve"> PAGEREF _Toc184819694 \h </w:instrText>
      </w:r>
      <w:r>
        <w:fldChar w:fldCharType="separate"/>
      </w:r>
      <w:r>
        <w:t>58</w:t>
      </w:r>
      <w:r>
        <w:fldChar w:fldCharType="end"/>
      </w:r>
    </w:p>
    <w:p w14:paraId="1768E7A3" w14:textId="28E832EE"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_Toc184819695 \h </w:instrText>
      </w:r>
      <w:r>
        <w:fldChar w:fldCharType="separate"/>
      </w:r>
      <w:r>
        <w:t>59</w:t>
      </w:r>
      <w:r>
        <w:fldChar w:fldCharType="end"/>
      </w:r>
    </w:p>
    <w:p w14:paraId="2E8B2910" w14:textId="0936FE1C"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SimSun"/>
        </w:rPr>
        <w:t>8.4.2.1</w:t>
      </w:r>
      <w:r>
        <w:rPr>
          <w:rFonts w:asciiTheme="minorHAnsi" w:eastAsiaTheme="minorEastAsia" w:hAnsiTheme="minorHAnsi" w:cstheme="minorBidi"/>
          <w:kern w:val="2"/>
          <w:sz w:val="24"/>
          <w:szCs w:val="24"/>
          <w14:ligatures w14:val="standardContextual"/>
        </w:rPr>
        <w:tab/>
      </w:r>
      <w:r w:rsidRPr="00002407">
        <w:rPr>
          <w:rFonts w:eastAsia="SimSun"/>
        </w:rPr>
        <w:t>EN-DC</w:t>
      </w:r>
      <w:r>
        <w:tab/>
      </w:r>
      <w:r>
        <w:fldChar w:fldCharType="begin" w:fldLock="1"/>
      </w:r>
      <w:r>
        <w:instrText xml:space="preserve"> PAGEREF _Toc184819696 \h </w:instrText>
      </w:r>
      <w:r>
        <w:fldChar w:fldCharType="separate"/>
      </w:r>
      <w:r>
        <w:t>59</w:t>
      </w:r>
      <w:r>
        <w:fldChar w:fldCharType="end"/>
      </w:r>
    </w:p>
    <w:p w14:paraId="2BB32447" w14:textId="05A03782" w:rsidR="00E27A78" w:rsidRDefault="00E27A78">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_Toc184819697 \h </w:instrText>
      </w:r>
      <w:r>
        <w:fldChar w:fldCharType="separate"/>
      </w:r>
      <w:r>
        <w:t>60</w:t>
      </w:r>
      <w:r>
        <w:fldChar w:fldCharType="end"/>
      </w:r>
    </w:p>
    <w:p w14:paraId="12838CFD" w14:textId="12450ECA" w:rsidR="00E27A78" w:rsidRDefault="00E27A78">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_Toc184819698 \h </w:instrText>
      </w:r>
      <w:r>
        <w:fldChar w:fldCharType="separate"/>
      </w:r>
      <w:r>
        <w:t>61</w:t>
      </w:r>
      <w:r>
        <w:fldChar w:fldCharType="end"/>
      </w:r>
    </w:p>
    <w:p w14:paraId="5BC48D8A" w14:textId="14D60575" w:rsidR="00E27A78" w:rsidRDefault="00E27A78">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_Toc184819699 \h </w:instrText>
      </w:r>
      <w:r>
        <w:fldChar w:fldCharType="separate"/>
      </w:r>
      <w:r>
        <w:t>61</w:t>
      </w:r>
      <w:r>
        <w:fldChar w:fldCharType="end"/>
      </w:r>
    </w:p>
    <w:p w14:paraId="1E76D9DA" w14:textId="76A23811" w:rsidR="00E27A78" w:rsidRDefault="00E27A78">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_Toc184819700 \h </w:instrText>
      </w:r>
      <w:r>
        <w:fldChar w:fldCharType="separate"/>
      </w:r>
      <w:r>
        <w:t>62</w:t>
      </w:r>
      <w:r>
        <w:fldChar w:fldCharType="end"/>
      </w:r>
    </w:p>
    <w:p w14:paraId="50903731" w14:textId="580BAC0D" w:rsidR="00E27A78" w:rsidRDefault="00E27A78">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_Toc184819701 \h </w:instrText>
      </w:r>
      <w:r>
        <w:fldChar w:fldCharType="separate"/>
      </w:r>
      <w:r>
        <w:t>63</w:t>
      </w:r>
      <w:r>
        <w:fldChar w:fldCharType="end"/>
      </w:r>
    </w:p>
    <w:p w14:paraId="47A23914" w14:textId="5DD386C1" w:rsidR="00E27A78" w:rsidRDefault="00E27A78">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_Toc184819702 \h </w:instrText>
      </w:r>
      <w:r>
        <w:fldChar w:fldCharType="separate"/>
      </w:r>
      <w:r>
        <w:t>63</w:t>
      </w:r>
      <w:r>
        <w:fldChar w:fldCharType="end"/>
      </w:r>
    </w:p>
    <w:p w14:paraId="35748BC8" w14:textId="47BC4A7C" w:rsidR="00E27A78" w:rsidRDefault="00E27A78">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_Toc184819703 \h </w:instrText>
      </w:r>
      <w:r>
        <w:fldChar w:fldCharType="separate"/>
      </w:r>
      <w:r>
        <w:t>65</w:t>
      </w:r>
      <w:r>
        <w:fldChar w:fldCharType="end"/>
      </w:r>
    </w:p>
    <w:p w14:paraId="5323577D" w14:textId="7BCF5C96" w:rsidR="00E27A78" w:rsidRDefault="00E27A78">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_Toc184819704 \h </w:instrText>
      </w:r>
      <w:r>
        <w:fldChar w:fldCharType="separate"/>
      </w:r>
      <w:r>
        <w:t>65</w:t>
      </w:r>
      <w:r>
        <w:fldChar w:fldCharType="end"/>
      </w:r>
    </w:p>
    <w:p w14:paraId="0DE03C77" w14:textId="66F87494" w:rsidR="00E27A78" w:rsidRDefault="00E27A78">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_Toc184819705 \h </w:instrText>
      </w:r>
      <w:r>
        <w:fldChar w:fldCharType="separate"/>
      </w:r>
      <w:r>
        <w:t>65</w:t>
      </w:r>
      <w:r>
        <w:fldChar w:fldCharType="end"/>
      </w:r>
    </w:p>
    <w:p w14:paraId="6E7C63D7" w14:textId="43F1774F" w:rsidR="00E27A78" w:rsidRDefault="00E27A78">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_Toc184819706 \h </w:instrText>
      </w:r>
      <w:r>
        <w:fldChar w:fldCharType="separate"/>
      </w:r>
      <w:r>
        <w:t>67</w:t>
      </w:r>
      <w:r>
        <w:fldChar w:fldCharType="end"/>
      </w:r>
    </w:p>
    <w:p w14:paraId="350F1B4E" w14:textId="045526FC" w:rsidR="00E27A78" w:rsidRDefault="00E27A78">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_Toc184819707 \h </w:instrText>
      </w:r>
      <w:r>
        <w:fldChar w:fldCharType="separate"/>
      </w:r>
      <w:r>
        <w:t>69</w:t>
      </w:r>
      <w:r>
        <w:fldChar w:fldCharType="end"/>
      </w:r>
    </w:p>
    <w:p w14:paraId="1F973DE7" w14:textId="1F5F6CF3" w:rsidR="00E27A78" w:rsidRDefault="00E27A78">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_Toc184819708 \h </w:instrText>
      </w:r>
      <w:r>
        <w:fldChar w:fldCharType="separate"/>
      </w:r>
      <w:r>
        <w:t>70</w:t>
      </w:r>
      <w:r>
        <w:fldChar w:fldCharType="end"/>
      </w:r>
    </w:p>
    <w:p w14:paraId="082E9419" w14:textId="20FBD9A0" w:rsidR="00E27A78" w:rsidRDefault="00E27A78">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_Toc184819709 \h </w:instrText>
      </w:r>
      <w:r>
        <w:fldChar w:fldCharType="separate"/>
      </w:r>
      <w:r>
        <w:t>70</w:t>
      </w:r>
      <w:r>
        <w:fldChar w:fldCharType="end"/>
      </w:r>
    </w:p>
    <w:p w14:paraId="7DF43A00" w14:textId="3058A4B1" w:rsidR="00E27A78" w:rsidRDefault="00E27A78">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_Toc184819710 \h </w:instrText>
      </w:r>
      <w:r>
        <w:fldChar w:fldCharType="separate"/>
      </w:r>
      <w:r>
        <w:t>71</w:t>
      </w:r>
      <w:r>
        <w:fldChar w:fldCharType="end"/>
      </w:r>
    </w:p>
    <w:p w14:paraId="1D6217AD" w14:textId="3627217E" w:rsidR="00E27A78" w:rsidRDefault="00E27A78">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_Toc184819711 \h </w:instrText>
      </w:r>
      <w:r>
        <w:fldChar w:fldCharType="separate"/>
      </w:r>
      <w:r>
        <w:t>73</w:t>
      </w:r>
      <w:r>
        <w:fldChar w:fldCharType="end"/>
      </w:r>
    </w:p>
    <w:p w14:paraId="5732FD1F" w14:textId="31856DE2" w:rsidR="00E27A78" w:rsidRDefault="00E27A78">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_Toc184819712 \h </w:instrText>
      </w:r>
      <w:r>
        <w:fldChar w:fldCharType="separate"/>
      </w:r>
      <w:r>
        <w:t>73</w:t>
      </w:r>
      <w:r>
        <w:fldChar w:fldCharType="end"/>
      </w:r>
    </w:p>
    <w:p w14:paraId="5A256DB8" w14:textId="5CA459C9" w:rsidR="00E27A78" w:rsidRDefault="00E27A78">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_Toc184819713 \h </w:instrText>
      </w:r>
      <w:r>
        <w:fldChar w:fldCharType="separate"/>
      </w:r>
      <w:r>
        <w:t>73</w:t>
      </w:r>
      <w:r>
        <w:fldChar w:fldCharType="end"/>
      </w:r>
    </w:p>
    <w:p w14:paraId="68EF156A" w14:textId="5DA6BB17" w:rsidR="00E27A78" w:rsidRDefault="00E27A78">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_Toc184819714 \h </w:instrText>
      </w:r>
      <w:r>
        <w:fldChar w:fldCharType="separate"/>
      </w:r>
      <w:r>
        <w:t>74</w:t>
      </w:r>
      <w:r>
        <w:fldChar w:fldCharType="end"/>
      </w:r>
    </w:p>
    <w:p w14:paraId="37158117" w14:textId="74C69E70" w:rsidR="00E27A78" w:rsidRDefault="00E27A78">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_Toc184819715 \h </w:instrText>
      </w:r>
      <w:r>
        <w:fldChar w:fldCharType="separate"/>
      </w:r>
      <w:r>
        <w:t>76</w:t>
      </w:r>
      <w:r>
        <w:fldChar w:fldCharType="end"/>
      </w:r>
    </w:p>
    <w:p w14:paraId="4F061351" w14:textId="330E7F32" w:rsidR="00E27A78" w:rsidRDefault="00E27A78">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_Toc184819716 \h </w:instrText>
      </w:r>
      <w:r>
        <w:fldChar w:fldCharType="separate"/>
      </w:r>
      <w:r>
        <w:t>77</w:t>
      </w:r>
      <w:r>
        <w:fldChar w:fldCharType="end"/>
      </w:r>
    </w:p>
    <w:p w14:paraId="371FDA9A" w14:textId="7AFA6838" w:rsidR="00E27A78" w:rsidRDefault="00E27A78">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_Toc184819717 \h </w:instrText>
      </w:r>
      <w:r>
        <w:fldChar w:fldCharType="separate"/>
      </w:r>
      <w:r>
        <w:t>77</w:t>
      </w:r>
      <w:r>
        <w:fldChar w:fldCharType="end"/>
      </w:r>
    </w:p>
    <w:p w14:paraId="5C12070E" w14:textId="20774E5F" w:rsidR="00E27A78" w:rsidRDefault="00E27A78">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_Toc184819718 \h </w:instrText>
      </w:r>
      <w:r>
        <w:fldChar w:fldCharType="separate"/>
      </w:r>
      <w:r>
        <w:t>78</w:t>
      </w:r>
      <w:r>
        <w:fldChar w:fldCharType="end"/>
      </w:r>
    </w:p>
    <w:p w14:paraId="3AA59E5F" w14:textId="62049E71" w:rsidR="00E27A78" w:rsidRDefault="00E27A78">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_Toc184819719 \h </w:instrText>
      </w:r>
      <w:r>
        <w:fldChar w:fldCharType="separate"/>
      </w:r>
      <w:r>
        <w:t>80</w:t>
      </w:r>
      <w:r>
        <w:fldChar w:fldCharType="end"/>
      </w:r>
    </w:p>
    <w:p w14:paraId="7EB966C5" w14:textId="32AE3D77"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8.9.8</w:t>
      </w:r>
      <w:r>
        <w:rPr>
          <w:rFonts w:asciiTheme="minorHAnsi" w:eastAsiaTheme="minorEastAsia" w:hAnsiTheme="minorHAnsi" w:cstheme="minorBidi"/>
          <w:kern w:val="2"/>
          <w:sz w:val="24"/>
          <w:szCs w:val="24"/>
          <w14:ligatures w14:val="standardContextual"/>
        </w:rPr>
        <w:tab/>
      </w:r>
      <w:r w:rsidRPr="00002407">
        <w:rPr>
          <w:rFonts w:eastAsia="Malgun Gothic"/>
          <w:lang w:eastAsia="ja-JP"/>
        </w:rPr>
        <w:t>BH</w:t>
      </w:r>
      <w:r w:rsidRPr="00002407">
        <w:rPr>
          <w:rFonts w:eastAsia="Malgun Gothic"/>
        </w:rPr>
        <w:t xml:space="preserve"> RLC channel establishment procedure</w:t>
      </w:r>
      <w:r>
        <w:tab/>
      </w:r>
      <w:r>
        <w:fldChar w:fldCharType="begin" w:fldLock="1"/>
      </w:r>
      <w:r>
        <w:instrText xml:space="preserve"> PAGEREF _Toc184819720 \h </w:instrText>
      </w:r>
      <w:r>
        <w:fldChar w:fldCharType="separate"/>
      </w:r>
      <w:r>
        <w:t>80</w:t>
      </w:r>
      <w:r>
        <w:fldChar w:fldCharType="end"/>
      </w:r>
    </w:p>
    <w:p w14:paraId="29A87F9D" w14:textId="371DC1C2"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8.9.9</w:t>
      </w:r>
      <w:r>
        <w:rPr>
          <w:rFonts w:asciiTheme="minorHAnsi" w:eastAsiaTheme="minorEastAsia" w:hAnsiTheme="minorHAnsi" w:cstheme="minorBidi"/>
          <w:kern w:val="2"/>
          <w:sz w:val="24"/>
          <w:szCs w:val="24"/>
          <w14:ligatures w14:val="standardContextual"/>
        </w:rPr>
        <w:tab/>
      </w:r>
      <w:r w:rsidRPr="00002407">
        <w:rPr>
          <w:rFonts w:eastAsia="Malgun Gothic"/>
        </w:rPr>
        <w:t>Traffic Mapping</w:t>
      </w:r>
      <w:r>
        <w:tab/>
      </w:r>
      <w:r>
        <w:fldChar w:fldCharType="begin" w:fldLock="1"/>
      </w:r>
      <w:r>
        <w:instrText xml:space="preserve"> PAGEREF _Toc184819721 \h </w:instrText>
      </w:r>
      <w:r>
        <w:fldChar w:fldCharType="separate"/>
      </w:r>
      <w:r>
        <w:t>82</w:t>
      </w:r>
      <w:r>
        <w:fldChar w:fldCharType="end"/>
      </w:r>
    </w:p>
    <w:p w14:paraId="4034812D" w14:textId="0F81D909"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SimSun"/>
          <w:bCs/>
          <w:lang w:eastAsia="zh-CN"/>
        </w:rPr>
        <w:t>8.9.9.1</w:t>
      </w:r>
      <w:r>
        <w:rPr>
          <w:rFonts w:asciiTheme="minorHAnsi" w:eastAsiaTheme="minorEastAsia" w:hAnsiTheme="minorHAnsi" w:cstheme="minorBidi"/>
          <w:kern w:val="2"/>
          <w:sz w:val="24"/>
          <w:szCs w:val="24"/>
          <w14:ligatures w14:val="standardContextual"/>
        </w:rPr>
        <w:tab/>
      </w:r>
      <w:r w:rsidRPr="00002407">
        <w:rPr>
          <w:rFonts w:eastAsia="Malgun Gothic"/>
        </w:rPr>
        <w:t>Traffic</w:t>
      </w:r>
      <w:r w:rsidRPr="00002407">
        <w:rPr>
          <w:rFonts w:eastAsia="SimSun"/>
          <w:bCs/>
          <w:lang w:eastAsia="zh-CN"/>
        </w:rPr>
        <w:t xml:space="preserve"> Mapping from IP-layer to Layer-2</w:t>
      </w:r>
      <w:r>
        <w:tab/>
      </w:r>
      <w:r>
        <w:fldChar w:fldCharType="begin" w:fldLock="1"/>
      </w:r>
      <w:r>
        <w:instrText xml:space="preserve"> PAGEREF _Toc184819722 \h </w:instrText>
      </w:r>
      <w:r>
        <w:fldChar w:fldCharType="separate"/>
      </w:r>
      <w:r>
        <w:t>82</w:t>
      </w:r>
      <w:r>
        <w:fldChar w:fldCharType="end"/>
      </w:r>
    </w:p>
    <w:p w14:paraId="394C7EB4" w14:textId="46CBCC7F"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SimSun"/>
          <w:bCs/>
          <w:lang w:eastAsia="zh-CN"/>
        </w:rPr>
        <w:t>8.9.9.2</w:t>
      </w:r>
      <w:r>
        <w:rPr>
          <w:rFonts w:asciiTheme="minorHAnsi" w:eastAsiaTheme="minorEastAsia" w:hAnsiTheme="minorHAnsi" w:cstheme="minorBidi"/>
          <w:kern w:val="2"/>
          <w:sz w:val="24"/>
          <w:szCs w:val="24"/>
          <w14:ligatures w14:val="standardContextual"/>
        </w:rPr>
        <w:tab/>
      </w:r>
      <w:r w:rsidRPr="00002407">
        <w:rPr>
          <w:rFonts w:eastAsia="SimSun"/>
          <w:bCs/>
          <w:lang w:eastAsia="zh-CN"/>
        </w:rPr>
        <w:t>BH RLC Channel Mapping on BAP Layer</w:t>
      </w:r>
      <w:r>
        <w:tab/>
      </w:r>
      <w:r>
        <w:fldChar w:fldCharType="begin" w:fldLock="1"/>
      </w:r>
      <w:r>
        <w:instrText xml:space="preserve"> PAGEREF _Toc184819723 \h </w:instrText>
      </w:r>
      <w:r>
        <w:fldChar w:fldCharType="separate"/>
      </w:r>
      <w:r>
        <w:t>82</w:t>
      </w:r>
      <w:r>
        <w:fldChar w:fldCharType="end"/>
      </w:r>
    </w:p>
    <w:p w14:paraId="46A593AF" w14:textId="79FBC94A"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8.9.10</w:t>
      </w:r>
      <w:r>
        <w:rPr>
          <w:rFonts w:asciiTheme="minorHAnsi" w:eastAsiaTheme="minorEastAsia" w:hAnsiTheme="minorHAnsi" w:cstheme="minorBidi"/>
          <w:kern w:val="2"/>
          <w:sz w:val="24"/>
          <w:szCs w:val="24"/>
          <w14:ligatures w14:val="standardContextual"/>
        </w:rPr>
        <w:tab/>
      </w:r>
      <w:r w:rsidRPr="00002407">
        <w:rPr>
          <w:rFonts w:eastAsia="Malgun Gothic"/>
        </w:rPr>
        <w:t xml:space="preserve">IAB-node </w:t>
      </w:r>
      <w:r w:rsidRPr="00002407">
        <w:rPr>
          <w:rFonts w:eastAsia="Malgun Gothic"/>
          <w:lang w:eastAsia="ja-JP"/>
        </w:rPr>
        <w:t>release</w:t>
      </w:r>
      <w:r>
        <w:tab/>
      </w:r>
      <w:r>
        <w:fldChar w:fldCharType="begin" w:fldLock="1"/>
      </w:r>
      <w:r>
        <w:instrText xml:space="preserve"> PAGEREF _Toc184819724 \h </w:instrText>
      </w:r>
      <w:r>
        <w:fldChar w:fldCharType="separate"/>
      </w:r>
      <w:r>
        <w:t>82</w:t>
      </w:r>
      <w:r>
        <w:fldChar w:fldCharType="end"/>
      </w:r>
    </w:p>
    <w:p w14:paraId="591F87AD" w14:textId="5603827C"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rPr>
        <w:t>8.9.10.1</w:t>
      </w:r>
      <w:r>
        <w:rPr>
          <w:rFonts w:asciiTheme="minorHAnsi" w:eastAsiaTheme="minorEastAsia" w:hAnsiTheme="minorHAnsi" w:cstheme="minorBidi"/>
          <w:kern w:val="2"/>
          <w:sz w:val="24"/>
          <w:szCs w:val="24"/>
          <w14:ligatures w14:val="standardContextual"/>
        </w:rPr>
        <w:tab/>
      </w:r>
      <w:r w:rsidRPr="00002407">
        <w:rPr>
          <w:rFonts w:eastAsia="Malgun Gothic"/>
        </w:rPr>
        <w:t>IAB-node orderly release</w:t>
      </w:r>
      <w:r>
        <w:tab/>
      </w:r>
      <w:r>
        <w:fldChar w:fldCharType="begin" w:fldLock="1"/>
      </w:r>
      <w:r>
        <w:instrText xml:space="preserve"> PAGEREF _Toc184819725 \h </w:instrText>
      </w:r>
      <w:r>
        <w:fldChar w:fldCharType="separate"/>
      </w:r>
      <w:r>
        <w:t>83</w:t>
      </w:r>
      <w:r>
        <w:fldChar w:fldCharType="end"/>
      </w:r>
    </w:p>
    <w:p w14:paraId="29A4CF4A" w14:textId="50B09D6E"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rPr>
        <w:t>8.9.10.2</w:t>
      </w:r>
      <w:r>
        <w:rPr>
          <w:rFonts w:asciiTheme="minorHAnsi" w:eastAsiaTheme="minorEastAsia" w:hAnsiTheme="minorHAnsi" w:cstheme="minorBidi"/>
          <w:kern w:val="2"/>
          <w:sz w:val="24"/>
          <w:szCs w:val="24"/>
          <w14:ligatures w14:val="standardContextual"/>
        </w:rPr>
        <w:tab/>
      </w:r>
      <w:r w:rsidRPr="00002407">
        <w:rPr>
          <w:rFonts w:eastAsia="Malgun Gothic"/>
        </w:rPr>
        <w:t>IAB-node disorderly release</w:t>
      </w:r>
      <w:r>
        <w:tab/>
      </w:r>
      <w:r>
        <w:fldChar w:fldCharType="begin" w:fldLock="1"/>
      </w:r>
      <w:r>
        <w:instrText xml:space="preserve"> PAGEREF _Toc184819726 \h </w:instrText>
      </w:r>
      <w:r>
        <w:fldChar w:fldCharType="separate"/>
      </w:r>
      <w:r>
        <w:t>83</w:t>
      </w:r>
      <w:r>
        <w:fldChar w:fldCharType="end"/>
      </w:r>
    </w:p>
    <w:p w14:paraId="32B122C0" w14:textId="0EBF3C5B"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8.9.11</w:t>
      </w:r>
      <w:r>
        <w:rPr>
          <w:rFonts w:asciiTheme="minorHAnsi" w:eastAsiaTheme="minorEastAsia" w:hAnsiTheme="minorHAnsi" w:cstheme="minorBidi"/>
          <w:kern w:val="2"/>
          <w:sz w:val="24"/>
          <w:szCs w:val="24"/>
          <w14:ligatures w14:val="standardContextual"/>
        </w:rPr>
        <w:tab/>
      </w:r>
      <w:r w:rsidRPr="00002407">
        <w:rPr>
          <w:rFonts w:eastAsia="Malgun Gothic"/>
          <w:lang w:eastAsia="ja-JP"/>
        </w:rPr>
        <w:t>IAB</w:t>
      </w:r>
      <w:r w:rsidRPr="00002407">
        <w:rPr>
          <w:rFonts w:eastAsia="Malgun Gothic"/>
        </w:rPr>
        <w:t>-node OAM</w:t>
      </w:r>
      <w:r>
        <w:tab/>
      </w:r>
      <w:r>
        <w:fldChar w:fldCharType="begin" w:fldLock="1"/>
      </w:r>
      <w:r>
        <w:instrText xml:space="preserve"> PAGEREF _Toc184819727 \h </w:instrText>
      </w:r>
      <w:r>
        <w:fldChar w:fldCharType="separate"/>
      </w:r>
      <w:r>
        <w:t>83</w:t>
      </w:r>
      <w:r>
        <w:fldChar w:fldCharType="end"/>
      </w:r>
    </w:p>
    <w:p w14:paraId="508EE38F" w14:textId="1E2E6FFB" w:rsidR="00E27A78" w:rsidRDefault="00E27A78">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_Toc184819728 \h </w:instrText>
      </w:r>
      <w:r>
        <w:fldChar w:fldCharType="separate"/>
      </w:r>
      <w:r>
        <w:t>83</w:t>
      </w:r>
      <w:r>
        <w:fldChar w:fldCharType="end"/>
      </w:r>
    </w:p>
    <w:p w14:paraId="14BCCD8D" w14:textId="3AF00F42"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8.9.13</w:t>
      </w:r>
      <w:r>
        <w:rPr>
          <w:rFonts w:asciiTheme="minorHAnsi" w:eastAsiaTheme="minorEastAsia" w:hAnsiTheme="minorHAnsi" w:cstheme="minorBidi"/>
          <w:kern w:val="2"/>
          <w:sz w:val="24"/>
          <w:szCs w:val="24"/>
          <w14:ligatures w14:val="standardContextual"/>
        </w:rPr>
        <w:tab/>
      </w:r>
      <w:r w:rsidRPr="00002407">
        <w:rPr>
          <w:rFonts w:eastAsia="Malgun Gothic"/>
        </w:rPr>
        <w:t>IP Address Allocation for IAB-nodes</w:t>
      </w:r>
      <w:r>
        <w:tab/>
      </w:r>
      <w:r>
        <w:fldChar w:fldCharType="begin" w:fldLock="1"/>
      </w:r>
      <w:r>
        <w:instrText xml:space="preserve"> PAGEREF _Toc184819729 \h </w:instrText>
      </w:r>
      <w:r>
        <w:fldChar w:fldCharType="separate"/>
      </w:r>
      <w:r>
        <w:t>84</w:t>
      </w:r>
      <w:r>
        <w:fldChar w:fldCharType="end"/>
      </w:r>
    </w:p>
    <w:p w14:paraId="2A266394" w14:textId="26242CCD" w:rsidR="00E27A78" w:rsidRDefault="00E27A78">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_Toc184819730 \h </w:instrText>
      </w:r>
      <w:r>
        <w:fldChar w:fldCharType="separate"/>
      </w:r>
      <w:r>
        <w:t>84</w:t>
      </w:r>
      <w:r>
        <w:fldChar w:fldCharType="end"/>
      </w:r>
    </w:p>
    <w:p w14:paraId="1DC6F7F0" w14:textId="061436C9"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8.9.15</w:t>
      </w:r>
      <w:r>
        <w:rPr>
          <w:rFonts w:asciiTheme="minorHAnsi" w:eastAsiaTheme="minorEastAsia" w:hAnsiTheme="minorHAnsi" w:cstheme="minorBidi"/>
          <w:kern w:val="2"/>
          <w:sz w:val="24"/>
          <w:szCs w:val="24"/>
          <w14:ligatures w14:val="standardContextual"/>
        </w:rPr>
        <w:tab/>
      </w:r>
      <w:r w:rsidRPr="00002407">
        <w:rPr>
          <w:rFonts w:eastAsia="Malgun Gothic"/>
        </w:rPr>
        <w:t>IAB-donor-CU-based NR Cell Identity (NCI) (re-)configuration for mobile IAB cells</w:t>
      </w:r>
      <w:r>
        <w:tab/>
      </w:r>
      <w:r>
        <w:fldChar w:fldCharType="begin" w:fldLock="1"/>
      </w:r>
      <w:r>
        <w:instrText xml:space="preserve"> PAGEREF _Toc184819731 \h </w:instrText>
      </w:r>
      <w:r>
        <w:fldChar w:fldCharType="separate"/>
      </w:r>
      <w:r>
        <w:t>85</w:t>
      </w:r>
      <w:r>
        <w:fldChar w:fldCharType="end"/>
      </w:r>
    </w:p>
    <w:p w14:paraId="75227D7D" w14:textId="5A1541E4"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8.9.16</w:t>
      </w:r>
      <w:r>
        <w:rPr>
          <w:rFonts w:asciiTheme="minorHAnsi" w:eastAsiaTheme="minorEastAsia" w:hAnsiTheme="minorHAnsi" w:cstheme="minorBidi"/>
          <w:kern w:val="2"/>
          <w:sz w:val="24"/>
          <w:szCs w:val="24"/>
          <w14:ligatures w14:val="standardContextual"/>
        </w:rPr>
        <w:tab/>
      </w:r>
      <w:r w:rsidRPr="00002407">
        <w:rPr>
          <w:rFonts w:eastAsia="Malgun Gothic"/>
        </w:rPr>
        <w:t>TAC/RANAC (re-)configuration for mobile IAB</w:t>
      </w:r>
      <w:r>
        <w:tab/>
      </w:r>
      <w:r>
        <w:fldChar w:fldCharType="begin" w:fldLock="1"/>
      </w:r>
      <w:r>
        <w:instrText xml:space="preserve"> PAGEREF _Toc184819732 \h </w:instrText>
      </w:r>
      <w:r>
        <w:fldChar w:fldCharType="separate"/>
      </w:r>
      <w:r>
        <w:t>85</w:t>
      </w:r>
      <w:r>
        <w:fldChar w:fldCharType="end"/>
      </w:r>
    </w:p>
    <w:p w14:paraId="4735134E" w14:textId="28440DBE" w:rsidR="00E27A78" w:rsidRDefault="00E27A78">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_Toc184819733 \h </w:instrText>
      </w:r>
      <w:r>
        <w:fldChar w:fldCharType="separate"/>
      </w:r>
      <w:r>
        <w:t>85</w:t>
      </w:r>
      <w:r>
        <w:fldChar w:fldCharType="end"/>
      </w:r>
    </w:p>
    <w:p w14:paraId="5A326A94" w14:textId="17EEDDBE" w:rsidR="00E27A78" w:rsidRDefault="00E27A78">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_Toc184819734 \h </w:instrText>
      </w:r>
      <w:r>
        <w:fldChar w:fldCharType="separate"/>
      </w:r>
      <w:r>
        <w:t>85</w:t>
      </w:r>
      <w:r>
        <w:fldChar w:fldCharType="end"/>
      </w:r>
    </w:p>
    <w:p w14:paraId="5B2FA866" w14:textId="030D8624" w:rsidR="00E27A78" w:rsidRDefault="00E27A78">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_Toc184819735 \h </w:instrText>
      </w:r>
      <w:r>
        <w:fldChar w:fldCharType="separate"/>
      </w:r>
      <w:r>
        <w:t>86</w:t>
      </w:r>
      <w:r>
        <w:fldChar w:fldCharType="end"/>
      </w:r>
    </w:p>
    <w:p w14:paraId="4E5C3BD4" w14:textId="4C0C0114" w:rsidR="00E27A78" w:rsidRDefault="00E27A78">
      <w:pPr>
        <w:pStyle w:val="TOC5"/>
        <w:rPr>
          <w:rFonts w:asciiTheme="minorHAnsi" w:eastAsiaTheme="minorEastAsia" w:hAnsiTheme="minorHAnsi" w:cstheme="minorBidi"/>
          <w:kern w:val="2"/>
          <w:sz w:val="24"/>
          <w:szCs w:val="24"/>
          <w14:ligatures w14:val="standardContextual"/>
        </w:rPr>
      </w:pPr>
      <w:r w:rsidRPr="00002407">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002407">
        <w:rPr>
          <w:rFonts w:eastAsia="Malgun Gothic"/>
          <w:lang w:eastAsia="ja-JP"/>
        </w:rPr>
        <w:t>IAB-node is single-connected</w:t>
      </w:r>
      <w:r>
        <w:tab/>
      </w:r>
      <w:r>
        <w:fldChar w:fldCharType="begin" w:fldLock="1"/>
      </w:r>
      <w:r>
        <w:instrText xml:space="preserve"> PAGEREF _Toc184819736 \h </w:instrText>
      </w:r>
      <w:r>
        <w:fldChar w:fldCharType="separate"/>
      </w:r>
      <w:r>
        <w:t>86</w:t>
      </w:r>
      <w:r>
        <w:fldChar w:fldCharType="end"/>
      </w:r>
    </w:p>
    <w:p w14:paraId="437007A3" w14:textId="632A97AA" w:rsidR="00E27A78" w:rsidRDefault="00E27A78">
      <w:pPr>
        <w:pStyle w:val="TOC5"/>
        <w:rPr>
          <w:rFonts w:asciiTheme="minorHAnsi" w:eastAsiaTheme="minorEastAsia" w:hAnsiTheme="minorHAnsi" w:cstheme="minorBidi"/>
          <w:kern w:val="2"/>
          <w:sz w:val="24"/>
          <w:szCs w:val="24"/>
          <w14:ligatures w14:val="standardContextual"/>
        </w:rPr>
      </w:pPr>
      <w:r w:rsidRPr="00002407">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002407">
        <w:rPr>
          <w:rFonts w:eastAsia="Malgun Gothic"/>
          <w:lang w:eastAsia="ja-JP"/>
        </w:rPr>
        <w:t>IAB-node is NR dual-connected</w:t>
      </w:r>
      <w:r>
        <w:tab/>
      </w:r>
      <w:r>
        <w:fldChar w:fldCharType="begin" w:fldLock="1"/>
      </w:r>
      <w:r>
        <w:instrText xml:space="preserve"> PAGEREF _Toc184819737 \h </w:instrText>
      </w:r>
      <w:r>
        <w:fldChar w:fldCharType="separate"/>
      </w:r>
      <w:r>
        <w:t>86</w:t>
      </w:r>
      <w:r>
        <w:fldChar w:fldCharType="end"/>
      </w:r>
    </w:p>
    <w:p w14:paraId="3BE1C6F7" w14:textId="4C06E601" w:rsidR="00E27A78" w:rsidRDefault="00E27A78">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_Toc184819738 \h </w:instrText>
      </w:r>
      <w:r>
        <w:fldChar w:fldCharType="separate"/>
      </w:r>
      <w:r>
        <w:t>86</w:t>
      </w:r>
      <w:r>
        <w:fldChar w:fldCharType="end"/>
      </w:r>
    </w:p>
    <w:p w14:paraId="5F9AC7E5" w14:textId="2317301A" w:rsidR="00E27A78" w:rsidRDefault="00E27A78">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_Toc184819739 \h </w:instrText>
      </w:r>
      <w:r>
        <w:fldChar w:fldCharType="separate"/>
      </w:r>
      <w:r>
        <w:t>86</w:t>
      </w:r>
      <w:r>
        <w:fldChar w:fldCharType="end"/>
      </w:r>
    </w:p>
    <w:p w14:paraId="4FF3980C" w14:textId="59BFDF15" w:rsidR="00E27A78" w:rsidRDefault="00E27A78">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_Toc184819740 \h </w:instrText>
      </w:r>
      <w:r>
        <w:fldChar w:fldCharType="separate"/>
      </w:r>
      <w:r>
        <w:t>88</w:t>
      </w:r>
      <w:r>
        <w:fldChar w:fldCharType="end"/>
      </w:r>
    </w:p>
    <w:p w14:paraId="4F1CE7DD" w14:textId="33D29894" w:rsidR="00E27A78" w:rsidRDefault="00E27A78">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_Toc184819741 \h </w:instrText>
      </w:r>
      <w:r>
        <w:fldChar w:fldCharType="separate"/>
      </w:r>
      <w:r>
        <w:t>88</w:t>
      </w:r>
      <w:r>
        <w:fldChar w:fldCharType="end"/>
      </w:r>
    </w:p>
    <w:p w14:paraId="22F7EB85" w14:textId="4B7460F2" w:rsidR="00E27A78" w:rsidRDefault="00E27A78">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_Toc184819742 \h </w:instrText>
      </w:r>
      <w:r>
        <w:fldChar w:fldCharType="separate"/>
      </w:r>
      <w:r>
        <w:t>88</w:t>
      </w:r>
      <w:r>
        <w:fldChar w:fldCharType="end"/>
      </w:r>
    </w:p>
    <w:p w14:paraId="1C1305D1" w14:textId="0FD0373F" w:rsidR="00E27A78" w:rsidRDefault="00E27A78">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_Toc184819743 \h </w:instrText>
      </w:r>
      <w:r>
        <w:fldChar w:fldCharType="separate"/>
      </w:r>
      <w:r>
        <w:t>89</w:t>
      </w:r>
      <w:r>
        <w:fldChar w:fldCharType="end"/>
      </w:r>
    </w:p>
    <w:p w14:paraId="20D2D4C1" w14:textId="08F0A4FF" w:rsidR="00E27A78" w:rsidRDefault="00E27A78">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_Toc184819744 \h </w:instrText>
      </w:r>
      <w:r>
        <w:fldChar w:fldCharType="separate"/>
      </w:r>
      <w:r>
        <w:t>90</w:t>
      </w:r>
      <w:r>
        <w:fldChar w:fldCharType="end"/>
      </w:r>
    </w:p>
    <w:p w14:paraId="5338C1EF" w14:textId="31EE2110"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Malgun Gothic"/>
        </w:rPr>
        <w:t>8.12</w:t>
      </w:r>
      <w:r>
        <w:rPr>
          <w:rFonts w:asciiTheme="minorHAnsi" w:eastAsiaTheme="minorEastAsia" w:hAnsiTheme="minorHAnsi" w:cstheme="minorBidi"/>
          <w:kern w:val="2"/>
          <w:sz w:val="24"/>
          <w:szCs w:val="24"/>
          <w14:ligatures w14:val="standardContextual"/>
        </w:rPr>
        <w:tab/>
      </w:r>
      <w:r w:rsidRPr="00002407">
        <w:rPr>
          <w:rFonts w:eastAsia="Malgun Gothic"/>
        </w:rPr>
        <w:t>IAB-node Integration Procedure</w:t>
      </w:r>
      <w:r>
        <w:tab/>
      </w:r>
      <w:r>
        <w:fldChar w:fldCharType="begin" w:fldLock="1"/>
      </w:r>
      <w:r>
        <w:instrText xml:space="preserve"> PAGEREF _Toc184819745 \h </w:instrText>
      </w:r>
      <w:r>
        <w:fldChar w:fldCharType="separate"/>
      </w:r>
      <w:r>
        <w:t>90</w:t>
      </w:r>
      <w:r>
        <w:fldChar w:fldCharType="end"/>
      </w:r>
    </w:p>
    <w:p w14:paraId="4374D527" w14:textId="3E1FE20F"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rPr>
        <w:t>8.12.1</w:t>
      </w:r>
      <w:r>
        <w:rPr>
          <w:rFonts w:asciiTheme="minorHAnsi" w:eastAsiaTheme="minorEastAsia" w:hAnsiTheme="minorHAnsi" w:cstheme="minorBidi"/>
          <w:kern w:val="2"/>
          <w:sz w:val="24"/>
          <w:szCs w:val="24"/>
          <w14:ligatures w14:val="standardContextual"/>
        </w:rPr>
        <w:tab/>
      </w:r>
      <w:r w:rsidRPr="00002407">
        <w:rPr>
          <w:rFonts w:eastAsia="SimSun"/>
        </w:rPr>
        <w:t>Standalone IAB integration</w:t>
      </w:r>
      <w:r>
        <w:tab/>
      </w:r>
      <w:r>
        <w:fldChar w:fldCharType="begin" w:fldLock="1"/>
      </w:r>
      <w:r>
        <w:instrText xml:space="preserve"> PAGEREF _Toc184819746 \h </w:instrText>
      </w:r>
      <w:r>
        <w:fldChar w:fldCharType="separate"/>
      </w:r>
      <w:r>
        <w:t>90</w:t>
      </w:r>
      <w:r>
        <w:fldChar w:fldCharType="end"/>
      </w:r>
    </w:p>
    <w:p w14:paraId="7421FF26" w14:textId="5C9C6E3A"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8.12.2</w:t>
      </w:r>
      <w:r>
        <w:rPr>
          <w:rFonts w:asciiTheme="minorHAnsi" w:eastAsiaTheme="minorEastAsia" w:hAnsiTheme="minorHAnsi" w:cstheme="minorBidi"/>
          <w:kern w:val="2"/>
          <w:sz w:val="24"/>
          <w:szCs w:val="24"/>
          <w14:ligatures w14:val="standardContextual"/>
        </w:rPr>
        <w:tab/>
      </w:r>
      <w:r w:rsidRPr="00002407">
        <w:rPr>
          <w:rFonts w:eastAsia="SimSun"/>
        </w:rPr>
        <w:t>NSA</w:t>
      </w:r>
      <w:r w:rsidRPr="00002407">
        <w:rPr>
          <w:rFonts w:eastAsia="Malgun Gothic"/>
          <w:lang w:eastAsia="ja-JP"/>
        </w:rPr>
        <w:t xml:space="preserve"> IAB Integration</w:t>
      </w:r>
      <w:r w:rsidRPr="00002407">
        <w:rPr>
          <w:rFonts w:eastAsia="Malgun Gothic"/>
        </w:rPr>
        <w:t xml:space="preserve"> procedure</w:t>
      </w:r>
      <w:r>
        <w:tab/>
      </w:r>
      <w:r>
        <w:fldChar w:fldCharType="begin" w:fldLock="1"/>
      </w:r>
      <w:r>
        <w:instrText xml:space="preserve"> PAGEREF _Toc184819747 \h </w:instrText>
      </w:r>
      <w:r>
        <w:fldChar w:fldCharType="separate"/>
      </w:r>
      <w:r>
        <w:t>91</w:t>
      </w:r>
      <w:r>
        <w:fldChar w:fldCharType="end"/>
      </w:r>
    </w:p>
    <w:p w14:paraId="574647AB" w14:textId="701AAF1C" w:rsidR="00E27A78" w:rsidRDefault="00E27A78">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_Toc184819748 \h </w:instrText>
      </w:r>
      <w:r>
        <w:fldChar w:fldCharType="separate"/>
      </w:r>
      <w:r>
        <w:t>92</w:t>
      </w:r>
      <w:r>
        <w:fldChar w:fldCharType="end"/>
      </w:r>
    </w:p>
    <w:p w14:paraId="3E38567E" w14:textId="4597F15D"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SimSun"/>
          <w:lang w:eastAsia="zh-CN"/>
        </w:rPr>
        <w:t>8</w:t>
      </w:r>
      <w:r w:rsidRPr="00002407">
        <w:rPr>
          <w:rFonts w:eastAsia="SimSun"/>
        </w:rPr>
        <w:t>.13</w:t>
      </w:r>
      <w:r>
        <w:rPr>
          <w:rFonts w:asciiTheme="minorHAnsi" w:eastAsiaTheme="minorEastAsia" w:hAnsiTheme="minorHAnsi" w:cstheme="minorBidi"/>
          <w:kern w:val="2"/>
          <w:sz w:val="24"/>
          <w:szCs w:val="24"/>
          <w14:ligatures w14:val="standardContextual"/>
        </w:rPr>
        <w:tab/>
      </w:r>
      <w:r w:rsidRPr="00002407">
        <w:rPr>
          <w:rFonts w:eastAsia="SimSun"/>
        </w:rPr>
        <w:t xml:space="preserve">Overall procedures </w:t>
      </w:r>
      <w:r w:rsidRPr="00002407">
        <w:rPr>
          <w:rFonts w:eastAsia="SimSun"/>
          <w:lang w:eastAsia="zh-CN"/>
        </w:rPr>
        <w:t>for MDT</w:t>
      </w:r>
      <w:r>
        <w:tab/>
      </w:r>
      <w:r>
        <w:fldChar w:fldCharType="begin" w:fldLock="1"/>
      </w:r>
      <w:r>
        <w:instrText xml:space="preserve"> PAGEREF _Toc184819749 \h </w:instrText>
      </w:r>
      <w:r>
        <w:fldChar w:fldCharType="separate"/>
      </w:r>
      <w:r>
        <w:t>93</w:t>
      </w:r>
      <w:r>
        <w:fldChar w:fldCharType="end"/>
      </w:r>
    </w:p>
    <w:p w14:paraId="125B04C8" w14:textId="1034C0BB"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lang w:eastAsia="zh-CN"/>
        </w:rPr>
        <w:t>8</w:t>
      </w:r>
      <w:r w:rsidRPr="00002407">
        <w:rPr>
          <w:rFonts w:eastAsia="SimSun"/>
        </w:rPr>
        <w:t>.13.0</w:t>
      </w:r>
      <w:r>
        <w:rPr>
          <w:rFonts w:asciiTheme="minorHAnsi" w:eastAsiaTheme="minorEastAsia" w:hAnsiTheme="minorHAnsi" w:cstheme="minorBidi"/>
          <w:kern w:val="2"/>
          <w:sz w:val="24"/>
          <w:szCs w:val="24"/>
          <w14:ligatures w14:val="standardContextual"/>
        </w:rPr>
        <w:tab/>
      </w:r>
      <w:r w:rsidRPr="00002407">
        <w:rPr>
          <w:rFonts w:eastAsia="SimSun"/>
          <w:lang w:eastAsia="zh-CN"/>
        </w:rPr>
        <w:t>General</w:t>
      </w:r>
      <w:r>
        <w:tab/>
      </w:r>
      <w:r>
        <w:fldChar w:fldCharType="begin" w:fldLock="1"/>
      </w:r>
      <w:r>
        <w:instrText xml:space="preserve"> PAGEREF _Toc184819750 \h </w:instrText>
      </w:r>
      <w:r>
        <w:fldChar w:fldCharType="separate"/>
      </w:r>
      <w:r>
        <w:t>93</w:t>
      </w:r>
      <w:r>
        <w:fldChar w:fldCharType="end"/>
      </w:r>
    </w:p>
    <w:p w14:paraId="48D31A70" w14:textId="1617095E"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lang w:eastAsia="zh-CN"/>
        </w:rPr>
        <w:t>8</w:t>
      </w:r>
      <w:r w:rsidRPr="00002407">
        <w:rPr>
          <w:rFonts w:eastAsia="SimSun"/>
        </w:rPr>
        <w:t>.13.1</w:t>
      </w:r>
      <w:r>
        <w:rPr>
          <w:rFonts w:asciiTheme="minorHAnsi" w:eastAsiaTheme="minorEastAsia" w:hAnsiTheme="minorHAnsi" w:cstheme="minorBidi"/>
          <w:kern w:val="2"/>
          <w:sz w:val="24"/>
          <w:szCs w:val="24"/>
          <w14:ligatures w14:val="standardContextual"/>
        </w:rPr>
        <w:tab/>
      </w:r>
      <w:r w:rsidRPr="00002407">
        <w:rPr>
          <w:rFonts w:eastAsia="SimSun"/>
          <w:lang w:eastAsia="zh-CN"/>
        </w:rPr>
        <w:t>Signalling based MDT activation</w:t>
      </w:r>
      <w:r>
        <w:tab/>
      </w:r>
      <w:r>
        <w:fldChar w:fldCharType="begin" w:fldLock="1"/>
      </w:r>
      <w:r>
        <w:instrText xml:space="preserve"> PAGEREF _Toc184819751 \h </w:instrText>
      </w:r>
      <w:r>
        <w:fldChar w:fldCharType="separate"/>
      </w:r>
      <w:r>
        <w:t>93</w:t>
      </w:r>
      <w:r>
        <w:fldChar w:fldCharType="end"/>
      </w:r>
    </w:p>
    <w:p w14:paraId="65AA13DA" w14:textId="06173FB4"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rPr>
        <w:t>8.</w:t>
      </w:r>
      <w:r w:rsidRPr="00002407">
        <w:rPr>
          <w:rFonts w:eastAsia="SimSun"/>
          <w:lang w:eastAsia="zh-CN"/>
        </w:rPr>
        <w:t>13</w:t>
      </w:r>
      <w:r w:rsidRPr="00002407">
        <w:rPr>
          <w:rFonts w:eastAsia="SimSun"/>
        </w:rPr>
        <w:t>.</w:t>
      </w:r>
      <w:r w:rsidRPr="00002407">
        <w:rPr>
          <w:rFonts w:eastAsia="SimSun"/>
          <w:lang w:eastAsia="zh-CN"/>
        </w:rPr>
        <w:t>2</w:t>
      </w:r>
      <w:r>
        <w:rPr>
          <w:rFonts w:asciiTheme="minorHAnsi" w:eastAsiaTheme="minorEastAsia" w:hAnsiTheme="minorHAnsi" w:cstheme="minorBidi"/>
          <w:kern w:val="2"/>
          <w:sz w:val="24"/>
          <w:szCs w:val="24"/>
          <w14:ligatures w14:val="standardContextual"/>
        </w:rPr>
        <w:tab/>
      </w:r>
      <w:r w:rsidRPr="00002407">
        <w:rPr>
          <w:rFonts w:eastAsia="SimSun"/>
          <w:lang w:eastAsia="zh-CN"/>
        </w:rPr>
        <w:t>Management based MDT activation</w:t>
      </w:r>
      <w:r>
        <w:tab/>
      </w:r>
      <w:r>
        <w:fldChar w:fldCharType="begin" w:fldLock="1"/>
      </w:r>
      <w:r>
        <w:instrText xml:space="preserve"> PAGEREF _Toc184819752 \h </w:instrText>
      </w:r>
      <w:r>
        <w:fldChar w:fldCharType="separate"/>
      </w:r>
      <w:r>
        <w:t>94</w:t>
      </w:r>
      <w:r>
        <w:fldChar w:fldCharType="end"/>
      </w:r>
    </w:p>
    <w:p w14:paraId="48C871E1" w14:textId="33D28359"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rPr>
        <w:t>8.13.2.1</w:t>
      </w:r>
      <w:r>
        <w:rPr>
          <w:rFonts w:asciiTheme="minorHAnsi" w:eastAsiaTheme="minorEastAsia" w:hAnsiTheme="minorHAnsi" w:cstheme="minorBidi"/>
          <w:kern w:val="2"/>
          <w:sz w:val="24"/>
          <w:szCs w:val="24"/>
          <w14:ligatures w14:val="standardContextual"/>
        </w:rPr>
        <w:tab/>
      </w:r>
      <w:r w:rsidRPr="00002407">
        <w:rPr>
          <w:rFonts w:eastAsia="Malgun Gothic"/>
        </w:rPr>
        <w:t>General</w:t>
      </w:r>
      <w:r>
        <w:tab/>
      </w:r>
      <w:r>
        <w:fldChar w:fldCharType="begin" w:fldLock="1"/>
      </w:r>
      <w:r>
        <w:instrText xml:space="preserve"> PAGEREF _Toc184819753 \h </w:instrText>
      </w:r>
      <w:r>
        <w:fldChar w:fldCharType="separate"/>
      </w:r>
      <w:r>
        <w:t>94</w:t>
      </w:r>
      <w:r>
        <w:fldChar w:fldCharType="end"/>
      </w:r>
    </w:p>
    <w:p w14:paraId="4CC59CDA" w14:textId="53E8CFAE"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rPr>
        <w:t>8.13.2.2</w:t>
      </w:r>
      <w:r>
        <w:rPr>
          <w:rFonts w:asciiTheme="minorHAnsi" w:eastAsiaTheme="minorEastAsia" w:hAnsiTheme="minorHAnsi" w:cstheme="minorBidi"/>
          <w:kern w:val="2"/>
          <w:sz w:val="24"/>
          <w:szCs w:val="24"/>
          <w14:ligatures w14:val="standardContextual"/>
        </w:rPr>
        <w:tab/>
      </w:r>
      <w:r w:rsidRPr="00002407">
        <w:rPr>
          <w:rFonts w:eastAsia="Malgun Gothic"/>
        </w:rPr>
        <w:t>Management based MDT Activation in gNB-CU-CP</w:t>
      </w:r>
      <w:r>
        <w:tab/>
      </w:r>
      <w:r>
        <w:fldChar w:fldCharType="begin" w:fldLock="1"/>
      </w:r>
      <w:r>
        <w:instrText xml:space="preserve"> PAGEREF _Toc184819754 \h </w:instrText>
      </w:r>
      <w:r>
        <w:fldChar w:fldCharType="separate"/>
      </w:r>
      <w:r>
        <w:t>94</w:t>
      </w:r>
      <w:r>
        <w:fldChar w:fldCharType="end"/>
      </w:r>
    </w:p>
    <w:p w14:paraId="541F4869" w14:textId="21BCBD61"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rPr>
        <w:t>8.13.2.3</w:t>
      </w:r>
      <w:r>
        <w:rPr>
          <w:rFonts w:asciiTheme="minorHAnsi" w:eastAsiaTheme="minorEastAsia" w:hAnsiTheme="minorHAnsi" w:cstheme="minorBidi"/>
          <w:kern w:val="2"/>
          <w:sz w:val="24"/>
          <w:szCs w:val="24"/>
          <w14:ligatures w14:val="standardContextual"/>
        </w:rPr>
        <w:tab/>
      </w:r>
      <w:r w:rsidRPr="00002407">
        <w:rPr>
          <w:rFonts w:eastAsia="Malgun Gothic"/>
        </w:rPr>
        <w:t>Management based MDT Activation in gNB-DU</w:t>
      </w:r>
      <w:r>
        <w:tab/>
      </w:r>
      <w:r>
        <w:fldChar w:fldCharType="begin" w:fldLock="1"/>
      </w:r>
      <w:r>
        <w:instrText xml:space="preserve"> PAGEREF _Toc184819755 \h </w:instrText>
      </w:r>
      <w:r>
        <w:fldChar w:fldCharType="separate"/>
      </w:r>
      <w:r>
        <w:t>95</w:t>
      </w:r>
      <w:r>
        <w:fldChar w:fldCharType="end"/>
      </w:r>
    </w:p>
    <w:p w14:paraId="4F29CF97" w14:textId="72EC1BCF"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rPr>
        <w:t>8.13.2.4</w:t>
      </w:r>
      <w:r>
        <w:rPr>
          <w:rFonts w:asciiTheme="minorHAnsi" w:eastAsiaTheme="minorEastAsia" w:hAnsiTheme="minorHAnsi" w:cstheme="minorBidi"/>
          <w:kern w:val="2"/>
          <w:sz w:val="24"/>
          <w:szCs w:val="24"/>
          <w14:ligatures w14:val="standardContextual"/>
        </w:rPr>
        <w:tab/>
      </w:r>
      <w:r w:rsidRPr="00002407">
        <w:rPr>
          <w:rFonts w:eastAsia="Malgun Gothic"/>
        </w:rPr>
        <w:t>Management based MDT Activation in gNB-CU-UP</w:t>
      </w:r>
      <w:r>
        <w:tab/>
      </w:r>
      <w:r>
        <w:fldChar w:fldCharType="begin" w:fldLock="1"/>
      </w:r>
      <w:r>
        <w:instrText xml:space="preserve"> PAGEREF _Toc184819756 \h </w:instrText>
      </w:r>
      <w:r>
        <w:fldChar w:fldCharType="separate"/>
      </w:r>
      <w:r>
        <w:t>96</w:t>
      </w:r>
      <w:r>
        <w:fldChar w:fldCharType="end"/>
      </w:r>
    </w:p>
    <w:p w14:paraId="120DBFD5" w14:textId="277EEBF1"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lang w:val="fr-FR"/>
        </w:rPr>
        <w:t>8.13.2.5</w:t>
      </w:r>
      <w:r>
        <w:rPr>
          <w:rFonts w:asciiTheme="minorHAnsi" w:eastAsiaTheme="minorEastAsia" w:hAnsiTheme="minorHAnsi" w:cstheme="minorBidi"/>
          <w:kern w:val="2"/>
          <w:sz w:val="24"/>
          <w:szCs w:val="24"/>
          <w14:ligatures w14:val="standardContextual"/>
        </w:rPr>
        <w:tab/>
      </w:r>
      <w:r w:rsidRPr="00002407">
        <w:rPr>
          <w:rFonts w:eastAsia="Malgun Gothic"/>
          <w:lang w:val="fr-FR"/>
        </w:rPr>
        <w:t>User consent propagation in EN-DC</w:t>
      </w:r>
      <w:r>
        <w:tab/>
      </w:r>
      <w:r>
        <w:fldChar w:fldCharType="begin" w:fldLock="1"/>
      </w:r>
      <w:r>
        <w:instrText xml:space="preserve"> PAGEREF _Toc184819757 \h </w:instrText>
      </w:r>
      <w:r>
        <w:fldChar w:fldCharType="separate"/>
      </w:r>
      <w:r>
        <w:t>97</w:t>
      </w:r>
      <w:r>
        <w:fldChar w:fldCharType="end"/>
      </w:r>
    </w:p>
    <w:p w14:paraId="3484F80A" w14:textId="3F6D7457"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002407">
        <w:rPr>
          <w:rFonts w:eastAsia="Malgun Gothic"/>
          <w:lang w:eastAsia="en-GB"/>
        </w:rPr>
        <w:t>User consent propagation in MR-DC with 5GC</w:t>
      </w:r>
      <w:r>
        <w:tab/>
      </w:r>
      <w:r>
        <w:fldChar w:fldCharType="begin" w:fldLock="1"/>
      </w:r>
      <w:r>
        <w:instrText xml:space="preserve"> PAGEREF _Toc184819758 \h </w:instrText>
      </w:r>
      <w:r>
        <w:fldChar w:fldCharType="separate"/>
      </w:r>
      <w:r>
        <w:t>98</w:t>
      </w:r>
      <w:r>
        <w:fldChar w:fldCharType="end"/>
      </w:r>
    </w:p>
    <w:p w14:paraId="6C2C712B" w14:textId="5085952E" w:rsidR="00E27A78" w:rsidRDefault="00E27A78">
      <w:pPr>
        <w:pStyle w:val="TOC4"/>
        <w:rPr>
          <w:rFonts w:asciiTheme="minorHAnsi" w:eastAsiaTheme="minorEastAsia" w:hAnsiTheme="minorHAnsi" w:cstheme="minorBidi"/>
          <w:kern w:val="2"/>
          <w:sz w:val="24"/>
          <w:szCs w:val="24"/>
          <w14:ligatures w14:val="standardContextual"/>
        </w:rPr>
      </w:pPr>
      <w:r w:rsidRPr="00002407">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002407">
        <w:rPr>
          <w:rFonts w:eastAsia="DengXian"/>
          <w:lang w:eastAsia="zh-CN"/>
        </w:rPr>
        <w:t>Management based trace activation</w:t>
      </w:r>
      <w:r w:rsidRPr="00002407">
        <w:rPr>
          <w:rFonts w:eastAsia="Malgun Gothic"/>
          <w:lang w:eastAsia="en-GB"/>
        </w:rPr>
        <w:t xml:space="preserve"> in MR-DC with 5GC</w:t>
      </w:r>
      <w:r>
        <w:tab/>
      </w:r>
      <w:r>
        <w:fldChar w:fldCharType="begin" w:fldLock="1"/>
      </w:r>
      <w:r>
        <w:instrText xml:space="preserve"> PAGEREF _Toc184819759 \h </w:instrText>
      </w:r>
      <w:r>
        <w:fldChar w:fldCharType="separate"/>
      </w:r>
      <w:r>
        <w:t>99</w:t>
      </w:r>
      <w:r>
        <w:fldChar w:fldCharType="end"/>
      </w:r>
    </w:p>
    <w:p w14:paraId="7FFE8125" w14:textId="1ABD2B88"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rPr>
        <w:t>8.</w:t>
      </w:r>
      <w:r w:rsidRPr="00002407">
        <w:rPr>
          <w:rFonts w:eastAsia="SimSun"/>
          <w:lang w:eastAsia="zh-CN"/>
        </w:rPr>
        <w:t>13</w:t>
      </w:r>
      <w:r w:rsidRPr="00002407">
        <w:rPr>
          <w:rFonts w:eastAsia="SimSun"/>
        </w:rPr>
        <w:t>.3</w:t>
      </w:r>
      <w:r>
        <w:rPr>
          <w:rFonts w:asciiTheme="minorHAnsi" w:eastAsiaTheme="minorEastAsia" w:hAnsiTheme="minorHAnsi" w:cstheme="minorBidi"/>
          <w:kern w:val="2"/>
          <w:sz w:val="24"/>
          <w:szCs w:val="24"/>
          <w14:ligatures w14:val="standardContextual"/>
        </w:rPr>
        <w:tab/>
      </w:r>
      <w:r w:rsidRPr="00002407">
        <w:rPr>
          <w:rFonts w:eastAsia="SimSun"/>
          <w:lang w:eastAsia="zh-CN"/>
        </w:rPr>
        <w:t>Alignment of MDT and QoE Measurements</w:t>
      </w:r>
      <w:r>
        <w:tab/>
      </w:r>
      <w:r>
        <w:fldChar w:fldCharType="begin" w:fldLock="1"/>
      </w:r>
      <w:r>
        <w:instrText xml:space="preserve"> PAGEREF _Toc184819760 \h </w:instrText>
      </w:r>
      <w:r>
        <w:fldChar w:fldCharType="separate"/>
      </w:r>
      <w:r>
        <w:t>100</w:t>
      </w:r>
      <w:r>
        <w:fldChar w:fldCharType="end"/>
      </w:r>
    </w:p>
    <w:p w14:paraId="61AD5277" w14:textId="4665F5F5"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rPr>
        <w:t>8.</w:t>
      </w:r>
      <w:r w:rsidRPr="00002407">
        <w:rPr>
          <w:rFonts w:eastAsia="SimSun"/>
          <w:lang w:eastAsia="zh-CN"/>
        </w:rPr>
        <w:t>13</w:t>
      </w:r>
      <w:r w:rsidRPr="00002407">
        <w:rPr>
          <w:rFonts w:eastAsia="SimSun"/>
        </w:rPr>
        <w:t>.4</w:t>
      </w:r>
      <w:r>
        <w:rPr>
          <w:rFonts w:asciiTheme="minorHAnsi" w:eastAsiaTheme="minorEastAsia" w:hAnsiTheme="minorHAnsi" w:cstheme="minorBidi"/>
          <w:kern w:val="2"/>
          <w:sz w:val="24"/>
          <w:szCs w:val="24"/>
          <w14:ligatures w14:val="standardContextual"/>
        </w:rPr>
        <w:tab/>
      </w:r>
      <w:r w:rsidRPr="00002407">
        <w:rPr>
          <w:rFonts w:eastAsia="SimSun"/>
          <w:lang w:eastAsia="zh-CN"/>
        </w:rPr>
        <w:t>MDT reporting</w:t>
      </w:r>
      <w:r>
        <w:tab/>
      </w:r>
      <w:r>
        <w:fldChar w:fldCharType="begin" w:fldLock="1"/>
      </w:r>
      <w:r>
        <w:instrText xml:space="preserve"> PAGEREF _Toc184819761 \h </w:instrText>
      </w:r>
      <w:r>
        <w:fldChar w:fldCharType="separate"/>
      </w:r>
      <w:r>
        <w:t>100</w:t>
      </w:r>
      <w:r>
        <w:fldChar w:fldCharType="end"/>
      </w:r>
    </w:p>
    <w:p w14:paraId="514179F8" w14:textId="28C8CFA0"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Malgun Gothic"/>
          <w:lang w:eastAsia="zh-CN"/>
        </w:rPr>
        <w:t>8</w:t>
      </w:r>
      <w:r w:rsidRPr="00002407">
        <w:rPr>
          <w:rFonts w:eastAsia="Malgun Gothic"/>
        </w:rPr>
        <w:t>.14</w:t>
      </w:r>
      <w:r>
        <w:rPr>
          <w:rFonts w:asciiTheme="minorHAnsi" w:eastAsiaTheme="minorEastAsia" w:hAnsiTheme="minorHAnsi" w:cstheme="minorBidi"/>
          <w:kern w:val="2"/>
          <w:sz w:val="24"/>
          <w:szCs w:val="24"/>
          <w14:ligatures w14:val="standardContextual"/>
        </w:rPr>
        <w:tab/>
      </w:r>
      <w:r w:rsidRPr="00002407">
        <w:rPr>
          <w:rFonts w:eastAsia="Malgun Gothic"/>
        </w:rPr>
        <w:t>Self-optimisation</w:t>
      </w:r>
      <w:r>
        <w:tab/>
      </w:r>
      <w:r>
        <w:fldChar w:fldCharType="begin" w:fldLock="1"/>
      </w:r>
      <w:r>
        <w:instrText xml:space="preserve"> PAGEREF _Toc184819762 \h </w:instrText>
      </w:r>
      <w:r>
        <w:fldChar w:fldCharType="separate"/>
      </w:r>
      <w:r>
        <w:t>100</w:t>
      </w:r>
      <w:r>
        <w:fldChar w:fldCharType="end"/>
      </w:r>
    </w:p>
    <w:p w14:paraId="57F0F7A8" w14:textId="7C44AB86"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lang w:eastAsia="zh-CN"/>
        </w:rPr>
        <w:t>8.14.1</w:t>
      </w:r>
      <w:r>
        <w:rPr>
          <w:rFonts w:asciiTheme="minorHAnsi" w:eastAsiaTheme="minorEastAsia" w:hAnsiTheme="minorHAnsi" w:cstheme="minorBidi"/>
          <w:kern w:val="2"/>
          <w:sz w:val="24"/>
          <w:szCs w:val="24"/>
          <w14:ligatures w14:val="standardContextual"/>
        </w:rPr>
        <w:tab/>
      </w:r>
      <w:r w:rsidRPr="00002407">
        <w:rPr>
          <w:rFonts w:eastAsia="SimSun"/>
          <w:lang w:eastAsia="zh-CN"/>
        </w:rPr>
        <w:t>Overall procedures for MRO</w:t>
      </w:r>
      <w:r>
        <w:tab/>
      </w:r>
      <w:r>
        <w:fldChar w:fldCharType="begin" w:fldLock="1"/>
      </w:r>
      <w:r>
        <w:instrText xml:space="preserve"> PAGEREF _Toc184819763 \h </w:instrText>
      </w:r>
      <w:r>
        <w:fldChar w:fldCharType="separate"/>
      </w:r>
      <w:r>
        <w:t>100</w:t>
      </w:r>
      <w:r>
        <w:fldChar w:fldCharType="end"/>
      </w:r>
    </w:p>
    <w:p w14:paraId="5259DCB2" w14:textId="6FFE80E5" w:rsidR="00E27A78" w:rsidRDefault="00E27A78">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_Toc184819764 \h </w:instrText>
      </w:r>
      <w:r>
        <w:fldChar w:fldCharType="separate"/>
      </w:r>
      <w:r>
        <w:t>101</w:t>
      </w:r>
      <w:r>
        <w:fldChar w:fldCharType="end"/>
      </w:r>
    </w:p>
    <w:p w14:paraId="5C746B62" w14:textId="2BA1C4D4" w:rsidR="00E27A78" w:rsidRDefault="00E27A78">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_Toc184819765 \h </w:instrText>
      </w:r>
      <w:r>
        <w:fldChar w:fldCharType="separate"/>
      </w:r>
      <w:r>
        <w:t>101</w:t>
      </w:r>
      <w:r>
        <w:fldChar w:fldCharType="end"/>
      </w:r>
    </w:p>
    <w:p w14:paraId="79487CD1" w14:textId="6475FF68" w:rsidR="00E27A78" w:rsidRDefault="00E27A78">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_Toc184819766 \h </w:instrText>
      </w:r>
      <w:r>
        <w:fldChar w:fldCharType="separate"/>
      </w:r>
      <w:r>
        <w:t>102</w:t>
      </w:r>
      <w:r>
        <w:fldChar w:fldCharType="end"/>
      </w:r>
    </w:p>
    <w:p w14:paraId="6CE9658B" w14:textId="3A334DF1"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SimSun"/>
          <w:lang w:eastAsia="zh-CN"/>
        </w:rPr>
        <w:t>8</w:t>
      </w:r>
      <w:r w:rsidRPr="00002407">
        <w:rPr>
          <w:rFonts w:eastAsia="SimSun"/>
        </w:rPr>
        <w:t>.15</w:t>
      </w:r>
      <w:r>
        <w:rPr>
          <w:rFonts w:asciiTheme="minorHAnsi" w:eastAsiaTheme="minorEastAsia" w:hAnsiTheme="minorHAnsi" w:cstheme="minorBidi"/>
          <w:kern w:val="2"/>
          <w:sz w:val="24"/>
          <w:szCs w:val="24"/>
          <w14:ligatures w14:val="standardContextual"/>
        </w:rPr>
        <w:tab/>
      </w:r>
      <w:r w:rsidRPr="00002407">
        <w:rPr>
          <w:rFonts w:eastAsia="SimSun"/>
        </w:rPr>
        <w:t xml:space="preserve">Overall procedures </w:t>
      </w:r>
      <w:r w:rsidRPr="00002407">
        <w:rPr>
          <w:rFonts w:eastAsia="SimSun"/>
          <w:lang w:eastAsia="zh-CN"/>
        </w:rPr>
        <w:t>for NR MBS</w:t>
      </w:r>
      <w:r>
        <w:tab/>
      </w:r>
      <w:r>
        <w:fldChar w:fldCharType="begin" w:fldLock="1"/>
      </w:r>
      <w:r>
        <w:instrText xml:space="preserve"> PAGEREF _Toc184819767 \h </w:instrText>
      </w:r>
      <w:r>
        <w:fldChar w:fldCharType="separate"/>
      </w:r>
      <w:r>
        <w:t>102</w:t>
      </w:r>
      <w:r>
        <w:fldChar w:fldCharType="end"/>
      </w:r>
    </w:p>
    <w:p w14:paraId="50E97D02" w14:textId="4CE1CBA2"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SimSun"/>
          <w:lang w:eastAsia="zh-CN"/>
        </w:rPr>
        <w:t>8.15.1</w:t>
      </w:r>
      <w:r>
        <w:rPr>
          <w:rFonts w:asciiTheme="minorHAnsi" w:eastAsiaTheme="minorEastAsia" w:hAnsiTheme="minorHAnsi" w:cstheme="minorBidi"/>
          <w:kern w:val="2"/>
          <w:sz w:val="24"/>
          <w:szCs w:val="24"/>
          <w14:ligatures w14:val="standardContextual"/>
        </w:rPr>
        <w:tab/>
      </w:r>
      <w:r w:rsidRPr="00002407">
        <w:rPr>
          <w:rFonts w:eastAsia="SimSun"/>
          <w:lang w:eastAsia="zh-CN"/>
        </w:rPr>
        <w:t>General</w:t>
      </w:r>
      <w:r>
        <w:tab/>
      </w:r>
      <w:r>
        <w:fldChar w:fldCharType="begin" w:fldLock="1"/>
      </w:r>
      <w:r>
        <w:instrText xml:space="preserve"> PAGEREF _Toc184819768 \h </w:instrText>
      </w:r>
      <w:r>
        <w:fldChar w:fldCharType="separate"/>
      </w:r>
      <w:r>
        <w:t>102</w:t>
      </w:r>
      <w:r>
        <w:fldChar w:fldCharType="end"/>
      </w:r>
    </w:p>
    <w:p w14:paraId="286D84C7" w14:textId="3B2BAC10" w:rsidR="00E27A78" w:rsidRDefault="00E27A78">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_Toc184819769 \h </w:instrText>
      </w:r>
      <w:r>
        <w:fldChar w:fldCharType="separate"/>
      </w:r>
      <w:r>
        <w:t>102</w:t>
      </w:r>
      <w:r>
        <w:fldChar w:fldCharType="end"/>
      </w:r>
    </w:p>
    <w:p w14:paraId="0C8B91F9" w14:textId="40E94241" w:rsidR="00E27A78" w:rsidRDefault="00E27A78">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_Toc184819770 \h </w:instrText>
      </w:r>
      <w:r>
        <w:fldChar w:fldCharType="separate"/>
      </w:r>
      <w:r>
        <w:t>103</w:t>
      </w:r>
      <w:r>
        <w:fldChar w:fldCharType="end"/>
      </w:r>
    </w:p>
    <w:p w14:paraId="616BC277" w14:textId="0F4E708E" w:rsidR="00E27A78" w:rsidRDefault="00E27A78">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_Toc184819771 \h </w:instrText>
      </w:r>
      <w:r>
        <w:fldChar w:fldCharType="separate"/>
      </w:r>
      <w:r>
        <w:t>105</w:t>
      </w:r>
      <w:r>
        <w:fldChar w:fldCharType="end"/>
      </w:r>
    </w:p>
    <w:p w14:paraId="7E10343B" w14:textId="7FAA015C" w:rsidR="00E27A78" w:rsidRDefault="00E27A78">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_Toc184819772 \h </w:instrText>
      </w:r>
      <w:r>
        <w:fldChar w:fldCharType="separate"/>
      </w:r>
      <w:r>
        <w:t>106</w:t>
      </w:r>
      <w:r>
        <w:fldChar w:fldCharType="end"/>
      </w:r>
    </w:p>
    <w:p w14:paraId="4EB0B5F1" w14:textId="07E4A3ED" w:rsidR="00E27A78" w:rsidRDefault="00E27A78">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_Toc184819773 \h </w:instrText>
      </w:r>
      <w:r>
        <w:fldChar w:fldCharType="separate"/>
      </w:r>
      <w:r>
        <w:t>108</w:t>
      </w:r>
      <w:r>
        <w:fldChar w:fldCharType="end"/>
      </w:r>
    </w:p>
    <w:p w14:paraId="6C40B7CA" w14:textId="2B5B3214" w:rsidR="00E27A78" w:rsidRDefault="00E27A78">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_Toc184819774 \h </w:instrText>
      </w:r>
      <w:r>
        <w:fldChar w:fldCharType="separate"/>
      </w:r>
      <w:r>
        <w:t>108</w:t>
      </w:r>
      <w:r>
        <w:fldChar w:fldCharType="end"/>
      </w:r>
    </w:p>
    <w:p w14:paraId="09D7A70A" w14:textId="6DDA86EB" w:rsidR="00E27A78" w:rsidRDefault="00E27A78">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_Toc184819775 \h </w:instrText>
      </w:r>
      <w:r>
        <w:fldChar w:fldCharType="separate"/>
      </w:r>
      <w:r>
        <w:t>108</w:t>
      </w:r>
      <w:r>
        <w:fldChar w:fldCharType="end"/>
      </w:r>
    </w:p>
    <w:p w14:paraId="312FD86A" w14:textId="79BE7579"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SimSun"/>
          <w:lang w:eastAsia="zh-CN"/>
        </w:rPr>
        <w:t>8</w:t>
      </w:r>
      <w:r w:rsidRPr="00002407">
        <w:rPr>
          <w:rFonts w:eastAsia="SimSun"/>
        </w:rPr>
        <w:t>.16</w:t>
      </w:r>
      <w:r>
        <w:rPr>
          <w:rFonts w:asciiTheme="minorHAnsi" w:eastAsiaTheme="minorEastAsia" w:hAnsiTheme="minorHAnsi" w:cstheme="minorBidi"/>
          <w:kern w:val="2"/>
          <w:sz w:val="24"/>
          <w:szCs w:val="24"/>
          <w14:ligatures w14:val="standardContextual"/>
        </w:rPr>
        <w:tab/>
      </w:r>
      <w:r w:rsidRPr="00002407">
        <w:rPr>
          <w:rFonts w:eastAsia="SimSun"/>
        </w:rPr>
        <w:t xml:space="preserve">Overall procedures </w:t>
      </w:r>
      <w:r w:rsidRPr="00002407">
        <w:rPr>
          <w:rFonts w:eastAsia="SimSun"/>
          <w:lang w:eastAsia="zh-CN"/>
        </w:rPr>
        <w:t>for CPAC</w:t>
      </w:r>
      <w:r>
        <w:tab/>
      </w:r>
      <w:r>
        <w:fldChar w:fldCharType="begin" w:fldLock="1"/>
      </w:r>
      <w:r>
        <w:instrText xml:space="preserve"> PAGEREF _Toc184819776 \h </w:instrText>
      </w:r>
      <w:r>
        <w:fldChar w:fldCharType="separate"/>
      </w:r>
      <w:r>
        <w:t>110</w:t>
      </w:r>
      <w:r>
        <w:fldChar w:fldCharType="end"/>
      </w:r>
    </w:p>
    <w:p w14:paraId="138E33AD" w14:textId="0073E5DB"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_Toc184819777 \h </w:instrText>
      </w:r>
      <w:r>
        <w:fldChar w:fldCharType="separate"/>
      </w:r>
      <w:r>
        <w:t>110</w:t>
      </w:r>
      <w:r>
        <w:fldChar w:fldCharType="end"/>
      </w:r>
    </w:p>
    <w:p w14:paraId="51612D2B" w14:textId="5FB572B0"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002407">
        <w:rPr>
          <w:rFonts w:eastAsia="Malgun Gothic"/>
          <w:lang w:eastAsia="zh-CN"/>
        </w:rPr>
        <w:t>MN initiated conditional SN Change</w:t>
      </w:r>
      <w:r>
        <w:tab/>
      </w:r>
      <w:r>
        <w:fldChar w:fldCharType="begin" w:fldLock="1"/>
      </w:r>
      <w:r>
        <w:instrText xml:space="preserve"> PAGEREF _Toc184819778 \h </w:instrText>
      </w:r>
      <w:r>
        <w:fldChar w:fldCharType="separate"/>
      </w:r>
      <w:r>
        <w:t>111</w:t>
      </w:r>
      <w:r>
        <w:fldChar w:fldCharType="end"/>
      </w:r>
    </w:p>
    <w:p w14:paraId="180EA2BD" w14:textId="4AD15297"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002407">
        <w:rPr>
          <w:rFonts w:eastAsia="Malgun Gothic"/>
          <w:lang w:eastAsia="zh-CN"/>
        </w:rPr>
        <w:t>SN initiated conditional inter-SN Change</w:t>
      </w:r>
      <w:r>
        <w:tab/>
      </w:r>
      <w:r>
        <w:fldChar w:fldCharType="begin" w:fldLock="1"/>
      </w:r>
      <w:r>
        <w:instrText xml:space="preserve"> PAGEREF _Toc184819779 \h </w:instrText>
      </w:r>
      <w:r>
        <w:fldChar w:fldCharType="separate"/>
      </w:r>
      <w:r>
        <w:t>111</w:t>
      </w:r>
      <w:r>
        <w:fldChar w:fldCharType="end"/>
      </w:r>
    </w:p>
    <w:p w14:paraId="0485F784" w14:textId="182384D5" w:rsidR="00E27A78" w:rsidRDefault="00E27A78">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_Toc184819780 \h </w:instrText>
      </w:r>
      <w:r>
        <w:fldChar w:fldCharType="separate"/>
      </w:r>
      <w:r>
        <w:t>111</w:t>
      </w:r>
      <w:r>
        <w:fldChar w:fldCharType="end"/>
      </w:r>
    </w:p>
    <w:p w14:paraId="2275480A" w14:textId="5BA1F3B6" w:rsidR="00E27A78" w:rsidRDefault="00E27A78">
      <w:pPr>
        <w:pStyle w:val="TOC3"/>
        <w:rPr>
          <w:rFonts w:asciiTheme="minorHAnsi" w:eastAsiaTheme="minorEastAsia" w:hAnsiTheme="minorHAnsi" w:cstheme="minorBidi"/>
          <w:kern w:val="2"/>
          <w:sz w:val="24"/>
          <w:szCs w:val="24"/>
          <w14:ligatures w14:val="standardContextual"/>
        </w:rPr>
      </w:pPr>
      <w:r>
        <w:t>8.17.1</w:t>
      </w:r>
      <w:r>
        <w:rPr>
          <w:rFonts w:asciiTheme="minorHAnsi" w:eastAsiaTheme="minorEastAsia" w:hAnsiTheme="minorHAnsi" w:cstheme="minorBidi"/>
          <w:kern w:val="2"/>
          <w:sz w:val="24"/>
          <w:szCs w:val="24"/>
          <w14:ligatures w14:val="standardContextual"/>
        </w:rPr>
        <w:tab/>
      </w:r>
      <w:r>
        <w:t>IAB Inter-donor-DU Re-routing</w:t>
      </w:r>
      <w:r>
        <w:tab/>
      </w:r>
      <w:r>
        <w:fldChar w:fldCharType="begin" w:fldLock="1"/>
      </w:r>
      <w:r>
        <w:instrText xml:space="preserve"> PAGEREF _Toc184819781 \h </w:instrText>
      </w:r>
      <w:r>
        <w:fldChar w:fldCharType="separate"/>
      </w:r>
      <w:r>
        <w:t>111</w:t>
      </w:r>
      <w:r>
        <w:fldChar w:fldCharType="end"/>
      </w:r>
    </w:p>
    <w:p w14:paraId="08596D3F" w14:textId="714C00A8" w:rsidR="00E27A78" w:rsidRDefault="00E27A78">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_Toc184819782 \h </w:instrText>
      </w:r>
      <w:r>
        <w:fldChar w:fldCharType="separate"/>
      </w:r>
      <w:r>
        <w:t>112</w:t>
      </w:r>
      <w:r>
        <w:fldChar w:fldCharType="end"/>
      </w:r>
    </w:p>
    <w:p w14:paraId="69C0B38B" w14:textId="0E608DB3" w:rsidR="00E27A78" w:rsidRDefault="00E27A78">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_Toc184819783 \h </w:instrText>
      </w:r>
      <w:r>
        <w:fldChar w:fldCharType="separate"/>
      </w:r>
      <w:r>
        <w:t>112</w:t>
      </w:r>
      <w:r>
        <w:fldChar w:fldCharType="end"/>
      </w:r>
    </w:p>
    <w:p w14:paraId="20B4DB67" w14:textId="3C64DE0F" w:rsidR="00E27A78" w:rsidRDefault="00E27A78">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_Toc184819784 \h </w:instrText>
      </w:r>
      <w:r>
        <w:fldChar w:fldCharType="separate"/>
      </w:r>
      <w:r>
        <w:t>114</w:t>
      </w:r>
      <w:r>
        <w:fldChar w:fldCharType="end"/>
      </w:r>
    </w:p>
    <w:p w14:paraId="5551B437" w14:textId="56B26A75" w:rsidR="00E27A78" w:rsidRDefault="00E27A78">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_Toc184819785 \h </w:instrText>
      </w:r>
      <w:r>
        <w:fldChar w:fldCharType="separate"/>
      </w:r>
      <w:r>
        <w:t>114</w:t>
      </w:r>
      <w:r>
        <w:fldChar w:fldCharType="end"/>
      </w:r>
    </w:p>
    <w:p w14:paraId="3A7B8BDB" w14:textId="130DAD5A" w:rsidR="00E27A78" w:rsidRDefault="00E27A78">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_Toc184819786 \h </w:instrText>
      </w:r>
      <w:r>
        <w:fldChar w:fldCharType="separate"/>
      </w:r>
      <w:r>
        <w:t>117</w:t>
      </w:r>
      <w:r>
        <w:fldChar w:fldCharType="end"/>
      </w:r>
    </w:p>
    <w:p w14:paraId="30B11D49" w14:textId="74C9B440" w:rsidR="00E27A78" w:rsidRDefault="00E27A78">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_Toc184819787 \h </w:instrText>
      </w:r>
      <w:r>
        <w:fldChar w:fldCharType="separate"/>
      </w:r>
      <w:r>
        <w:t>119</w:t>
      </w:r>
      <w:r>
        <w:fldChar w:fldCharType="end"/>
      </w:r>
    </w:p>
    <w:p w14:paraId="15BD535D" w14:textId="1D7EC4C4" w:rsidR="00E27A78" w:rsidRDefault="00E27A78">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_Toc184819788 \h </w:instrText>
      </w:r>
      <w:r>
        <w:fldChar w:fldCharType="separate"/>
      </w:r>
      <w:r>
        <w:t>122</w:t>
      </w:r>
      <w:r>
        <w:fldChar w:fldCharType="end"/>
      </w:r>
    </w:p>
    <w:p w14:paraId="1B33C219" w14:textId="3552D1AE" w:rsidR="00E27A78" w:rsidRDefault="00E27A78">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_Toc184819789 \h </w:instrText>
      </w:r>
      <w:r>
        <w:fldChar w:fldCharType="separate"/>
      </w:r>
      <w:r>
        <w:t>122</w:t>
      </w:r>
      <w:r>
        <w:fldChar w:fldCharType="end"/>
      </w:r>
    </w:p>
    <w:p w14:paraId="2BA9EC1C" w14:textId="7D4BADE3" w:rsidR="00E27A78" w:rsidRDefault="00E27A78">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_Toc184819790 \h </w:instrText>
      </w:r>
      <w:r>
        <w:fldChar w:fldCharType="separate"/>
      </w:r>
      <w:r>
        <w:t>123</w:t>
      </w:r>
      <w:r>
        <w:fldChar w:fldCharType="end"/>
      </w:r>
    </w:p>
    <w:p w14:paraId="30D3BC66" w14:textId="0B132526" w:rsidR="00E27A78" w:rsidRDefault="00E27A78">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_Toc184819791 \h </w:instrText>
      </w:r>
      <w:r>
        <w:fldChar w:fldCharType="separate"/>
      </w:r>
      <w:r>
        <w:t>125</w:t>
      </w:r>
      <w:r>
        <w:fldChar w:fldCharType="end"/>
      </w:r>
    </w:p>
    <w:p w14:paraId="45EF60CF" w14:textId="7F64EC6E" w:rsidR="00E27A78" w:rsidRDefault="00E27A78">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_Toc184819792 \h </w:instrText>
      </w:r>
      <w:r>
        <w:fldChar w:fldCharType="separate"/>
      </w:r>
      <w:r>
        <w:t>126</w:t>
      </w:r>
      <w:r>
        <w:fldChar w:fldCharType="end"/>
      </w:r>
    </w:p>
    <w:p w14:paraId="0B61B12E" w14:textId="6848EFB4" w:rsidR="00E27A78" w:rsidRDefault="00E27A78">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_Toc184819793 \h </w:instrText>
      </w:r>
      <w:r>
        <w:fldChar w:fldCharType="separate"/>
      </w:r>
      <w:r>
        <w:t>127</w:t>
      </w:r>
      <w:r>
        <w:fldChar w:fldCharType="end"/>
      </w:r>
    </w:p>
    <w:p w14:paraId="3DD6EC3B" w14:textId="0E877F87"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8.19.1</w:t>
      </w:r>
      <w:r>
        <w:rPr>
          <w:rFonts w:asciiTheme="minorHAnsi" w:eastAsiaTheme="minorEastAsia" w:hAnsiTheme="minorHAnsi" w:cstheme="minorBidi"/>
          <w:kern w:val="2"/>
          <w:sz w:val="24"/>
          <w:szCs w:val="24"/>
          <w14:ligatures w14:val="standardContextual"/>
        </w:rPr>
        <w:tab/>
      </w:r>
      <w:r w:rsidRPr="00002407">
        <w:rPr>
          <w:rFonts w:eastAsia="Malgun Gothic"/>
        </w:rPr>
        <w:t>Remote UE initial access</w:t>
      </w:r>
      <w:r>
        <w:tab/>
      </w:r>
      <w:r>
        <w:fldChar w:fldCharType="begin" w:fldLock="1"/>
      </w:r>
      <w:r>
        <w:instrText xml:space="preserve"> PAGEREF _Toc184819794 \h </w:instrText>
      </w:r>
      <w:r>
        <w:fldChar w:fldCharType="separate"/>
      </w:r>
      <w:r>
        <w:t>127</w:t>
      </w:r>
      <w:r>
        <w:fldChar w:fldCharType="end"/>
      </w:r>
    </w:p>
    <w:p w14:paraId="793167F3" w14:textId="0CA2D0B7"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002407">
        <w:rPr>
          <w:rFonts w:eastAsia="Malgun Gothic"/>
        </w:rPr>
        <w:t>Remote UE RRC Reestablishment</w:t>
      </w:r>
      <w:r>
        <w:tab/>
      </w:r>
      <w:r>
        <w:fldChar w:fldCharType="begin" w:fldLock="1"/>
      </w:r>
      <w:r>
        <w:instrText xml:space="preserve"> PAGEREF _Toc184819795 \h </w:instrText>
      </w:r>
      <w:r>
        <w:fldChar w:fldCharType="separate"/>
      </w:r>
      <w:r>
        <w:t>130</w:t>
      </w:r>
      <w:r>
        <w:fldChar w:fldCharType="end"/>
      </w:r>
    </w:p>
    <w:p w14:paraId="776DD148" w14:textId="1EBC473B"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8.19.3</w:t>
      </w:r>
      <w:r>
        <w:rPr>
          <w:rFonts w:asciiTheme="minorHAnsi" w:eastAsiaTheme="minorEastAsia" w:hAnsiTheme="minorHAnsi" w:cstheme="minorBidi"/>
          <w:kern w:val="2"/>
          <w:sz w:val="24"/>
          <w:szCs w:val="24"/>
          <w14:ligatures w14:val="standardContextual"/>
        </w:rPr>
        <w:tab/>
      </w:r>
      <w:r w:rsidRPr="00002407">
        <w:rPr>
          <w:rFonts w:eastAsia="Malgun Gothic"/>
        </w:rPr>
        <w:t>Remote UE RRC Inactive to other states</w:t>
      </w:r>
      <w:r>
        <w:tab/>
      </w:r>
      <w:r>
        <w:fldChar w:fldCharType="begin" w:fldLock="1"/>
      </w:r>
      <w:r>
        <w:instrText xml:space="preserve"> PAGEREF _Toc184819796 \h </w:instrText>
      </w:r>
      <w:r>
        <w:fldChar w:fldCharType="separate"/>
      </w:r>
      <w:r>
        <w:t>132</w:t>
      </w:r>
      <w:r>
        <w:fldChar w:fldCharType="end"/>
      </w:r>
    </w:p>
    <w:p w14:paraId="4B02A8AC" w14:textId="3C7F9AB3" w:rsidR="00E27A78" w:rsidRDefault="00E27A78">
      <w:pPr>
        <w:pStyle w:val="TOC3"/>
        <w:rPr>
          <w:rFonts w:asciiTheme="minorHAnsi" w:eastAsiaTheme="minorEastAsia" w:hAnsiTheme="minorHAnsi" w:cstheme="minorBidi"/>
          <w:kern w:val="2"/>
          <w:sz w:val="24"/>
          <w:szCs w:val="24"/>
          <w14:ligatures w14:val="standardContextual"/>
        </w:rPr>
      </w:pPr>
      <w:r w:rsidRPr="00002407">
        <w:rPr>
          <w:rFonts w:eastAsia="Malgun Gothic"/>
        </w:rPr>
        <w:t>8.19.4</w:t>
      </w:r>
      <w:r>
        <w:rPr>
          <w:rFonts w:asciiTheme="minorHAnsi" w:eastAsiaTheme="minorEastAsia" w:hAnsiTheme="minorHAnsi" w:cstheme="minorBidi"/>
          <w:kern w:val="2"/>
          <w:sz w:val="24"/>
          <w:szCs w:val="24"/>
          <w14:ligatures w14:val="standardContextual"/>
        </w:rPr>
        <w:tab/>
      </w:r>
      <w:r w:rsidRPr="00002407">
        <w:rPr>
          <w:rFonts w:eastAsia="Malgun Gothic"/>
        </w:rPr>
        <w:t>Service Continuity for L2 U2N relay</w:t>
      </w:r>
      <w:r>
        <w:tab/>
      </w:r>
      <w:r>
        <w:fldChar w:fldCharType="begin" w:fldLock="1"/>
      </w:r>
      <w:r>
        <w:instrText xml:space="preserve"> PAGEREF _Toc184819797 \h </w:instrText>
      </w:r>
      <w:r>
        <w:fldChar w:fldCharType="separate"/>
      </w:r>
      <w:r>
        <w:t>134</w:t>
      </w:r>
      <w:r>
        <w:fldChar w:fldCharType="end"/>
      </w:r>
    </w:p>
    <w:p w14:paraId="400DAF84" w14:textId="55D26A82" w:rsidR="00E27A78" w:rsidRDefault="00E27A78">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_Toc184819798 \h </w:instrText>
      </w:r>
      <w:r>
        <w:fldChar w:fldCharType="separate"/>
      </w:r>
      <w:r>
        <w:t>134</w:t>
      </w:r>
      <w:r>
        <w:fldChar w:fldCharType="end"/>
      </w:r>
    </w:p>
    <w:p w14:paraId="68133D68" w14:textId="356ED59A" w:rsidR="00E27A78" w:rsidRDefault="00E27A78">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_Toc184819799 \h </w:instrText>
      </w:r>
      <w:r>
        <w:fldChar w:fldCharType="separate"/>
      </w:r>
      <w:r>
        <w:t>136</w:t>
      </w:r>
      <w:r>
        <w:fldChar w:fldCharType="end"/>
      </w:r>
    </w:p>
    <w:p w14:paraId="4527B28C" w14:textId="41B54599" w:rsidR="00E27A78" w:rsidRDefault="00E27A78">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_Toc184819800 \h </w:instrText>
      </w:r>
      <w:r>
        <w:fldChar w:fldCharType="separate"/>
      </w:r>
      <w:r>
        <w:t>137</w:t>
      </w:r>
      <w:r>
        <w:fldChar w:fldCharType="end"/>
      </w:r>
    </w:p>
    <w:p w14:paraId="1EF970B0" w14:textId="3478897B" w:rsidR="00E27A78" w:rsidRDefault="00E27A78">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_Toc184819801 \h </w:instrText>
      </w:r>
      <w:r>
        <w:fldChar w:fldCharType="separate"/>
      </w:r>
      <w:r>
        <w:t>139</w:t>
      </w:r>
      <w:r>
        <w:fldChar w:fldCharType="end"/>
      </w:r>
    </w:p>
    <w:p w14:paraId="6264E2E2" w14:textId="3BF66718" w:rsidR="00E27A78" w:rsidRDefault="00E27A78">
      <w:pPr>
        <w:pStyle w:val="TOC2"/>
        <w:rPr>
          <w:rFonts w:asciiTheme="minorHAnsi" w:eastAsiaTheme="minorEastAsia" w:hAnsiTheme="minorHAnsi" w:cstheme="minorBidi"/>
          <w:kern w:val="2"/>
          <w:sz w:val="24"/>
          <w:szCs w:val="24"/>
          <w14:ligatures w14:val="standardContextual"/>
        </w:rPr>
      </w:pPr>
      <w:r w:rsidRPr="00002407">
        <w:rPr>
          <w:rFonts w:eastAsia="SimSun"/>
          <w:lang w:eastAsia="zh-CN"/>
        </w:rPr>
        <w:t>8</w:t>
      </w:r>
      <w:r w:rsidRPr="00002407">
        <w:rPr>
          <w:rFonts w:eastAsia="SimSun"/>
        </w:rPr>
        <w:t>.21</w:t>
      </w:r>
      <w:r>
        <w:rPr>
          <w:rFonts w:asciiTheme="minorHAnsi" w:eastAsiaTheme="minorEastAsia" w:hAnsiTheme="minorHAnsi" w:cstheme="minorBidi"/>
          <w:kern w:val="2"/>
          <w:sz w:val="24"/>
          <w:szCs w:val="24"/>
          <w14:ligatures w14:val="standardContextual"/>
        </w:rPr>
        <w:tab/>
      </w:r>
      <w:r w:rsidRPr="00002407">
        <w:rPr>
          <w:rFonts w:eastAsia="SimSun"/>
        </w:rPr>
        <w:t xml:space="preserve">Overall procedures </w:t>
      </w:r>
      <w:r w:rsidRPr="00002407">
        <w:rPr>
          <w:rFonts w:eastAsia="SimSun"/>
          <w:lang w:eastAsia="zh-CN"/>
        </w:rPr>
        <w:t>for Network Controlled Repeater</w:t>
      </w:r>
      <w:r>
        <w:tab/>
      </w:r>
      <w:r>
        <w:fldChar w:fldCharType="begin" w:fldLock="1"/>
      </w:r>
      <w:r>
        <w:instrText xml:space="preserve"> PAGEREF _Toc184819802 \h </w:instrText>
      </w:r>
      <w:r>
        <w:fldChar w:fldCharType="separate"/>
      </w:r>
      <w:r>
        <w:t>139</w:t>
      </w:r>
      <w:r>
        <w:fldChar w:fldCharType="end"/>
      </w:r>
    </w:p>
    <w:p w14:paraId="5360D4DD" w14:textId="1B30E21D" w:rsidR="00E27A78" w:rsidRDefault="00E27A78">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002407">
        <w:rPr>
          <w:rFonts w:eastAsia="SimSun"/>
          <w:lang w:val="en-US" w:eastAsia="zh-CN"/>
        </w:rPr>
        <w:t xml:space="preserve">Network Controlled Repeater </w:t>
      </w:r>
      <w:r>
        <w:t>Integration Procedure</w:t>
      </w:r>
      <w:r>
        <w:tab/>
      </w:r>
      <w:r>
        <w:fldChar w:fldCharType="begin" w:fldLock="1"/>
      </w:r>
      <w:r>
        <w:instrText xml:space="preserve"> PAGEREF _Toc184819803 \h </w:instrText>
      </w:r>
      <w:r>
        <w:fldChar w:fldCharType="separate"/>
      </w:r>
      <w:r>
        <w:t>139</w:t>
      </w:r>
      <w:r>
        <w:fldChar w:fldCharType="end"/>
      </w:r>
    </w:p>
    <w:p w14:paraId="44D2F72E" w14:textId="52AE36EA" w:rsidR="00E27A78" w:rsidRDefault="00E27A78">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_Toc184819804 \h </w:instrText>
      </w:r>
      <w:r>
        <w:fldChar w:fldCharType="separate"/>
      </w:r>
      <w:r>
        <w:t>140</w:t>
      </w:r>
      <w:r>
        <w:fldChar w:fldCharType="end"/>
      </w:r>
    </w:p>
    <w:p w14:paraId="6C6171D4" w14:textId="006CC491" w:rsidR="00E27A78" w:rsidRDefault="00E27A78">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_Toc184819805 \h </w:instrText>
      </w:r>
      <w:r>
        <w:fldChar w:fldCharType="separate"/>
      </w:r>
      <w:r>
        <w:t>140</w:t>
      </w:r>
      <w:r>
        <w:fldChar w:fldCharType="end"/>
      </w:r>
    </w:p>
    <w:p w14:paraId="7158D536" w14:textId="084A79C0" w:rsidR="00E27A78" w:rsidRDefault="00E27A78">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_Toc184819806 \h </w:instrText>
      </w:r>
      <w:r>
        <w:fldChar w:fldCharType="separate"/>
      </w:r>
      <w:r>
        <w:t>142</w:t>
      </w:r>
      <w:r>
        <w:fldChar w:fldCharType="end"/>
      </w:r>
    </w:p>
    <w:p w14:paraId="77F87AEA" w14:textId="050B9FF9" w:rsidR="00E27A78" w:rsidRDefault="00E27A78">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_Toc184819807 \h </w:instrText>
      </w:r>
      <w:r>
        <w:fldChar w:fldCharType="separate"/>
      </w:r>
      <w:r>
        <w:t>144</w:t>
      </w:r>
      <w:r>
        <w:fldChar w:fldCharType="end"/>
      </w:r>
    </w:p>
    <w:p w14:paraId="12905E6B" w14:textId="3441304D" w:rsidR="00E27A78" w:rsidRDefault="00E27A78">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_Toc184819808 \h </w:instrText>
      </w:r>
      <w:r>
        <w:fldChar w:fldCharType="separate"/>
      </w:r>
      <w:r>
        <w:t>146</w:t>
      </w:r>
      <w:r>
        <w:fldChar w:fldCharType="end"/>
      </w:r>
    </w:p>
    <w:p w14:paraId="4782E8A4" w14:textId="16C8B7F9" w:rsidR="00E27A78" w:rsidRDefault="00E27A78">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_Toc184819809 \h </w:instrText>
      </w:r>
      <w:r>
        <w:fldChar w:fldCharType="separate"/>
      </w:r>
      <w:r>
        <w:t>147</w:t>
      </w:r>
      <w:r>
        <w:fldChar w:fldCharType="end"/>
      </w:r>
    </w:p>
    <w:p w14:paraId="0423B725" w14:textId="2F580C65" w:rsidR="00E27A78" w:rsidRDefault="00E27A78">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_Toc184819810 \h </w:instrText>
      </w:r>
      <w:r>
        <w:fldChar w:fldCharType="separate"/>
      </w:r>
      <w:r>
        <w:t>147</w:t>
      </w:r>
      <w:r>
        <w:fldChar w:fldCharType="end"/>
      </w:r>
    </w:p>
    <w:p w14:paraId="6935B891" w14:textId="0030B8E6" w:rsidR="00E27A78" w:rsidRDefault="00E27A78">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_Toc184819811 \h </w:instrText>
      </w:r>
      <w:r>
        <w:fldChar w:fldCharType="separate"/>
      </w:r>
      <w:r>
        <w:t>148</w:t>
      </w:r>
      <w:r>
        <w:fldChar w:fldCharType="end"/>
      </w:r>
    </w:p>
    <w:p w14:paraId="4CF6805F" w14:textId="1C1265BE" w:rsidR="00E27A78" w:rsidRDefault="00E27A78">
      <w:pPr>
        <w:pStyle w:val="TOC3"/>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Mobile IAB-DU migration procedure</w:t>
      </w:r>
      <w:r>
        <w:tab/>
      </w:r>
      <w:r>
        <w:fldChar w:fldCharType="begin" w:fldLock="1"/>
      </w:r>
      <w:r>
        <w:instrText xml:space="preserve"> PAGEREF _Toc184819812 \h </w:instrText>
      </w:r>
      <w:r>
        <w:fldChar w:fldCharType="separate"/>
      </w:r>
      <w:r>
        <w:t>149</w:t>
      </w:r>
      <w:r>
        <w:fldChar w:fldCharType="end"/>
      </w:r>
    </w:p>
    <w:p w14:paraId="27A7935B" w14:textId="4F087659" w:rsidR="00E27A78" w:rsidRDefault="00E27A78">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_Toc184819813 \h </w:instrText>
      </w:r>
      <w:r>
        <w:fldChar w:fldCharType="separate"/>
      </w:r>
      <w:r>
        <w:t>150</w:t>
      </w:r>
      <w:r>
        <w:fldChar w:fldCharType="end"/>
      </w:r>
    </w:p>
    <w:p w14:paraId="62CCD18A" w14:textId="42F4C437" w:rsidR="00E27A78" w:rsidRDefault="00E27A78">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_Toc184819814 \h </w:instrText>
      </w:r>
      <w:r>
        <w:fldChar w:fldCharType="separate"/>
      </w:r>
      <w:r>
        <w:t>151</w:t>
      </w:r>
      <w:r>
        <w:fldChar w:fldCharType="end"/>
      </w:r>
    </w:p>
    <w:p w14:paraId="668F7FE9" w14:textId="68D9CFAF" w:rsidR="00E27A78" w:rsidRDefault="00E27A78">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_Toc184819815 \h </w:instrText>
      </w:r>
      <w:r>
        <w:fldChar w:fldCharType="separate"/>
      </w:r>
      <w:r>
        <w:t>151</w:t>
      </w:r>
      <w:r>
        <w:fldChar w:fldCharType="end"/>
      </w:r>
    </w:p>
    <w:p w14:paraId="2A2AF340" w14:textId="3230C7C0" w:rsidR="00E27A78" w:rsidRDefault="00E27A78">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_Toc184819816 \h </w:instrText>
      </w:r>
      <w:r>
        <w:fldChar w:fldCharType="separate"/>
      </w:r>
      <w:r>
        <w:t>153</w:t>
      </w:r>
      <w:r>
        <w:fldChar w:fldCharType="end"/>
      </w:r>
    </w:p>
    <w:p w14:paraId="4CC29D6A" w14:textId="3790F997" w:rsidR="00E27A78" w:rsidRDefault="00E27A78">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_Toc184819817 \h </w:instrText>
      </w:r>
      <w:r>
        <w:fldChar w:fldCharType="separate"/>
      </w:r>
      <w:r>
        <w:t>154</w:t>
      </w:r>
      <w:r>
        <w:fldChar w:fldCharType="end"/>
      </w:r>
    </w:p>
    <w:p w14:paraId="611DCA11" w14:textId="298FD25E" w:rsidR="00E27A78" w:rsidRDefault="00E27A78">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_Toc184819818 \h </w:instrText>
      </w:r>
      <w:r>
        <w:fldChar w:fldCharType="separate"/>
      </w:r>
      <w:r>
        <w:t>154</w:t>
      </w:r>
      <w:r>
        <w:fldChar w:fldCharType="end"/>
      </w:r>
    </w:p>
    <w:p w14:paraId="4EDDD0DB" w14:textId="24C70C22" w:rsidR="00E27A78" w:rsidRDefault="00E27A78">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_Toc184819819 \h </w:instrText>
      </w:r>
      <w:r>
        <w:fldChar w:fldCharType="separate"/>
      </w:r>
      <w:r>
        <w:t>155</w:t>
      </w:r>
      <w:r>
        <w:fldChar w:fldCharType="end"/>
      </w:r>
    </w:p>
    <w:p w14:paraId="2EA243DE" w14:textId="5A98AC51" w:rsidR="00E27A78" w:rsidRDefault="00E27A78">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_Toc184819820 \h </w:instrText>
      </w:r>
      <w:r>
        <w:fldChar w:fldCharType="separate"/>
      </w:r>
      <w:r>
        <w:t>155</w:t>
      </w:r>
      <w:r>
        <w:fldChar w:fldCharType="end"/>
      </w:r>
    </w:p>
    <w:p w14:paraId="22125B1D" w14:textId="5D939C7C" w:rsidR="00E27A78" w:rsidRDefault="00E27A78">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_Toc184819821 \h </w:instrText>
      </w:r>
      <w:r>
        <w:fldChar w:fldCharType="separate"/>
      </w:r>
      <w:r>
        <w:t>155</w:t>
      </w:r>
      <w:r>
        <w:fldChar w:fldCharType="end"/>
      </w:r>
    </w:p>
    <w:p w14:paraId="353E3B9B" w14:textId="7F215D28" w:rsidR="00E27A78" w:rsidRDefault="00E27A78">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_Toc184819822 \h </w:instrText>
      </w:r>
      <w:r>
        <w:fldChar w:fldCharType="separate"/>
      </w:r>
      <w:r>
        <w:t>155</w:t>
      </w:r>
      <w:r>
        <w:fldChar w:fldCharType="end"/>
      </w:r>
    </w:p>
    <w:p w14:paraId="2F817B82" w14:textId="30FD55DA" w:rsidR="00E27A78" w:rsidRDefault="00E27A78">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_Toc184819823 \h </w:instrText>
      </w:r>
      <w:r>
        <w:fldChar w:fldCharType="separate"/>
      </w:r>
      <w:r>
        <w:t>155</w:t>
      </w:r>
      <w:r>
        <w:fldChar w:fldCharType="end"/>
      </w:r>
    </w:p>
    <w:p w14:paraId="156BE7AC" w14:textId="77E5AE67" w:rsidR="00E27A78" w:rsidRDefault="00E27A78">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_Toc184819824 \h </w:instrText>
      </w:r>
      <w:r>
        <w:fldChar w:fldCharType="separate"/>
      </w:r>
      <w:r>
        <w:t>155</w:t>
      </w:r>
      <w:r>
        <w:fldChar w:fldCharType="end"/>
      </w:r>
    </w:p>
    <w:p w14:paraId="67A362DC" w14:textId="57775E4B" w:rsidR="00E27A78" w:rsidRDefault="00E27A78">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_Toc184819825 \h </w:instrText>
      </w:r>
      <w:r>
        <w:fldChar w:fldCharType="separate"/>
      </w:r>
      <w:r>
        <w:t>155</w:t>
      </w:r>
      <w:r>
        <w:fldChar w:fldCharType="end"/>
      </w:r>
    </w:p>
    <w:p w14:paraId="021486AA" w14:textId="6AE1D3B7" w:rsidR="00E27A78" w:rsidRDefault="00E27A78">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_Toc184819826 \h </w:instrText>
      </w:r>
      <w:r>
        <w:fldChar w:fldCharType="separate"/>
      </w:r>
      <w:r>
        <w:t>155</w:t>
      </w:r>
      <w:r>
        <w:fldChar w:fldCharType="end"/>
      </w:r>
    </w:p>
    <w:p w14:paraId="687EDB15" w14:textId="38E855AC" w:rsidR="00E27A78" w:rsidRDefault="00E27A78">
      <w:pPr>
        <w:pStyle w:val="TOC8"/>
        <w:rPr>
          <w:rFonts w:asciiTheme="minorHAnsi" w:eastAsiaTheme="minorEastAsia" w:hAnsiTheme="minorHAnsi" w:cstheme="minorBidi"/>
          <w:b w:val="0"/>
          <w:kern w:val="2"/>
          <w:sz w:val="24"/>
          <w:szCs w:val="24"/>
          <w14:ligatures w14:val="standardContextual"/>
        </w:rPr>
      </w:pPr>
      <w:r>
        <w:t>Annex A</w:t>
      </w:r>
      <w:r w:rsidRPr="00002407">
        <w:rPr>
          <w:rFonts w:eastAsia="MS Mincho"/>
        </w:rPr>
        <w:t xml:space="preserve"> </w:t>
      </w:r>
      <w:r>
        <w:t>(informative):</w:t>
      </w:r>
      <w:r>
        <w:tab/>
        <w:t>Deployment scenarios of gNB/en-gNB</w:t>
      </w:r>
      <w:r>
        <w:tab/>
      </w:r>
      <w:r>
        <w:fldChar w:fldCharType="begin" w:fldLock="1"/>
      </w:r>
      <w:r>
        <w:instrText xml:space="preserve"> PAGEREF _Toc184819827 \h </w:instrText>
      </w:r>
      <w:r>
        <w:fldChar w:fldCharType="separate"/>
      </w:r>
      <w:r>
        <w:t>157</w:t>
      </w:r>
      <w:r>
        <w:fldChar w:fldCharType="end"/>
      </w:r>
    </w:p>
    <w:p w14:paraId="65A79EBA" w14:textId="14DE1A1E" w:rsidR="00E27A78" w:rsidRDefault="00E27A78">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_Toc184819828 \h </w:instrText>
      </w:r>
      <w:r>
        <w:fldChar w:fldCharType="separate"/>
      </w:r>
      <w:r>
        <w:t>158</w:t>
      </w:r>
      <w:r>
        <w:fldChar w:fldCharType="end"/>
      </w:r>
    </w:p>
    <w:p w14:paraId="6A813E34" w14:textId="52D98CA9" w:rsidR="00E27A78" w:rsidRDefault="00E27A78">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_Toc184819829 \h </w:instrText>
      </w:r>
      <w:r>
        <w:fldChar w:fldCharType="separate"/>
      </w:r>
      <w:r>
        <w:t>159</w:t>
      </w:r>
      <w:r>
        <w:fldChar w:fldCharType="end"/>
      </w:r>
    </w:p>
    <w:p w14:paraId="68157352" w14:textId="7B3C3BA9"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184819619"/>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184819620"/>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184819621"/>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6521A331" w14:textId="77777777" w:rsidR="0088288C" w:rsidRDefault="009854D8" w:rsidP="0088288C">
      <w:pPr>
        <w:pStyle w:val="EX"/>
        <w:rPr>
          <w:rFonts w:eastAsia="Malgun Gothic"/>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r w:rsidRPr="006654F9">
        <w:rPr>
          <w:rFonts w:eastAsia="MS Mincho"/>
          <w:lang w:eastAsia="ja-JP"/>
        </w:rPr>
        <w:t>Iuant interface: General aspects and principles</w:t>
      </w:r>
      <w:r w:rsidRPr="005E16E1">
        <w:rPr>
          <w:rFonts w:eastAsia="MS Mincho"/>
          <w:lang w:eastAsia="ja-JP"/>
        </w:rPr>
        <w:t>"</w:t>
      </w:r>
      <w:r>
        <w:rPr>
          <w:rFonts w:eastAsia="Malgun Gothic"/>
        </w:rPr>
        <w:t>.</w:t>
      </w:r>
    </w:p>
    <w:p w14:paraId="0B46347A" w14:textId="0EC8FD0F" w:rsidR="009854D8" w:rsidRDefault="00562E9C" w:rsidP="0088288C">
      <w:pPr>
        <w:pStyle w:val="EX"/>
        <w:rPr>
          <w:rFonts w:eastAsia="MS Mincho"/>
          <w:lang w:eastAsia="ja-JP"/>
        </w:rPr>
      </w:pPr>
      <w:r w:rsidRPr="00D629EF">
        <w:t>[</w:t>
      </w:r>
      <w:r>
        <w:t>36</w:t>
      </w:r>
      <w:r w:rsidRPr="00D629EF">
        <w:t>]</w:t>
      </w:r>
      <w:r w:rsidR="0088288C" w:rsidRPr="00D629EF">
        <w:tab/>
        <w:t>3GPP TS 38.323: "NR; Packet Data Convergence Protocol (PDCP) specification".</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184819622"/>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184819623"/>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lastRenderedPageBreak/>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lastRenderedPageBreak/>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184819624"/>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lastRenderedPageBreak/>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lastRenderedPageBreak/>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184819625"/>
      <w:bookmarkEnd w:id="121"/>
      <w:r w:rsidRPr="00B8401F">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184819626"/>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184819627"/>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184819628"/>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pt;height:187.5pt" o:ole="">
            <v:imagedata r:id="rId13" o:title=""/>
          </v:shape>
          <o:OLEObject Type="Embed" ProgID="Word.Picture.8" ShapeID="_x0000_i1027" DrawAspect="Content" ObjectID="_1795446755"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5.2-1: NG and Uu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184819629"/>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pt;height:187.5pt" o:ole="">
            <v:imagedata r:id="rId15" o:title=""/>
          </v:shape>
          <o:OLEObject Type="Embed" ProgID="Word.Picture.8" ShapeID="_x0000_i1028" DrawAspect="Content" ObjectID="_1795446756"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184819630"/>
      <w:bookmarkEnd w:id="213"/>
      <w:r w:rsidRPr="00B8401F">
        <w:lastRenderedPageBreak/>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184819631"/>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184819632"/>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25pt;height:227.25pt" o:ole="">
            <v:imagedata r:id="rId17" o:title=""/>
          </v:shape>
          <o:OLEObject Type="Embed" ProgID="Word.Picture.8" ShapeID="_x0000_i1029" DrawAspect="Content" ObjectID="_1795446757"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BAB087"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184819633"/>
      <w:bookmarkEnd w:id="268"/>
      <w:r w:rsidRPr="00B8401F">
        <w:rPr>
          <w:lang w:eastAsia="ja-JP"/>
        </w:rPr>
        <w:t>6.1.2</w:t>
      </w:r>
      <w:r w:rsidRPr="00B8401F">
        <w:rPr>
          <w:lang w:eastAsia="ja-JP"/>
        </w:rPr>
        <w:tab/>
        <w:t>Overall architecture for separation of gNB-CU-CP and gNB-CU-UP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75pt;height:155.25pt" o:ole="">
            <v:imagedata r:id="rId19" o:title=""/>
          </v:shape>
          <o:OLEObject Type="Embed" ProgID="Visio.Drawing.15" ShapeID="_x0000_i1030" DrawAspect="Content" ObjectID="_1795446758"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lastRenderedPageBreak/>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184819634"/>
      <w:bookmarkStart w:id="302" w:name="_Toc13919117"/>
      <w:bookmarkStart w:id="303" w:name="_Toc29391479"/>
      <w:bookmarkStart w:id="304" w:name="_Toc36560510"/>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75pt;height:345.75pt" o:ole="">
            <v:imagedata r:id="rId21" o:title=""/>
          </v:shape>
          <o:OLEObject Type="Embed" ProgID="Visio.Drawing.15" ShapeID="_x0000_i1031" DrawAspect="Content" ObjectID="_1795446759"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184819635"/>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75pt;height:165pt" o:ole="">
            <v:imagedata r:id="rId23" o:title=""/>
          </v:shape>
          <o:OLEObject Type="Embed" ProgID="Visio.Drawing.15" ShapeID="_x0000_i1032" DrawAspect="Content" ObjectID="_1795446760"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7.25pt;height:159pt" o:ole="">
            <v:imagedata r:id="rId25" o:title=""/>
          </v:shape>
          <o:OLEObject Type="Embed" ProgID="Visio.Drawing.15" ShapeID="_x0000_i1033" DrawAspect="Content" ObjectID="_1795446761"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bookmarkStart w:id="332" w:name="MCCQCTEMPBM_00000052"/>
    <w:bookmarkStart w:id="333" w:name="MCCQCTEMPBM_00000064"/>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184819636"/>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184819637"/>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75pt;height:203.25pt" o:ole="">
            <v:imagedata r:id="rId27" o:title=""/>
          </v:shape>
          <o:OLEObject Type="Embed" ProgID="Visio.Drawing.15" ShapeID="_x0000_i1034" DrawAspect="Content" ObjectID="_1795446762"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pt;height:213pt" o:ole="">
            <v:imagedata r:id="rId29" o:title=""/>
          </v:shape>
          <o:OLEObject Type="Embed" ProgID="Visio.Drawing.15" ShapeID="_x0000_i1035" DrawAspect="Content" ObjectID="_1795446763"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184819638"/>
      <w:bookmarkEnd w:id="350"/>
      <w:r w:rsidRPr="00B8401F">
        <w:t>6.2</w:t>
      </w:r>
      <w:r w:rsidRPr="00B8401F">
        <w:tab/>
      </w:r>
      <w:r w:rsidRPr="00B8401F">
        <w:rPr>
          <w:lang w:eastAsia="ja-JP"/>
        </w:rPr>
        <w:t>NG-RAN</w:t>
      </w:r>
      <w:r w:rsidRPr="00B8401F">
        <w:t xml:space="preserve"> identifiers</w:t>
      </w:r>
      <w:bookmarkEnd w:id="302"/>
      <w:bookmarkEnd w:id="303"/>
      <w:bookmarkEnd w:id="304"/>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184819639"/>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77777777" w:rsidR="00373621" w:rsidRPr="00B8401F" w:rsidRDefault="00373621" w:rsidP="00371D61">
      <w:pPr>
        <w:pStyle w:val="B1"/>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9010F4" w:rsidRDefault="00C04795" w:rsidP="009010F4">
      <w:pPr>
        <w:rPr>
          <w:b/>
          <w:bCs/>
          <w:lang w:eastAsia="zh-CN"/>
        </w:rPr>
      </w:pPr>
      <w:r w:rsidRPr="009010F4">
        <w:rPr>
          <w:b/>
          <w:bCs/>
          <w:lang w:eastAsia="zh-CN"/>
        </w:rPr>
        <w:t>ng-eNB-DU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6" w:name="_Toc13919119"/>
      <w:bookmarkStart w:id="377" w:name="_Toc29391481"/>
      <w:bookmarkStart w:id="378" w:name="_Toc36560512"/>
      <w:bookmarkStart w:id="379" w:name="_Toc45104747"/>
      <w:bookmarkStart w:id="380" w:name="_Toc45883230"/>
      <w:bookmarkStart w:id="381" w:name="_Toc51763509"/>
      <w:bookmarkStart w:id="382" w:name="_Toc52266323"/>
      <w:bookmarkStart w:id="383" w:name="_Toc64445101"/>
      <w:bookmarkStart w:id="384" w:name="_Toc73980460"/>
      <w:bookmarkStart w:id="385" w:name="_Toc88651156"/>
      <w:bookmarkStart w:id="386" w:name="_Toc98351688"/>
      <w:bookmarkStart w:id="387" w:name="_Toc98747986"/>
      <w:bookmarkStart w:id="388" w:name="_Toc105704372"/>
      <w:bookmarkStart w:id="389" w:name="_Toc106108490"/>
      <w:bookmarkStart w:id="390"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1" w:name="_CR6_2_2"/>
      <w:bookmarkStart w:id="392" w:name="_Toc112703221"/>
      <w:bookmarkStart w:id="393" w:name="_Toc184819640"/>
      <w:bookmarkEnd w:id="391"/>
      <w:r w:rsidRPr="00B8401F">
        <w:rPr>
          <w:lang w:eastAsia="ja-JP"/>
        </w:rPr>
        <w:t>6.2.2</w:t>
      </w:r>
      <w:r w:rsidRPr="00B8401F">
        <w:rPr>
          <w:lang w:eastAsia="ja-JP"/>
        </w:rPr>
        <w:tab/>
        <w:t>gNB-DU ID</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2"/>
      <w:bookmarkEnd w:id="393"/>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4" w:name="_CR6_2_3"/>
      <w:bookmarkStart w:id="395" w:name="_Toc29391482"/>
      <w:bookmarkStart w:id="396" w:name="_Toc36560513"/>
      <w:bookmarkStart w:id="397" w:name="_Toc45104748"/>
      <w:bookmarkStart w:id="398" w:name="_Toc45883231"/>
      <w:bookmarkStart w:id="399" w:name="_Toc51763510"/>
      <w:bookmarkStart w:id="400" w:name="_Toc52266324"/>
      <w:bookmarkStart w:id="401" w:name="_Toc64445102"/>
      <w:bookmarkStart w:id="402" w:name="_Toc73980461"/>
      <w:bookmarkStart w:id="403" w:name="_Toc88651157"/>
      <w:bookmarkStart w:id="404" w:name="_Toc98351689"/>
      <w:bookmarkStart w:id="405" w:name="_Toc98747987"/>
      <w:bookmarkStart w:id="406" w:name="_Toc105704373"/>
      <w:bookmarkStart w:id="407" w:name="_Toc106108491"/>
      <w:bookmarkStart w:id="408" w:name="_Toc107829463"/>
      <w:bookmarkStart w:id="409" w:name="_Toc112703222"/>
      <w:bookmarkStart w:id="410" w:name="_Toc184819641"/>
      <w:bookmarkEnd w:id="394"/>
      <w:r w:rsidRPr="00B8401F">
        <w:rPr>
          <w:lang w:eastAsia="ja-JP"/>
        </w:rPr>
        <w:t>6.2.3</w:t>
      </w:r>
      <w:r w:rsidRPr="00B8401F">
        <w:rPr>
          <w:lang w:eastAsia="ja-JP"/>
        </w:rPr>
        <w:tab/>
        <w:t>ng-eNB-DU ID</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11" w:name="_CR6_2_4"/>
      <w:bookmarkStart w:id="412" w:name="_Toc51763511"/>
      <w:bookmarkStart w:id="413" w:name="_Toc52266325"/>
      <w:bookmarkStart w:id="414" w:name="_Toc64445103"/>
      <w:bookmarkStart w:id="415" w:name="_Toc73980462"/>
      <w:bookmarkStart w:id="416" w:name="_Toc88651158"/>
      <w:bookmarkStart w:id="417" w:name="_Toc98351690"/>
      <w:bookmarkStart w:id="418" w:name="_Toc98747988"/>
      <w:bookmarkStart w:id="419" w:name="_Toc105704374"/>
      <w:bookmarkStart w:id="420" w:name="_Toc106108492"/>
      <w:bookmarkStart w:id="421" w:name="_Toc107829464"/>
      <w:bookmarkStart w:id="422" w:name="_Toc112703223"/>
      <w:bookmarkStart w:id="423" w:name="_Toc184819642"/>
      <w:bookmarkEnd w:id="411"/>
      <w:r w:rsidRPr="00F751D8">
        <w:rPr>
          <w:lang w:eastAsia="ja-JP"/>
        </w:rPr>
        <w:lastRenderedPageBreak/>
        <w:t>6.2.</w:t>
      </w:r>
      <w:r>
        <w:rPr>
          <w:lang w:eastAsia="ja-JP"/>
        </w:rPr>
        <w:t>4</w:t>
      </w:r>
      <w:r w:rsidRPr="00F751D8">
        <w:rPr>
          <w:lang w:eastAsia="ja-JP"/>
        </w:rPr>
        <w:tab/>
        <w:t>gNB-CU-UP ID</w:t>
      </w:r>
      <w:bookmarkEnd w:id="412"/>
      <w:bookmarkEnd w:id="413"/>
      <w:bookmarkEnd w:id="414"/>
      <w:bookmarkEnd w:id="415"/>
      <w:bookmarkEnd w:id="416"/>
      <w:bookmarkEnd w:id="417"/>
      <w:bookmarkEnd w:id="418"/>
      <w:bookmarkEnd w:id="419"/>
      <w:bookmarkEnd w:id="420"/>
      <w:bookmarkEnd w:id="421"/>
      <w:bookmarkEnd w:id="422"/>
      <w:bookmarkEnd w:id="423"/>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4" w:name="_Toc13919120"/>
      <w:bookmarkStart w:id="425" w:name="_Toc29391483"/>
      <w:bookmarkStart w:id="426" w:name="_Toc36560514"/>
      <w:bookmarkStart w:id="427" w:name="_Toc45104749"/>
      <w:bookmarkStart w:id="428" w:name="_Toc45883232"/>
      <w:bookmarkStart w:id="429" w:name="_Toc51763512"/>
      <w:bookmarkStart w:id="430" w:name="_Toc52266326"/>
      <w:bookmarkStart w:id="431" w:name="_Toc64445104"/>
      <w:bookmarkStart w:id="432" w:name="_Toc73980463"/>
      <w:bookmarkStart w:id="433"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34" w:name="_CR6_2_x5"/>
      <w:bookmarkStart w:id="435" w:name="_CR6_2_5"/>
      <w:bookmarkStart w:id="436" w:name="_Toc120012718"/>
      <w:bookmarkStart w:id="437" w:name="_Toc184819643"/>
      <w:bookmarkEnd w:id="434"/>
      <w:bookmarkEnd w:id="435"/>
      <w:r w:rsidRPr="00B8401F">
        <w:rPr>
          <w:lang w:eastAsia="ja-JP"/>
        </w:rPr>
        <w:t>6.2.</w:t>
      </w:r>
      <w:r>
        <w:rPr>
          <w:lang w:eastAsia="ja-JP"/>
        </w:rPr>
        <w:t>5</w:t>
      </w:r>
      <w:r w:rsidRPr="00B8401F">
        <w:rPr>
          <w:lang w:eastAsia="ja-JP"/>
        </w:rPr>
        <w:tab/>
      </w:r>
      <w:bookmarkEnd w:id="436"/>
      <w:r>
        <w:rPr>
          <w:lang w:eastAsia="ja-JP"/>
        </w:rPr>
        <w:t>RAN UE ID</w:t>
      </w:r>
      <w:bookmarkEnd w:id="43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8" w:name="_CR6_3"/>
      <w:bookmarkStart w:id="439" w:name="_Toc98351691"/>
      <w:bookmarkStart w:id="440" w:name="_Toc98747989"/>
      <w:bookmarkStart w:id="441" w:name="_Toc105704375"/>
      <w:bookmarkStart w:id="442" w:name="_Toc106108493"/>
      <w:bookmarkStart w:id="443" w:name="_Toc107829465"/>
      <w:bookmarkStart w:id="444" w:name="_Toc112703224"/>
      <w:bookmarkStart w:id="445" w:name="_Toc184819644"/>
      <w:bookmarkEnd w:id="438"/>
      <w:r w:rsidRPr="00B8401F">
        <w:t>6.3</w:t>
      </w:r>
      <w:r w:rsidRPr="00B8401F">
        <w:tab/>
        <w:t>Transport addresses</w:t>
      </w:r>
      <w:bookmarkEnd w:id="424"/>
      <w:bookmarkEnd w:id="425"/>
      <w:bookmarkEnd w:id="426"/>
      <w:bookmarkEnd w:id="427"/>
      <w:bookmarkEnd w:id="428"/>
      <w:bookmarkEnd w:id="429"/>
      <w:bookmarkEnd w:id="430"/>
      <w:bookmarkEnd w:id="431"/>
      <w:bookmarkEnd w:id="432"/>
      <w:bookmarkEnd w:id="433"/>
      <w:bookmarkEnd w:id="439"/>
      <w:bookmarkEnd w:id="440"/>
      <w:bookmarkEnd w:id="441"/>
      <w:bookmarkEnd w:id="442"/>
      <w:bookmarkEnd w:id="443"/>
      <w:bookmarkEnd w:id="444"/>
      <w:bookmarkEnd w:id="44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6" w:name="_CR6_4"/>
      <w:bookmarkStart w:id="447" w:name="_Toc13919121"/>
      <w:bookmarkStart w:id="448" w:name="_Toc29391484"/>
      <w:bookmarkStart w:id="449" w:name="_Toc36560515"/>
      <w:bookmarkStart w:id="450" w:name="_Toc45104750"/>
      <w:bookmarkStart w:id="451" w:name="_Toc45883233"/>
      <w:bookmarkStart w:id="452" w:name="_Toc51763513"/>
      <w:bookmarkStart w:id="453" w:name="_Toc52266327"/>
      <w:bookmarkStart w:id="454" w:name="_Toc64445105"/>
      <w:bookmarkStart w:id="455" w:name="_Toc73980464"/>
      <w:bookmarkStart w:id="456" w:name="_Toc88651160"/>
      <w:bookmarkStart w:id="457" w:name="_Toc98351692"/>
      <w:bookmarkStart w:id="458" w:name="_Toc98747990"/>
      <w:bookmarkStart w:id="459" w:name="_Toc105704376"/>
      <w:bookmarkStart w:id="460" w:name="_Toc106108494"/>
      <w:bookmarkStart w:id="461" w:name="_Toc107829466"/>
      <w:bookmarkStart w:id="462" w:name="_Toc112703225"/>
      <w:bookmarkStart w:id="463" w:name="_Toc184819645"/>
      <w:bookmarkEnd w:id="446"/>
      <w:r w:rsidRPr="00B8401F">
        <w:t>6.4</w:t>
      </w:r>
      <w:r w:rsidRPr="00B8401F">
        <w:tab/>
        <w:t>UE associations in NG-RAN Node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3FE4B48C" w:rsidR="00FF5EBC" w:rsidRDefault="00373621" w:rsidP="00371D61">
      <w:r w:rsidRPr="00B8401F">
        <w:t>The UE-associated logical Xn-connection uses the identities Old NG-RAN node UE XnAP ID and</w:t>
      </w:r>
      <w:r w:rsidRPr="00B8401F">
        <w:rPr>
          <w:lang w:eastAsia="ja-JP"/>
        </w:rPr>
        <w:t xml:space="preserve"> </w:t>
      </w:r>
      <w:r w:rsidRPr="00B8401F">
        <w:t>New NG-RAN node UE XnAP ID, 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4" w:name="_CR6_5"/>
      <w:bookmarkStart w:id="465" w:name="_Toc98351693"/>
      <w:bookmarkStart w:id="466" w:name="_Toc98747991"/>
      <w:bookmarkStart w:id="467" w:name="_Toc105704377"/>
      <w:bookmarkStart w:id="468" w:name="_Toc106108495"/>
      <w:bookmarkStart w:id="469" w:name="_Toc107829467"/>
      <w:bookmarkStart w:id="470" w:name="_Toc112703226"/>
      <w:bookmarkStart w:id="471" w:name="_Toc184819646"/>
      <w:bookmarkStart w:id="472" w:name="_Toc13919122"/>
      <w:bookmarkStart w:id="473" w:name="_Toc29391485"/>
      <w:bookmarkStart w:id="474" w:name="_Toc36560516"/>
      <w:bookmarkStart w:id="475" w:name="_Toc45104751"/>
      <w:bookmarkStart w:id="476" w:name="_Toc45883234"/>
      <w:bookmarkStart w:id="477" w:name="_Toc51763514"/>
      <w:bookmarkStart w:id="478" w:name="_Toc52266328"/>
      <w:bookmarkStart w:id="479" w:name="_Toc64445106"/>
      <w:bookmarkStart w:id="480" w:name="_Toc73980465"/>
      <w:bookmarkStart w:id="481" w:name="_Toc88651161"/>
      <w:bookmarkEnd w:id="464"/>
      <w:r w:rsidRPr="00816EB9">
        <w:t>6.</w:t>
      </w:r>
      <w:r>
        <w:t>5</w:t>
      </w:r>
      <w:r w:rsidRPr="00816EB9">
        <w:tab/>
        <w:t>MBS Session associations in NG-RAN Node</w:t>
      </w:r>
      <w:bookmarkEnd w:id="465"/>
      <w:bookmarkEnd w:id="466"/>
      <w:bookmarkEnd w:id="467"/>
      <w:bookmarkEnd w:id="468"/>
      <w:bookmarkEnd w:id="469"/>
      <w:bookmarkEnd w:id="470"/>
      <w:bookmarkEnd w:id="47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2" w:name="_Hlk112701956"/>
      <w:bookmarkStart w:id="483" w:name="_Toc98351694"/>
      <w:bookmarkStart w:id="484" w:name="_Toc98747992"/>
      <w:bookmarkStart w:id="485" w:name="_Toc105704378"/>
      <w:bookmarkStart w:id="486" w:name="_Toc106108496"/>
      <w:bookmarkStart w:id="487"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8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8" w:name="_CR7"/>
      <w:bookmarkStart w:id="489" w:name="_Toc112703227"/>
      <w:bookmarkStart w:id="490" w:name="_Toc184819647"/>
      <w:bookmarkEnd w:id="488"/>
      <w:r w:rsidRPr="00B8401F">
        <w:t>7</w:t>
      </w:r>
      <w:r w:rsidRPr="00B8401F">
        <w:tab/>
      </w:r>
      <w:r w:rsidRPr="00B8401F">
        <w:rPr>
          <w:lang w:eastAsia="ja-JP"/>
        </w:rPr>
        <w:t>NG-RAN</w:t>
      </w:r>
      <w:r w:rsidRPr="00B8401F">
        <w:t xml:space="preserve"> functions description</w:t>
      </w:r>
      <w:bookmarkEnd w:id="472"/>
      <w:bookmarkEnd w:id="473"/>
      <w:bookmarkEnd w:id="474"/>
      <w:bookmarkEnd w:id="475"/>
      <w:bookmarkEnd w:id="476"/>
      <w:bookmarkEnd w:id="477"/>
      <w:bookmarkEnd w:id="478"/>
      <w:bookmarkEnd w:id="479"/>
      <w:bookmarkEnd w:id="480"/>
      <w:bookmarkEnd w:id="481"/>
      <w:bookmarkEnd w:id="483"/>
      <w:bookmarkEnd w:id="484"/>
      <w:bookmarkEnd w:id="485"/>
      <w:bookmarkEnd w:id="486"/>
      <w:bookmarkEnd w:id="487"/>
      <w:bookmarkEnd w:id="489"/>
      <w:bookmarkEnd w:id="490"/>
    </w:p>
    <w:p w14:paraId="0DFE1233" w14:textId="77777777" w:rsidR="00373621" w:rsidRPr="00B8401F" w:rsidRDefault="00373621" w:rsidP="00371D61">
      <w:pPr>
        <w:pStyle w:val="Heading2"/>
        <w:rPr>
          <w:rFonts w:eastAsia="MS Mincho"/>
          <w:lang w:eastAsia="ja-JP"/>
        </w:rPr>
      </w:pPr>
      <w:bookmarkStart w:id="491" w:name="_CR7_0"/>
      <w:bookmarkStart w:id="492" w:name="_Toc13919123"/>
      <w:bookmarkStart w:id="493" w:name="_Toc29391486"/>
      <w:bookmarkStart w:id="494" w:name="_Toc36560517"/>
      <w:bookmarkStart w:id="495" w:name="_Toc45104752"/>
      <w:bookmarkStart w:id="496" w:name="_Toc45883235"/>
      <w:bookmarkStart w:id="497" w:name="_Toc51763515"/>
      <w:bookmarkStart w:id="498" w:name="_Toc52266329"/>
      <w:bookmarkStart w:id="499" w:name="_Toc64445107"/>
      <w:bookmarkStart w:id="500" w:name="_Toc73980466"/>
      <w:bookmarkStart w:id="501" w:name="_Toc88651162"/>
      <w:bookmarkStart w:id="502" w:name="_Toc98351695"/>
      <w:bookmarkStart w:id="503" w:name="_Toc98747993"/>
      <w:bookmarkStart w:id="504" w:name="_Toc105704379"/>
      <w:bookmarkStart w:id="505" w:name="_Toc106108497"/>
      <w:bookmarkStart w:id="506" w:name="_Toc107829469"/>
      <w:bookmarkStart w:id="507" w:name="_Toc112703228"/>
      <w:bookmarkStart w:id="508" w:name="_Toc184819648"/>
      <w:bookmarkEnd w:id="491"/>
      <w:r w:rsidRPr="00B8401F">
        <w:t>7.0</w:t>
      </w:r>
      <w:r w:rsidRPr="00B8401F">
        <w:tab/>
      </w:r>
      <w:r w:rsidRPr="00B8401F">
        <w:rPr>
          <w:lang w:eastAsia="ja-JP"/>
        </w:rPr>
        <w:t>General</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9" w:name="_CR7_1"/>
      <w:bookmarkStart w:id="510" w:name="_Toc13919124"/>
      <w:bookmarkStart w:id="511" w:name="_Toc29391487"/>
      <w:bookmarkStart w:id="512" w:name="_Toc36560518"/>
      <w:bookmarkStart w:id="513" w:name="_Toc45104753"/>
      <w:bookmarkStart w:id="514" w:name="_Toc45883236"/>
      <w:bookmarkStart w:id="515" w:name="_Toc51763516"/>
      <w:bookmarkStart w:id="516" w:name="_Toc52266330"/>
      <w:bookmarkStart w:id="517" w:name="_Toc64445108"/>
      <w:bookmarkStart w:id="518" w:name="_Toc73980467"/>
      <w:bookmarkStart w:id="519" w:name="_Toc88651163"/>
      <w:bookmarkStart w:id="520" w:name="_Toc98351696"/>
      <w:bookmarkStart w:id="521" w:name="_Toc98747994"/>
      <w:bookmarkStart w:id="522" w:name="_Toc105704380"/>
      <w:bookmarkStart w:id="523" w:name="_Toc106108498"/>
      <w:bookmarkStart w:id="524" w:name="_Toc107829470"/>
      <w:bookmarkStart w:id="525" w:name="_Toc112703229"/>
      <w:bookmarkStart w:id="526" w:name="_Toc184819649"/>
      <w:bookmarkEnd w:id="509"/>
      <w:r w:rsidRPr="00B8401F">
        <w:lastRenderedPageBreak/>
        <w:t>7.1</w:t>
      </w:r>
      <w:r w:rsidRPr="00B8401F">
        <w:tab/>
      </w:r>
      <w:r w:rsidR="00B471AC" w:rsidRPr="00B8401F">
        <w:t>NG-RAN sharing</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7" w:name="_CR7_2"/>
      <w:bookmarkStart w:id="528" w:name="_Toc29391488"/>
      <w:bookmarkStart w:id="529" w:name="_Toc36560519"/>
      <w:bookmarkStart w:id="530" w:name="_Toc45104754"/>
      <w:bookmarkStart w:id="531" w:name="_Toc45883237"/>
      <w:bookmarkStart w:id="532" w:name="_Toc51763517"/>
      <w:bookmarkStart w:id="533" w:name="_Toc52266331"/>
      <w:bookmarkStart w:id="534" w:name="_Toc64445109"/>
      <w:bookmarkStart w:id="535" w:name="_Toc73980468"/>
      <w:bookmarkStart w:id="536" w:name="_Toc88651164"/>
      <w:bookmarkStart w:id="537" w:name="_Toc98351697"/>
      <w:bookmarkStart w:id="538" w:name="_Toc98747995"/>
      <w:bookmarkStart w:id="539" w:name="_Toc105704381"/>
      <w:bookmarkStart w:id="540" w:name="_Toc106108499"/>
      <w:bookmarkStart w:id="541" w:name="_Toc107829471"/>
      <w:bookmarkStart w:id="542" w:name="_Toc112703230"/>
      <w:bookmarkStart w:id="543" w:name="_Toc184819650"/>
      <w:bookmarkEnd w:id="527"/>
      <w:r w:rsidRPr="00B8401F">
        <w:t>7.2</w:t>
      </w:r>
      <w:r w:rsidRPr="00B8401F">
        <w:tab/>
        <w:t>Remote Interference Management</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4" w:name="_CR7_3"/>
      <w:bookmarkStart w:id="545" w:name="_Toc29391489"/>
      <w:bookmarkStart w:id="546" w:name="_Toc36560520"/>
      <w:bookmarkStart w:id="547" w:name="_Toc45104755"/>
      <w:bookmarkStart w:id="548" w:name="_Toc45883238"/>
      <w:bookmarkStart w:id="549" w:name="_Toc51763518"/>
      <w:bookmarkStart w:id="550" w:name="_Toc52266332"/>
      <w:bookmarkStart w:id="551" w:name="_Toc64445110"/>
      <w:bookmarkStart w:id="552" w:name="_Toc73980469"/>
      <w:bookmarkStart w:id="553" w:name="_Toc88651165"/>
      <w:bookmarkStart w:id="554" w:name="_Toc98351698"/>
      <w:bookmarkStart w:id="555" w:name="_Toc98747996"/>
      <w:bookmarkStart w:id="556" w:name="_Toc105704382"/>
      <w:bookmarkStart w:id="557" w:name="_Toc106108500"/>
      <w:bookmarkStart w:id="558" w:name="_Toc107829472"/>
      <w:bookmarkStart w:id="559" w:name="_Toc112703231"/>
      <w:bookmarkStart w:id="560" w:name="_Toc184819651"/>
      <w:bookmarkEnd w:id="544"/>
      <w:r w:rsidRPr="00B8401F">
        <w:t>7.3</w:t>
      </w:r>
      <w:r w:rsidRPr="00B8401F">
        <w:tab/>
      </w:r>
      <w:bookmarkStart w:id="561" w:name="OLE_LINK44"/>
      <w:r w:rsidRPr="00B8401F">
        <w:rPr>
          <w:lang w:val="en-US" w:eastAsia="zh-CN"/>
        </w:rPr>
        <w:t xml:space="preserve">Cross-Link Interference </w:t>
      </w:r>
      <w:bookmarkEnd w:id="561"/>
      <w:r w:rsidRPr="00B8401F">
        <w:rPr>
          <w:lang w:val="en-US" w:eastAsia="zh-CN"/>
        </w:rPr>
        <w:t>Management</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62" w:name="_CR7_4"/>
      <w:bookmarkStart w:id="563" w:name="_Toc45104756"/>
      <w:bookmarkStart w:id="564" w:name="_Toc45883239"/>
      <w:bookmarkStart w:id="565" w:name="_Toc51763519"/>
      <w:bookmarkStart w:id="566" w:name="_Toc52266333"/>
      <w:bookmarkStart w:id="567" w:name="_Toc64445111"/>
      <w:bookmarkStart w:id="568" w:name="_Toc73980470"/>
      <w:bookmarkStart w:id="569" w:name="_Toc88651166"/>
      <w:bookmarkStart w:id="570" w:name="_Toc98351699"/>
      <w:bookmarkStart w:id="571" w:name="_Toc98747997"/>
      <w:bookmarkStart w:id="572" w:name="_Toc105704383"/>
      <w:bookmarkStart w:id="573" w:name="_Toc106108501"/>
      <w:bookmarkStart w:id="574" w:name="_Toc107829473"/>
      <w:bookmarkStart w:id="575" w:name="_Toc112703232"/>
      <w:bookmarkStart w:id="576" w:name="_Toc184819652"/>
      <w:bookmarkStart w:id="577" w:name="_Toc13919125"/>
      <w:bookmarkStart w:id="578" w:name="_Toc29391490"/>
      <w:bookmarkStart w:id="579" w:name="_Toc36560521"/>
      <w:bookmarkEnd w:id="562"/>
      <w:r>
        <w:t>7.4</w:t>
      </w:r>
      <w:r>
        <w:tab/>
        <w:t>Support for Non-Public Networks</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0" w:name="_CR7_5"/>
      <w:bookmarkStart w:id="581" w:name="_Toc45104757"/>
      <w:bookmarkStart w:id="582" w:name="_Toc45883240"/>
      <w:bookmarkStart w:id="583" w:name="_Toc51763520"/>
      <w:bookmarkStart w:id="584" w:name="_Toc52266334"/>
      <w:bookmarkStart w:id="585" w:name="_Toc64445112"/>
      <w:bookmarkStart w:id="586" w:name="_Toc73980471"/>
      <w:bookmarkStart w:id="587" w:name="_Toc88651167"/>
      <w:bookmarkStart w:id="588" w:name="_Toc98351700"/>
      <w:bookmarkStart w:id="589" w:name="_Toc98747998"/>
      <w:bookmarkStart w:id="590" w:name="_Toc105704384"/>
      <w:bookmarkStart w:id="591" w:name="_Toc106108502"/>
      <w:bookmarkStart w:id="592" w:name="_Toc107829474"/>
      <w:bookmarkStart w:id="593" w:name="_Toc112703233"/>
      <w:bookmarkStart w:id="594" w:name="_Toc184819653"/>
      <w:bookmarkEnd w:id="580"/>
      <w:r w:rsidRPr="00325D12">
        <w:t>7.5</w:t>
      </w:r>
      <w:r w:rsidRPr="00325D12">
        <w:tab/>
        <w:t>RACH Optimisation Function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95" w:name="_CR7_6"/>
      <w:bookmarkStart w:id="596" w:name="_Toc51763521"/>
      <w:bookmarkStart w:id="597" w:name="_Toc52266335"/>
      <w:bookmarkStart w:id="598" w:name="_Toc64445113"/>
      <w:bookmarkStart w:id="599" w:name="_Toc73980472"/>
      <w:bookmarkStart w:id="600" w:name="_Toc88651168"/>
      <w:bookmarkStart w:id="601" w:name="_Toc98351701"/>
      <w:bookmarkStart w:id="602" w:name="_Toc98747999"/>
      <w:bookmarkStart w:id="603" w:name="_Toc105704385"/>
      <w:bookmarkStart w:id="604" w:name="_Toc106108503"/>
      <w:bookmarkStart w:id="605" w:name="_Toc107829475"/>
      <w:bookmarkStart w:id="606" w:name="_Toc112703234"/>
      <w:bookmarkStart w:id="607" w:name="_Toc184819654"/>
      <w:bookmarkStart w:id="608" w:name="_Toc45104758"/>
      <w:bookmarkStart w:id="609" w:name="_Toc45883241"/>
      <w:bookmarkEnd w:id="595"/>
      <w:r w:rsidRPr="00B8401F">
        <w:t>7.</w:t>
      </w:r>
      <w:r>
        <w:t>6</w:t>
      </w:r>
      <w:r w:rsidRPr="00B8401F">
        <w:tab/>
      </w:r>
      <w:r>
        <w:rPr>
          <w:lang w:val="en-US" w:eastAsia="zh-CN"/>
        </w:rPr>
        <w:t>Positioning</w:t>
      </w:r>
      <w:bookmarkEnd w:id="596"/>
      <w:bookmarkEnd w:id="597"/>
      <w:bookmarkEnd w:id="598"/>
      <w:bookmarkEnd w:id="599"/>
      <w:bookmarkEnd w:id="600"/>
      <w:bookmarkEnd w:id="601"/>
      <w:bookmarkEnd w:id="602"/>
      <w:bookmarkEnd w:id="603"/>
      <w:bookmarkEnd w:id="604"/>
      <w:bookmarkEnd w:id="605"/>
      <w:bookmarkEnd w:id="606"/>
      <w:bookmarkEnd w:id="607"/>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0" w:name="_CR7_7"/>
      <w:bookmarkStart w:id="611" w:name="_Toc98351702"/>
      <w:bookmarkStart w:id="612" w:name="_Toc98748000"/>
      <w:bookmarkStart w:id="613" w:name="_Toc105704386"/>
      <w:bookmarkStart w:id="614" w:name="_Toc106108504"/>
      <w:bookmarkStart w:id="615" w:name="_Toc107829476"/>
      <w:bookmarkStart w:id="616" w:name="_Toc112703235"/>
      <w:bookmarkStart w:id="617" w:name="_Toc184819655"/>
      <w:bookmarkStart w:id="618" w:name="_Toc51763522"/>
      <w:bookmarkStart w:id="619" w:name="_Toc52266336"/>
      <w:bookmarkStart w:id="620" w:name="_Toc64445114"/>
      <w:bookmarkStart w:id="621" w:name="_Toc73980473"/>
      <w:bookmarkStart w:id="622" w:name="_Toc88651169"/>
      <w:bookmarkEnd w:id="610"/>
      <w:r w:rsidRPr="00325D12">
        <w:t>7.</w:t>
      </w:r>
      <w:r>
        <w:t>7</w:t>
      </w:r>
      <w:r w:rsidRPr="00325D12">
        <w:tab/>
      </w:r>
      <w:r>
        <w:t>Support for NR MBS</w:t>
      </w:r>
      <w:bookmarkEnd w:id="611"/>
      <w:bookmarkEnd w:id="612"/>
      <w:bookmarkEnd w:id="613"/>
      <w:bookmarkEnd w:id="614"/>
      <w:bookmarkEnd w:id="615"/>
      <w:bookmarkEnd w:id="616"/>
      <w:bookmarkEnd w:id="61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3" w:name="_CR7_7_1"/>
      <w:bookmarkStart w:id="624" w:name="_Toc98351703"/>
      <w:bookmarkStart w:id="625" w:name="_Toc98748001"/>
      <w:bookmarkStart w:id="626" w:name="_Toc105704387"/>
      <w:bookmarkStart w:id="627" w:name="_Toc106108505"/>
      <w:bookmarkStart w:id="628" w:name="_Toc107829477"/>
      <w:bookmarkStart w:id="629" w:name="_Toc112703236"/>
      <w:bookmarkStart w:id="630" w:name="_Toc184819656"/>
      <w:bookmarkEnd w:id="623"/>
      <w:r>
        <w:lastRenderedPageBreak/>
        <w:t>7</w:t>
      </w:r>
      <w:r w:rsidRPr="00B8401F">
        <w:t>.</w:t>
      </w:r>
      <w:r>
        <w:t>7</w:t>
      </w:r>
      <w:r w:rsidRPr="00B8401F">
        <w:t>.1</w:t>
      </w:r>
      <w:r w:rsidRPr="00B8401F">
        <w:tab/>
      </w:r>
      <w:r>
        <w:t>Support of dynamic PTP and PTM switching</w:t>
      </w:r>
      <w:bookmarkEnd w:id="624"/>
      <w:bookmarkEnd w:id="625"/>
      <w:bookmarkEnd w:id="626"/>
      <w:bookmarkEnd w:id="627"/>
      <w:bookmarkEnd w:id="628"/>
      <w:bookmarkEnd w:id="629"/>
      <w:bookmarkEnd w:id="630"/>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1" w:name="_CR7_7_2"/>
      <w:bookmarkStart w:id="632" w:name="_Toc184819657"/>
      <w:bookmarkEnd w:id="631"/>
      <w:r>
        <w:t>7.7.2</w:t>
      </w:r>
      <w:r w:rsidRPr="003E3DAD">
        <w:tab/>
      </w:r>
      <w:r>
        <w:t>Support of resource efficiency for RAN</w:t>
      </w:r>
      <w:r w:rsidRPr="00876A1E">
        <w:t xml:space="preserve"> Sharing</w:t>
      </w:r>
      <w:bookmarkEnd w:id="632"/>
    </w:p>
    <w:p w14:paraId="4C5771E8" w14:textId="39EC1A86" w:rsidR="00BD1DB4" w:rsidRPr="003E3DAD" w:rsidRDefault="00BD1DB4" w:rsidP="00BD1DB4">
      <w:pPr>
        <w:pStyle w:val="Heading4"/>
        <w:rPr>
          <w:lang w:eastAsia="zh-CN"/>
        </w:rPr>
      </w:pPr>
      <w:bookmarkStart w:id="633" w:name="_CR7_7_2_1"/>
      <w:bookmarkStart w:id="634" w:name="_Toc184819658"/>
      <w:bookmarkEnd w:id="633"/>
      <w:r>
        <w:t>7.7.2.1</w:t>
      </w:r>
      <w:r w:rsidRPr="003E3DAD">
        <w:tab/>
      </w:r>
      <w:r>
        <w:t>General</w:t>
      </w:r>
      <w:bookmarkEnd w:id="634"/>
    </w:p>
    <w:p w14:paraId="51B9AC65" w14:textId="619254B5" w:rsidR="00BD1DB4" w:rsidRDefault="00FF1245" w:rsidP="00BD1DB4">
      <w:pPr>
        <w:rPr>
          <w:rFonts w:eastAsiaTheme="minorEastAsia"/>
        </w:rPr>
      </w:pPr>
      <w:r w:rsidRPr="004C25FC">
        <w:rPr>
          <w:rFonts w:hint="eastAsia"/>
          <w:lang w:eastAsia="zh-CN"/>
        </w:rPr>
        <w:t>R</w:t>
      </w:r>
      <w:r w:rsidRPr="004C25FC">
        <w:rPr>
          <w:lang w:eastAsia="zh-CN"/>
        </w:rPr>
        <w:t xml:space="preserve">esource efficiency for RAN sharing is supported in both MOCN scenario and </w:t>
      </w:r>
      <w:r w:rsidRPr="004C25FC">
        <w:rPr>
          <w:rFonts w:hint="eastAsia"/>
          <w:lang w:eastAsia="zh-CN"/>
        </w:rPr>
        <w:t>m</w:t>
      </w:r>
      <w:r w:rsidRPr="004C25FC">
        <w:rPr>
          <w:lang w:eastAsia="zh-CN"/>
        </w:rPr>
        <w:t xml:space="preserve">ultiple </w:t>
      </w:r>
      <w:r w:rsidRPr="004C25FC">
        <w:rPr>
          <w:rFonts w:hint="eastAsia"/>
          <w:lang w:eastAsia="zh-CN"/>
        </w:rPr>
        <w:t>c</w:t>
      </w:r>
      <w:r w:rsidRPr="004C25FC">
        <w:rPr>
          <w:lang w:eastAsia="zh-CN"/>
        </w:rPr>
        <w:t xml:space="preserve">ell-ID </w:t>
      </w:r>
      <w:r w:rsidRPr="004C25FC">
        <w:rPr>
          <w:rFonts w:hint="eastAsia"/>
          <w:lang w:eastAsia="zh-CN"/>
        </w:rPr>
        <w:t>b</w:t>
      </w:r>
      <w:r w:rsidRPr="004C25FC">
        <w:rPr>
          <w:lang w:eastAsia="zh-CN"/>
        </w:rPr>
        <w:t>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split gNB</w:t>
      </w:r>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35" w:name="_CR7_7_2_2"/>
      <w:bookmarkStart w:id="636" w:name="_Toc184819659"/>
      <w:bookmarkEnd w:id="635"/>
      <w:r>
        <w:t>7.7.2.2</w:t>
      </w:r>
      <w:r w:rsidRPr="003E3DAD">
        <w:tab/>
      </w:r>
      <w:r>
        <w:t>Support of resource efficiency for MOCN</w:t>
      </w:r>
      <w:bookmarkEnd w:id="636"/>
    </w:p>
    <w:p w14:paraId="2DBFD35B" w14:textId="3AB47D4B" w:rsidR="00BD1DB4" w:rsidRDefault="00FF1245" w:rsidP="00BD1DB4">
      <w:pPr>
        <w:rPr>
          <w:lang w:eastAsia="zh-CN"/>
        </w:rPr>
      </w:pPr>
      <w:r w:rsidRPr="004C25FC">
        <w:rPr>
          <w:lang w:eastAsia="zh-CN"/>
        </w:rPr>
        <w:t xml:space="preserve">The Associated Session ID is used to enable identifying broadcast MBS sessions </w:t>
      </w:r>
      <w:r w:rsidRPr="004C25FC">
        <w:rPr>
          <w:rFonts w:hint="eastAsia"/>
          <w:lang w:eastAsia="zh-CN"/>
        </w:rPr>
        <w:t>for which RAN resources could be shared</w:t>
      </w:r>
      <w:r w:rsidRPr="004C25FC">
        <w:rPr>
          <w:lang w:eastAsia="zh-CN"/>
        </w:rPr>
        <w:t xml:space="preserve"> by the involved gNB-DUs and the gNB-CU-UP and is provided by the gNB-CU-CP. F</w:t>
      </w:r>
      <w:r w:rsidRPr="004C25FC">
        <w:rPr>
          <w:rFonts w:hint="eastAsia"/>
          <w:lang w:eastAsia="zh-CN"/>
        </w:rPr>
        <w:t>or</w:t>
      </w:r>
      <w:r w:rsidRPr="004C25FC">
        <w:rPr>
          <w:lang w:eastAsia="zh-CN"/>
        </w:rPr>
        <w:t xml:space="preserve"> location dependent MBS services, the MBS Service Area provided by the gNB-CU-CP is </w:t>
      </w:r>
      <w:r w:rsidRPr="004C25FC">
        <w:rPr>
          <w:rFonts w:hint="eastAsia"/>
          <w:lang w:eastAsia="zh-CN"/>
        </w:rPr>
        <w:t xml:space="preserve">also </w:t>
      </w:r>
      <w:r w:rsidRPr="004C25FC">
        <w:rPr>
          <w:lang w:eastAsia="zh-CN"/>
        </w:rPr>
        <w:t>taken into account.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37" w:name="_CR7_7_2_3"/>
      <w:bookmarkStart w:id="638" w:name="_Toc184819660"/>
      <w:bookmarkEnd w:id="637"/>
      <w:r>
        <w:t>7.7.2.3</w:t>
      </w:r>
      <w:r w:rsidRPr="003E3DAD">
        <w:tab/>
      </w:r>
      <w:r>
        <w:t>Support of resource efficiency for RAN</w:t>
      </w:r>
      <w:r w:rsidRPr="00876A1E">
        <w:t xml:space="preserve"> Sharing with multiple cell-ID broadcast</w:t>
      </w:r>
      <w:bookmarkEnd w:id="638"/>
    </w:p>
    <w:p w14:paraId="67982AEC" w14:textId="573BCC28"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39" w:name="_CR7_7_3"/>
      <w:bookmarkStart w:id="640" w:name="_Toc184819661"/>
      <w:bookmarkEnd w:id="639"/>
      <w:r>
        <w:t>7.7.3</w:t>
      </w:r>
      <w:r>
        <w:tab/>
        <w:t>Support of Multicast reception for UEs in RRC_INACTIVE</w:t>
      </w:r>
      <w:bookmarkEnd w:id="640"/>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lastRenderedPageBreak/>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760367A4" w14:textId="39377047" w:rsidR="00FF1245" w:rsidRPr="004C25FC" w:rsidRDefault="007D63B1" w:rsidP="00FF1245">
      <w:pPr>
        <w:ind w:left="568" w:hanging="284"/>
      </w:pPr>
      <w:r>
        <w:rPr>
          <w:lang w:eastAsia="zh-CN"/>
        </w:rPr>
        <w:t>-</w:t>
      </w:r>
      <w:r>
        <w:rPr>
          <w:lang w:eastAsia="zh-CN"/>
        </w:rPr>
        <w:tab/>
      </w:r>
      <w:r w:rsidR="00FF1245" w:rsidRPr="004C25FC">
        <w:rPr>
          <w:lang w:eastAsia="zh-CN"/>
        </w:rPr>
        <w:t xml:space="preserve">retrieval of PTM configuration information from the gNB-DU by means of the gNB-CU triggered </w:t>
      </w:r>
      <w:r w:rsidR="00FF1245" w:rsidRPr="004C25FC">
        <w:t>Multicast Context Modification procedure.</w:t>
      </w:r>
    </w:p>
    <w:p w14:paraId="7D09D0A7" w14:textId="1EDB18F4" w:rsidR="00BD1DB4" w:rsidRDefault="00FF1245" w:rsidP="00FF1245">
      <w:pPr>
        <w:pStyle w:val="B1"/>
        <w:rPr>
          <w:lang w:eastAsia="zh-CN"/>
        </w:rPr>
      </w:pPr>
      <w:r w:rsidRPr="004C25FC">
        <w:t>-</w:t>
      </w:r>
      <w:r w:rsidRPr="004C25FC">
        <w:tab/>
        <w:t>keeping the gNB-CU updated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41" w:name="_CR7_7_4"/>
      <w:bookmarkStart w:id="642" w:name="_Toc184819662"/>
      <w:bookmarkEnd w:id="641"/>
      <w:r>
        <w:t>7.7.</w:t>
      </w:r>
      <w:r>
        <w:rPr>
          <w:rFonts w:eastAsiaTheme="minorEastAsia" w:hint="eastAsia"/>
        </w:rPr>
        <w:t>4</w:t>
      </w:r>
      <w:r>
        <w:tab/>
        <w:t>Recovery of shared F1-U Failure</w:t>
      </w:r>
      <w:bookmarkEnd w:id="642"/>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43" w:name="_CR7_8"/>
      <w:bookmarkStart w:id="644" w:name="_Toc98351704"/>
      <w:bookmarkStart w:id="645" w:name="_Toc98748002"/>
      <w:bookmarkStart w:id="646" w:name="_Toc105704388"/>
      <w:bookmarkStart w:id="647" w:name="_Toc106108506"/>
      <w:bookmarkStart w:id="648" w:name="_Toc107829478"/>
      <w:bookmarkStart w:id="649" w:name="_Toc112703237"/>
      <w:bookmarkStart w:id="650" w:name="_Toc184819663"/>
      <w:bookmarkEnd w:id="643"/>
      <w:r>
        <w:rPr>
          <w:lang w:eastAsia="en-GB"/>
        </w:rPr>
        <w:t>7.8</w:t>
      </w:r>
      <w:r>
        <w:rPr>
          <w:lang w:eastAsia="en-GB"/>
        </w:rPr>
        <w:tab/>
        <w:t>PCI Optimisation Function</w:t>
      </w:r>
      <w:bookmarkEnd w:id="644"/>
      <w:bookmarkEnd w:id="645"/>
      <w:bookmarkEnd w:id="646"/>
      <w:bookmarkEnd w:id="647"/>
      <w:bookmarkEnd w:id="648"/>
      <w:bookmarkEnd w:id="649"/>
      <w:bookmarkEnd w:id="650"/>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51" w:name="_CR7_9"/>
      <w:bookmarkStart w:id="652" w:name="_Toc98351705"/>
      <w:bookmarkStart w:id="653" w:name="_Toc98748003"/>
      <w:bookmarkStart w:id="654" w:name="_Toc105704389"/>
      <w:bookmarkStart w:id="655" w:name="_Toc106108507"/>
      <w:bookmarkStart w:id="656" w:name="_Toc107829479"/>
      <w:bookmarkStart w:id="657" w:name="_Toc112703238"/>
      <w:bookmarkStart w:id="658" w:name="_Toc184819664"/>
      <w:bookmarkEnd w:id="651"/>
      <w:r>
        <w:rPr>
          <w:lang w:eastAsia="zh-CN"/>
        </w:rPr>
        <w:t>7.9</w:t>
      </w:r>
      <w:r>
        <w:rPr>
          <w:lang w:eastAsia="zh-CN"/>
        </w:rPr>
        <w:tab/>
        <w:t>Support for CCO</w:t>
      </w:r>
      <w:bookmarkEnd w:id="652"/>
      <w:bookmarkEnd w:id="653"/>
      <w:bookmarkEnd w:id="654"/>
      <w:bookmarkEnd w:id="655"/>
      <w:bookmarkEnd w:id="656"/>
      <w:bookmarkEnd w:id="657"/>
      <w:bookmarkEnd w:id="658"/>
    </w:p>
    <w:p w14:paraId="6772D357" w14:textId="18C4519C" w:rsidR="007529BF" w:rsidRDefault="007529BF" w:rsidP="00B0289C">
      <w:pPr>
        <w:pStyle w:val="Heading3"/>
        <w:rPr>
          <w:lang w:eastAsia="zh-CN"/>
        </w:rPr>
      </w:pPr>
      <w:bookmarkStart w:id="659" w:name="_CR7_9_1"/>
      <w:bookmarkStart w:id="660" w:name="_Toc98351706"/>
      <w:bookmarkStart w:id="661" w:name="_Toc98748004"/>
      <w:bookmarkStart w:id="662" w:name="_Toc105704390"/>
      <w:bookmarkStart w:id="663" w:name="_Toc106108508"/>
      <w:bookmarkStart w:id="664" w:name="_Toc107829480"/>
      <w:bookmarkStart w:id="665" w:name="_Toc112703239"/>
      <w:bookmarkStart w:id="666" w:name="_Toc184819665"/>
      <w:bookmarkEnd w:id="659"/>
      <w:r>
        <w:rPr>
          <w:lang w:eastAsia="ja-JP"/>
        </w:rPr>
        <w:t>7.9.1</w:t>
      </w:r>
      <w:r w:rsidR="00B0289C">
        <w:rPr>
          <w:lang w:eastAsia="ja-JP"/>
        </w:rPr>
        <w:tab/>
      </w:r>
      <w:r>
        <w:rPr>
          <w:lang w:eastAsia="ja-JP"/>
        </w:rPr>
        <w:t>General</w:t>
      </w:r>
      <w:bookmarkEnd w:id="660"/>
      <w:bookmarkEnd w:id="661"/>
      <w:bookmarkEnd w:id="662"/>
      <w:bookmarkEnd w:id="663"/>
      <w:bookmarkEnd w:id="664"/>
      <w:bookmarkEnd w:id="665"/>
      <w:bookmarkEnd w:id="666"/>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7" w:name="_CR7_9_2"/>
      <w:bookmarkStart w:id="668" w:name="_Toc98351707"/>
      <w:bookmarkStart w:id="669" w:name="_Toc98748005"/>
      <w:bookmarkStart w:id="670" w:name="_Toc105704391"/>
      <w:bookmarkStart w:id="671" w:name="_Toc106108509"/>
      <w:bookmarkStart w:id="672" w:name="_Toc107829481"/>
      <w:bookmarkStart w:id="673" w:name="_Toc112703240"/>
      <w:bookmarkStart w:id="674" w:name="_Toc184819666"/>
      <w:bookmarkEnd w:id="667"/>
      <w:r>
        <w:rPr>
          <w:lang w:eastAsia="zh-CN"/>
        </w:rPr>
        <w:t>7.9.2</w:t>
      </w:r>
      <w:r>
        <w:rPr>
          <w:lang w:eastAsia="ja-JP"/>
        </w:rPr>
        <w:tab/>
        <w:t>OAM requirements</w:t>
      </w:r>
      <w:bookmarkEnd w:id="668"/>
      <w:bookmarkEnd w:id="669"/>
      <w:bookmarkEnd w:id="670"/>
      <w:bookmarkEnd w:id="671"/>
      <w:bookmarkEnd w:id="672"/>
      <w:bookmarkEnd w:id="673"/>
      <w:bookmarkEnd w:id="674"/>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5" w:name="_Toc98351708"/>
      <w:bookmarkStart w:id="676" w:name="_Toc98748006"/>
      <w:bookmarkStart w:id="677" w:name="_Toc105704392"/>
      <w:bookmarkStart w:id="678" w:name="_Toc106108510"/>
      <w:bookmarkStart w:id="679" w:name="_Toc107829482"/>
      <w:bookmarkStart w:id="680" w:name="_Toc112703241"/>
    </w:p>
    <w:p w14:paraId="10D4C995" w14:textId="77777777" w:rsidR="007529BF" w:rsidRDefault="007529BF" w:rsidP="007529BF">
      <w:pPr>
        <w:pStyle w:val="Heading3"/>
        <w:rPr>
          <w:lang w:eastAsia="zh-CN"/>
        </w:rPr>
      </w:pPr>
      <w:bookmarkStart w:id="681" w:name="_CR7_9_3"/>
      <w:bookmarkStart w:id="682" w:name="_Toc184819667"/>
      <w:bookmarkEnd w:id="681"/>
      <w:r>
        <w:rPr>
          <w:lang w:eastAsia="zh-CN"/>
        </w:rPr>
        <w:lastRenderedPageBreak/>
        <w:t>7.9.3</w:t>
      </w:r>
      <w:r>
        <w:rPr>
          <w:lang w:eastAsia="ja-JP"/>
        </w:rPr>
        <w:tab/>
        <w:t>Dynamic coverage configuration changes</w:t>
      </w:r>
      <w:bookmarkEnd w:id="675"/>
      <w:bookmarkEnd w:id="676"/>
      <w:bookmarkEnd w:id="677"/>
      <w:bookmarkEnd w:id="678"/>
      <w:bookmarkEnd w:id="679"/>
      <w:bookmarkEnd w:id="680"/>
      <w:bookmarkEnd w:id="682"/>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83" w:name="_CR7_10"/>
      <w:bookmarkStart w:id="684" w:name="_Toc105704393"/>
      <w:bookmarkStart w:id="685" w:name="_Toc106108511"/>
      <w:bookmarkStart w:id="686" w:name="_Toc107829483"/>
      <w:bookmarkStart w:id="687" w:name="_Toc112703242"/>
      <w:bookmarkStart w:id="688" w:name="_Toc184819668"/>
      <w:bookmarkStart w:id="689" w:name="_Toc98351709"/>
      <w:bookmarkStart w:id="690" w:name="_Toc98748007"/>
      <w:bookmarkEnd w:id="683"/>
      <w:r>
        <w:rPr>
          <w:rFonts w:hint="eastAsia"/>
          <w:lang w:eastAsia="zh-CN"/>
        </w:rPr>
        <w:t>7</w:t>
      </w:r>
      <w:r>
        <w:rPr>
          <w:lang w:eastAsia="zh-CN"/>
        </w:rPr>
        <w:t>.10</w:t>
      </w:r>
      <w:r>
        <w:rPr>
          <w:lang w:eastAsia="zh-CN"/>
        </w:rPr>
        <w:tab/>
        <w:t>Support of RAN visible QoE measurement</w:t>
      </w:r>
      <w:bookmarkEnd w:id="684"/>
      <w:bookmarkEnd w:id="685"/>
      <w:bookmarkEnd w:id="686"/>
      <w:bookmarkEnd w:id="687"/>
      <w:bookmarkEnd w:id="688"/>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91" w:name="_Toc105704394"/>
      <w:bookmarkStart w:id="692"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93" w:name="_CR7_11"/>
      <w:bookmarkStart w:id="694" w:name="_Toc184819669"/>
      <w:bookmarkEnd w:id="693"/>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4"/>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95" w:name="_CR8"/>
      <w:bookmarkStart w:id="696" w:name="_Toc107829484"/>
      <w:bookmarkStart w:id="697" w:name="_Toc112703243"/>
      <w:bookmarkStart w:id="698" w:name="_Toc184819670"/>
      <w:bookmarkEnd w:id="695"/>
      <w:r w:rsidRPr="00B8401F">
        <w:t>8</w:t>
      </w:r>
      <w:r w:rsidRPr="00B8401F">
        <w:tab/>
        <w:t>Overall procedures in gNB-CU/gNB-DU Architecture</w:t>
      </w:r>
      <w:bookmarkEnd w:id="577"/>
      <w:bookmarkEnd w:id="578"/>
      <w:bookmarkEnd w:id="579"/>
      <w:bookmarkEnd w:id="608"/>
      <w:bookmarkEnd w:id="609"/>
      <w:bookmarkEnd w:id="618"/>
      <w:bookmarkEnd w:id="619"/>
      <w:bookmarkEnd w:id="620"/>
      <w:bookmarkEnd w:id="621"/>
      <w:bookmarkEnd w:id="622"/>
      <w:bookmarkEnd w:id="689"/>
      <w:bookmarkEnd w:id="690"/>
      <w:bookmarkEnd w:id="691"/>
      <w:bookmarkEnd w:id="692"/>
      <w:bookmarkEnd w:id="696"/>
      <w:bookmarkEnd w:id="697"/>
      <w:bookmarkEnd w:id="698"/>
    </w:p>
    <w:p w14:paraId="3B4CBB84" w14:textId="77777777" w:rsidR="00373621" w:rsidRPr="00B8401F" w:rsidRDefault="00373621" w:rsidP="00371D61">
      <w:pPr>
        <w:pStyle w:val="Heading2"/>
      </w:pPr>
      <w:bookmarkStart w:id="699" w:name="_CR8_1"/>
      <w:bookmarkStart w:id="700" w:name="_Toc13919126"/>
      <w:bookmarkStart w:id="701" w:name="_Toc29391491"/>
      <w:bookmarkStart w:id="702" w:name="_Toc36560522"/>
      <w:bookmarkStart w:id="703" w:name="_Toc45104759"/>
      <w:bookmarkStart w:id="704" w:name="_Toc45883242"/>
      <w:bookmarkStart w:id="705" w:name="_Toc51763523"/>
      <w:bookmarkStart w:id="706" w:name="_Toc52266337"/>
      <w:bookmarkStart w:id="707" w:name="_Toc64445115"/>
      <w:bookmarkStart w:id="708" w:name="_Toc73980474"/>
      <w:bookmarkStart w:id="709" w:name="_Toc88651170"/>
      <w:bookmarkStart w:id="710" w:name="_Toc98351710"/>
      <w:bookmarkStart w:id="711" w:name="_Toc98748008"/>
      <w:bookmarkStart w:id="712" w:name="_Toc105704395"/>
      <w:bookmarkStart w:id="713" w:name="_Toc106108513"/>
      <w:bookmarkStart w:id="714" w:name="_Toc107829485"/>
      <w:bookmarkStart w:id="715" w:name="_Toc112703244"/>
      <w:bookmarkStart w:id="716" w:name="_Toc184819671"/>
      <w:bookmarkEnd w:id="699"/>
      <w:r w:rsidRPr="00B8401F">
        <w:t>8.1</w:t>
      </w:r>
      <w:r w:rsidRPr="00B8401F">
        <w:tab/>
        <w:t xml:space="preserve">UE </w:t>
      </w:r>
      <w:r w:rsidRPr="00B8401F">
        <w:rPr>
          <w:lang w:eastAsia="ja-JP"/>
        </w:rPr>
        <w:t>Initial Access</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5pt;height:326.25pt" o:ole="">
            <v:imagedata r:id="rId31" o:title=""/>
          </v:shape>
          <o:OLEObject Type="Embed" ProgID="Visio.Drawing.11" ShapeID="_x0000_i1036" DrawAspect="Content" ObjectID="_1795446764" r:id="rId32"/>
        </w:object>
      </w:r>
    </w:p>
    <w:p w14:paraId="33051843" w14:textId="77777777" w:rsidR="00373621" w:rsidRPr="00B8401F" w:rsidRDefault="00373621" w:rsidP="00371D61">
      <w:pPr>
        <w:pStyle w:val="TF"/>
        <w:rPr>
          <w:lang w:eastAsia="zh-CN"/>
        </w:rPr>
      </w:pPr>
      <w:bookmarkStart w:id="717" w:name="_CRFigure8_11"/>
      <w:r w:rsidRPr="00B8401F">
        <w:rPr>
          <w:lang w:eastAsia="zh-CN"/>
        </w:rPr>
        <w:t>Figure</w:t>
      </w:r>
      <w:r w:rsidRPr="00B8401F">
        <w:rPr>
          <w:rFonts w:hint="eastAsia"/>
          <w:lang w:eastAsia="zh-CN"/>
        </w:rPr>
        <w:t xml:space="preserve"> </w:t>
      </w:r>
      <w:bookmarkEnd w:id="717"/>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E95CE93"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8" w:name="_CR8_2"/>
      <w:bookmarkStart w:id="719" w:name="_Toc13919127"/>
      <w:bookmarkStart w:id="720" w:name="_Toc29391492"/>
      <w:bookmarkStart w:id="721" w:name="_Toc36560523"/>
      <w:bookmarkStart w:id="722" w:name="_Toc45104760"/>
      <w:bookmarkStart w:id="723" w:name="_Toc45883243"/>
      <w:bookmarkStart w:id="724" w:name="_Toc51763524"/>
      <w:bookmarkStart w:id="725" w:name="_Toc52266338"/>
      <w:bookmarkStart w:id="726" w:name="_Toc64445116"/>
      <w:bookmarkStart w:id="727" w:name="_Toc73980475"/>
      <w:bookmarkStart w:id="728" w:name="_Toc88651171"/>
      <w:bookmarkStart w:id="729" w:name="_Toc98351711"/>
      <w:bookmarkStart w:id="730" w:name="_Toc98748009"/>
      <w:bookmarkStart w:id="731" w:name="_Toc105704396"/>
      <w:bookmarkStart w:id="732" w:name="_Toc106108514"/>
      <w:bookmarkStart w:id="733" w:name="_Toc107829486"/>
      <w:bookmarkStart w:id="734" w:name="_Toc112703245"/>
      <w:bookmarkStart w:id="735" w:name="_Toc184819672"/>
      <w:bookmarkEnd w:id="718"/>
      <w:r w:rsidRPr="00B8401F">
        <w:t>8.2</w:t>
      </w:r>
      <w:r w:rsidRPr="00B8401F">
        <w:tab/>
        <w:t>Intra-gNB-CU Mobility</w:t>
      </w:r>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591D3F0A" w14:textId="77777777" w:rsidR="00373621" w:rsidRPr="00B8401F" w:rsidRDefault="00373621" w:rsidP="00371D61">
      <w:pPr>
        <w:pStyle w:val="Heading3"/>
        <w:rPr>
          <w:lang w:eastAsia="zh-CN"/>
        </w:rPr>
      </w:pPr>
      <w:bookmarkStart w:id="736" w:name="_CR8_2_1"/>
      <w:bookmarkStart w:id="737" w:name="_Toc13919128"/>
      <w:bookmarkStart w:id="738" w:name="_Toc29391493"/>
      <w:bookmarkStart w:id="739" w:name="_Toc36560524"/>
      <w:bookmarkStart w:id="740" w:name="_Toc45104761"/>
      <w:bookmarkStart w:id="741" w:name="_Toc45883244"/>
      <w:bookmarkStart w:id="742" w:name="_Toc51763525"/>
      <w:bookmarkStart w:id="743" w:name="_Toc52266339"/>
      <w:bookmarkStart w:id="744" w:name="_Toc64445117"/>
      <w:bookmarkStart w:id="745" w:name="_Toc73980476"/>
      <w:bookmarkStart w:id="746" w:name="_Toc88651172"/>
      <w:bookmarkStart w:id="747" w:name="_Toc98351712"/>
      <w:bookmarkStart w:id="748" w:name="_Toc98748010"/>
      <w:bookmarkStart w:id="749" w:name="_Toc105704397"/>
      <w:bookmarkStart w:id="750" w:name="_Toc106108515"/>
      <w:bookmarkStart w:id="751" w:name="_Toc107829487"/>
      <w:bookmarkStart w:id="752" w:name="_Toc112703246"/>
      <w:bookmarkStart w:id="753" w:name="_Toc184819673"/>
      <w:bookmarkEnd w:id="736"/>
      <w:r w:rsidRPr="00B8401F">
        <w:t>8.2.1</w:t>
      </w:r>
      <w:r w:rsidRPr="00B8401F">
        <w:tab/>
        <w:t>Intra-NR Mobility</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52084217" w14:textId="77777777" w:rsidR="00373621" w:rsidRPr="009010F4" w:rsidRDefault="00373621" w:rsidP="009010F4">
      <w:pPr>
        <w:pStyle w:val="Heading4"/>
      </w:pPr>
      <w:bookmarkStart w:id="754" w:name="_CR8_2_1_1"/>
      <w:bookmarkStart w:id="755" w:name="_Toc13919129"/>
      <w:bookmarkStart w:id="756" w:name="_Toc29391494"/>
      <w:bookmarkStart w:id="757" w:name="_Toc36560525"/>
      <w:bookmarkStart w:id="758" w:name="_Toc45104762"/>
      <w:bookmarkStart w:id="759" w:name="_Toc45883245"/>
      <w:bookmarkStart w:id="760" w:name="_Toc51763526"/>
      <w:bookmarkStart w:id="761" w:name="_Toc52266340"/>
      <w:bookmarkStart w:id="762" w:name="_Toc64445118"/>
      <w:bookmarkStart w:id="763" w:name="_Toc73980477"/>
      <w:bookmarkStart w:id="764" w:name="_Toc88651173"/>
      <w:bookmarkStart w:id="765" w:name="_Toc98351713"/>
      <w:bookmarkStart w:id="766" w:name="_Toc98748011"/>
      <w:bookmarkStart w:id="767" w:name="_Toc105704398"/>
      <w:bookmarkStart w:id="768" w:name="_Toc106108516"/>
      <w:bookmarkStart w:id="769" w:name="_Toc107829488"/>
      <w:bookmarkStart w:id="770" w:name="_Toc112703247"/>
      <w:bookmarkStart w:id="771" w:name="_Toc184819674"/>
      <w:bookmarkEnd w:id="754"/>
      <w:r w:rsidRPr="008120A8">
        <w:t>8.2.1.1</w:t>
      </w:r>
      <w:r w:rsidRPr="008120A8">
        <w:tab/>
        <w:t>Inter-gNB-DU Mobility</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75pt;height:363.75pt" o:ole="">
            <v:imagedata r:id="rId33" o:title=""/>
          </v:shape>
          <o:OLEObject Type="Embed" ProgID="Visio.Drawing.11" ShapeID="_x0000_i1037" DrawAspect="Content" ObjectID="_1795446765" r:id="rId34"/>
        </w:object>
      </w:r>
    </w:p>
    <w:p w14:paraId="5AAB712B" w14:textId="77777777" w:rsidR="00373621" w:rsidRPr="00B8401F" w:rsidRDefault="00373621" w:rsidP="00371D61">
      <w:pPr>
        <w:pStyle w:val="TF"/>
      </w:pPr>
      <w:bookmarkStart w:id="772" w:name="_CRFigure8_2_1_11"/>
      <w:r w:rsidRPr="00B8401F">
        <w:t xml:space="preserve">Figure </w:t>
      </w:r>
      <w:bookmarkEnd w:id="772"/>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3" w:name="_CR8_2_1_2"/>
      <w:bookmarkStart w:id="774" w:name="_Toc13919130"/>
      <w:bookmarkStart w:id="775" w:name="_Toc29391495"/>
      <w:bookmarkStart w:id="776" w:name="_Toc36560526"/>
      <w:bookmarkStart w:id="777" w:name="_Toc45104763"/>
      <w:bookmarkStart w:id="778" w:name="_Toc45883246"/>
      <w:bookmarkStart w:id="779" w:name="_Toc51763527"/>
      <w:bookmarkStart w:id="780" w:name="_Toc52266341"/>
      <w:bookmarkStart w:id="781" w:name="_Toc64445119"/>
      <w:bookmarkStart w:id="782" w:name="_Toc73980478"/>
      <w:bookmarkStart w:id="783" w:name="_Toc88651174"/>
      <w:bookmarkStart w:id="784" w:name="_Toc98351714"/>
      <w:bookmarkStart w:id="785" w:name="_Toc98748012"/>
      <w:bookmarkStart w:id="786" w:name="_Toc105704399"/>
      <w:bookmarkStart w:id="787" w:name="_Toc106108517"/>
      <w:bookmarkStart w:id="788" w:name="_Toc107829489"/>
      <w:bookmarkStart w:id="789" w:name="_Toc112703248"/>
      <w:bookmarkStart w:id="790" w:name="_Toc184819675"/>
      <w:bookmarkEnd w:id="773"/>
      <w:r w:rsidRPr="008120A8">
        <w:t>8.2.1.2</w:t>
      </w:r>
      <w:r w:rsidRPr="008120A8">
        <w:tab/>
        <w:t xml:space="preserve">Intra-gNB-DU </w:t>
      </w:r>
      <w:r w:rsidRPr="009010F4">
        <w:t>handover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91" w:name="_CR8_2_1_3"/>
      <w:bookmarkStart w:id="792" w:name="_Toc52266342"/>
      <w:bookmarkStart w:id="793" w:name="_Toc64445120"/>
      <w:bookmarkStart w:id="794" w:name="_Toc73980479"/>
      <w:bookmarkStart w:id="795" w:name="_Toc88651175"/>
      <w:bookmarkStart w:id="796" w:name="_Toc98351715"/>
      <w:bookmarkStart w:id="797" w:name="_Toc98748013"/>
      <w:bookmarkStart w:id="798" w:name="_Toc105704400"/>
      <w:bookmarkStart w:id="799" w:name="_Toc106108518"/>
      <w:bookmarkStart w:id="800" w:name="_Toc107829490"/>
      <w:bookmarkStart w:id="801" w:name="_Toc112703249"/>
      <w:bookmarkStart w:id="802" w:name="_Toc184819676"/>
      <w:bookmarkStart w:id="803" w:name="_Toc13919131"/>
      <w:bookmarkStart w:id="804" w:name="_Toc29391496"/>
      <w:bookmarkStart w:id="805" w:name="_Toc36560527"/>
      <w:bookmarkEnd w:id="791"/>
      <w:r>
        <w:lastRenderedPageBreak/>
        <w:t>8.2.1.3</w:t>
      </w:r>
      <w:r>
        <w:tab/>
        <w:t>Inter-gNB-DU Conditional Handover or Conditional PSCell Change</w:t>
      </w:r>
      <w:bookmarkEnd w:id="792"/>
      <w:bookmarkEnd w:id="793"/>
      <w:bookmarkEnd w:id="794"/>
      <w:bookmarkEnd w:id="795"/>
      <w:bookmarkEnd w:id="796"/>
      <w:bookmarkEnd w:id="797"/>
      <w:bookmarkEnd w:id="798"/>
      <w:bookmarkEnd w:id="799"/>
      <w:bookmarkEnd w:id="800"/>
      <w:bookmarkEnd w:id="801"/>
      <w:r w:rsidR="00797559">
        <w:t xml:space="preserve"> or subsequent CPAC</w:t>
      </w:r>
      <w:bookmarkEnd w:id="802"/>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1.5pt;height:470.25pt" o:ole="">
            <v:imagedata r:id="rId35" o:title=""/>
          </v:shape>
          <o:OLEObject Type="Embed" ProgID="Visio.Drawing.11" ShapeID="_x0000_i1038" DrawAspect="Content" ObjectID="_1795446766" r:id="rId36"/>
        </w:object>
      </w:r>
    </w:p>
    <w:p w14:paraId="740B85E9" w14:textId="1EA882DD" w:rsidR="004003D2" w:rsidRDefault="004003D2" w:rsidP="00325D12">
      <w:pPr>
        <w:pStyle w:val="TF"/>
      </w:pPr>
      <w:bookmarkStart w:id="806" w:name="_CRFigure8_2_1_31"/>
      <w:r>
        <w:t xml:space="preserve">Figure </w:t>
      </w:r>
      <w:bookmarkEnd w:id="806"/>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7" w:name="_CR8_2_1_4"/>
      <w:bookmarkStart w:id="808" w:name="_Toc184819677"/>
      <w:bookmarkEnd w:id="807"/>
      <w:r>
        <w:t>8.2.1.4</w:t>
      </w:r>
      <w:r>
        <w:tab/>
        <w:t xml:space="preserve">Intra-gNB-DU </w:t>
      </w:r>
      <w:r>
        <w:rPr>
          <w:lang w:val="sv-SE"/>
        </w:rPr>
        <w:t>LTM</w:t>
      </w:r>
      <w:bookmarkEnd w:id="808"/>
    </w:p>
    <w:p w14:paraId="366D2523" w14:textId="1F54C8A5" w:rsidR="0001613F" w:rsidRPr="002D00DA" w:rsidRDefault="00797559" w:rsidP="00C06026">
      <w:pPr>
        <w:rPr>
          <w:lang w:eastAsia="ja-JP"/>
        </w:rPr>
      </w:pPr>
      <w:r>
        <w:rPr>
          <w:lang w:eastAsia="ja-JP"/>
        </w:rPr>
        <w:t>This procedure is used for the case when the UE moves within the same gNB-DU during NR operation for LTM. Figure 8.2.1.4-1 shows the intra-gNB-DU LTM procedure for intra-NR</w:t>
      </w:r>
      <w:r w:rsidR="00154210">
        <w:rPr>
          <w:lang w:eastAsia="ja-JP"/>
        </w:rPr>
        <w:t>.</w:t>
      </w:r>
    </w:p>
    <w:p w14:paraId="77DA00C2" w14:textId="6AE359C9" w:rsidR="0001613F" w:rsidRPr="002D00DA" w:rsidRDefault="0001613F" w:rsidP="002D00DA">
      <w:pPr>
        <w:pStyle w:val="TH"/>
        <w:rPr>
          <w:lang w:eastAsia="zh-CN"/>
        </w:rPr>
      </w:pPr>
      <w:r w:rsidRPr="00936F7A">
        <w:rPr>
          <w:rFonts w:eastAsia="DengXian"/>
          <w:noProof/>
        </w:rPr>
        <w:object w:dxaOrig="10812" w:dyaOrig="14100" w14:anchorId="01CCE1EE">
          <v:shape id="_x0000_i1039" type="#_x0000_t75" alt="" style="width:482.25pt;height:628.5pt;mso-width-percent:0;mso-height-percent:0;mso-width-percent:0;mso-height-percent:0" o:ole="">
            <v:imagedata r:id="rId37" o:title=""/>
          </v:shape>
          <o:OLEObject Type="Embed" ProgID="Mscgen.Chart" ShapeID="_x0000_i1039" DrawAspect="Content" ObjectID="_1795446767" r:id="rId38"/>
        </w:object>
      </w:r>
    </w:p>
    <w:p w14:paraId="229F5AD3" w14:textId="0F4C2953" w:rsidR="00797559" w:rsidRPr="00673D2E" w:rsidRDefault="00154210" w:rsidP="00154210">
      <w:pPr>
        <w:pStyle w:val="TF"/>
      </w:pPr>
      <w:bookmarkStart w:id="809" w:name="_CRFigure8_2_1_41"/>
      <w:r w:rsidRPr="00673D2E">
        <w:t>F</w:t>
      </w:r>
      <w:r w:rsidR="00797559" w:rsidRPr="00673D2E">
        <w:t xml:space="preserve">igure </w:t>
      </w:r>
      <w:bookmarkEnd w:id="809"/>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lastRenderedPageBreak/>
        <w:t>2.</w:t>
      </w:r>
      <w:r>
        <w:rPr>
          <w:lang w:eastAsia="zh-CN"/>
        </w:rPr>
        <w:tab/>
        <w:t>The gNB-CU determines to initiate LTM configuration.</w:t>
      </w:r>
    </w:p>
    <w:p w14:paraId="41344EB7" w14:textId="77777777" w:rsidR="00FF1245" w:rsidRDefault="00154210" w:rsidP="00FF1245">
      <w:pPr>
        <w:pStyle w:val="B1"/>
        <w:rPr>
          <w:lang w:eastAsia="zh-CN"/>
        </w:rPr>
      </w:pPr>
      <w:r>
        <w:rPr>
          <w:lang w:eastAsia="zh-CN"/>
        </w:rPr>
        <w:t>3.</w:t>
      </w:r>
      <w:r>
        <w:rPr>
          <w:lang w:eastAsia="zh-CN"/>
        </w:rPr>
        <w:tab/>
      </w:r>
      <w:r w:rsidR="00FF1245">
        <w:rPr>
          <w:lang w:eastAsia="zh-CN"/>
        </w:rPr>
        <w:t xml:space="preserve">The gNB-CU sends a UE CONTEXT MODIFICATION REQUEST message to the gNB-DU </w:t>
      </w:r>
      <w:r w:rsidR="00FF1245">
        <w:rPr>
          <w:lang w:val="en-US" w:eastAsia="zh-CN"/>
        </w:rPr>
        <w:t>for each candidate cell,</w:t>
      </w:r>
      <w:r w:rsidR="00FF1245">
        <w:rPr>
          <w:lang w:eastAsia="zh-CN"/>
        </w:rPr>
        <w:t xml:space="preserve"> containing </w:t>
      </w:r>
      <w:r w:rsidR="00FF1245">
        <w:rPr>
          <w:rFonts w:hint="eastAsia"/>
          <w:lang w:eastAsia="zh-CN"/>
        </w:rPr>
        <w:t>one</w:t>
      </w:r>
      <w:r w:rsidR="00FF1245">
        <w:rPr>
          <w:lang w:eastAsia="zh-CN"/>
        </w:rPr>
        <w:t xml:space="preserve"> candidate cell ID and the CSI resource configuration for subsequent LTM. </w:t>
      </w:r>
      <w:r w:rsidR="00FF1245" w:rsidRPr="007011D7">
        <w:rPr>
          <w:lang w:eastAsia="zh-CN"/>
        </w:rPr>
        <w:t xml:space="preserve">The gNB-CU may provide the LTM configuration ID mapping list to the gNB-DU. </w:t>
      </w:r>
      <w:r w:rsidR="00FF1245">
        <w:t xml:space="preserve">The gNB-CU may request </w:t>
      </w:r>
      <w:bookmarkStart w:id="810" w:name="OLE_LINK382"/>
      <w:bookmarkStart w:id="811" w:name="OLE_LINK383"/>
      <w:r w:rsidR="00FF1245">
        <w:t>PRACH resources</w:t>
      </w:r>
      <w:bookmarkEnd w:id="810"/>
      <w:bookmarkEnd w:id="811"/>
      <w:r w:rsidR="00FF1245">
        <w:t xml:space="preserve"> from the gNB-DU. The gNB-CU may request the gNB-DU to provide the lower layer configuration for the purpose of generating the reference configuratio</w:t>
      </w:r>
      <w:bookmarkStart w:id="812" w:name="OLE_LINK81"/>
      <w:bookmarkStart w:id="813" w:name="OLE_LINK82"/>
      <w:r w:rsidR="00FF1245">
        <w:t>n or</w:t>
      </w:r>
      <w:r w:rsidR="00FF1245" w:rsidRPr="00BD59E7">
        <w:t xml:space="preserve"> provide the lower layer reference configuration to the gNB-DU</w:t>
      </w:r>
      <w:bookmarkEnd w:id="812"/>
      <w:bookmarkEnd w:id="813"/>
      <w:r w:rsidR="00FF1245" w:rsidRPr="00BD59E7">
        <w:t>.</w:t>
      </w:r>
      <w:r w:rsidR="00FF1245">
        <w:t xml:space="preserve"> </w:t>
      </w:r>
      <w:r w:rsidR="00FF1245">
        <w:rPr>
          <w:lang w:eastAsia="zh-CN"/>
        </w:rPr>
        <w:t>The gNB-CU may inform the gNB-DU about intra-DU L2 reset configuration.</w:t>
      </w:r>
    </w:p>
    <w:p w14:paraId="0EBC9C3F" w14:textId="77777777" w:rsidR="00FF1245" w:rsidRDefault="00FF1245" w:rsidP="00FF1245">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p>
    <w:p w14:paraId="74C2E796" w14:textId="77777777" w:rsidR="00FF1245" w:rsidRDefault="00FF1245" w:rsidP="00FF1245">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743B695D" w:rsidR="00154210" w:rsidRDefault="00FF1245" w:rsidP="00FF1245">
      <w:pPr>
        <w:pStyle w:val="B1"/>
        <w:rPr>
          <w:lang w:eastAsia="zh-CN"/>
        </w:rPr>
      </w:pPr>
      <w:r>
        <w:rPr>
          <w:lang w:eastAsia="zh-CN"/>
        </w:rPr>
        <w:t>5.</w:t>
      </w:r>
      <w:r>
        <w:rPr>
          <w:lang w:eastAsia="zh-CN"/>
        </w:rPr>
        <w:tab/>
        <w:t>The gNB-CU sends a UE CONTEXT MODIFICATION REQUEST message to the gNB-DU</w:t>
      </w:r>
      <w:r>
        <w:rPr>
          <w:rFonts w:hint="eastAsia"/>
          <w:lang w:eastAsia="zh-CN"/>
        </w:rPr>
        <w:t xml:space="preserve"> which may include the </w:t>
      </w:r>
      <w:r w:rsidRPr="0078423C">
        <w:rPr>
          <w:lang w:eastAsia="zh-CN"/>
        </w:rPr>
        <w:t>LTM configuration ID mapping list</w:t>
      </w:r>
      <w:bookmarkStart w:id="814" w:name="OLE_LINK7"/>
      <w:r>
        <w:rPr>
          <w:rFonts w:hint="eastAsia"/>
          <w:lang w:eastAsia="zh-CN"/>
        </w:rPr>
        <w:t xml:space="preserve">and/or </w:t>
      </w:r>
      <w:r w:rsidRPr="00822A6C">
        <w:rPr>
          <w:lang w:eastAsia="zh-CN"/>
        </w:rPr>
        <w:t>the</w:t>
      </w:r>
      <w:r>
        <w:rPr>
          <w:lang w:eastAsia="zh-CN"/>
        </w:rPr>
        <w:t xml:space="preserve"> updated</w:t>
      </w:r>
      <w:r w:rsidRPr="00822A6C">
        <w:rPr>
          <w:lang w:eastAsia="zh-CN"/>
        </w:rPr>
        <w:t xml:space="preserve"> CSI resource configuration</w:t>
      </w:r>
      <w:r>
        <w:rPr>
          <w:lang w:eastAsia="zh-CN"/>
        </w:rPr>
        <w:t>.</w:t>
      </w:r>
      <w:bookmarkEnd w:id="814"/>
      <w:r>
        <w:rPr>
          <w:lang w:eastAsia="zh-CN"/>
        </w:rPr>
        <w:t xml:space="preserve"> The gNB-CU may inform the gNB-DU about intra-DU L2 reset configuration.</w:t>
      </w:r>
    </w:p>
    <w:p w14:paraId="39200670" w14:textId="2414A47B" w:rsidR="00154210" w:rsidRDefault="00154210" w:rsidP="00154210">
      <w:pPr>
        <w:pStyle w:val="B1"/>
        <w:rPr>
          <w:lang w:eastAsia="zh-CN"/>
        </w:rPr>
      </w:pPr>
      <w:r>
        <w:rPr>
          <w:lang w:eastAsia="zh-CN"/>
        </w:rPr>
        <w:t>6.</w:t>
      </w:r>
      <w:r>
        <w:rPr>
          <w:lang w:eastAsia="zh-CN"/>
        </w:rPr>
        <w:tab/>
        <w:t>The gNB-DU responds with a UE CONTEXT MODIFICATION RESPONSE message which includes an updated lower layer configuration, e.g., containing the updated CSI report configuration of the source cell</w:t>
      </w:r>
      <w:bookmarkStart w:id="815" w:name="_Hlk151803765"/>
      <w:r>
        <w:rPr>
          <w:lang w:eastAsia="zh-CN"/>
        </w:rPr>
        <w:t>.</w:t>
      </w:r>
      <w:bookmarkEnd w:id="815"/>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79000894" w14:textId="0B1B1D1A" w:rsidR="00C20527" w:rsidRDefault="00154210" w:rsidP="00154210">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14B0A3F5" w14:textId="5F18F26F" w:rsidR="00154210" w:rsidRDefault="00154210" w:rsidP="00154210">
      <w:pPr>
        <w:pStyle w:val="B1"/>
      </w:pPr>
      <w:r>
        <w:rPr>
          <w:lang w:val="en-US"/>
        </w:rPr>
        <w:t>11.</w:t>
      </w:r>
      <w:r>
        <w:rPr>
          <w:lang w:val="en-US"/>
        </w:rPr>
        <w:tab/>
      </w:r>
      <w:r w:rsidR="000C5360">
        <w:rPr>
          <w:lang w:val="en-US"/>
        </w:rPr>
        <w:t>Early</w:t>
      </w:r>
      <w:r w:rsidR="000C5360">
        <w:rPr>
          <w:rFonts w:hint="eastAsia"/>
          <w:lang w:val="en-US" w:eastAsia="zh-CN"/>
        </w:rPr>
        <w:t xml:space="preserve"> TA acquisition</w:t>
      </w:r>
      <w:r w:rsidR="000C5360">
        <w:rPr>
          <w:lang w:val="en-US"/>
        </w:rPr>
        <w:t xml:space="preserve"> to </w:t>
      </w:r>
      <w:r>
        <w:rPr>
          <w:lang w:val="en-US"/>
        </w:rPr>
        <w:t>the candidate cell(s) may be performed as specified in TS 38.300 [2].</w:t>
      </w:r>
    </w:p>
    <w:p w14:paraId="578EA24E" w14:textId="77777777"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6" w:name="_CR8_2_1_5"/>
      <w:bookmarkStart w:id="817" w:name="_Toc184819678"/>
      <w:bookmarkEnd w:id="816"/>
      <w:r>
        <w:t>8.2.1.5</w:t>
      </w:r>
      <w:r>
        <w:tab/>
        <w:t>Inter-gNB-DU LTM</w:t>
      </w:r>
      <w:bookmarkEnd w:id="817"/>
    </w:p>
    <w:p w14:paraId="54F40C05" w14:textId="59FE002B" w:rsidR="000C5360" w:rsidRPr="000C5360" w:rsidRDefault="00797559" w:rsidP="000C5360">
      <w:pPr>
        <w:rPr>
          <w:lang w:eastAsia="ja-JP"/>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p>
    <w:p w14:paraId="317E1068" w14:textId="5B197AFE" w:rsidR="000C5360" w:rsidRDefault="000C5360" w:rsidP="000C5360">
      <w:pPr>
        <w:pStyle w:val="TH"/>
        <w:rPr>
          <w:noProof/>
          <w:lang w:eastAsia="zh-CN"/>
        </w:rPr>
      </w:pPr>
    </w:p>
    <w:p w14:paraId="5D05E0ED" w14:textId="32582588" w:rsidR="002D00DA" w:rsidRPr="008120A8" w:rsidRDefault="000C5360" w:rsidP="000C5360">
      <w:pPr>
        <w:pStyle w:val="TH"/>
        <w:rPr>
          <w:lang w:eastAsia="zh-CN"/>
        </w:rPr>
      </w:pPr>
      <w:r w:rsidRPr="008120A8">
        <w:rPr>
          <w:noProof/>
        </w:rPr>
        <w:object w:dxaOrig="11328" w:dyaOrig="16860" w14:anchorId="075B4F0B">
          <v:shape id="_x0000_i1041" type="#_x0000_t75" alt="" style="width:463.5pt;height:687.75pt;mso-width-percent:0;mso-height-percent:0;mso-width-percent:0;mso-height-percent:0" o:ole="">
            <v:imagedata r:id="rId39" o:title=""/>
          </v:shape>
          <o:OLEObject Type="Embed" ProgID="Mscgen.Chart" ShapeID="_x0000_i1041" DrawAspect="Content" ObjectID="_1795446768" r:id="rId40"/>
        </w:object>
      </w:r>
    </w:p>
    <w:p w14:paraId="2624AA06" w14:textId="70303BB1" w:rsidR="00797559" w:rsidRPr="002C4ACC" w:rsidRDefault="00154210" w:rsidP="00154210">
      <w:pPr>
        <w:pStyle w:val="TF"/>
        <w:rPr>
          <w:lang w:eastAsia="zh-CN"/>
        </w:rPr>
      </w:pPr>
      <w:bookmarkStart w:id="818" w:name="_CRFigure8_2_1_51"/>
      <w:r w:rsidRPr="002C4ACC">
        <w:rPr>
          <w:lang w:eastAsia="ja-JP"/>
        </w:rPr>
        <w:t>F</w:t>
      </w:r>
      <w:r w:rsidR="00797559" w:rsidRPr="002C4ACC">
        <w:rPr>
          <w:lang w:eastAsia="ja-JP"/>
        </w:rPr>
        <w:t xml:space="preserve">igure </w:t>
      </w:r>
      <w:bookmarkEnd w:id="818"/>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lastRenderedPageBreak/>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2A85A57" w:rsidR="00154210" w:rsidRPr="00912F3E" w:rsidRDefault="00154210" w:rsidP="00154210">
      <w:pPr>
        <w:pStyle w:val="B1"/>
        <w:rPr>
          <w:lang w:val="en-US" w:eastAsia="zh-CN"/>
        </w:rPr>
      </w:pPr>
      <w:r>
        <w:rPr>
          <w:lang w:val="en-US" w:eastAsia="zh-CN"/>
        </w:rPr>
        <w:t>3.</w:t>
      </w:r>
      <w:r>
        <w:tab/>
      </w:r>
      <w:bookmarkStart w:id="819" w:name="OLE_LINK75"/>
      <w:bookmarkStart w:id="820" w:name="OLE_LINK76"/>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bookmarkStart w:id="821" w:name="_Hlk164270717"/>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bookmarkEnd w:id="821"/>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w:t>
      </w:r>
      <w:bookmarkStart w:id="822" w:name="OLE_LINK9"/>
      <w:bookmarkStart w:id="823" w:name="OLE_LINK10"/>
      <w:r w:rsidR="00FF7653">
        <w:rPr>
          <w:lang w:val="en-US"/>
        </w:rPr>
        <w:t xml:space="preserve">the lower layer </w:t>
      </w:r>
      <w:r w:rsidR="0065366A">
        <w:rPr>
          <w:lang w:val="en-US"/>
        </w:rPr>
        <w:t xml:space="preserve">part of the </w:t>
      </w:r>
      <w:r w:rsidR="00FF7653">
        <w:rPr>
          <w:lang w:val="en-US"/>
        </w:rPr>
        <w:t xml:space="preserve">reference configuration </w:t>
      </w:r>
      <w:bookmarkEnd w:id="822"/>
      <w:bookmarkEnd w:id="823"/>
      <w:r w:rsidR="00FF7653">
        <w:rPr>
          <w:lang w:val="en-US"/>
        </w:rPr>
        <w:t>to the candidate gNB-DU</w:t>
      </w:r>
      <w:r w:rsidR="00FF7653">
        <w:rPr>
          <w:rFonts w:hint="eastAsia"/>
          <w:lang w:val="en-US" w:eastAsia="zh-CN"/>
        </w:rPr>
        <w:t>(s)</w:t>
      </w:r>
      <w:r w:rsidR="00FF7653">
        <w:rPr>
          <w:lang w:val="en-US"/>
        </w:rPr>
        <w:t>.</w:t>
      </w:r>
    </w:p>
    <w:bookmarkEnd w:id="819"/>
    <w:bookmarkEnd w:id="820"/>
    <w:p w14:paraId="396F2559" w14:textId="59506E4A"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30C040E1" w14:textId="12BFFE84" w:rsidR="0065366A" w:rsidRDefault="00154210" w:rsidP="0065366A">
      <w:pPr>
        <w:pStyle w:val="B1"/>
        <w:rPr>
          <w:lang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the information related to early sync </w:t>
      </w:r>
      <w:r w:rsidR="00FF7653">
        <w:rPr>
          <w:lang w:eastAsia="zh-CN"/>
        </w:rPr>
        <w:t xml:space="preserve">and </w:t>
      </w:r>
      <w:bookmarkStart w:id="824" w:name="OLE_LINK87"/>
      <w:bookmarkStart w:id="825" w:name="OLE_LINK88"/>
      <w:r w:rsidR="00FF7653">
        <w:rPr>
          <w:lang w:eastAsia="zh-CN"/>
        </w:rPr>
        <w:t>t</w:t>
      </w:r>
      <w:bookmarkStart w:id="826" w:name="OLE_LINK83"/>
      <w:bookmarkStart w:id="827" w:name="OLE_LINK84"/>
      <w:r w:rsidR="00FF7653">
        <w:rPr>
          <w:lang w:eastAsia="zh-CN"/>
        </w:rPr>
        <w:t xml:space="preserve">he </w:t>
      </w:r>
      <w:r w:rsidR="00FF7653">
        <w:rPr>
          <w:lang w:val="en-US" w:eastAsia="zh-CN"/>
        </w:rPr>
        <w:t>LTM configuration ID</w:t>
      </w:r>
      <w:r w:rsidR="00FF7653">
        <w:rPr>
          <w:rFonts w:hint="eastAsia"/>
          <w:lang w:val="en-US" w:eastAsia="zh-CN"/>
        </w:rPr>
        <w:t xml:space="preserve"> mapping list</w:t>
      </w:r>
      <w:bookmarkEnd w:id="824"/>
      <w:bookmarkEnd w:id="825"/>
      <w:bookmarkEnd w:id="826"/>
      <w:bookmarkEnd w:id="827"/>
      <w:r w:rsidR="00FF7653">
        <w:rPr>
          <w:lang w:val="en-US" w:eastAsia="zh-CN"/>
        </w:rPr>
        <w:t xml:space="preserve"> for the accepted target candidate cell(s). </w:t>
      </w:r>
      <w:bookmarkStart w:id="828" w:name="OLE_LINK11"/>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bookmarkEnd w:id="828"/>
      <w:r w:rsidR="0088288C">
        <w:rPr>
          <w:lang w:eastAsia="zh-CN"/>
        </w:rPr>
        <w:t xml:space="preserve"> The gNB-CU may inform the source gNB-DU about intra-DU L2 reset configuration.</w:t>
      </w:r>
    </w:p>
    <w:p w14:paraId="5C72C74A" w14:textId="5A85CA15" w:rsidR="00FF7653" w:rsidRDefault="00FF7653" w:rsidP="00FF7653">
      <w:pPr>
        <w:pStyle w:val="B1"/>
        <w:rPr>
          <w:lang w:val="en-US" w:eastAsia="zh-CN"/>
        </w:rPr>
      </w:pPr>
      <w:r>
        <w:rPr>
          <w:lang w:val="en-US" w:eastAsia="zh-CN"/>
        </w:rPr>
        <w:t>6.</w:t>
      </w:r>
      <w:r>
        <w:rPr>
          <w:lang w:val="en-US" w:eastAsia="zh-CN"/>
        </w:rPr>
        <w:tab/>
        <w:t xml:space="preserve">The source gNB-DU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607567D6" w14:textId="7B9046F9" w:rsidR="00FF1245" w:rsidRPr="003025A4" w:rsidRDefault="00FF7653" w:rsidP="00FF1245">
      <w:pPr>
        <w:ind w:left="568" w:hanging="284"/>
        <w:rPr>
          <w:lang w:val="en-US" w:eastAsia="zh-CN"/>
        </w:rPr>
      </w:pPr>
      <w:r>
        <w:rPr>
          <w:lang w:val="en-US" w:eastAsia="zh-CN"/>
        </w:rPr>
        <w:t>7.</w:t>
      </w:r>
      <w:r>
        <w:rPr>
          <w:lang w:val="en-US" w:eastAsia="zh-CN"/>
        </w:rPr>
        <w:tab/>
      </w:r>
      <w:r w:rsidR="00FF1245" w:rsidRPr="003025A4">
        <w:rPr>
          <w:lang w:val="en-US" w:eastAsia="zh-CN"/>
        </w:rPr>
        <w:t xml:space="preserve">The gNB-CU may send a UE CONTEXT MODIFICATION REQUEST message </w:t>
      </w:r>
      <w:r w:rsidR="00FF1245">
        <w:rPr>
          <w:lang w:val="en-US" w:eastAsia="zh-CN"/>
        </w:rPr>
        <w:t>for each candidate cell accepted in</w:t>
      </w:r>
      <w:r w:rsidR="00FF1245" w:rsidRPr="003025A4">
        <w:rPr>
          <w:lang w:val="en-US" w:eastAsia="zh-CN"/>
        </w:rPr>
        <w:t xml:space="preserve"> the candidate gNB-DU(s)</w:t>
      </w:r>
      <w:bookmarkStart w:id="829" w:name="OLE_LINK41"/>
      <w:r w:rsidR="00FF1245">
        <w:rPr>
          <w:lang w:val="en-US" w:eastAsia="zh-CN"/>
        </w:rPr>
        <w:t xml:space="preserve">, </w:t>
      </w:r>
      <w:r w:rsidR="00FF1245" w:rsidRPr="003025A4">
        <w:rPr>
          <w:lang w:val="en-US" w:eastAsia="zh-CN"/>
        </w:rPr>
        <w:t>c</w:t>
      </w:r>
      <w:bookmarkStart w:id="830" w:name="OLE_LINK38"/>
      <w:r w:rsidR="00FF1245" w:rsidRPr="003025A4">
        <w:rPr>
          <w:lang w:val="en-US" w:eastAsia="zh-CN"/>
        </w:rPr>
        <w:t>ontaining the information for subsequent LTM or for updating the configurations of candidate cells</w:t>
      </w:r>
      <w:bookmarkStart w:id="831" w:name="OLE_LINK79"/>
      <w:bookmarkStart w:id="832" w:name="OLE_LINK80"/>
      <w:bookmarkEnd w:id="829"/>
      <w:bookmarkEnd w:id="830"/>
      <w:r w:rsidR="00FF1245" w:rsidRPr="003025A4">
        <w:rPr>
          <w:lang w:val="en-US" w:eastAsia="zh-CN"/>
        </w:rPr>
        <w:t>.</w:t>
      </w:r>
      <w:bookmarkEnd w:id="831"/>
      <w:bookmarkEnd w:id="832"/>
      <w:r w:rsidR="00FF1245" w:rsidRPr="003025A4">
        <w:rPr>
          <w:lang w:val="en-US" w:eastAsia="zh-CN"/>
        </w:rPr>
        <w:t xml:space="preserve"> The gNB-CU may also provide the lower layer part of the reference configuration to the candidate gNB-DU(s). </w:t>
      </w:r>
      <w:r w:rsidR="0088288C">
        <w:rPr>
          <w:lang w:eastAsia="zh-CN"/>
        </w:rPr>
        <w:t>The gNB-CU may inform the candidate gNB-DU(s) about intra-DU L2 reset configuration.</w:t>
      </w:r>
    </w:p>
    <w:p w14:paraId="7B14FCEB" w14:textId="68FFC374" w:rsidR="00154210" w:rsidRDefault="00FF1245" w:rsidP="00FF1245">
      <w:pPr>
        <w:pStyle w:val="B1"/>
        <w:rPr>
          <w:lang w:eastAsia="zh-CN"/>
        </w:rPr>
      </w:pPr>
      <w:r w:rsidRPr="003025A4">
        <w:rPr>
          <w:lang w:val="en-US" w:eastAsia="zh-CN"/>
        </w:rPr>
        <w:t>8.</w:t>
      </w:r>
      <w:r w:rsidRPr="003025A4">
        <w:rPr>
          <w:lang w:val="en-US" w:eastAsia="zh-CN"/>
        </w:rPr>
        <w:tab/>
        <w:t xml:space="preserve">The candidate gNB-DU responds with a UE CONTEXT MODIFICATION RESPONSE message </w:t>
      </w:r>
      <w:bookmarkStart w:id="833" w:name="_Hlk151805859"/>
      <w:r w:rsidRPr="003025A4">
        <w:rPr>
          <w:lang w:val="en-US" w:eastAsia="zh-CN"/>
        </w:rPr>
        <w:t xml:space="preserve">including </w:t>
      </w:r>
      <w:bookmarkStart w:id="834" w:name="OLE_LINK39"/>
      <w:bookmarkStart w:id="835" w:name="OLE_LINK40"/>
      <w:r w:rsidRPr="003025A4">
        <w:rPr>
          <w:lang w:val="en-US" w:eastAsia="zh-CN"/>
        </w:rPr>
        <w:t>the updated lower layer configuration</w:t>
      </w:r>
      <w:bookmarkEnd w:id="833"/>
      <w:bookmarkEnd w:id="834"/>
      <w:bookmarkEnd w:id="835"/>
      <w:r w:rsidRPr="003025A4">
        <w:rPr>
          <w:lang w:val="en-US" w:eastAsia="zh-CN"/>
        </w:rPr>
        <w:t>,</w:t>
      </w:r>
      <w:r w:rsidRPr="003025A4">
        <w:rPr>
          <w:rFonts w:hint="eastAsia"/>
          <w:lang w:val="en-US" w:eastAsia="zh-CN"/>
        </w:rPr>
        <w:t xml:space="preserve"> </w:t>
      </w:r>
      <w:r w:rsidRPr="003025A4">
        <w:rPr>
          <w:lang w:eastAsia="zh-CN"/>
        </w:rPr>
        <w:t xml:space="preserve">e.g., containing the updated CSI report configuration of the </w:t>
      </w:r>
      <w:r>
        <w:rPr>
          <w:lang w:eastAsia="zh-CN"/>
        </w:rPr>
        <w:t>requested candidate cell</w:t>
      </w:r>
      <w:r w:rsidRPr="003025A4">
        <w:rPr>
          <w:lang w:eastAsia="zh-CN"/>
        </w:rPr>
        <w:t>.</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F95F03F" w14:textId="7850857D" w:rsidR="00C20527" w:rsidRDefault="00154210" w:rsidP="00154210">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1A4E14E3" w14:textId="36FA22DE" w:rsidR="00FF7653" w:rsidRPr="00186F7B" w:rsidRDefault="00154210" w:rsidP="00FF7653">
      <w:pPr>
        <w:pStyle w:val="B1"/>
        <w:rPr>
          <w:lang w:val="en-US" w:eastAsia="ja-JP"/>
        </w:rPr>
      </w:pPr>
      <w:r>
        <w:rPr>
          <w:lang w:val="en-US" w:eastAsia="ja-JP"/>
        </w:rPr>
        <w:t>13.</w:t>
      </w:r>
      <w:r>
        <w:rPr>
          <w:lang w:val="en-US" w:eastAsia="ja-JP"/>
        </w:rPr>
        <w:tab/>
      </w:r>
      <w:r w:rsidR="000C5360">
        <w:rPr>
          <w:lang w:val="en-US" w:eastAsia="ja-JP"/>
        </w:rPr>
        <w:t xml:space="preserve">Early </w:t>
      </w:r>
      <w:r w:rsidR="000C5360">
        <w:rPr>
          <w:rFonts w:hint="eastAsia"/>
          <w:lang w:val="en-US" w:eastAsia="zh-CN"/>
        </w:rPr>
        <w:t>TA acquisition</w:t>
      </w:r>
      <w:r w:rsidR="000C5360">
        <w:rPr>
          <w:lang w:val="en-US" w:eastAsia="ja-JP"/>
        </w:rPr>
        <w:t xml:space="preserve"> </w:t>
      </w:r>
      <w:r w:rsidR="000C5360" w:rsidRPr="00A7391E">
        <w:rPr>
          <w:lang w:val="en-US" w:eastAsia="ja-JP"/>
        </w:rPr>
        <w:t xml:space="preserve">to </w:t>
      </w:r>
      <w:r w:rsidR="00FF7653" w:rsidRPr="00A7391E">
        <w:rPr>
          <w:lang w:val="en-US" w:eastAsia="ja-JP"/>
        </w:rPr>
        <w:t>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0C1540BC" w14:textId="77777777" w:rsidR="00FF7653" w:rsidRDefault="00FF7653" w:rsidP="00FF7653">
      <w:pPr>
        <w:pStyle w:val="B1"/>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 </w:t>
      </w:r>
    </w:p>
    <w:p w14:paraId="26611E5A" w14:textId="5FD53F41" w:rsidR="00FF7653" w:rsidRDefault="00FF7653" w:rsidP="00FF7653">
      <w:pPr>
        <w:pStyle w:val="B1"/>
        <w:rPr>
          <w:lang w:eastAsia="zh-CN"/>
        </w:rPr>
      </w:pPr>
      <w:r>
        <w:rPr>
          <w:lang w:eastAsia="zh-CN"/>
        </w:rPr>
        <w:t>17.</w:t>
      </w:r>
      <w:r>
        <w:rPr>
          <w:lang w:eastAsia="zh-CN"/>
        </w:rPr>
        <w:tab/>
        <w:t>The source gNB-DU decides to execute LTM to a target cell.</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lastRenderedPageBreak/>
        <w:t>19.</w:t>
      </w:r>
      <w:r>
        <w:rPr>
          <w:lang w:val="en-US"/>
        </w:rPr>
        <w:tab/>
      </w:r>
      <w:r w:rsidR="0065366A">
        <w:rPr>
          <w:lang w:eastAsia="zh-CN"/>
        </w:rPr>
        <w:t xml:space="preserve">The </w:t>
      </w:r>
      <w:r w:rsidR="0065366A">
        <w:rPr>
          <w:lang w:val="en-US" w:eastAsia="zh-CN"/>
        </w:rPr>
        <w:t xml:space="preserve">source </w:t>
      </w:r>
      <w:r w:rsidR="0065366A">
        <w:rPr>
          <w:lang w:eastAsia="zh-CN"/>
        </w:rPr>
        <w:t xml:space="preserve">gNB-DU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gNB-CU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gNB-DU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36" w:name="_CR8_2_1_6"/>
      <w:bookmarkStart w:id="837" w:name="_Toc184819679"/>
      <w:bookmarkEnd w:id="836"/>
      <w:r>
        <w:t>8.2.1.6</w:t>
      </w:r>
      <w:r>
        <w:tab/>
        <w:t>LTM with gNB-CU-UP change</w:t>
      </w:r>
      <w:bookmarkEnd w:id="837"/>
    </w:p>
    <w:p w14:paraId="13DACA07" w14:textId="77777777" w:rsidR="00FF1245" w:rsidRDefault="00797559" w:rsidP="00FF1245">
      <w:pPr>
        <w:rPr>
          <w:noProof/>
        </w:rPr>
      </w:pPr>
      <w:r>
        <w:rPr>
          <w:lang w:eastAsia="ja-JP"/>
        </w:rPr>
        <w:t>Figure 8.2.1.6-1 shows the procedure used for LTM with the change of gNB-CU-UP within a gNB</w:t>
      </w:r>
      <w:bookmarkStart w:id="838" w:name="_CRFigure8_2_1_61LTMwiththechangeofgNBC"/>
      <w:r w:rsidR="00FF1245">
        <w:rPr>
          <w:lang w:eastAsia="ja-JP"/>
        </w:rPr>
        <w:t>.</w:t>
      </w:r>
    </w:p>
    <w:p w14:paraId="4B8538CC" w14:textId="35185D70" w:rsidR="00FF1245" w:rsidRDefault="00FF1245" w:rsidP="00FF1245">
      <w:pPr>
        <w:pStyle w:val="TH"/>
        <w:rPr>
          <w:noProof/>
        </w:rPr>
      </w:pPr>
      <w:r>
        <w:object w:dxaOrig="13300" w:dyaOrig="17348" w14:anchorId="0BAC91F5">
          <v:shape id="_x0000_i1042" type="#_x0000_t75" style="width:450.75pt;height:588pt" o:ole="">
            <v:imagedata r:id="rId41" o:title=""/>
          </v:shape>
          <o:OLEObject Type="Embed" ProgID="Mscgen.Chart" ShapeID="_x0000_i1042" DrawAspect="Content" ObjectID="_1795446769" r:id="rId42"/>
        </w:object>
      </w:r>
    </w:p>
    <w:p w14:paraId="00A18C27" w14:textId="3DB84B7D" w:rsidR="00797559" w:rsidRDefault="00FF1245" w:rsidP="00FF1245">
      <w:pPr>
        <w:pStyle w:val="TF"/>
      </w:pPr>
      <w:r>
        <w:rPr>
          <w:rFonts w:hint="eastAsia"/>
          <w:noProof/>
        </w:rPr>
        <w:t>F</w:t>
      </w:r>
      <w:r w:rsidR="00797559">
        <w:t xml:space="preserve">igure </w:t>
      </w:r>
      <w:bookmarkEnd w:id="838"/>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lastRenderedPageBreak/>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10ECFC40" w14:textId="4281CDF7" w:rsidR="00FF7653" w:rsidRDefault="00797559" w:rsidP="00FF7653">
      <w:pPr>
        <w:pStyle w:val="B1"/>
        <w:rPr>
          <w:lang w:eastAsia="zh-CN"/>
        </w:rPr>
      </w:pPr>
      <w:r>
        <w:rPr>
          <w:lang w:eastAsia="zh-CN"/>
        </w:rPr>
        <w:t>5</w:t>
      </w:r>
      <w:r>
        <w:rPr>
          <w:lang w:val="en-US"/>
        </w:rPr>
        <w:t xml:space="preserve"> - </w:t>
      </w:r>
      <w:r>
        <w:rPr>
          <w:lang w:eastAsia="zh-CN"/>
        </w:rPr>
        <w:t>6.</w:t>
      </w:r>
      <w:r>
        <w:rPr>
          <w:lang w:eastAsia="zh-CN"/>
        </w:rPr>
        <w:tab/>
      </w:r>
      <w:r w:rsidR="00FF7653">
        <w:rPr>
          <w:lang w:eastAsia="zh-CN"/>
        </w:rPr>
        <w:t xml:space="preserve">The gNB-CU-CP sends the RRC Reconfiguration message to the </w:t>
      </w:r>
      <w:r w:rsidR="00FF7653">
        <w:rPr>
          <w:rFonts w:hint="eastAsia"/>
          <w:lang w:eastAsia="zh-CN"/>
        </w:rPr>
        <w:t xml:space="preserve">source gNB-DU via </w:t>
      </w:r>
      <w:r w:rsidR="00FF7653">
        <w:rPr>
          <w:lang w:val="en-US" w:eastAsia="zh-CN"/>
        </w:rPr>
        <w:t>DL RRC MESSAGE TRANSFER message</w:t>
      </w:r>
      <w:r w:rsidR="00FF7653">
        <w:rPr>
          <w:rFonts w:hint="eastAsia"/>
          <w:lang w:eastAsia="zh-CN"/>
        </w:rPr>
        <w:t xml:space="preserve">, and receives the </w:t>
      </w:r>
      <w:r w:rsidR="00FF7653">
        <w:rPr>
          <w:lang w:val="en-US" w:eastAsia="zh-CN"/>
        </w:rPr>
        <w:t>the</w:t>
      </w:r>
      <w:r w:rsidR="00FF7653">
        <w:rPr>
          <w:i/>
          <w:lang w:val="en-US" w:eastAsia="zh-CN"/>
        </w:rPr>
        <w:t xml:space="preserve"> RRCReconfigurationComplete</w:t>
      </w:r>
      <w:r w:rsidR="00FF7653">
        <w:rPr>
          <w:lang w:val="en-US" w:eastAsia="zh-CN"/>
        </w:rPr>
        <w:t xml:space="preserve"> message</w:t>
      </w:r>
      <w:r w:rsidR="00FF7653">
        <w:rPr>
          <w:rFonts w:hint="eastAsia"/>
          <w:lang w:val="en-US" w:eastAsia="zh-CN"/>
        </w:rPr>
        <w:t xml:space="preserve"> from </w:t>
      </w:r>
      <w:r w:rsidR="00FF7653">
        <w:rPr>
          <w:lang w:eastAsia="zh-CN"/>
        </w:rPr>
        <w:t xml:space="preserve">the </w:t>
      </w:r>
      <w:r w:rsidR="00FF7653">
        <w:rPr>
          <w:rFonts w:hint="eastAsia"/>
          <w:lang w:eastAsia="zh-CN"/>
        </w:rPr>
        <w:t>source gNB-DU</w:t>
      </w:r>
      <w:r w:rsidR="00FF7653">
        <w:rPr>
          <w:rFonts w:hint="eastAsia"/>
          <w:lang w:val="en-US" w:eastAsia="zh-CN"/>
        </w:rPr>
        <w:t xml:space="preserve"> </w:t>
      </w:r>
      <w:r w:rsidR="00FF7653">
        <w:rPr>
          <w:lang w:val="en-US" w:eastAsia="zh-CN"/>
        </w:rPr>
        <w:t>via UL RRC MESSAGE TRANSFER message</w:t>
      </w:r>
      <w:r w:rsidR="00FF7653">
        <w:rPr>
          <w:lang w:eastAsia="zh-CN"/>
        </w:rPr>
        <w:t xml:space="preserve">. </w:t>
      </w:r>
    </w:p>
    <w:p w14:paraId="7DC21100" w14:textId="08C76569" w:rsidR="00797559" w:rsidRDefault="00FF7653" w:rsidP="00FF7653">
      <w:pPr>
        <w:pStyle w:val="B1"/>
        <w:rPr>
          <w:lang w:val="en-US" w:eastAsia="zh-CN"/>
        </w:rPr>
      </w:pPr>
      <w:r>
        <w:rPr>
          <w:lang w:eastAsia="zh-CN"/>
        </w:rPr>
        <w:t>7.</w:t>
      </w:r>
      <w:r>
        <w:rPr>
          <w:lang w:eastAsia="zh-CN"/>
        </w:rPr>
        <w:tab/>
        <w:t>The UE sends the lower layer measurement result to the source gNB-DU, and 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6E268205" w14:textId="7F195A8A" w:rsidR="00FF1245" w:rsidRDefault="00154210" w:rsidP="00FF1245">
      <w:pPr>
        <w:pStyle w:val="B1"/>
      </w:pPr>
      <w:r>
        <w:t>10-11.</w:t>
      </w:r>
      <w:r>
        <w:tab/>
      </w:r>
      <w:r w:rsidR="00FF1245" w:rsidRPr="005F4C0F">
        <w:t>The gNB-CU-CP perform</w:t>
      </w:r>
      <w:r w:rsidR="00FF1245">
        <w:t>s</w:t>
      </w:r>
      <w:r w:rsidR="00FF1245" w:rsidRPr="005F4C0F">
        <w:t xml:space="preserve"> the Bearer Context Modification procedure </w:t>
      </w:r>
      <w:r w:rsidR="00FF1245">
        <w:t xml:space="preserve">to indicate the source gNB-CU-UP to stop packet delivery, which may also </w:t>
      </w:r>
      <w:r w:rsidR="00FF1245" w:rsidRPr="005F4C0F">
        <w:t>retrieve the PDCP UL/DL status and exchange the</w:t>
      </w:r>
      <w:r w:rsidR="00FF1245" w:rsidRPr="005F4C0F">
        <w:rPr>
          <w:lang w:val="en-US" w:eastAsia="zh-CN"/>
        </w:rPr>
        <w:t xml:space="preserve"> TNL address information for data forwarding</w:t>
      </w:r>
      <w:r w:rsidR="00FF1245" w:rsidRPr="005F4C0F">
        <w:t xml:space="preserve"> for the bearers.</w:t>
      </w:r>
    </w:p>
    <w:p w14:paraId="5656EACF" w14:textId="77777777" w:rsidR="00FF1245" w:rsidRDefault="00FF1245" w:rsidP="00FF1245">
      <w:pPr>
        <w:pStyle w:val="B1"/>
      </w:pPr>
      <w:r>
        <w:t>12-13.</w:t>
      </w:r>
      <w:r>
        <w:tab/>
        <w:t>The gNB-CU-CP performs the Bearer Context Modification procedure to send the DL TNL address information for F1-U and the PDCP UL/DL status to the target gNB-CU-UP.</w:t>
      </w:r>
    </w:p>
    <w:p w14:paraId="5F7ADDBD" w14:textId="77777777" w:rsidR="00FF1245" w:rsidRDefault="00FF1245" w:rsidP="00FF1245">
      <w:pPr>
        <w:pStyle w:val="B1"/>
      </w:pPr>
      <w:r>
        <w:t>14.</w:t>
      </w:r>
      <w:r>
        <w:tab/>
        <w:t>Data Forwarding may be performed from the source gNB-CU-UP to the target gNB-CU-UP.</w:t>
      </w:r>
    </w:p>
    <w:p w14:paraId="07999400" w14:textId="77777777" w:rsidR="00FF1245" w:rsidRDefault="00FF1245" w:rsidP="00FF1245">
      <w:pPr>
        <w:pStyle w:val="B1"/>
      </w:pPr>
      <w:r>
        <w:t>15.</w:t>
      </w:r>
      <w:r>
        <w:tab/>
        <w:t>The target gNB-DU detects the UE in the target cell.</w:t>
      </w:r>
    </w:p>
    <w:p w14:paraId="02EE74F8" w14:textId="29CF6C8A" w:rsidR="00154210" w:rsidRDefault="00FF1245" w:rsidP="00FF1245">
      <w:pPr>
        <w:pStyle w:val="B1"/>
      </w:pPr>
      <w:r>
        <w:t>16.</w:t>
      </w:r>
      <w:r>
        <w:tab/>
        <w:t>The target gNB-DU sends an ACCESS SUCCESS message to the gNB-CU-CP. T</w:t>
      </w:r>
      <w:r w:rsidRPr="00C2284E">
        <w:t xml:space="preserve">he target gNB-DU </w:t>
      </w:r>
      <w:r>
        <w:t xml:space="preserve">also </w:t>
      </w:r>
      <w:r w:rsidRPr="00C2284E">
        <w:t>sends a Downlink Data Delivery Status frame to inform the target gNB-CU-UP.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39" w:name="_CR8_2_2"/>
      <w:bookmarkStart w:id="840" w:name="_Toc45104764"/>
      <w:bookmarkStart w:id="841" w:name="_Toc45883247"/>
      <w:bookmarkStart w:id="842" w:name="_Toc51763528"/>
      <w:bookmarkStart w:id="843" w:name="_Toc52266343"/>
      <w:bookmarkStart w:id="844" w:name="_Toc64445121"/>
      <w:bookmarkStart w:id="845" w:name="_Toc73980480"/>
      <w:bookmarkStart w:id="846" w:name="_Toc88651176"/>
      <w:bookmarkStart w:id="847" w:name="_Toc98351716"/>
      <w:bookmarkStart w:id="848" w:name="_Toc98748014"/>
      <w:bookmarkStart w:id="849" w:name="_Toc105704401"/>
      <w:bookmarkStart w:id="850" w:name="_Toc106108519"/>
      <w:bookmarkStart w:id="851" w:name="_Toc107829491"/>
      <w:bookmarkStart w:id="852" w:name="_Toc112703250"/>
      <w:bookmarkStart w:id="853" w:name="_Toc184819680"/>
      <w:bookmarkEnd w:id="839"/>
      <w:r w:rsidRPr="00B8401F">
        <w:t>8.2.2</w:t>
      </w:r>
      <w:r w:rsidRPr="00B8401F">
        <w:tab/>
        <w:t>EN-DC Mobility</w:t>
      </w:r>
      <w:bookmarkEnd w:id="803"/>
      <w:bookmarkEnd w:id="804"/>
      <w:bookmarkEnd w:id="805"/>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10129691" w14:textId="77777777" w:rsidR="00373621" w:rsidRPr="009010F4" w:rsidRDefault="00373621" w:rsidP="009010F4">
      <w:pPr>
        <w:pStyle w:val="Heading4"/>
      </w:pPr>
      <w:bookmarkStart w:id="854" w:name="_CR8_2_2_1"/>
      <w:bookmarkStart w:id="855" w:name="_Toc13919132"/>
      <w:bookmarkStart w:id="856" w:name="_Toc29391497"/>
      <w:bookmarkStart w:id="857" w:name="_Toc36560528"/>
      <w:bookmarkStart w:id="858" w:name="_Toc45104765"/>
      <w:bookmarkStart w:id="859" w:name="_Toc45883248"/>
      <w:bookmarkStart w:id="860" w:name="_Toc51763529"/>
      <w:bookmarkStart w:id="861" w:name="_Toc52266344"/>
      <w:bookmarkStart w:id="862" w:name="_Toc64445122"/>
      <w:bookmarkStart w:id="863" w:name="_Toc73980481"/>
      <w:bookmarkStart w:id="864" w:name="_Toc88651177"/>
      <w:bookmarkStart w:id="865" w:name="_Toc98351717"/>
      <w:bookmarkStart w:id="866" w:name="_Toc98748015"/>
      <w:bookmarkStart w:id="867" w:name="_Toc105704402"/>
      <w:bookmarkStart w:id="868" w:name="_Toc106108520"/>
      <w:bookmarkStart w:id="869" w:name="_Toc107829492"/>
      <w:bookmarkStart w:id="870" w:name="_Toc112703251"/>
      <w:bookmarkStart w:id="871" w:name="_Toc184819681"/>
      <w:bookmarkEnd w:id="854"/>
      <w:r w:rsidRPr="008120A8">
        <w:t>8.2.2.1</w:t>
      </w:r>
      <w:r w:rsidRPr="008120A8">
        <w:tab/>
        <w:t>Inter-gNB-DU Mobility using MCG SRB</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4" type="#_x0000_t75" style="width:408pt;height:403.5pt" o:ole="">
            <v:imagedata r:id="rId43" o:title=""/>
          </v:shape>
          <o:OLEObject Type="Embed" ProgID="Visio.Drawing.11" ShapeID="_x0000_i1044" DrawAspect="Content" ObjectID="_1795446770" r:id="rId44"/>
        </w:object>
      </w:r>
    </w:p>
    <w:p w14:paraId="30E2EF2F" w14:textId="77777777" w:rsidR="00373621" w:rsidRPr="00B8401F" w:rsidRDefault="00373621" w:rsidP="00371D61">
      <w:pPr>
        <w:pStyle w:val="TF"/>
      </w:pPr>
      <w:bookmarkStart w:id="872" w:name="_CRFigure8_2_2_11"/>
      <w:r w:rsidRPr="00B8401F">
        <w:t xml:space="preserve">Figure </w:t>
      </w:r>
      <w:bookmarkEnd w:id="872"/>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73" w:name="_CR8_2_2_2"/>
      <w:bookmarkStart w:id="874" w:name="_Toc13919133"/>
      <w:bookmarkStart w:id="875" w:name="_Toc29391498"/>
      <w:bookmarkStart w:id="876" w:name="_Toc36560529"/>
      <w:bookmarkStart w:id="877" w:name="_Toc45104766"/>
      <w:bookmarkStart w:id="878" w:name="_Toc45883249"/>
      <w:bookmarkStart w:id="879" w:name="_Toc51763530"/>
      <w:bookmarkStart w:id="880" w:name="_Toc52266345"/>
      <w:bookmarkStart w:id="881" w:name="_Toc64445123"/>
      <w:bookmarkStart w:id="882" w:name="_Toc73980482"/>
      <w:bookmarkStart w:id="883" w:name="_Toc88651178"/>
      <w:bookmarkStart w:id="884" w:name="_Toc98351718"/>
      <w:bookmarkStart w:id="885" w:name="_Toc98748016"/>
      <w:bookmarkStart w:id="886" w:name="_Toc105704403"/>
      <w:bookmarkStart w:id="887" w:name="_Toc106108521"/>
      <w:bookmarkStart w:id="888" w:name="_Toc107829493"/>
      <w:bookmarkStart w:id="889" w:name="_Toc112703252"/>
      <w:bookmarkStart w:id="890" w:name="_Toc184819682"/>
      <w:bookmarkEnd w:id="873"/>
      <w:r w:rsidRPr="008120A8">
        <w:t>8.2.2.2</w:t>
      </w:r>
      <w:r w:rsidRPr="008120A8">
        <w:tab/>
        <w:t>Inter-gNB-DU Mobility using SCG SRB (SRB3)</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91" w:name="_CR8_2_2_3"/>
      <w:bookmarkStart w:id="892" w:name="_Toc45104767"/>
      <w:bookmarkStart w:id="893" w:name="_Toc45883250"/>
      <w:bookmarkStart w:id="894" w:name="_Toc51763531"/>
      <w:bookmarkStart w:id="895" w:name="_Toc52266346"/>
      <w:bookmarkStart w:id="896" w:name="_Toc64445124"/>
      <w:bookmarkStart w:id="897" w:name="_Toc73980483"/>
      <w:bookmarkStart w:id="898" w:name="_Toc88651179"/>
      <w:bookmarkStart w:id="899" w:name="_Toc98351719"/>
      <w:bookmarkStart w:id="900" w:name="_Toc98748017"/>
      <w:bookmarkStart w:id="901" w:name="_Toc105704404"/>
      <w:bookmarkStart w:id="902" w:name="_Toc106108522"/>
      <w:bookmarkStart w:id="903" w:name="_Toc107829494"/>
      <w:bookmarkStart w:id="904" w:name="_Toc112703253"/>
      <w:bookmarkStart w:id="905" w:name="_Toc184819683"/>
      <w:bookmarkStart w:id="906" w:name="_Toc13919134"/>
      <w:bookmarkStart w:id="907" w:name="_Toc29391499"/>
      <w:bookmarkStart w:id="908" w:name="_Toc36560530"/>
      <w:bookmarkEnd w:id="891"/>
      <w:r w:rsidRPr="008120A8">
        <w:t>8.2.2.3</w:t>
      </w:r>
      <w:r w:rsidRPr="008120A8">
        <w:tab/>
        <w:t>Inter-gNB-DU Conditional PSCell Change using MCG SRB without MN negotiation</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5" type="#_x0000_t75" style="width:468pt;height:489.75pt" o:ole="">
            <v:imagedata r:id="rId45" o:title=""/>
          </v:shape>
          <o:OLEObject Type="Embed" ProgID="Visio.Drawing.11" ShapeID="_x0000_i1045" DrawAspect="Content" ObjectID="_1795446771" r:id="rId46"/>
        </w:object>
      </w:r>
    </w:p>
    <w:p w14:paraId="0E8C74FA" w14:textId="77777777" w:rsidR="004003D2" w:rsidRDefault="004003D2" w:rsidP="004003D2">
      <w:pPr>
        <w:pStyle w:val="TF"/>
      </w:pPr>
      <w:bookmarkStart w:id="909" w:name="_CRFigure8_2_2_31"/>
      <w:r>
        <w:t xml:space="preserve">Figure </w:t>
      </w:r>
      <w:bookmarkEnd w:id="909"/>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10" w:name="_CR8_2_3"/>
      <w:bookmarkStart w:id="911" w:name="_Toc45104768"/>
      <w:bookmarkStart w:id="912" w:name="_Toc45883251"/>
      <w:bookmarkStart w:id="913" w:name="_Toc51763532"/>
      <w:bookmarkStart w:id="914" w:name="_Toc52266347"/>
      <w:bookmarkStart w:id="915" w:name="_Toc64445125"/>
      <w:bookmarkStart w:id="916" w:name="_Toc73980484"/>
      <w:bookmarkStart w:id="917" w:name="_Toc88651180"/>
      <w:bookmarkStart w:id="918" w:name="_Toc98351720"/>
      <w:bookmarkStart w:id="919" w:name="_Toc98748018"/>
      <w:bookmarkStart w:id="920" w:name="_Toc105704405"/>
      <w:bookmarkStart w:id="921" w:name="_Toc106108523"/>
      <w:bookmarkStart w:id="922" w:name="_Toc107829495"/>
      <w:bookmarkStart w:id="923" w:name="_Toc112703254"/>
      <w:bookmarkStart w:id="924" w:name="_Toc184819684"/>
      <w:bookmarkEnd w:id="910"/>
      <w:r>
        <w:rPr>
          <w:rFonts w:eastAsia="Malgun Gothic"/>
        </w:rPr>
        <w:t>8.2.3</w:t>
      </w:r>
      <w:r>
        <w:rPr>
          <w:rFonts w:eastAsia="Malgun Gothic"/>
        </w:rPr>
        <w:tab/>
      </w:r>
      <w:bookmarkStart w:id="925" w:name="OLE_LINK12"/>
      <w:r>
        <w:rPr>
          <w:rFonts w:eastAsia="Malgun Gothic"/>
        </w:rPr>
        <w:t>Intra-CU topology adaptation procedure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9420549" w14:textId="77777777" w:rsidR="00C0516C" w:rsidRPr="008120A8" w:rsidRDefault="00C0516C" w:rsidP="009010F4">
      <w:pPr>
        <w:pStyle w:val="Heading4"/>
      </w:pPr>
      <w:bookmarkStart w:id="926" w:name="_CR8_2_3_1"/>
      <w:bookmarkStart w:id="927" w:name="_Toc45104769"/>
      <w:bookmarkStart w:id="928" w:name="_Toc45883252"/>
      <w:bookmarkStart w:id="929" w:name="_Toc51763533"/>
      <w:bookmarkStart w:id="930" w:name="_Toc52266348"/>
      <w:bookmarkStart w:id="931" w:name="_Toc64445126"/>
      <w:bookmarkStart w:id="932" w:name="_Toc73980485"/>
      <w:bookmarkStart w:id="933" w:name="_Toc88651181"/>
      <w:bookmarkStart w:id="934" w:name="_Toc98351721"/>
      <w:bookmarkStart w:id="935" w:name="_Toc98748019"/>
      <w:bookmarkStart w:id="936" w:name="_Toc105704406"/>
      <w:bookmarkStart w:id="937" w:name="_Toc106108524"/>
      <w:bookmarkStart w:id="938" w:name="_Toc107829496"/>
      <w:bookmarkStart w:id="939" w:name="_Toc112703255"/>
      <w:bookmarkStart w:id="940" w:name="_Toc184819685"/>
      <w:bookmarkEnd w:id="926"/>
      <w:r w:rsidRPr="008120A8">
        <w:t>8.2.3.1</w:t>
      </w:r>
      <w:r w:rsidRPr="008120A8">
        <w:tab/>
        <w:t>Intra-CU topology adaptation procedure in SA</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bookmarkEnd w:id="925"/>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6" type="#_x0000_t75" style="width:481.5pt;height:375pt" o:ole="">
            <v:imagedata r:id="rId47" o:title=""/>
          </v:shape>
          <o:OLEObject Type="Embed" ProgID="Mscgen.Chart" ShapeID="_x0000_i1046" DrawAspect="Content" ObjectID="_1795446772" r:id="rId48"/>
        </w:object>
      </w:r>
    </w:p>
    <w:p w14:paraId="6D657C5B" w14:textId="77777777" w:rsidR="00C0516C" w:rsidRDefault="00C0516C" w:rsidP="00325D12">
      <w:pPr>
        <w:pStyle w:val="TF"/>
      </w:pPr>
      <w:bookmarkStart w:id="941" w:name="_CRFigure8_2_3_11"/>
      <w:bookmarkStart w:id="942" w:name="OLE_LINK3"/>
      <w:bookmarkStart w:id="943" w:name="_Hlk16780442"/>
      <w:r>
        <w:t xml:space="preserve">Figure </w:t>
      </w:r>
      <w:bookmarkEnd w:id="941"/>
      <w:r>
        <w:t>8.2.3.1-1</w:t>
      </w:r>
      <w:bookmarkEnd w:id="942"/>
      <w:r>
        <w:t>: IAB intra-CU topology adaptation procedure</w:t>
      </w:r>
    </w:p>
    <w:bookmarkEnd w:id="943"/>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4"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44"/>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5" w:name="_CR8_2_3_2"/>
      <w:bookmarkStart w:id="946" w:name="_Toc45104770"/>
      <w:bookmarkStart w:id="947" w:name="_Toc45883253"/>
      <w:bookmarkStart w:id="948" w:name="_Toc51763534"/>
      <w:bookmarkStart w:id="949" w:name="_Toc52266349"/>
      <w:bookmarkStart w:id="950" w:name="_Toc64445127"/>
      <w:bookmarkStart w:id="951" w:name="_Toc73980486"/>
      <w:bookmarkStart w:id="952" w:name="_Toc88651182"/>
      <w:bookmarkStart w:id="953" w:name="_Toc98351722"/>
      <w:bookmarkStart w:id="954" w:name="_Toc98748020"/>
      <w:bookmarkStart w:id="955" w:name="_Toc105704407"/>
      <w:bookmarkStart w:id="956" w:name="_Toc106108525"/>
      <w:bookmarkStart w:id="957" w:name="_Toc107829497"/>
      <w:bookmarkStart w:id="958" w:name="_Toc112703256"/>
      <w:bookmarkStart w:id="959" w:name="_Toc184819686"/>
      <w:bookmarkEnd w:id="945"/>
      <w:r>
        <w:t>8.2.3.2</w:t>
      </w:r>
      <w:r>
        <w:tab/>
        <w:t>Intra-CU topology adaptation procedure in NSA using MCG SRB</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7" type="#_x0000_t75" style="width:477pt;height:405.75pt" o:ole="">
            <v:imagedata r:id="rId49" o:title=""/>
          </v:shape>
          <o:OLEObject Type="Embed" ProgID="Mscgen.Chart" ShapeID="_x0000_i1047" DrawAspect="Content" ObjectID="_1795446773" r:id="rId50"/>
        </w:object>
      </w:r>
    </w:p>
    <w:p w14:paraId="539932A8" w14:textId="77777777" w:rsidR="007B62F3" w:rsidRDefault="007B62F3" w:rsidP="00325D12">
      <w:pPr>
        <w:pStyle w:val="TF"/>
      </w:pPr>
      <w:bookmarkStart w:id="960" w:name="_CRFigure8_2_3_21"/>
      <w:r>
        <w:t xml:space="preserve">Figure </w:t>
      </w:r>
      <w:bookmarkEnd w:id="960"/>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1" w:name="_CR8_2_3_3"/>
      <w:bookmarkStart w:id="962" w:name="_Toc45104771"/>
      <w:bookmarkStart w:id="963" w:name="_Toc45883254"/>
      <w:bookmarkStart w:id="964" w:name="_Toc51763535"/>
      <w:bookmarkStart w:id="965" w:name="_Toc52266350"/>
      <w:bookmarkStart w:id="966" w:name="_Toc64445128"/>
      <w:bookmarkStart w:id="967" w:name="_Toc73980487"/>
      <w:bookmarkStart w:id="968" w:name="_Toc88651183"/>
      <w:bookmarkStart w:id="969" w:name="_Toc98351723"/>
      <w:bookmarkStart w:id="970" w:name="_Toc98748021"/>
      <w:bookmarkStart w:id="971" w:name="_Toc105704408"/>
      <w:bookmarkStart w:id="972" w:name="_Toc106108526"/>
      <w:bookmarkStart w:id="973" w:name="_Toc107829498"/>
      <w:bookmarkStart w:id="974" w:name="_Toc112703257"/>
      <w:bookmarkStart w:id="975" w:name="_Toc184819687"/>
      <w:bookmarkEnd w:id="961"/>
      <w:r>
        <w:t>8.2.3.3</w:t>
      </w:r>
      <w:r>
        <w:tab/>
        <w:t>Intra-CU topology adaptation procedure in NSA using SCG SRB (SRB3)</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6" w:name="_CR8_2_4"/>
      <w:bookmarkStart w:id="977" w:name="_Toc45104772"/>
      <w:bookmarkStart w:id="978" w:name="_Toc45883255"/>
      <w:bookmarkStart w:id="979" w:name="_Toc51763536"/>
      <w:bookmarkStart w:id="980" w:name="_Toc52266351"/>
      <w:bookmarkStart w:id="981" w:name="_Toc64445129"/>
      <w:bookmarkStart w:id="982" w:name="_Toc73980488"/>
      <w:bookmarkStart w:id="983" w:name="_Toc88651184"/>
      <w:bookmarkStart w:id="984" w:name="_Toc98351724"/>
      <w:bookmarkStart w:id="985" w:name="_Toc98748022"/>
      <w:bookmarkStart w:id="986" w:name="_Toc105704409"/>
      <w:bookmarkStart w:id="987" w:name="_Toc106108527"/>
      <w:bookmarkStart w:id="988" w:name="_Toc107829499"/>
      <w:bookmarkStart w:id="989" w:name="_Toc112703258"/>
      <w:bookmarkStart w:id="990" w:name="_Toc184819688"/>
      <w:bookmarkEnd w:id="976"/>
      <w:r>
        <w:rPr>
          <w:rFonts w:eastAsia="Malgun Gothic"/>
        </w:rPr>
        <w:t>8.2.4</w:t>
      </w:r>
      <w:r>
        <w:rPr>
          <w:rFonts w:eastAsia="Malgun Gothic"/>
        </w:rPr>
        <w:tab/>
        <w:t>Intra-CU topological redundancy procedure</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8" type="#_x0000_t75" style="width:219.75pt;height:291pt" o:ole="">
            <v:imagedata r:id="rId51" o:title=""/>
          </v:shape>
          <o:OLEObject Type="Embed" ProgID="Visio.Drawing.11" ShapeID="_x0000_i1048" DrawAspect="Content" ObjectID="_1795446774" r:id="rId52"/>
        </w:object>
      </w:r>
    </w:p>
    <w:p w14:paraId="3DFDECC6" w14:textId="77777777" w:rsidR="007B62F3" w:rsidRDefault="007B62F3" w:rsidP="00325D12">
      <w:pPr>
        <w:pStyle w:val="TF"/>
        <w:rPr>
          <w:lang w:eastAsia="en-US"/>
        </w:rPr>
      </w:pPr>
      <w:bookmarkStart w:id="991" w:name="_CRFigure8_2_41"/>
      <w:r>
        <w:t xml:space="preserve">Figure </w:t>
      </w:r>
      <w:bookmarkEnd w:id="991"/>
      <w:r>
        <w:t>8.2.4-1: Example for IAB topology with two redundant paths</w:t>
      </w:r>
    </w:p>
    <w:bookmarkStart w:id="992"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9" type="#_x0000_t75" style="width:481.5pt;height:336pt" o:ole="">
            <v:imagedata r:id="rId53" o:title=""/>
          </v:shape>
          <o:OLEObject Type="Embed" ProgID="Mscgen.Chart" ShapeID="_x0000_i1049" DrawAspect="Content" ObjectID="_1795446775" r:id="rId54"/>
        </w:object>
      </w:r>
    </w:p>
    <w:p w14:paraId="003CFC85" w14:textId="77777777" w:rsidR="007B62F3" w:rsidRDefault="007B62F3" w:rsidP="00325D12">
      <w:pPr>
        <w:pStyle w:val="TF"/>
      </w:pPr>
      <w:r>
        <w:t xml:space="preserve"> </w:t>
      </w:r>
      <w:bookmarkStart w:id="993" w:name="_CRFigure8_2_42"/>
      <w:r>
        <w:t xml:space="preserve">Figure </w:t>
      </w:r>
      <w:bookmarkEnd w:id="993"/>
      <w:r>
        <w:t>8.2.4-2: Procedure for establishment of redundant path in IAB topology</w:t>
      </w:r>
    </w:p>
    <w:bookmarkEnd w:id="992"/>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4"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4"/>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5" w:name="_CR8_2_5"/>
      <w:bookmarkStart w:id="996" w:name="_Toc45104773"/>
      <w:bookmarkStart w:id="997" w:name="_Toc45883256"/>
      <w:bookmarkStart w:id="998" w:name="_Toc51763537"/>
      <w:bookmarkStart w:id="999" w:name="_Toc52266352"/>
      <w:bookmarkStart w:id="1000" w:name="_Toc64445130"/>
      <w:bookmarkStart w:id="1001" w:name="_Toc73980489"/>
      <w:bookmarkStart w:id="1002" w:name="_Toc88651185"/>
      <w:bookmarkStart w:id="1003" w:name="_Toc98351725"/>
      <w:bookmarkStart w:id="1004" w:name="_Toc98748023"/>
      <w:bookmarkStart w:id="1005" w:name="_Toc105704410"/>
      <w:bookmarkStart w:id="1006" w:name="_Toc106108528"/>
      <w:bookmarkStart w:id="1007" w:name="_Toc107829500"/>
      <w:bookmarkStart w:id="1008" w:name="_Toc112703259"/>
      <w:bookmarkStart w:id="1009" w:name="_Toc184819689"/>
      <w:bookmarkEnd w:id="995"/>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10" w:name="OLE_LINK161"/>
      <w:r>
        <w:rPr>
          <w:lang w:eastAsia="ja-JP"/>
        </w:rPr>
        <w:t xml:space="preserve"> 38.331</w:t>
      </w:r>
      <w:bookmarkEnd w:id="1010"/>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1" w:name="OLE_LINK26"/>
    <w:p w14:paraId="23F6B1F2" w14:textId="5A5D1138" w:rsidR="00C20527" w:rsidRDefault="007B62F3" w:rsidP="00325D12">
      <w:pPr>
        <w:pStyle w:val="TH"/>
      </w:pPr>
      <w:r>
        <w:rPr>
          <w:rFonts w:eastAsia="Malgun Gothic"/>
          <w:lang w:eastAsia="en-US"/>
        </w:rPr>
        <w:object w:dxaOrig="9636" w:dyaOrig="3192" w14:anchorId="016D631D">
          <v:shape id="_x0000_i1050" type="#_x0000_t75" style="width:481.5pt;height:157.5pt" o:ole="">
            <v:imagedata r:id="rId55" o:title=""/>
          </v:shape>
          <o:OLEObject Type="Embed" ProgID="Mscgen.Chart" ShapeID="_x0000_i1050" DrawAspect="Content" ObjectID="_1795446776" r:id="rId56"/>
        </w:object>
      </w:r>
      <w:bookmarkEnd w:id="1011"/>
    </w:p>
    <w:p w14:paraId="39776A73" w14:textId="77777777" w:rsidR="007B62F3" w:rsidRDefault="007B62F3" w:rsidP="00325D12">
      <w:pPr>
        <w:pStyle w:val="TF"/>
      </w:pPr>
      <w:bookmarkStart w:id="1012" w:name="_CRFigure8_2_51"/>
      <w:r>
        <w:t xml:space="preserve">Figure </w:t>
      </w:r>
      <w:bookmarkEnd w:id="1012"/>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3" w:name="_CR8_3"/>
      <w:bookmarkStart w:id="1014" w:name="_Toc45104774"/>
      <w:bookmarkStart w:id="1015" w:name="_Toc45883257"/>
      <w:bookmarkStart w:id="1016" w:name="_Toc51763538"/>
      <w:bookmarkStart w:id="1017" w:name="_Toc52266353"/>
      <w:bookmarkStart w:id="1018" w:name="_Toc64445131"/>
      <w:bookmarkStart w:id="1019" w:name="_Toc73980490"/>
      <w:bookmarkStart w:id="1020" w:name="_Toc88651186"/>
      <w:bookmarkStart w:id="1021" w:name="_Toc98351726"/>
      <w:bookmarkStart w:id="1022" w:name="_Toc98748024"/>
      <w:bookmarkStart w:id="1023" w:name="_Toc105704411"/>
      <w:bookmarkStart w:id="1024" w:name="_Toc106108529"/>
      <w:bookmarkStart w:id="1025" w:name="_Toc107829501"/>
      <w:bookmarkStart w:id="1026" w:name="_Toc112703260"/>
      <w:bookmarkStart w:id="1027" w:name="_Toc184819690"/>
      <w:bookmarkEnd w:id="1013"/>
      <w:r w:rsidRPr="00B8401F">
        <w:lastRenderedPageBreak/>
        <w:t>8.3</w:t>
      </w:r>
      <w:r w:rsidRPr="00B8401F">
        <w:tab/>
        <w:t>Mechanism of centralized retransmission of lost PDUs</w:t>
      </w:r>
      <w:bookmarkEnd w:id="906"/>
      <w:bookmarkEnd w:id="907"/>
      <w:bookmarkEnd w:id="908"/>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139295A0" w14:textId="77777777" w:rsidR="00373621" w:rsidRPr="00B8401F" w:rsidRDefault="00373621" w:rsidP="00371D61">
      <w:pPr>
        <w:pStyle w:val="Heading3"/>
      </w:pPr>
      <w:bookmarkStart w:id="1028" w:name="_CR8_3_1"/>
      <w:bookmarkStart w:id="1029" w:name="_Toc13919135"/>
      <w:bookmarkStart w:id="1030" w:name="_Toc29391500"/>
      <w:bookmarkStart w:id="1031" w:name="_Toc36560531"/>
      <w:bookmarkStart w:id="1032" w:name="_Toc45104775"/>
      <w:bookmarkStart w:id="1033" w:name="_Toc45883258"/>
      <w:bookmarkStart w:id="1034" w:name="_Toc51763539"/>
      <w:bookmarkStart w:id="1035" w:name="_Toc52266354"/>
      <w:bookmarkStart w:id="1036" w:name="_Toc64445132"/>
      <w:bookmarkStart w:id="1037" w:name="_Toc73980491"/>
      <w:bookmarkStart w:id="1038" w:name="_Toc88651187"/>
      <w:bookmarkStart w:id="1039" w:name="_Toc98351727"/>
      <w:bookmarkStart w:id="1040" w:name="_Toc98748025"/>
      <w:bookmarkStart w:id="1041" w:name="_Toc105704412"/>
      <w:bookmarkStart w:id="1042" w:name="_Toc106108530"/>
      <w:bookmarkStart w:id="1043" w:name="_Toc107829502"/>
      <w:bookmarkStart w:id="1044" w:name="_Toc112703261"/>
      <w:bookmarkStart w:id="1045" w:name="_Toc184819691"/>
      <w:bookmarkEnd w:id="1028"/>
      <w:r w:rsidRPr="00B8401F">
        <w:t>8.3.1</w:t>
      </w:r>
      <w:r w:rsidRPr="00B8401F">
        <w:tab/>
        <w:t>Centralized Retransmission in Intra gNB-CU Cases</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51" type="#_x0000_t75" style="width:423.75pt;height:321.75pt" o:ole="">
            <v:imagedata r:id="rId57" o:title=""/>
          </v:shape>
          <o:OLEObject Type="Embed" ProgID="Visio.Drawing.11" ShapeID="_x0000_i1051" DrawAspect="Content" ObjectID="_1795446777" r:id="rId58"/>
        </w:object>
      </w:r>
    </w:p>
    <w:p w14:paraId="7CCA3F28" w14:textId="77777777" w:rsidR="00373621" w:rsidRPr="00B8401F" w:rsidRDefault="00373621" w:rsidP="00371D61">
      <w:pPr>
        <w:pStyle w:val="TF"/>
      </w:pPr>
      <w:bookmarkStart w:id="1046" w:name="_CRFigure8_3_11"/>
      <w:r w:rsidRPr="00B8401F">
        <w:t xml:space="preserve">Figure </w:t>
      </w:r>
      <w:bookmarkEnd w:id="1046"/>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7" w:name="_CR8_4"/>
      <w:bookmarkStart w:id="1048" w:name="_Toc13919136"/>
      <w:bookmarkStart w:id="1049" w:name="_Toc29391501"/>
      <w:bookmarkStart w:id="1050" w:name="_Toc36560532"/>
      <w:bookmarkStart w:id="1051" w:name="_Toc45104776"/>
      <w:bookmarkStart w:id="1052" w:name="_Toc45883259"/>
      <w:bookmarkStart w:id="1053" w:name="_Toc51763540"/>
      <w:bookmarkStart w:id="1054" w:name="_Toc52266355"/>
      <w:bookmarkStart w:id="1055" w:name="_Toc64445133"/>
      <w:bookmarkStart w:id="1056" w:name="_Toc73980492"/>
      <w:bookmarkStart w:id="1057" w:name="_Toc88651188"/>
      <w:bookmarkStart w:id="1058" w:name="_Toc98351728"/>
      <w:bookmarkStart w:id="1059" w:name="_Toc98748026"/>
      <w:bookmarkStart w:id="1060" w:name="_Toc105704413"/>
      <w:bookmarkStart w:id="1061" w:name="_Toc106108531"/>
      <w:bookmarkStart w:id="1062" w:name="_Toc107829503"/>
      <w:bookmarkStart w:id="1063" w:name="_Toc112703262"/>
      <w:bookmarkStart w:id="1064" w:name="_Toc184819692"/>
      <w:bookmarkEnd w:id="1047"/>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2E60F22" w14:textId="77777777" w:rsidR="00373621" w:rsidRPr="00B8401F" w:rsidRDefault="00373621" w:rsidP="00371D61">
      <w:pPr>
        <w:pStyle w:val="Heading3"/>
        <w:rPr>
          <w:rFonts w:eastAsia="SimSun"/>
          <w:lang w:eastAsia="zh-CN"/>
        </w:rPr>
      </w:pPr>
      <w:bookmarkStart w:id="1065" w:name="_CR8_4_1"/>
      <w:bookmarkStart w:id="1066" w:name="_Toc13919137"/>
      <w:bookmarkStart w:id="1067" w:name="_Toc29391502"/>
      <w:bookmarkStart w:id="1068" w:name="_Toc36560533"/>
      <w:bookmarkStart w:id="1069" w:name="_Toc45104777"/>
      <w:bookmarkStart w:id="1070" w:name="_Toc45883260"/>
      <w:bookmarkStart w:id="1071" w:name="_Toc51763541"/>
      <w:bookmarkStart w:id="1072" w:name="_Toc52266356"/>
      <w:bookmarkStart w:id="1073" w:name="_Toc64445134"/>
      <w:bookmarkStart w:id="1074" w:name="_Toc73980493"/>
      <w:bookmarkStart w:id="1075" w:name="_Toc88651189"/>
      <w:bookmarkStart w:id="1076" w:name="_Toc98351729"/>
      <w:bookmarkStart w:id="1077" w:name="_Toc98748027"/>
      <w:bookmarkStart w:id="1078" w:name="_Toc105704414"/>
      <w:bookmarkStart w:id="1079" w:name="_Toc106108532"/>
      <w:bookmarkStart w:id="1080" w:name="_Toc107829504"/>
      <w:bookmarkStart w:id="1081" w:name="_Toc112703263"/>
      <w:bookmarkStart w:id="1082" w:name="_Toc184819693"/>
      <w:bookmarkEnd w:id="1065"/>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5EDF6CAF" w14:textId="77777777" w:rsidR="00373621" w:rsidRPr="009010F4" w:rsidRDefault="00373621" w:rsidP="009010F4">
      <w:pPr>
        <w:pStyle w:val="Heading4"/>
        <w:rPr>
          <w:rFonts w:eastAsia="SimSun"/>
        </w:rPr>
      </w:pPr>
      <w:bookmarkStart w:id="1083" w:name="_CR8_4_1_1"/>
      <w:bookmarkStart w:id="1084" w:name="_Toc13919138"/>
      <w:bookmarkStart w:id="1085" w:name="_Toc29391503"/>
      <w:bookmarkStart w:id="1086" w:name="_Toc36560534"/>
      <w:bookmarkStart w:id="1087" w:name="_Toc45104778"/>
      <w:bookmarkStart w:id="1088" w:name="_Toc45883261"/>
      <w:bookmarkStart w:id="1089" w:name="_Toc51763542"/>
      <w:bookmarkStart w:id="1090" w:name="_Toc52266357"/>
      <w:bookmarkStart w:id="1091" w:name="_Toc64445135"/>
      <w:bookmarkStart w:id="1092" w:name="_Toc73980494"/>
      <w:bookmarkStart w:id="1093" w:name="_Toc88651190"/>
      <w:bookmarkStart w:id="1094" w:name="_Toc98351730"/>
      <w:bookmarkStart w:id="1095" w:name="_Toc98748028"/>
      <w:bookmarkStart w:id="1096" w:name="_Toc105704415"/>
      <w:bookmarkStart w:id="1097" w:name="_Toc106108533"/>
      <w:bookmarkStart w:id="1098" w:name="_Toc107829505"/>
      <w:bookmarkStart w:id="1099" w:name="_Toc112703264"/>
      <w:bookmarkStart w:id="1100" w:name="_Toc184819694"/>
      <w:bookmarkEnd w:id="1083"/>
      <w:r w:rsidRPr="009010F4">
        <w:rPr>
          <w:rFonts w:eastAsia="SimSun"/>
        </w:rPr>
        <w:t>8.4.1.1</w:t>
      </w:r>
      <w:r w:rsidRPr="009010F4">
        <w:rPr>
          <w:rFonts w:eastAsia="SimSun"/>
        </w:rPr>
        <w:tab/>
        <w:t>EN-DC</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2" type="#_x0000_t75" style="width:450pt;height:260.25pt" o:ole="">
            <v:imagedata r:id="rId59" o:title=""/>
          </v:shape>
          <o:OLEObject Type="Embed" ProgID="Visio.Drawing.11" ShapeID="_x0000_i1052" DrawAspect="Content" ObjectID="_1795446778" r:id="rId60"/>
        </w:object>
      </w:r>
    </w:p>
    <w:p w14:paraId="63E0C399" w14:textId="77777777" w:rsidR="00373621" w:rsidRPr="00B8401F" w:rsidRDefault="00373621" w:rsidP="00371D61">
      <w:pPr>
        <w:pStyle w:val="TF"/>
        <w:rPr>
          <w:rFonts w:eastAsia="SimSun"/>
          <w:lang w:eastAsia="zh-CN"/>
        </w:rPr>
      </w:pPr>
      <w:bookmarkStart w:id="1101" w:name="_CRFigure8_4_1_11"/>
      <w:r w:rsidRPr="00B8401F">
        <w:rPr>
          <w:rFonts w:eastAsia="SimSun" w:hint="eastAsia"/>
          <w:lang w:eastAsia="zh-CN"/>
        </w:rPr>
        <w:t xml:space="preserve">Figure </w:t>
      </w:r>
      <w:bookmarkEnd w:id="1101"/>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2" w:name="_CR8_4_2"/>
      <w:bookmarkStart w:id="1103" w:name="_Toc13919139"/>
      <w:bookmarkStart w:id="1104" w:name="_Toc29391504"/>
      <w:bookmarkStart w:id="1105" w:name="_Toc36560535"/>
      <w:bookmarkStart w:id="1106" w:name="_Toc45104779"/>
      <w:bookmarkStart w:id="1107" w:name="_Toc45883262"/>
      <w:bookmarkStart w:id="1108" w:name="_Toc51763543"/>
      <w:bookmarkStart w:id="1109" w:name="_Toc52266358"/>
      <w:bookmarkStart w:id="1110" w:name="_Toc64445136"/>
      <w:bookmarkStart w:id="1111" w:name="_Toc73980495"/>
      <w:bookmarkStart w:id="1112" w:name="_Toc88651191"/>
      <w:bookmarkStart w:id="1113" w:name="_Toc98351731"/>
      <w:bookmarkStart w:id="1114" w:name="_Toc98748029"/>
      <w:bookmarkStart w:id="1115" w:name="_Toc105704416"/>
      <w:bookmarkStart w:id="1116" w:name="_Toc106108534"/>
      <w:bookmarkStart w:id="1117" w:name="_Toc107829506"/>
      <w:bookmarkStart w:id="1118" w:name="_Toc112703265"/>
      <w:bookmarkStart w:id="1119" w:name="_Toc184819695"/>
      <w:bookmarkEnd w:id="1102"/>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14:paraId="3F78138C" w14:textId="77777777" w:rsidR="00373621" w:rsidRPr="009010F4" w:rsidRDefault="00373621" w:rsidP="009010F4">
      <w:pPr>
        <w:pStyle w:val="Heading4"/>
        <w:rPr>
          <w:rFonts w:eastAsia="SimSun"/>
        </w:rPr>
      </w:pPr>
      <w:bookmarkStart w:id="1120" w:name="_CR8_4_2_1"/>
      <w:bookmarkStart w:id="1121" w:name="_Toc13919140"/>
      <w:bookmarkStart w:id="1122" w:name="_Toc29391505"/>
      <w:bookmarkStart w:id="1123" w:name="_Toc36560536"/>
      <w:bookmarkStart w:id="1124" w:name="_Toc45104780"/>
      <w:bookmarkStart w:id="1125" w:name="_Toc45883263"/>
      <w:bookmarkStart w:id="1126" w:name="_Toc51763544"/>
      <w:bookmarkStart w:id="1127" w:name="_Toc52266359"/>
      <w:bookmarkStart w:id="1128" w:name="_Toc64445137"/>
      <w:bookmarkStart w:id="1129" w:name="_Toc73980496"/>
      <w:bookmarkStart w:id="1130" w:name="_Toc88651192"/>
      <w:bookmarkStart w:id="1131" w:name="_Toc98351732"/>
      <w:bookmarkStart w:id="1132" w:name="_Toc98748030"/>
      <w:bookmarkStart w:id="1133" w:name="_Toc105704417"/>
      <w:bookmarkStart w:id="1134" w:name="_Toc106108535"/>
      <w:bookmarkStart w:id="1135" w:name="_Toc107829507"/>
      <w:bookmarkStart w:id="1136" w:name="_Toc112703266"/>
      <w:bookmarkStart w:id="1137" w:name="_Toc184819696"/>
      <w:bookmarkEnd w:id="1120"/>
      <w:r w:rsidRPr="009010F4">
        <w:rPr>
          <w:rFonts w:eastAsia="SimSun"/>
        </w:rPr>
        <w:t>8.4.2.1</w:t>
      </w:r>
      <w:r w:rsidRPr="009010F4">
        <w:rPr>
          <w:rFonts w:eastAsia="SimSun"/>
        </w:rPr>
        <w:tab/>
        <w:t>EN-DC</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3" type="#_x0000_t75" style="width:450pt;height:180.75pt" o:ole="">
            <v:imagedata r:id="rId61" o:title=""/>
          </v:shape>
          <o:OLEObject Type="Embed" ProgID="Visio.Drawing.11" ShapeID="_x0000_i1053" DrawAspect="Content" ObjectID="_1795446779" r:id="rId62"/>
        </w:object>
      </w:r>
    </w:p>
    <w:p w14:paraId="630D58F1" w14:textId="77777777" w:rsidR="00373621" w:rsidRPr="00B8401F" w:rsidRDefault="00373621" w:rsidP="00371D61">
      <w:pPr>
        <w:pStyle w:val="TF"/>
        <w:rPr>
          <w:rFonts w:eastAsia="SimSun"/>
          <w:lang w:eastAsia="zh-CN"/>
        </w:rPr>
      </w:pPr>
      <w:bookmarkStart w:id="1138" w:name="_CRFigure8_4_2_11SgNBreleaseprocedurein"/>
      <w:r w:rsidRPr="00B8401F">
        <w:rPr>
          <w:rFonts w:eastAsia="SimSun" w:hint="eastAsia"/>
          <w:lang w:eastAsia="zh-CN"/>
        </w:rPr>
        <w:t xml:space="preserve">Figure </w:t>
      </w:r>
      <w:bookmarkEnd w:id="1138"/>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4" type="#_x0000_t75" style="width:450pt;height:180.75pt" o:ole="">
            <v:imagedata r:id="rId63" o:title=""/>
          </v:shape>
          <o:OLEObject Type="Embed" ProgID="Visio.Drawing.11" ShapeID="_x0000_i1054" DrawAspect="Content" ObjectID="_1795446780" r:id="rId64"/>
        </w:object>
      </w:r>
    </w:p>
    <w:p w14:paraId="2C10CDA7" w14:textId="77777777" w:rsidR="00373621" w:rsidRPr="00B8401F" w:rsidRDefault="00373621" w:rsidP="00FB350F">
      <w:pPr>
        <w:pStyle w:val="TF"/>
        <w:rPr>
          <w:rFonts w:eastAsia="SimSun"/>
          <w:lang w:eastAsia="zh-CN"/>
        </w:rPr>
      </w:pPr>
      <w:bookmarkStart w:id="1139" w:name="_CRFigure8_4_2_12SgNBreleaseprocedurein"/>
      <w:r w:rsidRPr="00B8401F">
        <w:rPr>
          <w:rFonts w:eastAsia="SimSun" w:hint="eastAsia"/>
          <w:lang w:eastAsia="zh-CN"/>
        </w:rPr>
        <w:t xml:space="preserve">Figure </w:t>
      </w:r>
      <w:bookmarkEnd w:id="1139"/>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40" w:name="_CR8_4_3"/>
      <w:bookmarkStart w:id="1141" w:name="_Toc29391506"/>
      <w:bookmarkStart w:id="1142" w:name="_Toc36560537"/>
      <w:bookmarkStart w:id="1143" w:name="_Toc45104781"/>
      <w:bookmarkStart w:id="1144" w:name="_Toc45883264"/>
      <w:bookmarkStart w:id="1145" w:name="_Toc51763545"/>
      <w:bookmarkStart w:id="1146" w:name="_Toc52266360"/>
      <w:bookmarkStart w:id="1147" w:name="_Toc64445138"/>
      <w:bookmarkStart w:id="1148" w:name="_Toc73980497"/>
      <w:bookmarkStart w:id="1149" w:name="_Toc88651193"/>
      <w:bookmarkStart w:id="1150" w:name="_Toc98351733"/>
      <w:bookmarkStart w:id="1151" w:name="_Toc98748031"/>
      <w:bookmarkStart w:id="1152" w:name="_Toc105704418"/>
      <w:bookmarkStart w:id="1153" w:name="_Toc106108536"/>
      <w:bookmarkStart w:id="1154" w:name="_Toc107829508"/>
      <w:bookmarkStart w:id="1155" w:name="_Toc112703267"/>
      <w:bookmarkStart w:id="1156" w:name="_Toc184819697"/>
      <w:bookmarkEnd w:id="1140"/>
      <w:r w:rsidRPr="00B8401F">
        <w:rPr>
          <w:lang w:eastAsia="zh-CN"/>
        </w:rPr>
        <w:t>8.4.3</w:t>
      </w:r>
      <w:r w:rsidRPr="00B8401F">
        <w:rPr>
          <w:lang w:eastAsia="zh-CN"/>
        </w:rPr>
        <w:tab/>
        <w:t>SCG suspend/resume in RRC_INACTIVE</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5" type="#_x0000_t75" style="width:485.25pt;height:424.5pt" o:ole="">
            <v:imagedata r:id="rId65" o:title=""/>
          </v:shape>
          <o:OLEObject Type="Embed" ProgID="Visio.Drawing.15" ShapeID="_x0000_i1055" DrawAspect="Content" ObjectID="_1795446781" r:id="rId66"/>
        </w:object>
      </w:r>
    </w:p>
    <w:p w14:paraId="6C23940D" w14:textId="77777777" w:rsidR="00FA7821" w:rsidRPr="00B8401F" w:rsidRDefault="00FA7821" w:rsidP="002D6C99">
      <w:pPr>
        <w:pStyle w:val="TF"/>
      </w:pPr>
      <w:bookmarkStart w:id="1157" w:name="_CRFigure8_4_31"/>
      <w:r w:rsidRPr="00B8401F">
        <w:t xml:space="preserve">Figure </w:t>
      </w:r>
      <w:bookmarkEnd w:id="1157"/>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8" w:name="_CR8_4_4"/>
      <w:bookmarkStart w:id="1159" w:name="_Toc98351734"/>
      <w:bookmarkStart w:id="1160" w:name="_Toc98748032"/>
      <w:bookmarkStart w:id="1161" w:name="_Toc105704419"/>
      <w:bookmarkStart w:id="1162" w:name="_Toc106108537"/>
      <w:bookmarkStart w:id="1163" w:name="_Toc107829509"/>
      <w:bookmarkStart w:id="1164" w:name="_Toc112703268"/>
      <w:bookmarkStart w:id="1165" w:name="_Toc184819698"/>
      <w:bookmarkStart w:id="1166" w:name="_Toc13919141"/>
      <w:bookmarkStart w:id="1167" w:name="_Toc29391507"/>
      <w:bookmarkStart w:id="1168" w:name="_Toc36560538"/>
      <w:bookmarkStart w:id="1169" w:name="_Toc45104782"/>
      <w:bookmarkStart w:id="1170" w:name="_Toc45883265"/>
      <w:bookmarkStart w:id="1171" w:name="_Toc51763546"/>
      <w:bookmarkStart w:id="1172" w:name="_Toc52266361"/>
      <w:bookmarkStart w:id="1173" w:name="_Toc64445139"/>
      <w:bookmarkStart w:id="1174" w:name="_Toc73980498"/>
      <w:bookmarkStart w:id="1175" w:name="_Toc88651194"/>
      <w:bookmarkEnd w:id="1158"/>
      <w:r w:rsidRPr="00B8401F">
        <w:rPr>
          <w:lang w:eastAsia="zh-CN"/>
        </w:rPr>
        <w:t>8.4.</w:t>
      </w:r>
      <w:r>
        <w:rPr>
          <w:lang w:eastAsia="zh-CN"/>
        </w:rPr>
        <w:t>4</w:t>
      </w:r>
      <w:r w:rsidRPr="00B8401F">
        <w:rPr>
          <w:lang w:eastAsia="zh-CN"/>
        </w:rPr>
        <w:tab/>
        <w:t xml:space="preserve">SCG </w:t>
      </w:r>
      <w:r>
        <w:rPr>
          <w:lang w:eastAsia="zh-CN"/>
        </w:rPr>
        <w:t>Deactivation and Activation</w:t>
      </w:r>
      <w:bookmarkEnd w:id="1159"/>
      <w:bookmarkEnd w:id="1160"/>
      <w:bookmarkEnd w:id="1161"/>
      <w:bookmarkEnd w:id="1162"/>
      <w:bookmarkEnd w:id="1163"/>
      <w:bookmarkEnd w:id="1164"/>
      <w:bookmarkEnd w:id="1165"/>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76" w:name="_Toc98351735"/>
      <w:bookmarkStart w:id="1177" w:name="_Toc98748033"/>
      <w:bookmarkStart w:id="1178" w:name="_Toc105704420"/>
      <w:bookmarkStart w:id="1179" w:name="_Toc106108538"/>
      <w:bookmarkStart w:id="1180" w:name="_Toc107829510"/>
      <w:bookmarkStart w:id="1181" w:name="_Toc112703269"/>
    </w:p>
    <w:p w14:paraId="6A86F63E" w14:textId="77777777" w:rsidR="00E11B0F" w:rsidRPr="008120A8" w:rsidRDefault="00E11B0F" w:rsidP="009010F4">
      <w:pPr>
        <w:pStyle w:val="Heading4"/>
      </w:pPr>
      <w:bookmarkStart w:id="1182" w:name="_CR8_4_4_1"/>
      <w:bookmarkStart w:id="1183" w:name="_Toc184819699"/>
      <w:bookmarkEnd w:id="1182"/>
      <w:r w:rsidRPr="008120A8">
        <w:t>8.4.4.1</w:t>
      </w:r>
      <w:r w:rsidRPr="008120A8">
        <w:tab/>
        <w:t>SN Addition with SCG Activation or Deactivation</w:t>
      </w:r>
      <w:bookmarkEnd w:id="1176"/>
      <w:bookmarkEnd w:id="1177"/>
      <w:bookmarkEnd w:id="1178"/>
      <w:bookmarkEnd w:id="1179"/>
      <w:bookmarkEnd w:id="1180"/>
      <w:bookmarkEnd w:id="1181"/>
      <w:bookmarkEnd w:id="1183"/>
    </w:p>
    <w:p w14:paraId="0E7D2B2A" w14:textId="72EDB64C" w:rsidR="000A268A" w:rsidRPr="00FA1EE6" w:rsidRDefault="000A268A" w:rsidP="005D3C45">
      <w:pPr>
        <w:pStyle w:val="TH"/>
        <w:rPr>
          <w:lang w:eastAsia="en-GB"/>
        </w:rPr>
      </w:pPr>
      <w:r>
        <w:rPr>
          <w:rFonts w:eastAsia="SimSun"/>
        </w:rPr>
        <w:object w:dxaOrig="10075" w:dyaOrig="4301" w14:anchorId="66C6C8A3">
          <v:shape id="_x0000_i1056" type="#_x0000_t75" style="width:483pt;height:204pt" o:ole="">
            <v:imagedata r:id="rId67" o:title=""/>
          </v:shape>
          <o:OLEObject Type="Embed" ProgID="Mscgen.Chart" ShapeID="_x0000_i1056" DrawAspect="Content" ObjectID="_1795446782" r:id="rId68"/>
        </w:object>
      </w:r>
    </w:p>
    <w:p w14:paraId="72EDAF1D" w14:textId="77777777" w:rsidR="00E11B0F" w:rsidRPr="00FA1EE6" w:rsidRDefault="00E11B0F" w:rsidP="005D3C45">
      <w:pPr>
        <w:pStyle w:val="TF"/>
        <w:rPr>
          <w:lang w:eastAsia="en-GB"/>
        </w:rPr>
      </w:pPr>
      <w:bookmarkStart w:id="1184" w:name="_CRFigure8_4_4_11"/>
      <w:r w:rsidRPr="00FA1EE6">
        <w:rPr>
          <w:lang w:eastAsia="en-GB"/>
        </w:rPr>
        <w:t xml:space="preserve">Figure </w:t>
      </w:r>
      <w:bookmarkEnd w:id="1184"/>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5" w:name="OLE_LINK6"/>
      <w:r>
        <w:rPr>
          <w:lang w:eastAsia="zh-CN"/>
        </w:rPr>
        <w:t xml:space="preserve"> </w:t>
      </w:r>
      <w:r>
        <w:rPr>
          <w:rFonts w:hint="eastAsia"/>
          <w:lang w:eastAsia="zh-CN"/>
        </w:rPr>
        <w:t>not</w:t>
      </w:r>
      <w:r>
        <w:rPr>
          <w:lang w:eastAsia="zh-CN"/>
        </w:rPr>
        <w:t>ify the activation or deactivation of the SCG</w:t>
      </w:r>
      <w:bookmarkEnd w:id="1185"/>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6" w:name="_Toc98351736"/>
      <w:bookmarkStart w:id="1187"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8" w:name="_CR8_4_4_2"/>
      <w:bookmarkStart w:id="1189" w:name="_Toc105704421"/>
      <w:bookmarkStart w:id="1190" w:name="_Toc106108539"/>
      <w:bookmarkStart w:id="1191" w:name="_Toc107829511"/>
      <w:bookmarkStart w:id="1192" w:name="_Toc112703270"/>
      <w:bookmarkStart w:id="1193" w:name="_Toc184819700"/>
      <w:bookmarkEnd w:id="1188"/>
      <w:r w:rsidRPr="008120A8">
        <w:lastRenderedPageBreak/>
        <w:t>8.4.4.2</w:t>
      </w:r>
      <w:r w:rsidRPr="008120A8">
        <w:tab/>
        <w:t>MN initiated SN Modification with SCG Activation or Deactivation</w:t>
      </w:r>
      <w:bookmarkEnd w:id="1186"/>
      <w:bookmarkEnd w:id="1187"/>
      <w:bookmarkEnd w:id="1189"/>
      <w:bookmarkEnd w:id="1190"/>
      <w:bookmarkEnd w:id="1191"/>
      <w:bookmarkEnd w:id="1192"/>
      <w:bookmarkEnd w:id="1193"/>
    </w:p>
    <w:p w14:paraId="75DE66DF" w14:textId="2CCC61A6" w:rsidR="000A268A" w:rsidRDefault="000A268A" w:rsidP="005D3C45">
      <w:pPr>
        <w:pStyle w:val="TH"/>
        <w:rPr>
          <w:rFonts w:eastAsia="SimSun"/>
        </w:rPr>
      </w:pPr>
      <w:r>
        <w:rPr>
          <w:rFonts w:eastAsia="SimSun"/>
        </w:rPr>
        <w:object w:dxaOrig="9814" w:dyaOrig="4479" w14:anchorId="2CCA7328">
          <v:shape id="_x0000_i1057" type="#_x0000_t75" style="width:480.75pt;height:219pt" o:ole="">
            <v:imagedata r:id="rId69" o:title=""/>
          </v:shape>
          <o:OLEObject Type="Embed" ProgID="Mscgen.Chart" ShapeID="_x0000_i1057" DrawAspect="Content" ObjectID="_1795446783" r:id="rId70"/>
        </w:object>
      </w:r>
    </w:p>
    <w:p w14:paraId="701D6E6C" w14:textId="77777777" w:rsidR="00E11B0F" w:rsidRPr="00FA1EE6" w:rsidRDefault="00E11B0F" w:rsidP="00564453">
      <w:pPr>
        <w:pStyle w:val="TF"/>
        <w:rPr>
          <w:lang w:eastAsia="en-GB"/>
        </w:rPr>
      </w:pPr>
      <w:bookmarkStart w:id="1194" w:name="_CRFigure8_4_4_21"/>
      <w:r w:rsidRPr="00FA1EE6">
        <w:rPr>
          <w:lang w:eastAsia="en-GB"/>
        </w:rPr>
        <w:t xml:space="preserve">Figure </w:t>
      </w:r>
      <w:bookmarkEnd w:id="1194"/>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5" w:name="_Toc98351737"/>
      <w:bookmarkStart w:id="1196"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7" w:name="_CR8_4_4_3"/>
      <w:bookmarkStart w:id="1198" w:name="_Toc105704422"/>
      <w:bookmarkStart w:id="1199" w:name="_Toc106108540"/>
      <w:bookmarkStart w:id="1200" w:name="_Toc107829512"/>
      <w:bookmarkStart w:id="1201" w:name="_Toc112703271"/>
      <w:bookmarkStart w:id="1202" w:name="_Toc184819701"/>
      <w:bookmarkEnd w:id="1197"/>
      <w:r w:rsidRPr="008120A8">
        <w:lastRenderedPageBreak/>
        <w:t>8.4.4.3</w:t>
      </w:r>
      <w:r w:rsidRPr="008120A8">
        <w:tab/>
        <w:t>SN initiated SN Modification with SCG Activation or Deactivation</w:t>
      </w:r>
      <w:bookmarkEnd w:id="1195"/>
      <w:bookmarkEnd w:id="1196"/>
      <w:bookmarkEnd w:id="1198"/>
      <w:bookmarkEnd w:id="1199"/>
      <w:bookmarkEnd w:id="1200"/>
      <w:bookmarkEnd w:id="1201"/>
      <w:bookmarkEnd w:id="1202"/>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8" type="#_x0000_t75" style="width:471pt;height:228pt" o:ole="">
            <v:imagedata r:id="rId71" o:title=""/>
          </v:shape>
          <o:OLEObject Type="Embed" ProgID="Mscgen.Chart" ShapeID="_x0000_i1058" DrawAspect="Content" ObjectID="_1795446784" r:id="rId72"/>
        </w:object>
      </w:r>
    </w:p>
    <w:p w14:paraId="3059ED8C" w14:textId="77777777" w:rsidR="00E11B0F" w:rsidRPr="00FA1EE6" w:rsidRDefault="00E11B0F" w:rsidP="00564453">
      <w:pPr>
        <w:pStyle w:val="TF"/>
        <w:rPr>
          <w:lang w:eastAsia="en-GB"/>
        </w:rPr>
      </w:pPr>
      <w:bookmarkStart w:id="1203" w:name="_CRFigure8_4_4_31"/>
      <w:r w:rsidRPr="00FA1EE6">
        <w:rPr>
          <w:lang w:eastAsia="en-GB"/>
        </w:rPr>
        <w:t xml:space="preserve">Figure </w:t>
      </w:r>
      <w:bookmarkEnd w:id="1203"/>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4" w:name="_CR8_5"/>
      <w:bookmarkStart w:id="1205" w:name="_Toc98351738"/>
      <w:bookmarkStart w:id="1206" w:name="_Toc98748036"/>
      <w:bookmarkStart w:id="1207" w:name="_Toc105704423"/>
      <w:bookmarkStart w:id="1208" w:name="_Toc106108541"/>
      <w:bookmarkStart w:id="1209" w:name="_Toc107829513"/>
      <w:bookmarkStart w:id="1210" w:name="_Toc112703272"/>
      <w:bookmarkStart w:id="1211" w:name="_Toc184819702"/>
      <w:bookmarkEnd w:id="1204"/>
      <w:r w:rsidRPr="00B8401F">
        <w:t>8.5</w:t>
      </w:r>
      <w:r w:rsidRPr="00B8401F">
        <w:tab/>
        <w:t>F1 Startup and cells activation</w:t>
      </w:r>
      <w:bookmarkEnd w:id="1166"/>
      <w:bookmarkEnd w:id="1167"/>
      <w:bookmarkEnd w:id="1168"/>
      <w:bookmarkEnd w:id="1169"/>
      <w:bookmarkEnd w:id="1170"/>
      <w:bookmarkEnd w:id="1171"/>
      <w:bookmarkEnd w:id="1172"/>
      <w:bookmarkEnd w:id="1173"/>
      <w:bookmarkEnd w:id="1174"/>
      <w:bookmarkEnd w:id="1175"/>
      <w:bookmarkEnd w:id="1205"/>
      <w:bookmarkEnd w:id="1206"/>
      <w:bookmarkEnd w:id="1207"/>
      <w:bookmarkEnd w:id="1208"/>
      <w:bookmarkEnd w:id="1209"/>
      <w:bookmarkEnd w:id="1210"/>
      <w:bookmarkEnd w:id="1211"/>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59" type="#_x0000_t75" style="width:404.25pt;height:228pt" o:ole="">
            <v:imagedata r:id="rId73" o:title=""/>
          </v:shape>
          <o:OLEObject Type="Embed" ProgID="Visio.Drawing.15" ShapeID="_x0000_i1059" DrawAspect="Content" ObjectID="_1795446785" r:id="rId74"/>
        </w:object>
      </w:r>
    </w:p>
    <w:p w14:paraId="37A56164" w14:textId="77777777" w:rsidR="00373621" w:rsidRPr="00B8401F" w:rsidRDefault="00373621" w:rsidP="00371D61">
      <w:pPr>
        <w:pStyle w:val="TF"/>
        <w:rPr>
          <w:rFonts w:eastAsia="SimSun"/>
          <w:lang w:eastAsia="zh-CN"/>
        </w:rPr>
      </w:pPr>
      <w:bookmarkStart w:id="1212" w:name="_CRFigure8_51"/>
      <w:r w:rsidRPr="00B8401F">
        <w:rPr>
          <w:rFonts w:eastAsia="SimSun"/>
          <w:lang w:eastAsia="zh-CN"/>
        </w:rPr>
        <w:t xml:space="preserve">Figure </w:t>
      </w:r>
      <w:bookmarkEnd w:id="1212"/>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lastRenderedPageBreak/>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3" w:name="_CR8_6"/>
      <w:bookmarkStart w:id="1214" w:name="_Toc13919142"/>
      <w:bookmarkStart w:id="1215" w:name="_Toc29391508"/>
      <w:bookmarkStart w:id="1216" w:name="_Toc36560539"/>
      <w:bookmarkStart w:id="1217" w:name="_Toc45104783"/>
      <w:bookmarkStart w:id="1218" w:name="_Toc45883266"/>
      <w:bookmarkStart w:id="1219" w:name="_Toc51763547"/>
      <w:bookmarkStart w:id="1220" w:name="_Toc52266362"/>
      <w:bookmarkStart w:id="1221" w:name="_Toc64445140"/>
      <w:bookmarkStart w:id="1222" w:name="_Toc73980499"/>
      <w:bookmarkStart w:id="1223" w:name="_Toc88651195"/>
      <w:bookmarkStart w:id="1224" w:name="_Toc98351739"/>
      <w:bookmarkStart w:id="1225" w:name="_Toc98748037"/>
      <w:bookmarkStart w:id="1226" w:name="_Toc105704424"/>
      <w:bookmarkStart w:id="1227" w:name="_Toc106108542"/>
      <w:bookmarkStart w:id="1228" w:name="_Toc107829514"/>
      <w:bookmarkStart w:id="1229" w:name="_Toc112703273"/>
      <w:bookmarkStart w:id="1230" w:name="_Toc184819703"/>
      <w:bookmarkEnd w:id="1213"/>
      <w:r w:rsidRPr="00B8401F">
        <w:t>8.6</w:t>
      </w:r>
      <w:r w:rsidRPr="00B8401F">
        <w:tab/>
        <w:t>RRC state transition</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140B6B8D" w14:textId="77777777" w:rsidR="00373621" w:rsidRPr="00B8401F" w:rsidRDefault="00373621" w:rsidP="00371D61">
      <w:pPr>
        <w:pStyle w:val="Heading3"/>
        <w:rPr>
          <w:lang w:eastAsia="zh-CN"/>
        </w:rPr>
      </w:pPr>
      <w:bookmarkStart w:id="1231" w:name="_CR8_6_1"/>
      <w:bookmarkStart w:id="1232" w:name="_Toc13919143"/>
      <w:bookmarkStart w:id="1233" w:name="_Toc29391509"/>
      <w:bookmarkStart w:id="1234" w:name="_Toc36560540"/>
      <w:bookmarkStart w:id="1235" w:name="_Toc45104784"/>
      <w:bookmarkStart w:id="1236" w:name="_Toc45883267"/>
      <w:bookmarkStart w:id="1237" w:name="_Toc51763548"/>
      <w:bookmarkStart w:id="1238" w:name="_Toc52266363"/>
      <w:bookmarkStart w:id="1239" w:name="_Toc64445141"/>
      <w:bookmarkStart w:id="1240" w:name="_Toc73980500"/>
      <w:bookmarkStart w:id="1241" w:name="_Toc88651196"/>
      <w:bookmarkStart w:id="1242" w:name="_Toc98351740"/>
      <w:bookmarkStart w:id="1243" w:name="_Toc98748038"/>
      <w:bookmarkStart w:id="1244" w:name="_Toc105704425"/>
      <w:bookmarkStart w:id="1245" w:name="_Toc106108543"/>
      <w:bookmarkStart w:id="1246" w:name="_Toc107829515"/>
      <w:bookmarkStart w:id="1247" w:name="_Toc112703274"/>
      <w:bookmarkStart w:id="1248" w:name="_Toc184819704"/>
      <w:bookmarkEnd w:id="1231"/>
      <w:r w:rsidRPr="00B8401F">
        <w:rPr>
          <w:rFonts w:hint="eastAsia"/>
          <w:lang w:eastAsia="zh-CN"/>
        </w:rPr>
        <w:t>8.6.1</w:t>
      </w:r>
      <w:r w:rsidRPr="00B8401F">
        <w:rPr>
          <w:rFonts w:hint="eastAsia"/>
          <w:lang w:eastAsia="zh-CN"/>
        </w:rPr>
        <w:tab/>
      </w:r>
      <w:r w:rsidRPr="00B8401F">
        <w:t>RRC connected to RRC inactive</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bookmarkStart w:id="1249" w:name="_Hlk81229969"/>
    <w:bookmarkStart w:id="1250" w:name="_Hlk81229988"/>
    <w:bookmarkEnd w:id="1249"/>
    <w:p w14:paraId="0BD15838" w14:textId="77777777" w:rsidR="00CF1921" w:rsidRDefault="00CF1921" w:rsidP="00371D61">
      <w:pPr>
        <w:pStyle w:val="TH"/>
      </w:pPr>
      <w:r w:rsidRPr="00B8401F">
        <w:object w:dxaOrig="11461" w:dyaOrig="6289" w14:anchorId="3DB1210F">
          <v:shape id="_x0000_i1060" type="#_x0000_t75" style="width:303pt;height:166.5pt" o:ole="">
            <v:imagedata r:id="rId75" o:title=""/>
          </v:shape>
          <o:OLEObject Type="Embed" ProgID="Visio.Drawing.15" ShapeID="_x0000_i1060" DrawAspect="Content" ObjectID="_1795446786" r:id="rId76"/>
        </w:object>
      </w:r>
      <w:bookmarkEnd w:id="1250"/>
    </w:p>
    <w:p w14:paraId="79320853" w14:textId="77777777" w:rsidR="00373621" w:rsidRPr="00B8401F" w:rsidRDefault="00373621" w:rsidP="002F6B78">
      <w:pPr>
        <w:pStyle w:val="TF"/>
        <w:rPr>
          <w:lang w:eastAsia="zh-CN"/>
        </w:rPr>
      </w:pPr>
      <w:bookmarkStart w:id="1251" w:name="_CRFigure8_6_11"/>
      <w:bookmarkStart w:id="1252" w:name="MCCQCTEMPBM_00000053"/>
      <w:r w:rsidRPr="00B8401F">
        <w:rPr>
          <w:lang w:eastAsia="zh-CN"/>
        </w:rPr>
        <w:t xml:space="preserve">Figure </w:t>
      </w:r>
      <w:bookmarkEnd w:id="1251"/>
      <w:r w:rsidRPr="00B8401F">
        <w:rPr>
          <w:lang w:eastAsia="zh-CN"/>
        </w:rPr>
        <w:t xml:space="preserve">8.6.1-1: </w:t>
      </w:r>
      <w:r w:rsidRPr="00B8401F">
        <w:t>RRC connected to RRC inactive state transition procedure</w:t>
      </w:r>
    </w:p>
    <w:bookmarkEnd w:id="1252"/>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3" w:name="_CR8_6_2"/>
      <w:bookmarkStart w:id="1254" w:name="_Toc13919144"/>
      <w:bookmarkStart w:id="1255" w:name="_Toc29391510"/>
      <w:bookmarkStart w:id="1256" w:name="_Toc36560541"/>
      <w:bookmarkStart w:id="1257" w:name="_Toc45104785"/>
      <w:bookmarkStart w:id="1258" w:name="_Toc45883268"/>
      <w:bookmarkStart w:id="1259" w:name="_Toc51763549"/>
      <w:bookmarkStart w:id="1260" w:name="_Toc52266364"/>
      <w:bookmarkStart w:id="1261" w:name="_Toc64445142"/>
      <w:bookmarkStart w:id="1262" w:name="_Toc73980501"/>
      <w:bookmarkStart w:id="1263" w:name="_Toc88651197"/>
      <w:bookmarkStart w:id="1264" w:name="_Toc98351741"/>
      <w:bookmarkStart w:id="1265" w:name="_Toc98748039"/>
      <w:bookmarkStart w:id="1266" w:name="_Toc105704426"/>
      <w:bookmarkStart w:id="1267" w:name="_Toc106108544"/>
      <w:bookmarkStart w:id="1268" w:name="_Toc107829516"/>
      <w:bookmarkStart w:id="1269" w:name="_Toc112703275"/>
      <w:bookmarkStart w:id="1270" w:name="_Toc184819705"/>
      <w:bookmarkEnd w:id="1253"/>
      <w:r w:rsidRPr="00B8401F">
        <w:rPr>
          <w:rFonts w:hint="eastAsia"/>
          <w:lang w:eastAsia="zh-CN"/>
        </w:rPr>
        <w:t>8.6.2</w:t>
      </w:r>
      <w:r w:rsidRPr="00B8401F">
        <w:rPr>
          <w:rFonts w:hint="eastAsia"/>
          <w:lang w:eastAsia="zh-CN"/>
        </w:rPr>
        <w:tab/>
      </w:r>
      <w:r w:rsidRPr="00B8401F">
        <w:t>RRC inactive to other states</w:t>
      </w:r>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61" type="#_x0000_t75" style="width:358.5pt;height:270.75pt" o:ole="">
            <v:imagedata r:id="rId77" o:title=""/>
          </v:shape>
          <o:OLEObject Type="Embed" ProgID="Visio.Drawing.15" ShapeID="_x0000_i1061" DrawAspect="Content" ObjectID="_1795446787" r:id="rId78"/>
        </w:object>
      </w:r>
    </w:p>
    <w:p w14:paraId="76BE3884" w14:textId="77777777" w:rsidR="00373621" w:rsidRPr="00B8401F" w:rsidRDefault="00373621" w:rsidP="00371D61">
      <w:pPr>
        <w:pStyle w:val="TF"/>
        <w:rPr>
          <w:lang w:eastAsia="zh-CN"/>
        </w:rPr>
      </w:pPr>
      <w:bookmarkStart w:id="1271" w:name="_CRFigure8_6_21"/>
      <w:r w:rsidRPr="00B8401F">
        <w:rPr>
          <w:lang w:eastAsia="zh-CN"/>
        </w:rPr>
        <w:t xml:space="preserve">Figure </w:t>
      </w:r>
      <w:bookmarkEnd w:id="1271"/>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2273FB9F" w14:textId="77777777" w:rsidR="00373621" w:rsidRPr="00B8401F" w:rsidRDefault="00373621" w:rsidP="00371D61">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06CCABB8" w:rsidR="00373621" w:rsidRPr="00B8401F" w:rsidRDefault="00373621" w:rsidP="00371D61">
      <w:pPr>
        <w:pStyle w:val="NO"/>
      </w:pPr>
      <w:r w:rsidRPr="00B8401F">
        <w:rPr>
          <w:lang w:eastAsia="ja-JP"/>
        </w:rPr>
        <w:t>NOTE</w:t>
      </w:r>
      <w:r w:rsidR="00085D0E">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4DE58B1D" w:rsidR="00373621" w:rsidRPr="00B8401F" w:rsidRDefault="00373621" w:rsidP="00371D61">
      <w:pPr>
        <w:pStyle w:val="NO"/>
      </w:pPr>
      <w:r w:rsidRPr="00B8401F">
        <w:rPr>
          <w:lang w:eastAsia="ja-JP"/>
        </w:rPr>
        <w:lastRenderedPageBreak/>
        <w:t>NOTE</w:t>
      </w:r>
      <w:r w:rsidR="00085D0E">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025655D" w:rsidR="00373621" w:rsidRPr="00B8401F" w:rsidRDefault="00373621" w:rsidP="00371D61">
      <w:pPr>
        <w:pStyle w:val="NO"/>
      </w:pPr>
      <w:r w:rsidRPr="00B8401F">
        <w:rPr>
          <w:lang w:eastAsia="ja-JP"/>
        </w:rPr>
        <w:t>NOTE</w:t>
      </w:r>
      <w:r w:rsidR="00085D0E">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2" w:name="_CR8_7"/>
      <w:bookmarkStart w:id="1273" w:name="_Toc13919145"/>
      <w:bookmarkStart w:id="1274" w:name="_Toc29391511"/>
      <w:bookmarkStart w:id="1275" w:name="_Toc36560542"/>
      <w:bookmarkStart w:id="1276" w:name="_Toc45104786"/>
      <w:bookmarkStart w:id="1277" w:name="_Toc45883269"/>
      <w:bookmarkStart w:id="1278" w:name="_Toc51763550"/>
      <w:bookmarkStart w:id="1279" w:name="_Toc52266365"/>
      <w:bookmarkStart w:id="1280" w:name="_Toc64445143"/>
      <w:bookmarkStart w:id="1281" w:name="_Toc73980502"/>
      <w:bookmarkStart w:id="1282" w:name="_Toc88651198"/>
      <w:bookmarkStart w:id="1283" w:name="_Toc98351742"/>
      <w:bookmarkStart w:id="1284" w:name="_Toc98748040"/>
      <w:bookmarkStart w:id="1285" w:name="_Toc105704427"/>
      <w:bookmarkStart w:id="1286" w:name="_Toc106108545"/>
      <w:bookmarkStart w:id="1287" w:name="_Toc107829517"/>
      <w:bookmarkStart w:id="1288" w:name="_Toc112703276"/>
      <w:bookmarkStart w:id="1289" w:name="_Toc184819706"/>
      <w:bookmarkEnd w:id="1272"/>
      <w:r w:rsidRPr="00B8401F">
        <w:t>8.7</w:t>
      </w:r>
      <w:r w:rsidRPr="00B8401F">
        <w:tab/>
        <w:t>RRC connection reestablishment</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2" type="#_x0000_t75" style="width:470.25pt;height:468.75pt" o:ole="">
            <v:imagedata r:id="rId79" o:title=""/>
          </v:shape>
          <o:OLEObject Type="Embed" ProgID="Visio.Drawing.15" ShapeID="_x0000_i1062" DrawAspect="Content" ObjectID="_1795446788" r:id="rId80"/>
        </w:object>
      </w:r>
    </w:p>
    <w:p w14:paraId="345DB64B" w14:textId="77777777" w:rsidR="00373621" w:rsidRPr="00B8401F" w:rsidRDefault="00373621" w:rsidP="00371D61">
      <w:pPr>
        <w:pStyle w:val="TF"/>
        <w:rPr>
          <w:lang w:eastAsia="zh-CN"/>
        </w:rPr>
      </w:pPr>
      <w:bookmarkStart w:id="1290" w:name="_CRFigure8_71"/>
      <w:r w:rsidRPr="00B8401F">
        <w:rPr>
          <w:lang w:eastAsia="zh-CN"/>
        </w:rPr>
        <w:t xml:space="preserve">Figure </w:t>
      </w:r>
      <w:bookmarkEnd w:id="1290"/>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77777777"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91" w:name="_CR8_8"/>
      <w:bookmarkStart w:id="1292" w:name="_Toc13919146"/>
      <w:bookmarkStart w:id="1293" w:name="_Toc29391512"/>
      <w:bookmarkStart w:id="1294" w:name="_Toc36560543"/>
      <w:bookmarkStart w:id="1295" w:name="_Toc45104787"/>
      <w:bookmarkStart w:id="1296" w:name="_Toc45883270"/>
      <w:bookmarkStart w:id="1297" w:name="_Toc51763551"/>
      <w:bookmarkStart w:id="1298" w:name="_Toc52266366"/>
      <w:bookmarkStart w:id="1299" w:name="_Toc64445144"/>
      <w:bookmarkStart w:id="1300" w:name="_Toc73980503"/>
      <w:bookmarkStart w:id="1301" w:name="_Toc88651199"/>
      <w:bookmarkStart w:id="1302" w:name="_Toc98351743"/>
      <w:bookmarkStart w:id="1303" w:name="_Toc98748041"/>
      <w:bookmarkStart w:id="1304" w:name="_Toc105704428"/>
      <w:bookmarkStart w:id="1305" w:name="_Toc106108546"/>
      <w:bookmarkStart w:id="1306" w:name="_Toc107829518"/>
      <w:bookmarkStart w:id="1307" w:name="_Toc112703277"/>
      <w:bookmarkStart w:id="1308" w:name="_Toc184819707"/>
      <w:bookmarkEnd w:id="1291"/>
      <w:r w:rsidRPr="00B8401F">
        <w:t>8.8</w:t>
      </w:r>
      <w:r w:rsidRPr="00B8401F">
        <w:tab/>
        <w:t>Multiple TNLAs for F1-C</w:t>
      </w:r>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3" type="#_x0000_t75" style="width:228pt;height:312.75pt" o:ole="">
            <v:imagedata r:id="rId81" o:title=""/>
          </v:shape>
          <o:OLEObject Type="Embed" ProgID="Visio.Drawing.15" ShapeID="_x0000_i1063" DrawAspect="Content" ObjectID="_1795446789" r:id="rId82"/>
        </w:object>
      </w:r>
    </w:p>
    <w:p w14:paraId="6FB5B758" w14:textId="77777777" w:rsidR="00373621" w:rsidRPr="00B8401F" w:rsidRDefault="00373621" w:rsidP="00371D61">
      <w:pPr>
        <w:pStyle w:val="TF"/>
        <w:rPr>
          <w:lang w:eastAsia="zh-CN"/>
        </w:rPr>
      </w:pPr>
      <w:bookmarkStart w:id="1309" w:name="_CRFigure8_81"/>
      <w:r w:rsidRPr="00B8401F">
        <w:t xml:space="preserve">Figure </w:t>
      </w:r>
      <w:bookmarkEnd w:id="1309"/>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r>
      <w:bookmarkStart w:id="1310"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310"/>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311" w:name="_CR8_9"/>
      <w:bookmarkStart w:id="1312" w:name="_Toc13919147"/>
      <w:bookmarkStart w:id="1313" w:name="_Toc29391513"/>
      <w:bookmarkStart w:id="1314" w:name="_Toc36560544"/>
      <w:bookmarkStart w:id="1315" w:name="_Toc45104788"/>
      <w:bookmarkStart w:id="1316" w:name="_Toc45883271"/>
      <w:bookmarkStart w:id="1317" w:name="_Toc51763552"/>
      <w:bookmarkStart w:id="1318" w:name="_Toc52266367"/>
      <w:bookmarkStart w:id="1319" w:name="_Toc64445145"/>
      <w:bookmarkStart w:id="1320" w:name="_Toc73980504"/>
      <w:bookmarkStart w:id="1321" w:name="_Toc88651200"/>
      <w:bookmarkStart w:id="1322" w:name="_Toc98351744"/>
      <w:bookmarkStart w:id="1323" w:name="_Toc98748042"/>
      <w:bookmarkStart w:id="1324" w:name="_Toc105704429"/>
      <w:bookmarkStart w:id="1325" w:name="_Toc106108547"/>
      <w:bookmarkStart w:id="1326" w:name="_Toc107829519"/>
      <w:bookmarkStart w:id="1327" w:name="_Toc112703278"/>
      <w:bookmarkStart w:id="1328" w:name="_Toc184819708"/>
      <w:bookmarkEnd w:id="1311"/>
      <w:r w:rsidRPr="00B8401F">
        <w:t>8.9</w:t>
      </w:r>
      <w:r w:rsidRPr="00B8401F">
        <w:tab/>
        <w:t>Overall procedures involving E1 and F1</w:t>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29" w:name="_Toc13919148"/>
      <w:bookmarkStart w:id="1330" w:name="_Toc29391514"/>
      <w:bookmarkStart w:id="1331" w:name="_Toc36560545"/>
      <w:bookmarkStart w:id="1332" w:name="_Toc45104789"/>
      <w:bookmarkStart w:id="1333" w:name="_Toc45883272"/>
      <w:bookmarkStart w:id="1334" w:name="_Toc51763553"/>
      <w:bookmarkStart w:id="1335" w:name="_Toc52266368"/>
      <w:bookmarkStart w:id="1336" w:name="_Toc64445146"/>
      <w:bookmarkStart w:id="1337" w:name="_Toc73980505"/>
      <w:bookmarkStart w:id="133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39" w:name="_CR8_9_1"/>
      <w:bookmarkStart w:id="1340" w:name="_Toc98351745"/>
      <w:bookmarkStart w:id="1341" w:name="_Toc98748043"/>
      <w:bookmarkStart w:id="1342" w:name="_Toc105704430"/>
      <w:bookmarkStart w:id="1343" w:name="_Toc106108548"/>
      <w:bookmarkStart w:id="1344" w:name="_Toc107829520"/>
      <w:bookmarkStart w:id="1345" w:name="_Toc112703279"/>
      <w:bookmarkStart w:id="1346" w:name="_Toc184819709"/>
      <w:bookmarkEnd w:id="1339"/>
      <w:r w:rsidRPr="00B8401F">
        <w:t>8.9.1</w:t>
      </w:r>
      <w:r w:rsidRPr="00B8401F">
        <w:tab/>
        <w:t>UE Initial Access</w:t>
      </w:r>
      <w:bookmarkEnd w:id="1329"/>
      <w:bookmarkEnd w:id="1330"/>
      <w:bookmarkEnd w:id="1331"/>
      <w:bookmarkEnd w:id="1332"/>
      <w:bookmarkEnd w:id="1333"/>
      <w:bookmarkEnd w:id="1334"/>
      <w:bookmarkEnd w:id="1335"/>
      <w:bookmarkEnd w:id="1336"/>
      <w:bookmarkEnd w:id="1337"/>
      <w:bookmarkEnd w:id="1338"/>
      <w:bookmarkEnd w:id="1340"/>
      <w:bookmarkEnd w:id="1341"/>
      <w:bookmarkEnd w:id="1342"/>
      <w:bookmarkEnd w:id="1343"/>
      <w:bookmarkEnd w:id="1344"/>
      <w:bookmarkEnd w:id="1345"/>
      <w:bookmarkEnd w:id="1346"/>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4" type="#_x0000_t75" style="width:481.5pt;height:375pt" o:ole="">
            <v:imagedata r:id="rId83" o:title=""/>
          </v:shape>
          <o:OLEObject Type="Embed" ProgID="Visio.Drawing.15" ShapeID="_x0000_i1064" DrawAspect="Content" ObjectID="_1795446790" r:id="rId84"/>
        </w:object>
      </w:r>
    </w:p>
    <w:p w14:paraId="1052E257" w14:textId="77777777" w:rsidR="00373621" w:rsidRPr="00B8401F" w:rsidRDefault="00373621" w:rsidP="00371D61">
      <w:pPr>
        <w:pStyle w:val="TF"/>
        <w:rPr>
          <w:lang w:eastAsia="zh-CN"/>
        </w:rPr>
      </w:pPr>
      <w:bookmarkStart w:id="1347" w:name="_CRFigure8_9_11"/>
      <w:r w:rsidRPr="00B8401F">
        <w:rPr>
          <w:lang w:eastAsia="zh-CN"/>
        </w:rPr>
        <w:t>Figure</w:t>
      </w:r>
      <w:r w:rsidRPr="00B8401F">
        <w:rPr>
          <w:rFonts w:hint="eastAsia"/>
          <w:lang w:eastAsia="zh-CN"/>
        </w:rPr>
        <w:t xml:space="preserve"> </w:t>
      </w:r>
      <w:bookmarkEnd w:id="1347"/>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8" w:name="_CR8_9_2"/>
      <w:bookmarkStart w:id="1349" w:name="_Toc13919149"/>
      <w:bookmarkStart w:id="1350" w:name="_Toc29391515"/>
      <w:bookmarkStart w:id="1351" w:name="_Toc36560546"/>
      <w:bookmarkStart w:id="1352" w:name="_Toc45104790"/>
      <w:bookmarkStart w:id="1353" w:name="_Toc45883273"/>
      <w:bookmarkStart w:id="1354" w:name="_Toc51763554"/>
      <w:bookmarkStart w:id="1355" w:name="_Toc52266369"/>
      <w:bookmarkStart w:id="1356" w:name="_Toc64445147"/>
      <w:bookmarkStart w:id="1357" w:name="_Toc73980506"/>
      <w:bookmarkStart w:id="1358" w:name="_Toc88651202"/>
      <w:bookmarkStart w:id="1359" w:name="_Toc98351746"/>
      <w:bookmarkStart w:id="1360" w:name="_Toc98748044"/>
      <w:bookmarkStart w:id="1361" w:name="_Toc105704431"/>
      <w:bookmarkStart w:id="1362" w:name="_Toc106108549"/>
      <w:bookmarkStart w:id="1363" w:name="_Toc107829521"/>
      <w:bookmarkStart w:id="1364" w:name="_Toc112703280"/>
      <w:bookmarkStart w:id="1365" w:name="_Toc184819710"/>
      <w:bookmarkEnd w:id="1348"/>
      <w:r w:rsidRPr="00B8401F">
        <w:t>8.9.2</w:t>
      </w:r>
      <w:r w:rsidRPr="00B8401F">
        <w:tab/>
        <w:t>Bearer context setup over F1-U</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5" type="#_x0000_t75" style="width:375pt;height:276pt" o:ole="">
            <v:imagedata r:id="rId85" o:title=""/>
          </v:shape>
          <o:OLEObject Type="Embed" ProgID="Visio.Drawing.11" ShapeID="_x0000_i1065" DrawAspect="Content" ObjectID="_1795446791" r:id="rId86"/>
        </w:object>
      </w:r>
    </w:p>
    <w:p w14:paraId="22FD72B2" w14:textId="77777777" w:rsidR="00373621" w:rsidRPr="00B8401F" w:rsidRDefault="00373621" w:rsidP="00371D61">
      <w:pPr>
        <w:pStyle w:val="TF"/>
      </w:pPr>
      <w:bookmarkStart w:id="1366" w:name="_CRFigure8_9_21"/>
      <w:r w:rsidRPr="00B8401F">
        <w:t xml:space="preserve">Figure </w:t>
      </w:r>
      <w:bookmarkEnd w:id="1366"/>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0F4066F6"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r w:rsidR="0088288C" w:rsidRPr="0088288C">
        <w:rPr>
          <w:rFonts w:eastAsia="SimSun"/>
          <w:lang w:val="en-US" w:eastAsia="zh-CN"/>
        </w:rPr>
        <w:t xml:space="preserve"> </w:t>
      </w:r>
      <w:r w:rsidR="0088288C" w:rsidRPr="003C642D">
        <w:rPr>
          <w:rFonts w:eastAsia="SimSun"/>
          <w:lang w:val="en-US" w:eastAsia="zh-CN"/>
        </w:rPr>
        <w:t>In case of the PDCP duplication, the gNB-CU-UP should not request the discard of the duplicated DL data to the gNB-DU for the direct path based on the Downlink Data Delivery Status frame received from the gNB-DU for the indirect path, and only act as specified in TS 38.323 [</w:t>
      </w:r>
      <w:r w:rsidR="0088288C">
        <w:rPr>
          <w:rFonts w:eastAsia="SimSun"/>
          <w:lang w:val="en-US" w:eastAsia="zh-CN"/>
        </w:rPr>
        <w:t>36</w:t>
      </w:r>
      <w:r w:rsidR="0088288C" w:rsidRPr="003C642D">
        <w:rPr>
          <w:rFonts w:eastAsia="SimSun"/>
          <w:lang w:val="en-US" w:eastAsia="zh-CN"/>
        </w:rPr>
        <w:t>].</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67" w:name="_CR8_9_3"/>
      <w:bookmarkStart w:id="1368" w:name="_Toc13919150"/>
      <w:bookmarkStart w:id="1369" w:name="_Toc29391516"/>
      <w:bookmarkStart w:id="1370" w:name="_Toc36560547"/>
      <w:bookmarkStart w:id="1371" w:name="_Toc45104791"/>
      <w:bookmarkStart w:id="1372" w:name="_Toc45883274"/>
      <w:bookmarkStart w:id="1373" w:name="_Toc51763555"/>
      <w:bookmarkStart w:id="1374" w:name="_Toc52266370"/>
      <w:bookmarkStart w:id="1375" w:name="_Toc64445148"/>
      <w:bookmarkStart w:id="1376" w:name="_Toc73980507"/>
      <w:bookmarkStart w:id="1377" w:name="_Toc88651203"/>
      <w:bookmarkStart w:id="1378" w:name="_Toc98351747"/>
      <w:bookmarkStart w:id="1379" w:name="_Toc98748045"/>
      <w:bookmarkStart w:id="1380" w:name="_Toc105704432"/>
      <w:bookmarkStart w:id="1381" w:name="_Toc106108550"/>
      <w:bookmarkStart w:id="1382" w:name="_Toc107829522"/>
      <w:bookmarkStart w:id="1383" w:name="_Toc112703281"/>
      <w:bookmarkStart w:id="1384" w:name="_Toc184819711"/>
      <w:bookmarkEnd w:id="1367"/>
      <w:r w:rsidRPr="00B8401F">
        <w:lastRenderedPageBreak/>
        <w:t>8.9.3</w:t>
      </w:r>
      <w:r w:rsidRPr="00B8401F">
        <w:tab/>
        <w:t>Bearer context release over F1-U</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666ED961" w14:textId="77777777" w:rsidR="00373621" w:rsidRPr="00B8401F" w:rsidRDefault="00373621" w:rsidP="00371D61">
      <w:pPr>
        <w:pStyle w:val="Heading4"/>
      </w:pPr>
      <w:bookmarkStart w:id="1385" w:name="_CR8_9_3_1"/>
      <w:bookmarkStart w:id="1386" w:name="_Toc13919151"/>
      <w:bookmarkStart w:id="1387" w:name="_Toc29391517"/>
      <w:bookmarkStart w:id="1388" w:name="_Toc36560548"/>
      <w:bookmarkStart w:id="1389" w:name="_Toc45104792"/>
      <w:bookmarkStart w:id="1390" w:name="_Toc45883275"/>
      <w:bookmarkStart w:id="1391" w:name="_Toc51763556"/>
      <w:bookmarkStart w:id="1392" w:name="_Toc52266371"/>
      <w:bookmarkStart w:id="1393" w:name="_Toc64445149"/>
      <w:bookmarkStart w:id="1394" w:name="_Toc73980508"/>
      <w:bookmarkStart w:id="1395" w:name="_Toc88651204"/>
      <w:bookmarkStart w:id="1396" w:name="_Toc98351748"/>
      <w:bookmarkStart w:id="1397" w:name="_Toc98748046"/>
      <w:bookmarkStart w:id="1398" w:name="_Toc105704433"/>
      <w:bookmarkStart w:id="1399" w:name="_Toc106108551"/>
      <w:bookmarkStart w:id="1400" w:name="_Toc107829523"/>
      <w:bookmarkStart w:id="1401" w:name="_Toc112703282"/>
      <w:bookmarkStart w:id="1402" w:name="_Toc184819712"/>
      <w:bookmarkEnd w:id="1385"/>
      <w:r w:rsidRPr="00B8401F">
        <w:t>8.9.3.1</w:t>
      </w:r>
      <w:r w:rsidRPr="00B8401F">
        <w:tab/>
        <w:t>gNB-CU-CP initiated bearer context release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6" type="#_x0000_t75" style="width:330.75pt;height:295.5pt" o:ole="">
            <v:imagedata r:id="rId87" o:title=""/>
          </v:shape>
          <o:OLEObject Type="Embed" ProgID="Visio.Drawing.15" ShapeID="_x0000_i1066" DrawAspect="Content" ObjectID="_1795446792" r:id="rId88"/>
        </w:object>
      </w:r>
    </w:p>
    <w:p w14:paraId="733CD2B1" w14:textId="77777777" w:rsidR="00373621" w:rsidRPr="00B8401F" w:rsidRDefault="00373621" w:rsidP="00371D61">
      <w:pPr>
        <w:pStyle w:val="TF"/>
      </w:pPr>
      <w:bookmarkStart w:id="1403" w:name="_CRFigure8_9_3_11"/>
      <w:r w:rsidRPr="00B8401F">
        <w:t xml:space="preserve">Figure </w:t>
      </w:r>
      <w:bookmarkEnd w:id="1403"/>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404" w:name="_CR8_9_3_2"/>
      <w:bookmarkStart w:id="1405" w:name="_Toc13919152"/>
      <w:bookmarkStart w:id="1406" w:name="_Toc29391518"/>
      <w:bookmarkStart w:id="1407" w:name="_Toc36560549"/>
      <w:bookmarkStart w:id="1408" w:name="_Toc45104793"/>
      <w:bookmarkStart w:id="1409" w:name="_Toc45883276"/>
      <w:bookmarkStart w:id="1410" w:name="_Toc51763557"/>
      <w:bookmarkStart w:id="1411" w:name="_Toc52266372"/>
      <w:bookmarkStart w:id="1412" w:name="_Toc64445150"/>
      <w:bookmarkStart w:id="1413" w:name="_Toc73980509"/>
      <w:bookmarkStart w:id="1414" w:name="_Toc88651205"/>
      <w:bookmarkStart w:id="1415" w:name="_Toc98351749"/>
      <w:bookmarkStart w:id="1416" w:name="_Toc98748047"/>
      <w:bookmarkStart w:id="1417" w:name="_Toc105704434"/>
      <w:bookmarkStart w:id="1418" w:name="_Toc106108552"/>
      <w:bookmarkStart w:id="1419" w:name="_Toc107829524"/>
      <w:bookmarkStart w:id="1420" w:name="_Toc112703283"/>
      <w:bookmarkStart w:id="1421" w:name="_Toc184819713"/>
      <w:bookmarkEnd w:id="1404"/>
      <w:r w:rsidRPr="00B8401F">
        <w:t>8.9.3.2</w:t>
      </w:r>
      <w:r w:rsidRPr="00B8401F">
        <w:tab/>
        <w:t>gNB-CU-UP initiated bearer context release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7" type="#_x0000_t75" style="width:313.5pt;height:272.25pt" o:ole="">
            <v:imagedata r:id="rId89" o:title=""/>
          </v:shape>
          <o:OLEObject Type="Embed" ProgID="Visio.Drawing.15" ShapeID="_x0000_i1067" DrawAspect="Content" ObjectID="_1795446793" r:id="rId90"/>
        </w:object>
      </w:r>
    </w:p>
    <w:p w14:paraId="2B591CF0" w14:textId="77777777" w:rsidR="00373621" w:rsidRPr="00B8401F" w:rsidRDefault="00373621" w:rsidP="00371D61">
      <w:pPr>
        <w:pStyle w:val="TF"/>
      </w:pPr>
      <w:bookmarkStart w:id="1422" w:name="_CRFigure8_9_3_21"/>
      <w:r w:rsidRPr="00B8401F">
        <w:t xml:space="preserve">Figure </w:t>
      </w:r>
      <w:bookmarkEnd w:id="1422"/>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423" w:name="_CR8_9_4"/>
      <w:bookmarkStart w:id="1424" w:name="_Toc13919153"/>
      <w:bookmarkStart w:id="1425" w:name="_Toc29391519"/>
      <w:bookmarkStart w:id="1426" w:name="_Toc36560550"/>
      <w:bookmarkStart w:id="1427" w:name="_Toc45104794"/>
      <w:bookmarkStart w:id="1428" w:name="_Toc45883277"/>
      <w:bookmarkStart w:id="1429" w:name="_Toc51763558"/>
      <w:bookmarkStart w:id="1430" w:name="_Toc52266373"/>
      <w:bookmarkStart w:id="1431" w:name="_Toc64445151"/>
      <w:bookmarkStart w:id="1432" w:name="_Toc73980510"/>
      <w:bookmarkStart w:id="1433" w:name="_Toc88651206"/>
      <w:bookmarkStart w:id="1434" w:name="_Toc98351750"/>
      <w:bookmarkStart w:id="1435" w:name="_Toc98748048"/>
      <w:bookmarkStart w:id="1436" w:name="_Toc105704435"/>
      <w:bookmarkStart w:id="1437" w:name="_Toc106108553"/>
      <w:bookmarkStart w:id="1438" w:name="_Toc107829525"/>
      <w:bookmarkStart w:id="1439" w:name="_Toc112703284"/>
      <w:bookmarkStart w:id="1440" w:name="_Toc184819714"/>
      <w:bookmarkEnd w:id="1423"/>
      <w:r w:rsidRPr="00B8401F">
        <w:t>8.9.4</w:t>
      </w:r>
      <w:r w:rsidRPr="00B8401F">
        <w:tab/>
        <w:t>Inter-gNB handover involving gNB-CU-UP change</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8" type="#_x0000_t75" style="width:486.75pt;height:408.75pt" o:ole="">
            <v:imagedata r:id="rId91" o:title=""/>
          </v:shape>
          <o:OLEObject Type="Embed" ProgID="Visio.Drawing.15" ShapeID="_x0000_i1068" DrawAspect="Content" ObjectID="_1795446794" r:id="rId92"/>
        </w:object>
      </w:r>
    </w:p>
    <w:p w14:paraId="5145CC3C" w14:textId="77777777" w:rsidR="00373621" w:rsidRPr="00B8401F" w:rsidRDefault="00373621" w:rsidP="00371D61">
      <w:pPr>
        <w:pStyle w:val="TF"/>
      </w:pPr>
      <w:bookmarkStart w:id="1441" w:name="_CRFigure8_9_41"/>
      <w:r w:rsidRPr="00B8401F">
        <w:t xml:space="preserve">Figure </w:t>
      </w:r>
      <w:bookmarkEnd w:id="1441"/>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42" w:name="_CR8_9_5"/>
      <w:bookmarkStart w:id="1443" w:name="_Toc13919154"/>
      <w:bookmarkStart w:id="1444" w:name="_Toc29391520"/>
      <w:bookmarkStart w:id="1445" w:name="_Toc36560551"/>
      <w:bookmarkStart w:id="1446" w:name="_Toc45104795"/>
      <w:bookmarkStart w:id="1447" w:name="_Toc45883278"/>
      <w:bookmarkStart w:id="1448" w:name="_Toc51763559"/>
      <w:bookmarkStart w:id="1449" w:name="_Toc52266374"/>
      <w:bookmarkStart w:id="1450" w:name="_Toc64445152"/>
      <w:bookmarkStart w:id="1451" w:name="_Toc73980511"/>
      <w:bookmarkStart w:id="1452" w:name="_Toc88651207"/>
      <w:bookmarkStart w:id="1453" w:name="_Toc98351751"/>
      <w:bookmarkStart w:id="1454" w:name="_Toc98748049"/>
      <w:bookmarkStart w:id="1455" w:name="_Toc105704436"/>
      <w:bookmarkStart w:id="1456" w:name="_Toc106108554"/>
      <w:bookmarkStart w:id="1457" w:name="_Toc107829526"/>
      <w:bookmarkStart w:id="1458" w:name="_Toc112703285"/>
      <w:bookmarkStart w:id="1459" w:name="_Toc184819715"/>
      <w:bookmarkEnd w:id="1442"/>
      <w:r w:rsidRPr="00B8401F">
        <w:t>8.9.5</w:t>
      </w:r>
      <w:r w:rsidRPr="00B8401F">
        <w:tab/>
        <w:t>Change of gNB-CU-UP</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69" type="#_x0000_t75" style="width:454.5pt;height:301.5pt" o:ole="">
            <v:imagedata r:id="rId93" o:title=""/>
          </v:shape>
          <o:OLEObject Type="Embed" ProgID="Visio.Drawing.11" ShapeID="_x0000_i1069" DrawAspect="Content" ObjectID="_1795446795" r:id="rId94"/>
        </w:object>
      </w:r>
    </w:p>
    <w:bookmarkStart w:id="1460" w:name="MCCQCTEMPBM_00000058"/>
    <w:bookmarkStart w:id="1461" w:name="MCCQCTEMPBM_00000065"/>
    <w:p w14:paraId="4B6817AB" w14:textId="3828693A" w:rsidR="00373621" w:rsidRPr="00B8401F" w:rsidRDefault="00EF74BB" w:rsidP="0002422D">
      <w:pPr>
        <w:pStyle w:val="TF"/>
      </w:pPr>
      <w:r w:rsidRPr="00B8401F">
        <w:fldChar w:fldCharType="begin"/>
      </w:r>
      <w:r w:rsidRPr="00B8401F">
        <w:fldChar w:fldCharType="separate"/>
      </w:r>
      <w:r w:rsidRPr="00B8401F">
        <w:fldChar w:fldCharType="end"/>
      </w:r>
      <w:bookmarkStart w:id="1462" w:name="_CRFigure8_9_51"/>
      <w:bookmarkEnd w:id="1460"/>
      <w:bookmarkEnd w:id="1461"/>
      <w:r w:rsidRPr="00B8401F">
        <w:t xml:space="preserve">Figure </w:t>
      </w:r>
      <w:bookmarkEnd w:id="1462"/>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3" w:name="_CR8_9_6"/>
      <w:bookmarkStart w:id="1464" w:name="_Toc13919155"/>
      <w:bookmarkStart w:id="1465" w:name="_Toc29391521"/>
      <w:bookmarkStart w:id="1466" w:name="_Toc36560552"/>
      <w:bookmarkStart w:id="1467" w:name="_Toc45104796"/>
      <w:bookmarkStart w:id="1468" w:name="_Toc45883279"/>
      <w:bookmarkStart w:id="1469" w:name="_Toc51763560"/>
      <w:bookmarkStart w:id="1470" w:name="_Toc52266375"/>
      <w:bookmarkStart w:id="1471" w:name="_Toc64445153"/>
      <w:bookmarkStart w:id="1472" w:name="_Toc73980512"/>
      <w:bookmarkStart w:id="1473" w:name="_Toc88651208"/>
      <w:bookmarkStart w:id="1474" w:name="_Toc98351752"/>
      <w:bookmarkStart w:id="1475" w:name="_Toc98748050"/>
      <w:bookmarkStart w:id="1476" w:name="_Toc105704437"/>
      <w:bookmarkStart w:id="1477" w:name="_Toc106108555"/>
      <w:bookmarkStart w:id="1478" w:name="_Toc107829527"/>
      <w:bookmarkStart w:id="1479" w:name="_Toc112703286"/>
      <w:bookmarkStart w:id="1480" w:name="_Toc184819716"/>
      <w:bookmarkEnd w:id="1463"/>
      <w:r w:rsidRPr="00B8401F">
        <w:t>8.9.6</w:t>
      </w:r>
      <w:r w:rsidRPr="00B8401F">
        <w:tab/>
        <w:t>RRC State transition</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717DD95B" w14:textId="77777777" w:rsidR="00373621" w:rsidRPr="00B8401F" w:rsidRDefault="00373621" w:rsidP="00371D61">
      <w:pPr>
        <w:pStyle w:val="Heading4"/>
      </w:pPr>
      <w:bookmarkStart w:id="1481" w:name="_CR8_9_6_1"/>
      <w:bookmarkStart w:id="1482" w:name="_Toc13919156"/>
      <w:bookmarkStart w:id="1483" w:name="_Toc29391522"/>
      <w:bookmarkStart w:id="1484" w:name="_Toc36560553"/>
      <w:bookmarkStart w:id="1485" w:name="_Toc45104797"/>
      <w:bookmarkStart w:id="1486" w:name="_Toc45883280"/>
      <w:bookmarkStart w:id="1487" w:name="_Toc51763561"/>
      <w:bookmarkStart w:id="1488" w:name="_Toc52266376"/>
      <w:bookmarkStart w:id="1489" w:name="_Toc64445154"/>
      <w:bookmarkStart w:id="1490" w:name="_Toc73980513"/>
      <w:bookmarkStart w:id="1491" w:name="_Toc88651209"/>
      <w:bookmarkStart w:id="1492" w:name="_Toc98351753"/>
      <w:bookmarkStart w:id="1493" w:name="_Toc98748051"/>
      <w:bookmarkStart w:id="1494" w:name="_Toc105704438"/>
      <w:bookmarkStart w:id="1495" w:name="_Toc106108556"/>
      <w:bookmarkStart w:id="1496" w:name="_Toc107829528"/>
      <w:bookmarkStart w:id="1497" w:name="_Toc112703287"/>
      <w:bookmarkStart w:id="1498" w:name="_Toc184819717"/>
      <w:bookmarkEnd w:id="1481"/>
      <w:r w:rsidRPr="00B8401F">
        <w:t>8.9.6.1</w:t>
      </w:r>
      <w:r w:rsidRPr="00B8401F">
        <w:tab/>
        <w:t>RRC Connected to RRC Inactive</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70" type="#_x0000_t75" style="width:411pt;height:261.75pt" o:ole="">
            <v:imagedata r:id="rId95" o:title=""/>
          </v:shape>
          <o:OLEObject Type="Embed" ProgID="Visio.Drawing.15" ShapeID="_x0000_i1070" DrawAspect="Content" ObjectID="_1795446796" r:id="rId96"/>
        </w:object>
      </w:r>
    </w:p>
    <w:p w14:paraId="17C9EAE6" w14:textId="64B96144" w:rsidR="00FF5EBC" w:rsidRDefault="00373621" w:rsidP="00371D61">
      <w:pPr>
        <w:pStyle w:val="TF"/>
      </w:pPr>
      <w:bookmarkStart w:id="1499" w:name="_CRFigure8_9_6_11"/>
      <w:r w:rsidRPr="00B8401F">
        <w:t xml:space="preserve">Figure </w:t>
      </w:r>
      <w:bookmarkEnd w:id="1499"/>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500" w:name="_CR8_9_6_2"/>
      <w:bookmarkStart w:id="1501" w:name="_Toc13919157"/>
      <w:bookmarkStart w:id="1502" w:name="_Toc29391523"/>
      <w:bookmarkStart w:id="1503" w:name="_Toc36560554"/>
      <w:bookmarkStart w:id="1504" w:name="_Toc45104798"/>
      <w:bookmarkStart w:id="1505" w:name="_Toc45883281"/>
      <w:bookmarkStart w:id="1506" w:name="_Toc51763562"/>
      <w:bookmarkStart w:id="1507" w:name="_Toc52266377"/>
      <w:bookmarkStart w:id="1508" w:name="_Toc64445155"/>
      <w:bookmarkStart w:id="1509" w:name="_Toc73980514"/>
      <w:bookmarkStart w:id="1510" w:name="_Toc88651210"/>
      <w:bookmarkStart w:id="1511" w:name="_Toc98351754"/>
      <w:bookmarkStart w:id="1512" w:name="_Toc98748052"/>
      <w:bookmarkStart w:id="1513" w:name="_Toc105704439"/>
      <w:bookmarkStart w:id="1514" w:name="_Toc106108557"/>
      <w:bookmarkStart w:id="1515" w:name="_Toc107829529"/>
      <w:bookmarkStart w:id="1516" w:name="_Toc112703288"/>
      <w:bookmarkStart w:id="1517" w:name="_Toc184819718"/>
      <w:bookmarkEnd w:id="1500"/>
      <w:r w:rsidRPr="00B8401F">
        <w:t>8.9.6.2</w:t>
      </w:r>
      <w:r w:rsidRPr="00B8401F">
        <w:tab/>
        <w:t>RRC Inactive to other states</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71" type="#_x0000_t75" style="width:376.5pt;height:354.75pt" o:ole="">
            <v:imagedata r:id="rId97" o:title=""/>
          </v:shape>
          <o:OLEObject Type="Embed" ProgID="Visio.Drawing.15" ShapeID="_x0000_i1071" DrawAspect="Content" ObjectID="_1795446797" r:id="rId98"/>
        </w:object>
      </w:r>
    </w:p>
    <w:p w14:paraId="065F34B7" w14:textId="306862AF" w:rsidR="00FF5EBC" w:rsidRDefault="00373621" w:rsidP="00371D61">
      <w:pPr>
        <w:pStyle w:val="TF"/>
      </w:pPr>
      <w:bookmarkStart w:id="1518" w:name="_CRFigure8_9_6_21"/>
      <w:r w:rsidRPr="00B8401F">
        <w:t xml:space="preserve">Figure </w:t>
      </w:r>
      <w:bookmarkEnd w:id="1518"/>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19" w:name="_CR8_9_7"/>
      <w:bookmarkStart w:id="1520" w:name="_Toc29391524"/>
      <w:bookmarkStart w:id="1521" w:name="_Toc36560555"/>
      <w:bookmarkStart w:id="1522" w:name="_Toc45104799"/>
      <w:bookmarkStart w:id="1523" w:name="_Toc45883282"/>
      <w:bookmarkStart w:id="1524" w:name="_Toc51763563"/>
      <w:bookmarkStart w:id="1525" w:name="_Toc52266378"/>
      <w:bookmarkStart w:id="1526" w:name="_Toc64445156"/>
      <w:bookmarkStart w:id="1527" w:name="_Toc73980515"/>
      <w:bookmarkStart w:id="1528" w:name="_Toc88651211"/>
      <w:bookmarkStart w:id="1529" w:name="_Toc98351755"/>
      <w:bookmarkStart w:id="1530" w:name="_Toc98748053"/>
      <w:bookmarkStart w:id="1531" w:name="_Toc105704440"/>
      <w:bookmarkStart w:id="1532" w:name="_Toc106108558"/>
      <w:bookmarkStart w:id="1533" w:name="_Toc107829530"/>
      <w:bookmarkStart w:id="1534" w:name="_Toc112703289"/>
      <w:bookmarkStart w:id="1535" w:name="_Toc184819719"/>
      <w:bookmarkEnd w:id="1519"/>
      <w:r w:rsidRPr="00B8401F">
        <w:lastRenderedPageBreak/>
        <w:t>8.9.</w:t>
      </w:r>
      <w:r w:rsidR="00D81F90">
        <w:t>7</w:t>
      </w:r>
      <w:r w:rsidRPr="00B8401F">
        <w:tab/>
        <w:t>Trace activation/deactivation over F1 and E1</w:t>
      </w:r>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2" type="#_x0000_t75" style="width:480.75pt;height:319.5pt" o:ole="">
            <v:imagedata r:id="rId99" o:title=""/>
          </v:shape>
          <o:OLEObject Type="Embed" ProgID="Visio.Drawing.15" ShapeID="_x0000_i1072" DrawAspect="Content" ObjectID="_1795446798" r:id="rId100"/>
        </w:object>
      </w:r>
    </w:p>
    <w:p w14:paraId="3412787E" w14:textId="77777777" w:rsidR="00387EF3" w:rsidRPr="00B8401F" w:rsidRDefault="00387EF3" w:rsidP="00387EF3">
      <w:pPr>
        <w:pStyle w:val="TF"/>
      </w:pPr>
      <w:bookmarkStart w:id="1536" w:name="_CRFigure8_9_61"/>
      <w:r w:rsidRPr="00B8401F">
        <w:t xml:space="preserve">Figure </w:t>
      </w:r>
      <w:bookmarkEnd w:id="1536"/>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37" w:name="_CR8_9_8"/>
      <w:bookmarkStart w:id="1538" w:name="_Toc45104800"/>
      <w:bookmarkStart w:id="1539" w:name="_Toc45883283"/>
      <w:bookmarkStart w:id="1540" w:name="_Toc51763564"/>
      <w:bookmarkStart w:id="1541" w:name="_Toc52266379"/>
      <w:bookmarkStart w:id="1542" w:name="_Toc64445157"/>
      <w:bookmarkStart w:id="1543" w:name="_Toc73980516"/>
      <w:bookmarkStart w:id="1544" w:name="_Toc88651212"/>
      <w:bookmarkStart w:id="1545" w:name="_Toc98351756"/>
      <w:bookmarkStart w:id="1546" w:name="_Toc98748054"/>
      <w:bookmarkStart w:id="1547" w:name="_Toc105704441"/>
      <w:bookmarkStart w:id="1548" w:name="_Toc106108559"/>
      <w:bookmarkStart w:id="1549" w:name="_Toc107829531"/>
      <w:bookmarkStart w:id="1550" w:name="_Toc112703290"/>
      <w:bookmarkStart w:id="1551" w:name="_Toc184819720"/>
      <w:bookmarkStart w:id="1552" w:name="_Toc13919158"/>
      <w:bookmarkStart w:id="1553" w:name="_Toc29391525"/>
      <w:bookmarkStart w:id="1554" w:name="_Toc36560556"/>
      <w:bookmarkEnd w:id="1537"/>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3" type="#_x0000_t75" style="width:435.75pt;height:267pt" o:ole="">
            <v:imagedata r:id="rId101" o:title=""/>
          </v:shape>
          <o:OLEObject Type="Embed" ProgID="Mscgen.Chart" ShapeID="_x0000_i1073" DrawAspect="Content" ObjectID="_1795446799" r:id="rId102"/>
        </w:object>
      </w:r>
    </w:p>
    <w:p w14:paraId="45D00875" w14:textId="77777777" w:rsidR="00FA3152" w:rsidRDefault="00FA3152" w:rsidP="00FA3152">
      <w:pPr>
        <w:pStyle w:val="TF"/>
        <w:rPr>
          <w:rFonts w:cs="Arial"/>
          <w:lang w:val="en-US" w:eastAsia="en-US"/>
        </w:rPr>
      </w:pPr>
      <w:bookmarkStart w:id="1555" w:name="_CRFigure8_9_81"/>
      <w:r>
        <w:rPr>
          <w:rFonts w:cs="Arial"/>
          <w:lang w:val="en-US"/>
        </w:rPr>
        <w:t xml:space="preserve">Figure </w:t>
      </w:r>
      <w:bookmarkStart w:id="1556" w:name="OLE_LINK4"/>
      <w:bookmarkEnd w:id="1555"/>
      <w:r>
        <w:rPr>
          <w:rFonts w:cs="Arial"/>
          <w:lang w:val="en-US"/>
        </w:rPr>
        <w:t>8.9.</w:t>
      </w:r>
      <w:r w:rsidR="00524DFA">
        <w:rPr>
          <w:rFonts w:cs="Arial"/>
          <w:lang w:val="en-US"/>
        </w:rPr>
        <w:t>8</w:t>
      </w:r>
      <w:r>
        <w:rPr>
          <w:rFonts w:cs="Arial"/>
          <w:lang w:val="en-US"/>
        </w:rPr>
        <w:t>-1</w:t>
      </w:r>
      <w:bookmarkEnd w:id="1556"/>
      <w:r>
        <w:rPr>
          <w:rFonts w:cs="Arial"/>
          <w:lang w:val="en-US"/>
        </w:rPr>
        <w:t xml:space="preserve">: </w:t>
      </w:r>
      <w:bookmarkStart w:id="1557" w:name="_Hlk1080763"/>
      <w:r>
        <w:rPr>
          <w:lang w:eastAsia="ja-JP"/>
        </w:rPr>
        <w:t>Signalling</w:t>
      </w:r>
      <w:r>
        <w:rPr>
          <w:rFonts w:cs="Arial"/>
          <w:lang w:val="en-US"/>
        </w:rPr>
        <w:t xml:space="preserve"> flow for IAB BH RLC channel establishment</w:t>
      </w:r>
      <w:bookmarkEnd w:id="1557"/>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8"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58"/>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59" w:name="_CR8_9_9"/>
      <w:bookmarkStart w:id="1560" w:name="_Toc45104801"/>
      <w:bookmarkStart w:id="1561" w:name="_Toc45883284"/>
      <w:bookmarkStart w:id="1562" w:name="_Toc51763565"/>
      <w:bookmarkStart w:id="1563" w:name="_Toc52266380"/>
      <w:bookmarkStart w:id="1564" w:name="_Toc64445158"/>
      <w:bookmarkStart w:id="1565" w:name="_Toc73980517"/>
      <w:bookmarkStart w:id="1566" w:name="_Toc88651213"/>
      <w:bookmarkStart w:id="1567" w:name="_Toc98351757"/>
      <w:bookmarkStart w:id="1568" w:name="_Toc98748055"/>
      <w:bookmarkStart w:id="1569" w:name="_Toc105704442"/>
      <w:bookmarkStart w:id="1570" w:name="_Toc106108560"/>
      <w:bookmarkStart w:id="1571" w:name="_Toc107829532"/>
      <w:bookmarkStart w:id="1572" w:name="_Toc112703291"/>
      <w:bookmarkStart w:id="1573" w:name="_Toc184819721"/>
      <w:bookmarkEnd w:id="1559"/>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14:paraId="327670A1" w14:textId="222A15A7" w:rsidR="000875B8" w:rsidRPr="00632C22" w:rsidRDefault="000875B8" w:rsidP="00564453">
      <w:pPr>
        <w:pStyle w:val="NO"/>
        <w:rPr>
          <w:rFonts w:eastAsia="Malgun Gothic"/>
        </w:rPr>
      </w:pPr>
      <w:bookmarkStart w:id="1574" w:name="_Toc45104802"/>
      <w:bookmarkStart w:id="1575" w:name="_Toc45883285"/>
      <w:bookmarkStart w:id="1576" w:name="_Toc51763566"/>
      <w:bookmarkStart w:id="1577" w:name="_Toc52266381"/>
      <w:bookmarkStart w:id="1578" w:name="_Toc64445159"/>
      <w:bookmarkStart w:id="1579" w:name="_Toc73980518"/>
      <w:bookmarkStart w:id="1580"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81" w:name="_CR8_9_9_1"/>
      <w:bookmarkStart w:id="1582" w:name="_Toc98351758"/>
      <w:bookmarkStart w:id="1583" w:name="_Toc98748056"/>
      <w:bookmarkStart w:id="1584" w:name="_Toc105704443"/>
      <w:bookmarkStart w:id="1585" w:name="_Toc106108561"/>
      <w:bookmarkStart w:id="1586" w:name="_Toc107829533"/>
      <w:bookmarkStart w:id="1587" w:name="_Toc112703292"/>
      <w:bookmarkStart w:id="1588" w:name="_Toc184819722"/>
      <w:bookmarkEnd w:id="1581"/>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89" w:name="MCCQCTEMPBM_00000044"/>
      <w:bookmarkEnd w:id="1574"/>
      <w:bookmarkEnd w:id="1575"/>
      <w:bookmarkEnd w:id="1576"/>
      <w:bookmarkEnd w:id="1577"/>
      <w:bookmarkEnd w:id="1578"/>
      <w:bookmarkEnd w:id="1579"/>
      <w:bookmarkEnd w:id="1580"/>
      <w:bookmarkEnd w:id="1582"/>
      <w:bookmarkEnd w:id="1583"/>
      <w:bookmarkEnd w:id="1584"/>
      <w:bookmarkEnd w:id="1585"/>
      <w:bookmarkEnd w:id="1586"/>
      <w:bookmarkEnd w:id="1587"/>
      <w:bookmarkEnd w:id="1588"/>
    </w:p>
    <w:bookmarkEnd w:id="1589"/>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90" w:name="_Toc45104803"/>
      <w:bookmarkStart w:id="1591" w:name="_Toc45883286"/>
      <w:bookmarkStart w:id="1592" w:name="_Toc51763567"/>
      <w:bookmarkStart w:id="1593" w:name="_Toc52266382"/>
      <w:bookmarkStart w:id="1594" w:name="_Toc64445160"/>
      <w:bookmarkStart w:id="1595" w:name="_Toc73980519"/>
      <w:bookmarkStart w:id="1596"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7" w:name="_CR8_9_9_2"/>
      <w:bookmarkStart w:id="1598" w:name="_Toc98351759"/>
      <w:bookmarkStart w:id="1599" w:name="_Toc98748057"/>
      <w:bookmarkStart w:id="1600" w:name="_Toc105704444"/>
      <w:bookmarkStart w:id="1601" w:name="_Toc106108562"/>
      <w:bookmarkStart w:id="1602" w:name="_Toc107829534"/>
      <w:bookmarkStart w:id="1603" w:name="_Toc112703293"/>
      <w:bookmarkStart w:id="1604" w:name="_Toc184819723"/>
      <w:bookmarkEnd w:id="1597"/>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90"/>
      <w:bookmarkEnd w:id="1591"/>
      <w:bookmarkEnd w:id="1592"/>
      <w:bookmarkEnd w:id="1593"/>
      <w:bookmarkEnd w:id="1594"/>
      <w:bookmarkEnd w:id="1595"/>
      <w:bookmarkEnd w:id="1596"/>
      <w:bookmarkEnd w:id="1598"/>
      <w:bookmarkEnd w:id="1599"/>
      <w:bookmarkEnd w:id="1600"/>
      <w:bookmarkEnd w:id="1601"/>
      <w:bookmarkEnd w:id="1602"/>
      <w:bookmarkEnd w:id="1603"/>
      <w:bookmarkEnd w:id="1604"/>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5" w:name="_CR8_9_10"/>
      <w:bookmarkStart w:id="1606" w:name="_Toc45104804"/>
      <w:bookmarkStart w:id="1607" w:name="_Toc45883287"/>
      <w:bookmarkStart w:id="1608" w:name="_Toc51763568"/>
      <w:bookmarkStart w:id="1609" w:name="_Toc52266383"/>
      <w:bookmarkStart w:id="1610" w:name="_Toc64445161"/>
      <w:bookmarkStart w:id="1611" w:name="_Toc73980520"/>
      <w:bookmarkStart w:id="1612" w:name="_Toc88651216"/>
      <w:bookmarkStart w:id="1613" w:name="_Toc98351760"/>
      <w:bookmarkStart w:id="1614" w:name="_Toc98748058"/>
      <w:bookmarkStart w:id="1615" w:name="_Toc105704445"/>
      <w:bookmarkStart w:id="1616" w:name="_Toc106108563"/>
      <w:bookmarkStart w:id="1617" w:name="_Toc107829535"/>
      <w:bookmarkStart w:id="1618" w:name="_Toc112703294"/>
      <w:bookmarkStart w:id="1619" w:name="_Toc184819724"/>
      <w:bookmarkEnd w:id="1605"/>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20" w:name="_CR8_9_10_1"/>
      <w:bookmarkStart w:id="1621" w:name="_Toc45104805"/>
      <w:bookmarkStart w:id="1622" w:name="_Toc45883288"/>
      <w:bookmarkStart w:id="1623" w:name="_Toc51763569"/>
      <w:bookmarkStart w:id="1624" w:name="_Toc52266384"/>
      <w:bookmarkStart w:id="1625" w:name="_Toc64445162"/>
      <w:bookmarkStart w:id="1626" w:name="_Toc73980521"/>
      <w:bookmarkStart w:id="1627" w:name="_Toc88651217"/>
      <w:bookmarkStart w:id="1628" w:name="_Toc98351761"/>
      <w:bookmarkStart w:id="1629" w:name="_Toc98748059"/>
      <w:bookmarkStart w:id="1630" w:name="_Toc105704446"/>
      <w:bookmarkStart w:id="1631" w:name="_Toc106108564"/>
      <w:bookmarkStart w:id="1632" w:name="_Toc107829536"/>
      <w:bookmarkStart w:id="1633" w:name="_Toc112703295"/>
      <w:bookmarkStart w:id="1634" w:name="_Toc184819725"/>
      <w:bookmarkEnd w:id="1620"/>
      <w:r>
        <w:rPr>
          <w:rFonts w:eastAsia="Malgun Gothic"/>
        </w:rPr>
        <w:t>8.9.</w:t>
      </w:r>
      <w:r w:rsidR="00524DFA">
        <w:rPr>
          <w:rFonts w:eastAsia="Malgun Gothic"/>
        </w:rPr>
        <w:t>10</w:t>
      </w:r>
      <w:r>
        <w:rPr>
          <w:rFonts w:eastAsia="Malgun Gothic"/>
        </w:rPr>
        <w:t>.1</w:t>
      </w:r>
      <w:r>
        <w:rPr>
          <w:rFonts w:eastAsia="Malgun Gothic"/>
        </w:rPr>
        <w:tab/>
        <w:t>IAB-node orderly release</w:t>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5" w:name="_CR8_9_10_2"/>
      <w:bookmarkStart w:id="1636" w:name="_Toc45104806"/>
      <w:bookmarkStart w:id="1637" w:name="_Toc45883289"/>
      <w:bookmarkStart w:id="1638" w:name="_Toc51763570"/>
      <w:bookmarkStart w:id="1639" w:name="_Toc52266385"/>
      <w:bookmarkStart w:id="1640" w:name="_Toc64445163"/>
      <w:bookmarkStart w:id="1641" w:name="_Toc73980522"/>
      <w:bookmarkStart w:id="1642" w:name="_Toc88651218"/>
      <w:bookmarkStart w:id="1643" w:name="_Toc98351762"/>
      <w:bookmarkStart w:id="1644" w:name="_Toc98748060"/>
      <w:bookmarkStart w:id="1645" w:name="_Toc105704447"/>
      <w:bookmarkStart w:id="1646" w:name="_Toc106108565"/>
      <w:bookmarkStart w:id="1647" w:name="_Toc107829537"/>
      <w:bookmarkStart w:id="1648" w:name="_Toc112703296"/>
      <w:bookmarkStart w:id="1649" w:name="_Toc184819726"/>
      <w:bookmarkEnd w:id="1635"/>
      <w:r>
        <w:rPr>
          <w:rFonts w:eastAsia="Malgun Gothic"/>
        </w:rPr>
        <w:t>8.9.</w:t>
      </w:r>
      <w:r w:rsidR="00524DFA">
        <w:rPr>
          <w:rFonts w:eastAsia="Malgun Gothic"/>
        </w:rPr>
        <w:t>10</w:t>
      </w:r>
      <w:r>
        <w:rPr>
          <w:rFonts w:eastAsia="Malgun Gothic"/>
        </w:rPr>
        <w:t>.2</w:t>
      </w:r>
      <w:r>
        <w:rPr>
          <w:rFonts w:eastAsia="Malgun Gothic"/>
        </w:rPr>
        <w:tab/>
        <w:t>IAB-node disorderly release</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50" w:name="_CR8_9_11"/>
      <w:bookmarkStart w:id="1651" w:name="_Toc45104807"/>
      <w:bookmarkStart w:id="1652" w:name="_Toc45883290"/>
      <w:bookmarkStart w:id="1653" w:name="_Toc51763571"/>
      <w:bookmarkStart w:id="1654" w:name="_Toc52266386"/>
      <w:bookmarkStart w:id="1655" w:name="_Toc64445164"/>
      <w:bookmarkStart w:id="1656" w:name="_Toc73980523"/>
      <w:bookmarkStart w:id="1657" w:name="_Toc88651219"/>
      <w:bookmarkStart w:id="1658" w:name="_Toc98351763"/>
      <w:bookmarkStart w:id="1659" w:name="_Toc98748061"/>
      <w:bookmarkStart w:id="1660" w:name="_Toc105704448"/>
      <w:bookmarkStart w:id="1661" w:name="_Toc106108566"/>
      <w:bookmarkStart w:id="1662" w:name="_Toc107829538"/>
      <w:bookmarkStart w:id="1663" w:name="_Toc112703297"/>
      <w:bookmarkStart w:id="1664" w:name="_Toc184819727"/>
      <w:bookmarkEnd w:id="1650"/>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5" w:name="_CR8_9_12"/>
      <w:bookmarkStart w:id="1666" w:name="_Toc45104808"/>
      <w:bookmarkStart w:id="1667" w:name="_Toc45883291"/>
      <w:bookmarkStart w:id="1668" w:name="_Toc51763572"/>
      <w:bookmarkStart w:id="1669" w:name="_Toc52266387"/>
      <w:bookmarkStart w:id="1670" w:name="_Toc64445165"/>
      <w:bookmarkStart w:id="1671" w:name="_Toc73980524"/>
      <w:bookmarkStart w:id="1672" w:name="_Toc88651220"/>
      <w:bookmarkStart w:id="1673" w:name="_Toc98351764"/>
      <w:bookmarkStart w:id="1674" w:name="_Toc98748062"/>
      <w:bookmarkStart w:id="1675" w:name="_Toc105704449"/>
      <w:bookmarkStart w:id="1676" w:name="_Toc106108567"/>
      <w:bookmarkStart w:id="1677" w:name="_Toc107829539"/>
      <w:bookmarkStart w:id="1678" w:name="_Toc112703298"/>
      <w:bookmarkStart w:id="1679" w:name="_Toc184819728"/>
      <w:bookmarkEnd w:id="1665"/>
      <w:r>
        <w:t>8.9.</w:t>
      </w:r>
      <w:r w:rsidR="00524DFA">
        <w:t>12</w:t>
      </w:r>
      <w:r>
        <w:tab/>
      </w:r>
      <w:r>
        <w:rPr>
          <w:lang w:eastAsia="ja-JP"/>
        </w:rPr>
        <w:t>Handling of IAB-MTs in INACTIVE State</w:t>
      </w:r>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80" w:name="_CR8_9_13"/>
      <w:bookmarkStart w:id="1681" w:name="_Toc45104809"/>
      <w:bookmarkStart w:id="1682" w:name="_Toc45883292"/>
      <w:bookmarkStart w:id="1683" w:name="_Toc51763573"/>
      <w:bookmarkStart w:id="1684" w:name="_Toc52266388"/>
      <w:bookmarkStart w:id="1685" w:name="_Toc64445166"/>
      <w:bookmarkStart w:id="1686" w:name="_Toc73980525"/>
      <w:bookmarkStart w:id="1687" w:name="_Toc88651221"/>
      <w:bookmarkStart w:id="1688" w:name="_Toc98351765"/>
      <w:bookmarkStart w:id="1689" w:name="_Toc98748063"/>
      <w:bookmarkStart w:id="1690" w:name="_Toc105704450"/>
      <w:bookmarkStart w:id="1691" w:name="_Toc106108568"/>
      <w:bookmarkStart w:id="1692" w:name="_Toc107829540"/>
      <w:bookmarkStart w:id="1693" w:name="_Toc112703299"/>
      <w:bookmarkStart w:id="1694" w:name="_Toc184819729"/>
      <w:bookmarkEnd w:id="1680"/>
      <w:r>
        <w:rPr>
          <w:rFonts w:eastAsia="Malgun Gothic"/>
        </w:rPr>
        <w:lastRenderedPageBreak/>
        <w:t>8.9.</w:t>
      </w:r>
      <w:r w:rsidR="00524DFA">
        <w:rPr>
          <w:rFonts w:eastAsia="Malgun Gothic"/>
        </w:rPr>
        <w:t>13</w:t>
      </w:r>
      <w:r>
        <w:rPr>
          <w:rFonts w:eastAsia="Malgun Gothic"/>
        </w:rPr>
        <w:tab/>
        <w:t>IP Address Allocation for IAB-nodes</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5" w:name="OLE_LINK49"/>
    </w:p>
    <w:p w14:paraId="4ADB874D" w14:textId="7F76F7BC" w:rsidR="00A71584" w:rsidRPr="006D6406" w:rsidRDefault="00A71584" w:rsidP="00C31A30">
      <w:pPr>
        <w:pStyle w:val="NO"/>
      </w:pPr>
      <w:r w:rsidRPr="006D6406">
        <w:t>NOTE</w:t>
      </w:r>
      <w:r w:rsidR="00085D0E">
        <w:t xml:space="preserve"> 1</w:t>
      </w:r>
      <w:r w:rsidRPr="006D6406">
        <w:t>:</w:t>
      </w:r>
      <w:bookmarkEnd w:id="1695"/>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6" w:name="_CR8_9_14"/>
      <w:bookmarkStart w:id="1697" w:name="_Toc184819730"/>
      <w:bookmarkEnd w:id="1696"/>
      <w:r w:rsidRPr="00165BE9">
        <w:t>8.9.</w:t>
      </w:r>
      <w:r>
        <w:t>14</w:t>
      </w:r>
      <w:r w:rsidR="00B0289C">
        <w:tab/>
      </w:r>
      <w:r w:rsidRPr="00165BE9">
        <w:t>Mobile IAB</w:t>
      </w:r>
      <w:r>
        <w:t>-</w:t>
      </w:r>
      <w:r w:rsidRPr="00165BE9">
        <w:t>node authorization</w:t>
      </w:r>
      <w:bookmarkEnd w:id="1697"/>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via Xn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8" w:name="_CR8_9_15"/>
      <w:bookmarkStart w:id="1699" w:name="_Toc184819731"/>
      <w:bookmarkEnd w:id="1698"/>
      <w:r w:rsidRPr="008120A8">
        <w:rPr>
          <w:rFonts w:eastAsia="Malgun Gothic"/>
        </w:rPr>
        <w:t>8.9.15</w:t>
      </w:r>
      <w:r w:rsidRPr="008120A8">
        <w:rPr>
          <w:rFonts w:eastAsia="Malgun Gothic"/>
        </w:rPr>
        <w:tab/>
        <w:t>IAB-donor-CU-based NR Cell Identity (NCI) (re-)configuration for mobile IAB cells</w:t>
      </w:r>
      <w:bookmarkEnd w:id="1699"/>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700" w:name="_CR8_9_16"/>
      <w:bookmarkStart w:id="1701" w:name="_Toc184819732"/>
      <w:bookmarkEnd w:id="1700"/>
      <w:r w:rsidRPr="008120A8">
        <w:rPr>
          <w:rFonts w:eastAsia="Malgun Gothic"/>
        </w:rPr>
        <w:t>8.9.16</w:t>
      </w:r>
      <w:r w:rsidRPr="008120A8">
        <w:rPr>
          <w:rFonts w:eastAsia="Malgun Gothic"/>
        </w:rPr>
        <w:tab/>
        <w:t>TAC/RANAC (re-)configuration for mobile IAB</w:t>
      </w:r>
      <w:bookmarkEnd w:id="1701"/>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2" w:name="_CR8_9_17"/>
      <w:bookmarkStart w:id="1703" w:name="_Toc184819733"/>
      <w:bookmarkStart w:id="1704" w:name="MCCQCTEMPBM_00000049"/>
      <w:bookmarkEnd w:id="1702"/>
      <w:r w:rsidRPr="006C703D">
        <w:t>8.9.</w:t>
      </w:r>
      <w:r>
        <w:t>17</w:t>
      </w:r>
      <w:r w:rsidR="001E219D">
        <w:tab/>
      </w:r>
      <w:r w:rsidRPr="006C703D">
        <w:t>IAB-node authorization</w:t>
      </w:r>
      <w:bookmarkEnd w:id="1703"/>
    </w:p>
    <w:p w14:paraId="33F097BC" w14:textId="1E47FBFA" w:rsidR="00B96CDB" w:rsidRPr="008120A8" w:rsidRDefault="00B96CDB" w:rsidP="009010F4">
      <w:pPr>
        <w:pStyle w:val="Heading4"/>
      </w:pPr>
      <w:bookmarkStart w:id="1705" w:name="_CR8_9_17_1"/>
      <w:bookmarkStart w:id="1706" w:name="_Toc184819734"/>
      <w:bookmarkEnd w:id="1704"/>
      <w:bookmarkEnd w:id="1705"/>
      <w:r w:rsidRPr="008120A8">
        <w:t>8.9.17.1</w:t>
      </w:r>
      <w:r w:rsidRPr="008120A8">
        <w:tab/>
        <w:t>IAB-node in NSA</w:t>
      </w:r>
      <w:bookmarkEnd w:id="1706"/>
    </w:p>
    <w:p w14:paraId="26F65FBD" w14:textId="60799C30" w:rsidR="00FF5EBC" w:rsidRDefault="00B96CDB" w:rsidP="00B96CDB">
      <w:r w:rsidRPr="006C703D">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When the authorization status for the IAB-node changes, the EPC sends an updated authorization status to the IAB-MT’s eNB. The eNB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bookmarkStart w:id="1707" w:name="_Hlk162621202"/>
      <w:r>
        <w:t>updated</w:t>
      </w:r>
      <w:bookmarkEnd w:id="1707"/>
      <w:r>
        <w:t xml:space="preserve">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w:t>
      </w:r>
      <w:r w:rsidRPr="00DC68B7">
        <w:lastRenderedPageBreak/>
        <w:t xml:space="preserve">configuration) for this IAB-node. </w:t>
      </w:r>
      <w:r>
        <w:t xml:space="preserve">The IAB-donor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708" w:name="_CR8_9_17_2"/>
      <w:bookmarkStart w:id="1709" w:name="_Toc184819735"/>
      <w:bookmarkEnd w:id="1708"/>
      <w:r w:rsidRPr="008120A8">
        <w:t>8.9.17.2</w:t>
      </w:r>
      <w:r w:rsidRPr="008120A8">
        <w:tab/>
        <w:t>IAB-node with single IAB-donor in SA</w:t>
      </w:r>
      <w:bookmarkEnd w:id="1709"/>
    </w:p>
    <w:p w14:paraId="3D247D8F" w14:textId="204B1A08" w:rsidR="00B96CDB" w:rsidRPr="006C703D" w:rsidRDefault="00B96CDB" w:rsidP="00B96CDB">
      <w:pPr>
        <w:pStyle w:val="Heading5"/>
        <w:rPr>
          <w:rFonts w:eastAsia="Malgun Gothic"/>
          <w:lang w:eastAsia="ja-JP"/>
        </w:rPr>
      </w:pPr>
      <w:bookmarkStart w:id="1710" w:name="_CR8_9_17_2_1"/>
      <w:bookmarkStart w:id="1711" w:name="_Toc184819736"/>
      <w:bookmarkStart w:id="1712" w:name="MCCQCTEMPBM_00000050"/>
      <w:bookmarkEnd w:id="1710"/>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11"/>
    </w:p>
    <w:bookmarkEnd w:id="1712"/>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713" w:name="_CR8_9_17_2_2"/>
      <w:bookmarkStart w:id="1714" w:name="_Toc184819737"/>
      <w:bookmarkStart w:id="1715" w:name="MCCQCTEMPBM_00000051"/>
      <w:bookmarkEnd w:id="1713"/>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14"/>
    </w:p>
    <w:bookmarkEnd w:id="1715"/>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gNB and to an IAB-donor, the MN receives the authorization status of the IAB-node from the 5GC. If the MN is the gNB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gNB,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716" w:name="_CR8_9_17_3"/>
      <w:bookmarkStart w:id="1717" w:name="_Toc184819738"/>
      <w:bookmarkEnd w:id="1716"/>
      <w:r w:rsidRPr="008120A8">
        <w:t>8.9.17.3</w:t>
      </w:r>
      <w:r w:rsidRPr="008120A8">
        <w:tab/>
        <w:t>IAB-node is served by two IAB-donors in SA</w:t>
      </w:r>
      <w:bookmarkEnd w:id="1717"/>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r>
        <w:t xml:space="preserve">pon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718" w:name="_CR8_10"/>
      <w:bookmarkStart w:id="1719" w:name="_Toc45104810"/>
      <w:bookmarkStart w:id="1720" w:name="_Toc45883293"/>
      <w:bookmarkStart w:id="1721" w:name="_Toc51763574"/>
      <w:bookmarkStart w:id="1722" w:name="_Toc52266389"/>
      <w:bookmarkStart w:id="1723" w:name="_Toc64445167"/>
      <w:bookmarkStart w:id="1724" w:name="_Toc73980526"/>
      <w:bookmarkStart w:id="1725" w:name="_Toc88651222"/>
      <w:bookmarkStart w:id="1726" w:name="_Toc98351766"/>
      <w:bookmarkStart w:id="1727" w:name="_Toc98748064"/>
      <w:bookmarkStart w:id="1728" w:name="_Toc105704451"/>
      <w:bookmarkStart w:id="1729" w:name="_Toc106108569"/>
      <w:bookmarkStart w:id="1730" w:name="_Toc107829541"/>
      <w:bookmarkStart w:id="1731" w:name="_Toc112703300"/>
      <w:bookmarkStart w:id="1732" w:name="_Toc184819739"/>
      <w:bookmarkEnd w:id="1718"/>
      <w:r w:rsidRPr="00B8401F">
        <w:t>8.</w:t>
      </w:r>
      <w:r w:rsidR="00747303" w:rsidRPr="00B8401F">
        <w:t>10</w:t>
      </w:r>
      <w:r w:rsidRPr="00B8401F">
        <w:tab/>
        <w:t>Multiple TNLAs for E1</w:t>
      </w:r>
      <w:bookmarkEnd w:id="1552"/>
      <w:bookmarkEnd w:id="1553"/>
      <w:bookmarkEnd w:id="1554"/>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4" type="#_x0000_t75" style="width:252pt;height:347.25pt" o:ole="">
            <v:imagedata r:id="rId103" o:title=""/>
          </v:shape>
          <o:OLEObject Type="Embed" ProgID="Visio.Drawing.15" ShapeID="_x0000_i1074" DrawAspect="Content" ObjectID="_1795446800" r:id="rId104"/>
        </w:object>
      </w:r>
    </w:p>
    <w:p w14:paraId="1E157356" w14:textId="77777777" w:rsidR="004239B4" w:rsidRPr="00B8401F" w:rsidRDefault="004239B4" w:rsidP="00D53FF9">
      <w:pPr>
        <w:pStyle w:val="TF"/>
        <w:rPr>
          <w:lang w:eastAsia="zh-CN"/>
        </w:rPr>
      </w:pPr>
      <w:bookmarkStart w:id="1733" w:name="_CRFigure8_101"/>
      <w:r w:rsidRPr="00B8401F">
        <w:t xml:space="preserve">Figure </w:t>
      </w:r>
      <w:bookmarkEnd w:id="1733"/>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734" w:name="_CR8_11"/>
      <w:bookmarkStart w:id="1735" w:name="_Toc13919159"/>
      <w:bookmarkStart w:id="1736" w:name="_Toc29391526"/>
      <w:bookmarkStart w:id="1737" w:name="_Toc36560557"/>
      <w:bookmarkStart w:id="1738" w:name="_Toc45104811"/>
      <w:bookmarkStart w:id="1739" w:name="_Toc45883294"/>
      <w:bookmarkStart w:id="1740" w:name="_Toc51763575"/>
      <w:bookmarkStart w:id="1741" w:name="_Toc52266390"/>
      <w:bookmarkStart w:id="1742" w:name="_Toc64445168"/>
      <w:bookmarkStart w:id="1743" w:name="_Toc73980527"/>
      <w:bookmarkStart w:id="1744" w:name="_Toc88651223"/>
      <w:bookmarkStart w:id="1745" w:name="_Toc98351767"/>
      <w:bookmarkStart w:id="1746" w:name="_Toc98748065"/>
      <w:bookmarkStart w:id="1747" w:name="_Toc105704452"/>
      <w:bookmarkStart w:id="1748" w:name="_Toc106108570"/>
      <w:bookmarkStart w:id="1749" w:name="_Toc107829542"/>
      <w:bookmarkStart w:id="1750" w:name="_Toc112703301"/>
      <w:bookmarkStart w:id="1751" w:name="_Toc184819740"/>
      <w:bookmarkEnd w:id="1734"/>
      <w:r w:rsidRPr="00B8401F">
        <w:lastRenderedPageBreak/>
        <w:t>8.11</w:t>
      </w:r>
      <w:r w:rsidRPr="00B8401F">
        <w:tab/>
        <w:t>Support of Network Sharing with multiple cell-ID broadcast</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14:paraId="500FFA04" w14:textId="77777777" w:rsidR="009C3D5A" w:rsidRPr="00B8401F" w:rsidRDefault="009C3D5A" w:rsidP="009C3D5A">
      <w:pPr>
        <w:pStyle w:val="Heading3"/>
      </w:pPr>
      <w:bookmarkStart w:id="1752" w:name="_CR8_11_1"/>
      <w:bookmarkStart w:id="1753" w:name="_Toc13919160"/>
      <w:bookmarkStart w:id="1754" w:name="_Toc29391527"/>
      <w:bookmarkStart w:id="1755" w:name="_Toc36560558"/>
      <w:bookmarkStart w:id="1756" w:name="_Toc45104812"/>
      <w:bookmarkStart w:id="1757" w:name="_Toc45883295"/>
      <w:bookmarkStart w:id="1758" w:name="_Toc51763576"/>
      <w:bookmarkStart w:id="1759" w:name="_Toc52266391"/>
      <w:bookmarkStart w:id="1760" w:name="_Toc64445169"/>
      <w:bookmarkStart w:id="1761" w:name="_Toc73980528"/>
      <w:bookmarkStart w:id="1762" w:name="_Toc88651224"/>
      <w:bookmarkStart w:id="1763" w:name="_Toc98351768"/>
      <w:bookmarkStart w:id="1764" w:name="_Toc98748066"/>
      <w:bookmarkStart w:id="1765" w:name="_Toc105704453"/>
      <w:bookmarkStart w:id="1766" w:name="_Toc106108571"/>
      <w:bookmarkStart w:id="1767" w:name="_Toc107829543"/>
      <w:bookmarkStart w:id="1768" w:name="_Toc112703302"/>
      <w:bookmarkStart w:id="1769" w:name="_Toc184819741"/>
      <w:bookmarkEnd w:id="1752"/>
      <w:r w:rsidRPr="00B8401F">
        <w:t>8.11.1</w:t>
      </w:r>
      <w:r w:rsidRPr="00B8401F">
        <w:tab/>
        <w:t>General</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70" w:name="_CR8_11_2"/>
      <w:bookmarkStart w:id="1771" w:name="_Toc13919161"/>
      <w:bookmarkStart w:id="1772" w:name="_Toc29391528"/>
      <w:bookmarkStart w:id="1773" w:name="_Toc36560559"/>
      <w:bookmarkStart w:id="1774" w:name="_Toc45104813"/>
      <w:bookmarkStart w:id="1775" w:name="_Toc45883296"/>
      <w:bookmarkStart w:id="1776" w:name="_Toc51763577"/>
      <w:bookmarkStart w:id="1777" w:name="_Toc52266392"/>
      <w:bookmarkStart w:id="1778" w:name="_Toc64445170"/>
      <w:bookmarkStart w:id="1779" w:name="_Toc73980529"/>
      <w:bookmarkStart w:id="1780" w:name="_Toc88651225"/>
      <w:bookmarkStart w:id="1781" w:name="_Toc98351769"/>
      <w:bookmarkStart w:id="1782" w:name="_Toc98748067"/>
      <w:bookmarkStart w:id="1783" w:name="_Toc105704454"/>
      <w:bookmarkStart w:id="1784" w:name="_Toc106108572"/>
      <w:bookmarkStart w:id="1785" w:name="_Toc107829544"/>
      <w:bookmarkStart w:id="1786" w:name="_Toc112703303"/>
      <w:bookmarkStart w:id="1787" w:name="_Toc184819742"/>
      <w:bookmarkEnd w:id="1770"/>
      <w:r w:rsidRPr="00B8401F">
        <w:t>8.11.2</w:t>
      </w:r>
      <w:r w:rsidRPr="00B8401F">
        <w:tab/>
        <w:t>Initial Registration – separate PLMN signalling</w:t>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5" type="#_x0000_t75" style="width:481.5pt;height:318.75pt" o:ole="">
            <v:imagedata r:id="rId105" o:title=""/>
          </v:shape>
          <o:OLEObject Type="Embed" ProgID="Visio.Drawing.11" ShapeID="_x0000_i1075" DrawAspect="Content" ObjectID="_1795446801" r:id="rId106"/>
        </w:object>
      </w:r>
    </w:p>
    <w:p w14:paraId="5AEBDF4E" w14:textId="77777777" w:rsidR="009C3D5A" w:rsidRPr="00B8401F" w:rsidRDefault="009C3D5A" w:rsidP="00806533">
      <w:pPr>
        <w:pStyle w:val="TF"/>
        <w:rPr>
          <w:lang w:eastAsia="zh-CN"/>
        </w:rPr>
      </w:pPr>
      <w:bookmarkStart w:id="1788" w:name="_CRFigure8_11_21"/>
      <w:r w:rsidRPr="00B8401F">
        <w:rPr>
          <w:lang w:eastAsia="zh-CN"/>
        </w:rPr>
        <w:t>Figure</w:t>
      </w:r>
      <w:r w:rsidRPr="00B8401F">
        <w:rPr>
          <w:rFonts w:hint="eastAsia"/>
          <w:lang w:eastAsia="zh-CN"/>
        </w:rPr>
        <w:t xml:space="preserve"> </w:t>
      </w:r>
      <w:bookmarkEnd w:id="1788"/>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89" w:name="_CR8_11_3"/>
      <w:bookmarkStart w:id="1790" w:name="_Toc13919162"/>
      <w:bookmarkStart w:id="1791" w:name="_Toc29391529"/>
      <w:bookmarkStart w:id="1792" w:name="_Toc36560560"/>
      <w:bookmarkStart w:id="1793" w:name="_Toc45104814"/>
      <w:bookmarkStart w:id="1794" w:name="_Toc45883297"/>
      <w:bookmarkStart w:id="1795" w:name="_Toc51763578"/>
      <w:bookmarkStart w:id="1796" w:name="_Toc52266393"/>
      <w:bookmarkStart w:id="1797" w:name="_Toc64445171"/>
      <w:bookmarkStart w:id="1798" w:name="_Toc73980530"/>
      <w:bookmarkStart w:id="1799" w:name="_Toc88651226"/>
      <w:bookmarkStart w:id="1800" w:name="_Toc98351770"/>
      <w:bookmarkStart w:id="1801" w:name="_Toc98748068"/>
      <w:bookmarkStart w:id="1802" w:name="_Toc105704455"/>
      <w:bookmarkStart w:id="1803" w:name="_Toc106108573"/>
      <w:bookmarkStart w:id="1804" w:name="_Toc107829545"/>
      <w:bookmarkStart w:id="1805" w:name="_Toc112703304"/>
      <w:bookmarkStart w:id="1806" w:name="_Toc184819743"/>
      <w:bookmarkEnd w:id="1789"/>
      <w:r w:rsidRPr="00B8401F">
        <w:t>8.11.3</w:t>
      </w:r>
      <w:r w:rsidRPr="00B8401F">
        <w:tab/>
        <w:t>RRC Connection Reestablishment – separate PLMN signalling</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6" type="#_x0000_t75" style="width:481.5pt;height:318.75pt" o:ole="">
            <v:imagedata r:id="rId107" o:title=""/>
          </v:shape>
          <o:OLEObject Type="Embed" ProgID="Visio.Drawing.11" ShapeID="_x0000_i1076" DrawAspect="Content" ObjectID="_1795446802" r:id="rId108"/>
        </w:object>
      </w:r>
    </w:p>
    <w:p w14:paraId="0807E999" w14:textId="77777777" w:rsidR="009C3D5A" w:rsidRPr="00B8401F" w:rsidRDefault="009C3D5A" w:rsidP="009C3D5A">
      <w:pPr>
        <w:pStyle w:val="TF"/>
        <w:rPr>
          <w:lang w:eastAsia="zh-CN"/>
        </w:rPr>
      </w:pPr>
      <w:bookmarkStart w:id="1807" w:name="_CRFigure8_11_31"/>
      <w:r w:rsidRPr="00B8401F">
        <w:rPr>
          <w:lang w:eastAsia="zh-CN"/>
        </w:rPr>
        <w:t>Figure</w:t>
      </w:r>
      <w:r w:rsidRPr="00B8401F">
        <w:rPr>
          <w:rFonts w:hint="eastAsia"/>
          <w:lang w:eastAsia="zh-CN"/>
        </w:rPr>
        <w:t xml:space="preserve"> </w:t>
      </w:r>
      <w:bookmarkEnd w:id="1807"/>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w:t>
      </w:r>
      <w:r w:rsidRPr="008120A8">
        <w:lastRenderedPageBreak/>
        <w:t>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808" w:name="_CR8_11_4"/>
      <w:bookmarkStart w:id="1809" w:name="_Toc13919163"/>
      <w:bookmarkStart w:id="1810" w:name="_Toc29391530"/>
      <w:bookmarkStart w:id="1811" w:name="_Toc36560561"/>
      <w:bookmarkStart w:id="1812" w:name="_Toc45104815"/>
      <w:bookmarkStart w:id="1813" w:name="_Toc45883298"/>
      <w:bookmarkStart w:id="1814" w:name="_Toc51763579"/>
      <w:bookmarkStart w:id="1815" w:name="_Toc52266394"/>
      <w:bookmarkStart w:id="1816" w:name="_Toc64445172"/>
      <w:bookmarkStart w:id="1817" w:name="_Toc73980531"/>
      <w:bookmarkStart w:id="1818" w:name="_Toc88651227"/>
      <w:bookmarkStart w:id="1819" w:name="_Toc98351771"/>
      <w:bookmarkStart w:id="1820" w:name="_Toc98748069"/>
      <w:bookmarkStart w:id="1821" w:name="_Toc105704456"/>
      <w:bookmarkStart w:id="1822" w:name="_Toc106108574"/>
      <w:bookmarkStart w:id="1823" w:name="_Toc107829546"/>
      <w:bookmarkStart w:id="1824" w:name="_Toc112703305"/>
      <w:bookmarkStart w:id="1825" w:name="_Toc184819744"/>
      <w:bookmarkEnd w:id="1808"/>
      <w:r w:rsidRPr="00B8401F">
        <w:t>8.11.4</w:t>
      </w:r>
      <w:r w:rsidRPr="00B8401F">
        <w:tab/>
        <w:t>Support of shared signalling transport</w:t>
      </w:r>
      <w:bookmarkStart w:id="1826" w:name="_Hlk8967961"/>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826"/>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27" w:name="_CR8_12"/>
      <w:bookmarkStart w:id="1828" w:name="_Toc45104816"/>
      <w:bookmarkStart w:id="1829" w:name="_Toc45883299"/>
      <w:bookmarkStart w:id="1830" w:name="_Toc51763580"/>
      <w:bookmarkStart w:id="1831" w:name="_Toc52266395"/>
      <w:bookmarkStart w:id="1832" w:name="_Toc64445173"/>
      <w:bookmarkStart w:id="1833" w:name="_Toc73980532"/>
      <w:bookmarkStart w:id="1834" w:name="_Toc88651228"/>
      <w:bookmarkStart w:id="1835" w:name="_Toc98351772"/>
      <w:bookmarkStart w:id="1836" w:name="_Toc98748070"/>
      <w:bookmarkStart w:id="1837" w:name="_Toc105704457"/>
      <w:bookmarkStart w:id="1838" w:name="_Toc106108575"/>
      <w:bookmarkStart w:id="1839" w:name="_Toc107829547"/>
      <w:bookmarkStart w:id="1840" w:name="_Toc112703306"/>
      <w:bookmarkStart w:id="1841" w:name="_Toc184819745"/>
      <w:bookmarkStart w:id="1842" w:name="OLE_LINK18"/>
      <w:bookmarkStart w:id="1843" w:name="_Toc13919164"/>
      <w:bookmarkStart w:id="1844" w:name="_Toc29391531"/>
      <w:bookmarkStart w:id="1845" w:name="_Toc36560562"/>
      <w:bookmarkEnd w:id="1827"/>
      <w:r>
        <w:rPr>
          <w:rFonts w:eastAsia="Malgun Gothic"/>
        </w:rPr>
        <w:t>8.12</w:t>
      </w:r>
      <w:r>
        <w:rPr>
          <w:rFonts w:eastAsia="Malgun Gothic"/>
        </w:rPr>
        <w:tab/>
        <w:t>IAB-node Integration Procedure</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14:paraId="1F1C9229" w14:textId="77777777" w:rsidR="00FA3152" w:rsidRDefault="00FA3152" w:rsidP="00FA3152">
      <w:pPr>
        <w:pStyle w:val="Heading3"/>
        <w:rPr>
          <w:rFonts w:eastAsia="SimSun"/>
        </w:rPr>
      </w:pPr>
      <w:bookmarkStart w:id="1846" w:name="_CR8_12_1"/>
      <w:bookmarkStart w:id="1847" w:name="_Toc45104817"/>
      <w:bookmarkStart w:id="1848" w:name="_Toc45883300"/>
      <w:bookmarkStart w:id="1849" w:name="_Toc51763581"/>
      <w:bookmarkStart w:id="1850" w:name="_Toc52266396"/>
      <w:bookmarkStart w:id="1851" w:name="_Toc64445174"/>
      <w:bookmarkStart w:id="1852" w:name="_Toc73980533"/>
      <w:bookmarkStart w:id="1853" w:name="_Toc88651229"/>
      <w:bookmarkStart w:id="1854" w:name="_Toc98351773"/>
      <w:bookmarkStart w:id="1855" w:name="_Toc98748071"/>
      <w:bookmarkStart w:id="1856" w:name="_Toc105704458"/>
      <w:bookmarkStart w:id="1857" w:name="_Toc106108576"/>
      <w:bookmarkStart w:id="1858" w:name="_Toc107829548"/>
      <w:bookmarkStart w:id="1859" w:name="_Toc112703307"/>
      <w:bookmarkStart w:id="1860" w:name="_Toc184819746"/>
      <w:bookmarkEnd w:id="1846"/>
      <w:r>
        <w:rPr>
          <w:rFonts w:eastAsia="SimSun"/>
        </w:rPr>
        <w:t>8.12.1</w:t>
      </w:r>
      <w:r>
        <w:rPr>
          <w:rFonts w:eastAsia="SimSun"/>
        </w:rPr>
        <w:tab/>
        <w:t>Standalone IAB integration</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7" type="#_x0000_t75" style="width:417.75pt;height:204.75pt" o:ole="">
            <v:imagedata r:id="rId109" o:title=""/>
          </v:shape>
          <o:OLEObject Type="Embed" ProgID="Mscgen.Chart" ShapeID="_x0000_i1077" DrawAspect="Content" ObjectID="_1795446803" r:id="rId110"/>
        </w:object>
      </w:r>
      <w:bookmarkStart w:id="1861" w:name="OLE_LINK14"/>
    </w:p>
    <w:p w14:paraId="4DACC038" w14:textId="77777777" w:rsidR="00FA3152" w:rsidRDefault="00FA3152" w:rsidP="00325D12">
      <w:pPr>
        <w:pStyle w:val="TF"/>
      </w:pPr>
      <w:bookmarkStart w:id="1862" w:name="_CRFigure8_12_11"/>
      <w:r>
        <w:t xml:space="preserve">Figure </w:t>
      </w:r>
      <w:bookmarkEnd w:id="1862"/>
      <w:r>
        <w:t xml:space="preserve">8.12.1-1: The </w:t>
      </w:r>
      <w:r>
        <w:rPr>
          <w:lang w:eastAsia="ja-JP"/>
        </w:rPr>
        <w:t>integration</w:t>
      </w:r>
      <w:r>
        <w:t xml:space="preserve"> procedure for IAB-</w:t>
      </w:r>
      <w:r>
        <w:rPr>
          <w:lang w:eastAsia="ja-JP"/>
        </w:rPr>
        <w:t>node</w:t>
      </w:r>
      <w:bookmarkEnd w:id="1861"/>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63" w:name="_Hlk33703676"/>
      <w:r>
        <w:t>The IAB-donor-CU may establish additional (non-default) BH RLC channels.</w:t>
      </w:r>
      <w:bookmarkEnd w:id="1863"/>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bookmarkEnd w:id="1842"/>
    </w:p>
    <w:p w14:paraId="7225CE27" w14:textId="74A0A47F" w:rsidR="002A4ACF" w:rsidRPr="00564453" w:rsidRDefault="002A4ACF" w:rsidP="009010F4">
      <w:pPr>
        <w:pStyle w:val="NO"/>
      </w:pPr>
      <w:bookmarkStart w:id="1864" w:name="_Toc45104818"/>
      <w:bookmarkStart w:id="1865" w:name="_Toc45883301"/>
      <w:bookmarkStart w:id="1866" w:name="_Toc51763582"/>
      <w:bookmarkStart w:id="1867" w:name="_Toc52266397"/>
      <w:bookmarkStart w:id="1868" w:name="_Toc64445175"/>
      <w:bookmarkStart w:id="1869" w:name="_Toc73980534"/>
      <w:bookmarkStart w:id="1870"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71" w:name="_Toc98351774"/>
      <w:bookmarkStart w:id="1872"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73" w:name="_CR8_12_2"/>
      <w:bookmarkStart w:id="1874" w:name="_Toc105704459"/>
      <w:bookmarkStart w:id="1875" w:name="_Toc106108577"/>
      <w:bookmarkStart w:id="1876" w:name="_Toc107829549"/>
      <w:bookmarkStart w:id="1877" w:name="_Toc112703308"/>
      <w:bookmarkStart w:id="1878" w:name="_Toc184819747"/>
      <w:bookmarkEnd w:id="1873"/>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64"/>
      <w:bookmarkEnd w:id="1865"/>
      <w:bookmarkEnd w:id="1866"/>
      <w:bookmarkEnd w:id="1867"/>
      <w:bookmarkEnd w:id="1868"/>
      <w:bookmarkEnd w:id="1869"/>
      <w:bookmarkEnd w:id="1870"/>
      <w:bookmarkEnd w:id="1871"/>
      <w:bookmarkEnd w:id="1872"/>
      <w:bookmarkEnd w:id="1874"/>
      <w:bookmarkEnd w:id="1875"/>
      <w:bookmarkEnd w:id="1876"/>
      <w:bookmarkEnd w:id="1877"/>
      <w:bookmarkEnd w:id="1878"/>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8" type="#_x0000_t75" style="width:423pt;height:252.75pt" o:ole="">
            <v:imagedata r:id="rId111" o:title=""/>
          </v:shape>
          <o:OLEObject Type="Embed" ProgID="Mscgen.Chart" ShapeID="_x0000_i1078" DrawAspect="Content" ObjectID="_1795446804" r:id="rId112"/>
        </w:object>
      </w:r>
      <w:bookmarkStart w:id="1879" w:name="OLE_LINK16"/>
      <w:bookmarkStart w:id="1880" w:name="OLE_LINK15"/>
    </w:p>
    <w:p w14:paraId="0193142E" w14:textId="77777777" w:rsidR="00FA3152" w:rsidRDefault="00FA3152" w:rsidP="00325D12">
      <w:pPr>
        <w:pStyle w:val="TF"/>
      </w:pPr>
      <w:bookmarkStart w:id="1881" w:name="_CRFigure8_12_21"/>
      <w:r>
        <w:t xml:space="preserve">Figure </w:t>
      </w:r>
      <w:bookmarkEnd w:id="1881"/>
      <w:r>
        <w:t>8.12.2-1</w:t>
      </w:r>
      <w:bookmarkEnd w:id="1879"/>
      <w:bookmarkEnd w:id="1880"/>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82" w:name="_CR8_12_3"/>
      <w:bookmarkStart w:id="1883" w:name="_Toc184819748"/>
      <w:bookmarkEnd w:id="1882"/>
      <w:r w:rsidRPr="009010F4">
        <w:t>8.12.3</w:t>
      </w:r>
      <w:r w:rsidR="00B0289C" w:rsidRPr="009010F4">
        <w:tab/>
      </w:r>
      <w:r w:rsidRPr="009010F4">
        <w:t>Mobile IAB-node integration</w:t>
      </w:r>
      <w:bookmarkEnd w:id="1883"/>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9" type="#_x0000_t75" style="width:477pt;height:138.75pt" o:ole="">
            <v:imagedata r:id="rId113" o:title=""/>
          </v:shape>
          <o:OLEObject Type="Embed" ProgID="Mscgen.Chart" ShapeID="_x0000_i1079" DrawAspect="Content" ObjectID="_1795446805" r:id="rId114"/>
        </w:object>
      </w:r>
      <w:bookmarkStart w:id="1884" w:name="_CRFigure8_12_31"/>
      <w:r w:rsidRPr="00435C15">
        <w:t xml:space="preserve">Figure </w:t>
      </w:r>
      <w:bookmarkEnd w:id="1884"/>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85" w:name="_Toc45104819"/>
      <w:bookmarkStart w:id="1886" w:name="_Toc45883302"/>
      <w:bookmarkStart w:id="1887" w:name="_Toc51763583"/>
      <w:bookmarkStart w:id="1888" w:name="_Toc52266398"/>
      <w:bookmarkStart w:id="1889" w:name="_Toc64445176"/>
      <w:bookmarkStart w:id="1890" w:name="_Toc73980535"/>
      <w:bookmarkStart w:id="1891" w:name="_Toc88651231"/>
      <w:bookmarkStart w:id="1892" w:name="_Toc98351775"/>
      <w:bookmarkStart w:id="1893" w:name="_Toc98748073"/>
      <w:bookmarkStart w:id="1894" w:name="_Toc105704460"/>
      <w:bookmarkStart w:id="1895" w:name="_Toc106108578"/>
      <w:bookmarkStart w:id="1896" w:name="_Toc107829550"/>
      <w:bookmarkStart w:id="1897"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98" w:name="_CR8_13"/>
      <w:bookmarkStart w:id="1899" w:name="_Toc184819749"/>
      <w:bookmarkEnd w:id="1898"/>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900" w:name="_Toc105704461"/>
      <w:bookmarkStart w:id="1901" w:name="_Toc106108579"/>
      <w:bookmarkStart w:id="1902" w:name="_Toc107829551"/>
      <w:bookmarkStart w:id="1903" w:name="_Toc112703310"/>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9"/>
    </w:p>
    <w:p w14:paraId="0C1F7C27" w14:textId="77777777" w:rsidR="005E1A06" w:rsidRDefault="005E1A06" w:rsidP="005E1A06">
      <w:pPr>
        <w:pStyle w:val="Heading3"/>
        <w:rPr>
          <w:rFonts w:eastAsia="SimSun"/>
          <w:lang w:eastAsia="zh-CN"/>
        </w:rPr>
      </w:pPr>
      <w:bookmarkStart w:id="1904" w:name="_CR8_13_0"/>
      <w:bookmarkStart w:id="1905" w:name="_Toc184819750"/>
      <w:bookmarkEnd w:id="1904"/>
      <w:r>
        <w:rPr>
          <w:rFonts w:eastAsia="SimSun"/>
          <w:lang w:eastAsia="zh-CN"/>
        </w:rPr>
        <w:t>8</w:t>
      </w:r>
      <w:r>
        <w:rPr>
          <w:rFonts w:eastAsia="SimSun"/>
        </w:rPr>
        <w:t>.13.0</w:t>
      </w:r>
      <w:r>
        <w:rPr>
          <w:rFonts w:eastAsia="SimSun"/>
        </w:rPr>
        <w:tab/>
      </w:r>
      <w:r>
        <w:rPr>
          <w:rFonts w:eastAsia="SimSun"/>
          <w:lang w:eastAsia="zh-CN"/>
        </w:rPr>
        <w:t>General</w:t>
      </w:r>
      <w:bookmarkEnd w:id="1900"/>
      <w:bookmarkEnd w:id="1901"/>
      <w:bookmarkEnd w:id="1902"/>
      <w:bookmarkEnd w:id="1903"/>
      <w:bookmarkEnd w:id="1905"/>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906" w:name="_CR8_13_1"/>
      <w:bookmarkStart w:id="1907" w:name="_Toc45104820"/>
      <w:bookmarkStart w:id="1908" w:name="_Toc45883303"/>
      <w:bookmarkStart w:id="1909" w:name="_Toc51763584"/>
      <w:bookmarkStart w:id="1910" w:name="_Toc52266399"/>
      <w:bookmarkStart w:id="1911" w:name="_Toc64445177"/>
      <w:bookmarkStart w:id="1912" w:name="_Toc73980536"/>
      <w:bookmarkStart w:id="1913" w:name="_Toc88651232"/>
      <w:bookmarkStart w:id="1914" w:name="_Toc98351776"/>
      <w:bookmarkStart w:id="1915" w:name="_Toc98748074"/>
      <w:bookmarkStart w:id="1916" w:name="_Toc105704462"/>
      <w:bookmarkStart w:id="1917" w:name="_Toc106108580"/>
      <w:bookmarkStart w:id="1918" w:name="_Toc107829552"/>
      <w:bookmarkStart w:id="1919" w:name="_Toc112703311"/>
      <w:bookmarkStart w:id="1920" w:name="_Toc184819751"/>
      <w:bookmarkEnd w:id="1906"/>
      <w:r>
        <w:rPr>
          <w:rFonts w:eastAsia="SimSun"/>
          <w:lang w:eastAsia="zh-CN"/>
        </w:rPr>
        <w:t>8</w:t>
      </w:r>
      <w:r>
        <w:rPr>
          <w:rFonts w:eastAsia="SimSun"/>
        </w:rPr>
        <w:t>.13.1</w:t>
      </w:r>
      <w:r>
        <w:rPr>
          <w:rFonts w:eastAsia="SimSun"/>
        </w:rPr>
        <w:tab/>
      </w:r>
      <w:r>
        <w:rPr>
          <w:rFonts w:eastAsia="SimSun"/>
          <w:lang w:eastAsia="zh-CN"/>
        </w:rPr>
        <w:t>Signalling based MDT activation</w:t>
      </w:r>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80" type="#_x0000_t75" style="width:394.5pt;height:166.5pt" o:ole="">
            <v:imagedata r:id="rId115" o:title=""/>
          </v:shape>
          <o:OLEObject Type="Embed" ProgID="Visio.Drawing.11" ShapeID="_x0000_i1080" DrawAspect="Content" ObjectID="_1795446806"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921" w:name="_CR8_13_2"/>
      <w:bookmarkStart w:id="1922" w:name="_Toc45104821"/>
      <w:bookmarkStart w:id="1923" w:name="_Toc45883304"/>
      <w:bookmarkStart w:id="1924" w:name="_Toc51763585"/>
      <w:bookmarkStart w:id="1925" w:name="_Toc52266400"/>
      <w:bookmarkStart w:id="1926" w:name="_Toc64445178"/>
      <w:bookmarkStart w:id="1927" w:name="_Toc73980537"/>
      <w:bookmarkStart w:id="1928" w:name="_Toc88651233"/>
      <w:bookmarkStart w:id="1929" w:name="_Toc98351777"/>
      <w:bookmarkStart w:id="1930" w:name="_Toc98748075"/>
      <w:bookmarkStart w:id="1931" w:name="_Toc105704463"/>
      <w:bookmarkStart w:id="1932" w:name="_Toc106108581"/>
      <w:bookmarkStart w:id="1933" w:name="_Toc107829553"/>
      <w:bookmarkStart w:id="1934" w:name="_Toc112703312"/>
      <w:bookmarkStart w:id="1935" w:name="_Toc184819752"/>
      <w:bookmarkEnd w:id="1921"/>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3DC8F02A" w14:textId="77777777" w:rsidR="00B84FC6" w:rsidRPr="0024324E" w:rsidRDefault="00B84FC6" w:rsidP="0024324E">
      <w:pPr>
        <w:pStyle w:val="Heading4"/>
        <w:rPr>
          <w:rFonts w:eastAsia="Malgun Gothic"/>
        </w:rPr>
      </w:pPr>
      <w:bookmarkStart w:id="1936" w:name="_CR8_13_2_1"/>
      <w:bookmarkStart w:id="1937" w:name="_Toc51763586"/>
      <w:bookmarkStart w:id="1938" w:name="_Toc52266401"/>
      <w:bookmarkStart w:id="1939" w:name="_Toc64445179"/>
      <w:bookmarkStart w:id="1940" w:name="_Toc73980538"/>
      <w:bookmarkStart w:id="1941" w:name="_Toc88651234"/>
      <w:bookmarkStart w:id="1942" w:name="_Toc98351778"/>
      <w:bookmarkStart w:id="1943" w:name="_Toc98748076"/>
      <w:bookmarkStart w:id="1944" w:name="_Toc105704464"/>
      <w:bookmarkStart w:id="1945" w:name="_Toc106108582"/>
      <w:bookmarkStart w:id="1946" w:name="_Toc107829554"/>
      <w:bookmarkStart w:id="1947" w:name="_Toc112703313"/>
      <w:bookmarkStart w:id="1948" w:name="_Toc184819753"/>
      <w:bookmarkEnd w:id="1936"/>
      <w:r w:rsidRPr="0024324E">
        <w:rPr>
          <w:rFonts w:eastAsia="Malgun Gothic"/>
        </w:rPr>
        <w:t>8.13.2.1</w:t>
      </w:r>
      <w:r w:rsidRPr="0024324E">
        <w:rPr>
          <w:rFonts w:eastAsia="Malgun Gothic"/>
        </w:rPr>
        <w:tab/>
        <w:t>General</w:t>
      </w:r>
      <w:bookmarkEnd w:id="1937"/>
      <w:bookmarkEnd w:id="1938"/>
      <w:bookmarkEnd w:id="1939"/>
      <w:bookmarkEnd w:id="1940"/>
      <w:bookmarkEnd w:id="1941"/>
      <w:bookmarkEnd w:id="1942"/>
      <w:bookmarkEnd w:id="1943"/>
      <w:bookmarkEnd w:id="1944"/>
      <w:bookmarkEnd w:id="1945"/>
      <w:bookmarkEnd w:id="1946"/>
      <w:bookmarkEnd w:id="1947"/>
      <w:bookmarkEnd w:id="1948"/>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49" w:name="_CR8_13_2_2"/>
      <w:bookmarkStart w:id="1950" w:name="_Toc51763587"/>
      <w:bookmarkStart w:id="1951" w:name="_Toc52266402"/>
      <w:bookmarkStart w:id="1952" w:name="_Toc64445180"/>
      <w:bookmarkStart w:id="1953" w:name="_Toc73980539"/>
      <w:bookmarkStart w:id="1954" w:name="_Toc88651235"/>
      <w:bookmarkStart w:id="1955" w:name="_Toc98351779"/>
      <w:bookmarkStart w:id="1956" w:name="_Toc98748077"/>
      <w:bookmarkStart w:id="1957" w:name="_Toc105704465"/>
      <w:bookmarkStart w:id="1958" w:name="_Toc106108583"/>
      <w:bookmarkStart w:id="1959" w:name="_Toc107829555"/>
      <w:bookmarkStart w:id="1960" w:name="_Toc112703314"/>
      <w:bookmarkStart w:id="1961" w:name="_Toc184819754"/>
      <w:bookmarkEnd w:id="1949"/>
      <w:r w:rsidRPr="0024324E">
        <w:rPr>
          <w:rFonts w:eastAsia="Malgun Gothic"/>
        </w:rPr>
        <w:t>8.13.2.2</w:t>
      </w:r>
      <w:r w:rsidRPr="0024324E">
        <w:rPr>
          <w:rFonts w:eastAsia="Malgun Gothic"/>
        </w:rPr>
        <w:tab/>
        <w:t>Management based MDT Activation in gNB-CU-CP</w:t>
      </w:r>
      <w:bookmarkEnd w:id="1950"/>
      <w:bookmarkEnd w:id="1951"/>
      <w:bookmarkEnd w:id="1952"/>
      <w:bookmarkEnd w:id="1953"/>
      <w:bookmarkEnd w:id="1954"/>
      <w:bookmarkEnd w:id="1955"/>
      <w:bookmarkEnd w:id="1956"/>
      <w:bookmarkEnd w:id="1957"/>
      <w:bookmarkEnd w:id="1958"/>
      <w:bookmarkEnd w:id="1959"/>
      <w:bookmarkEnd w:id="1960"/>
      <w:bookmarkEnd w:id="1961"/>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81" type="#_x0000_t75" style="width:414pt;height:183pt" o:ole="">
            <v:imagedata r:id="rId117" o:title=""/>
          </v:shape>
          <o:OLEObject Type="Embed" ProgID="Visio.Drawing.11" ShapeID="_x0000_i1081" DrawAspect="Content" ObjectID="_1795446807" r:id="rId118"/>
        </w:object>
      </w:r>
    </w:p>
    <w:p w14:paraId="37EC4B40" w14:textId="77777777" w:rsidR="005C237A" w:rsidRDefault="005C237A" w:rsidP="00325D12">
      <w:pPr>
        <w:pStyle w:val="TF"/>
        <w:rPr>
          <w:lang w:eastAsia="zh-CN"/>
        </w:rPr>
      </w:pPr>
      <w:bookmarkStart w:id="1962" w:name="_CRFigure8_13_2_21"/>
      <w:r>
        <w:rPr>
          <w:lang w:eastAsia="zh-CN"/>
        </w:rPr>
        <w:t xml:space="preserve">Figure </w:t>
      </w:r>
      <w:bookmarkEnd w:id="1962"/>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63" w:name="_Toc51763588"/>
      <w:bookmarkStart w:id="1964" w:name="_Toc52266403"/>
      <w:bookmarkStart w:id="1965" w:name="_Toc64445181"/>
      <w:bookmarkStart w:id="1966" w:name="_Toc73980540"/>
      <w:bookmarkStart w:id="1967" w:name="_Toc88651236"/>
      <w:bookmarkStart w:id="1968"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69" w:name="_CR8_13_2_3"/>
      <w:bookmarkStart w:id="1970" w:name="_Toc98748078"/>
      <w:bookmarkStart w:id="1971" w:name="_Toc105704466"/>
      <w:bookmarkStart w:id="1972" w:name="_Toc106108584"/>
      <w:bookmarkStart w:id="1973" w:name="_Toc107829556"/>
      <w:bookmarkStart w:id="1974" w:name="_Toc112703315"/>
      <w:bookmarkStart w:id="1975" w:name="_Toc184819755"/>
      <w:bookmarkEnd w:id="1969"/>
      <w:r w:rsidRPr="0024324E">
        <w:rPr>
          <w:rFonts w:eastAsia="Malgun Gothic"/>
        </w:rPr>
        <w:t>8.13.2.3</w:t>
      </w:r>
      <w:r w:rsidRPr="0024324E">
        <w:rPr>
          <w:rFonts w:eastAsia="Malgun Gothic"/>
        </w:rPr>
        <w:tab/>
        <w:t>Management based MDT Activation in gNB-DU</w:t>
      </w:r>
      <w:bookmarkEnd w:id="1963"/>
      <w:bookmarkEnd w:id="1964"/>
      <w:bookmarkEnd w:id="1965"/>
      <w:bookmarkEnd w:id="1966"/>
      <w:bookmarkEnd w:id="1967"/>
      <w:bookmarkEnd w:id="1968"/>
      <w:bookmarkEnd w:id="1970"/>
      <w:bookmarkEnd w:id="1971"/>
      <w:bookmarkEnd w:id="1972"/>
      <w:bookmarkEnd w:id="1973"/>
      <w:bookmarkEnd w:id="1974"/>
      <w:bookmarkEnd w:id="1975"/>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2" type="#_x0000_t75" style="width:416.25pt;height:207.75pt" o:ole="">
            <v:imagedata r:id="rId119" o:title=""/>
          </v:shape>
          <o:OLEObject Type="Embed" ProgID="Visio.Drawing.11" ShapeID="_x0000_i1082" DrawAspect="Content" ObjectID="_1795446808" r:id="rId120"/>
        </w:object>
      </w:r>
    </w:p>
    <w:p w14:paraId="73EDA414" w14:textId="77777777" w:rsidR="005C237A" w:rsidRDefault="005C237A" w:rsidP="00325D12">
      <w:pPr>
        <w:pStyle w:val="TF"/>
        <w:rPr>
          <w:lang w:eastAsia="zh-CN"/>
        </w:rPr>
      </w:pPr>
      <w:bookmarkStart w:id="1976" w:name="_CRFigure8_13_2_31"/>
      <w:r>
        <w:rPr>
          <w:lang w:eastAsia="zh-CN"/>
        </w:rPr>
        <w:t xml:space="preserve">Figure </w:t>
      </w:r>
      <w:bookmarkEnd w:id="1976"/>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77" w:name="_CR8_13_2_4"/>
      <w:bookmarkStart w:id="1978" w:name="_Toc51763589"/>
      <w:bookmarkStart w:id="1979" w:name="_Toc52266404"/>
      <w:bookmarkStart w:id="1980" w:name="_Toc64445182"/>
      <w:bookmarkStart w:id="1981" w:name="_Toc73980541"/>
      <w:bookmarkStart w:id="1982" w:name="_Toc88651237"/>
      <w:bookmarkStart w:id="1983" w:name="_Toc98351781"/>
      <w:bookmarkStart w:id="1984" w:name="_Toc98748079"/>
      <w:bookmarkStart w:id="1985" w:name="_Toc105704467"/>
      <w:bookmarkStart w:id="1986" w:name="_Toc106108585"/>
      <w:bookmarkStart w:id="1987" w:name="_Toc107829557"/>
      <w:bookmarkStart w:id="1988" w:name="_Toc112703316"/>
      <w:bookmarkStart w:id="1989" w:name="_Toc184819756"/>
      <w:bookmarkEnd w:id="1977"/>
      <w:r w:rsidRPr="0024324E">
        <w:rPr>
          <w:rFonts w:eastAsia="Malgun Gothic"/>
        </w:rPr>
        <w:t>8.13.2.4</w:t>
      </w:r>
      <w:r w:rsidRPr="0024324E">
        <w:rPr>
          <w:rFonts w:eastAsia="Malgun Gothic"/>
        </w:rPr>
        <w:tab/>
        <w:t>Management based MDT Activation in gNB-CU-UP</w:t>
      </w:r>
      <w:bookmarkEnd w:id="1978"/>
      <w:bookmarkEnd w:id="1979"/>
      <w:bookmarkEnd w:id="1980"/>
      <w:bookmarkEnd w:id="1981"/>
      <w:bookmarkEnd w:id="1982"/>
      <w:bookmarkEnd w:id="1983"/>
      <w:bookmarkEnd w:id="1984"/>
      <w:bookmarkEnd w:id="1985"/>
      <w:bookmarkEnd w:id="1986"/>
      <w:bookmarkEnd w:id="1987"/>
      <w:bookmarkEnd w:id="1988"/>
      <w:bookmarkEnd w:id="1989"/>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3" type="#_x0000_t75" style="width:421.5pt;height:198pt" o:ole="">
            <v:imagedata r:id="rId121" o:title=""/>
          </v:shape>
          <o:OLEObject Type="Embed" ProgID="Visio.Drawing.11" ShapeID="_x0000_i1083" DrawAspect="Content" ObjectID="_1795446809" r:id="rId122"/>
        </w:object>
      </w:r>
    </w:p>
    <w:p w14:paraId="24DAE76A" w14:textId="77777777" w:rsidR="005C237A" w:rsidRDefault="005C237A" w:rsidP="00325D12">
      <w:pPr>
        <w:pStyle w:val="TF"/>
        <w:rPr>
          <w:lang w:eastAsia="zh-CN"/>
        </w:rPr>
      </w:pPr>
      <w:bookmarkStart w:id="1990" w:name="_CRFigure8_13_2_41"/>
      <w:r>
        <w:rPr>
          <w:lang w:eastAsia="zh-CN"/>
        </w:rPr>
        <w:t xml:space="preserve">Figure </w:t>
      </w:r>
      <w:bookmarkEnd w:id="1990"/>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91" w:name="_CR8_13_2_5"/>
      <w:bookmarkStart w:id="1992" w:name="_Toc51763590"/>
      <w:bookmarkStart w:id="1993" w:name="_Toc52266405"/>
      <w:bookmarkStart w:id="1994" w:name="_Toc64445183"/>
      <w:bookmarkStart w:id="1995" w:name="_Toc73980542"/>
      <w:bookmarkStart w:id="1996" w:name="_Toc88651238"/>
      <w:bookmarkStart w:id="1997" w:name="_Toc98351782"/>
      <w:bookmarkStart w:id="1998" w:name="_Toc98748080"/>
      <w:bookmarkStart w:id="1999" w:name="_Toc105704468"/>
      <w:bookmarkStart w:id="2000" w:name="_Toc106108586"/>
      <w:bookmarkStart w:id="2001" w:name="_Toc107829558"/>
      <w:bookmarkStart w:id="2002" w:name="_Toc112703317"/>
      <w:bookmarkStart w:id="2003" w:name="_Toc184819757"/>
      <w:bookmarkEnd w:id="1991"/>
      <w:r w:rsidRPr="00CA4F23">
        <w:rPr>
          <w:rFonts w:eastAsia="Malgun Gothic"/>
          <w:lang w:val="fr-FR"/>
        </w:rPr>
        <w:t>8.13.2.5</w:t>
      </w:r>
      <w:r w:rsidRPr="00CA4F23">
        <w:rPr>
          <w:rFonts w:eastAsia="Malgun Gothic"/>
          <w:lang w:val="fr-FR"/>
        </w:rPr>
        <w:tab/>
        <w:t>User consent propagation in EN-DC</w:t>
      </w:r>
      <w:bookmarkEnd w:id="1992"/>
      <w:bookmarkEnd w:id="1993"/>
      <w:bookmarkEnd w:id="1994"/>
      <w:bookmarkEnd w:id="1995"/>
      <w:bookmarkEnd w:id="1996"/>
      <w:bookmarkEnd w:id="1997"/>
      <w:bookmarkEnd w:id="1998"/>
      <w:bookmarkEnd w:id="1999"/>
      <w:bookmarkEnd w:id="2000"/>
      <w:bookmarkEnd w:id="2001"/>
      <w:bookmarkEnd w:id="2002"/>
      <w:bookmarkEnd w:id="2003"/>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t>
      </w:r>
      <w:r>
        <w:lastRenderedPageBreak/>
        <w:t>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4" type="#_x0000_t75" style="width:411pt;height:184.5pt" o:ole="">
            <v:imagedata r:id="rId123" o:title=""/>
          </v:shape>
          <o:OLEObject Type="Embed" ProgID="Visio.Drawing.11" ShapeID="_x0000_i1084" DrawAspect="Content" ObjectID="_1795446810" r:id="rId124"/>
        </w:object>
      </w:r>
    </w:p>
    <w:p w14:paraId="42425995" w14:textId="77777777" w:rsidR="005C237A" w:rsidRPr="00CA4F23" w:rsidRDefault="005C237A" w:rsidP="00325D12">
      <w:pPr>
        <w:pStyle w:val="TF"/>
        <w:rPr>
          <w:lang w:val="fr-FR" w:eastAsia="zh-CN"/>
        </w:rPr>
      </w:pPr>
      <w:bookmarkStart w:id="2004" w:name="_CRFigure8_13_2_51"/>
      <w:r w:rsidRPr="00CA4F23">
        <w:rPr>
          <w:lang w:val="fr-FR" w:eastAsia="zh-CN"/>
        </w:rPr>
        <w:t xml:space="preserve">Figure </w:t>
      </w:r>
      <w:bookmarkEnd w:id="2004"/>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2005" w:name="_CR8_13_2_6"/>
      <w:bookmarkStart w:id="2006" w:name="_Toc98748081"/>
      <w:bookmarkStart w:id="2007" w:name="_Toc105704469"/>
      <w:bookmarkStart w:id="2008" w:name="_Toc106108587"/>
      <w:bookmarkStart w:id="2009" w:name="_Toc107829559"/>
      <w:bookmarkStart w:id="2010" w:name="_Toc112703318"/>
      <w:bookmarkStart w:id="2011" w:name="_Toc184819758"/>
      <w:bookmarkStart w:id="2012" w:name="_Hlk56415810"/>
      <w:bookmarkStart w:id="2013" w:name="_Toc98351785"/>
      <w:bookmarkStart w:id="2014" w:name="_Toc81230274"/>
      <w:bookmarkStart w:id="2015" w:name="_Toc45104822"/>
      <w:bookmarkStart w:id="2016" w:name="_Toc45883305"/>
      <w:bookmarkStart w:id="2017" w:name="_Toc51763591"/>
      <w:bookmarkStart w:id="2018" w:name="_Toc52266406"/>
      <w:bookmarkStart w:id="2019" w:name="_Toc64445184"/>
      <w:bookmarkStart w:id="2020" w:name="_Toc73980543"/>
      <w:bookmarkStart w:id="2021" w:name="_Toc88651239"/>
      <w:bookmarkEnd w:id="2005"/>
      <w:r>
        <w:rPr>
          <w:rFonts w:eastAsia="Malgun Gothic"/>
          <w:lang w:eastAsia="en-GB"/>
        </w:rPr>
        <w:t>8.13.2.6</w:t>
      </w:r>
      <w:r>
        <w:rPr>
          <w:rFonts w:eastAsia="Malgun Gothic"/>
          <w:lang w:eastAsia="en-GB"/>
        </w:rPr>
        <w:tab/>
        <w:t>User consent propagation in MR-DC with 5GC</w:t>
      </w:r>
      <w:bookmarkEnd w:id="2006"/>
      <w:bookmarkEnd w:id="2007"/>
      <w:bookmarkEnd w:id="2008"/>
      <w:bookmarkEnd w:id="2009"/>
      <w:bookmarkEnd w:id="2010"/>
      <w:bookmarkEnd w:id="2011"/>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2022"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5" type="#_x0000_t75" style="width:441.75pt;height:204pt" o:ole="">
            <v:imagedata r:id="rId125" o:title=""/>
          </v:shape>
          <o:OLEObject Type="Embed" ProgID="Visio.Drawing.11" ShapeID="_x0000_i1085" DrawAspect="Content" ObjectID="_1795446811" r:id="rId126"/>
        </w:object>
      </w:r>
      <w:bookmarkEnd w:id="2022"/>
    </w:p>
    <w:p w14:paraId="04EBE6FE" w14:textId="77777777" w:rsidR="00725A32" w:rsidRDefault="00725A32" w:rsidP="00564453">
      <w:pPr>
        <w:pStyle w:val="TF"/>
        <w:rPr>
          <w:lang w:eastAsia="zh-CN"/>
        </w:rPr>
      </w:pPr>
      <w:bookmarkStart w:id="2023" w:name="_CRFigure8_13_2_61"/>
      <w:r>
        <w:rPr>
          <w:lang w:eastAsia="zh-CN"/>
        </w:rPr>
        <w:t xml:space="preserve">Figure </w:t>
      </w:r>
      <w:bookmarkEnd w:id="2023"/>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24" w:name="_CR8_13_2_7"/>
      <w:bookmarkStart w:id="2025" w:name="_Toc98748082"/>
      <w:bookmarkStart w:id="2026" w:name="_Toc105704470"/>
      <w:bookmarkStart w:id="2027" w:name="_Toc106108588"/>
      <w:bookmarkStart w:id="2028" w:name="_Toc107829560"/>
      <w:bookmarkStart w:id="2029" w:name="_Toc112703319"/>
      <w:bookmarkStart w:id="2030" w:name="_Toc184819759"/>
      <w:bookmarkStart w:id="2031" w:name="OLE_LINK42"/>
      <w:bookmarkEnd w:id="2024"/>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25"/>
      <w:r>
        <w:rPr>
          <w:rFonts w:eastAsia="Malgun Gothic"/>
          <w:lang w:eastAsia="en-GB"/>
        </w:rPr>
        <w:t xml:space="preserve"> </w:t>
      </w:r>
      <w:r w:rsidR="0087785B">
        <w:rPr>
          <w:rFonts w:eastAsia="Malgun Gothic"/>
          <w:lang w:eastAsia="en-GB"/>
        </w:rPr>
        <w:t>with 5GC</w:t>
      </w:r>
      <w:bookmarkEnd w:id="2026"/>
      <w:bookmarkEnd w:id="2027"/>
      <w:bookmarkEnd w:id="2028"/>
      <w:bookmarkEnd w:id="2029"/>
      <w:bookmarkEnd w:id="2030"/>
    </w:p>
    <w:bookmarkEnd w:id="203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6" type="#_x0000_t75" style="width:481.5pt;height:193.5pt" o:ole="">
            <v:imagedata r:id="rId127" o:title=""/>
          </v:shape>
          <o:OLEObject Type="Embed" ProgID="Visio.Drawing.11" ShapeID="_x0000_i1086" DrawAspect="Content" ObjectID="_1795446812" r:id="rId128"/>
        </w:object>
      </w:r>
    </w:p>
    <w:p w14:paraId="128C4E60" w14:textId="18493FAA" w:rsidR="00725A32" w:rsidRDefault="00725A32" w:rsidP="00564453">
      <w:pPr>
        <w:pStyle w:val="TF"/>
        <w:rPr>
          <w:lang w:eastAsia="zh-CN"/>
        </w:rPr>
      </w:pPr>
      <w:bookmarkStart w:id="2032" w:name="_CRFigure8_13_2_71"/>
      <w:r>
        <w:rPr>
          <w:lang w:eastAsia="zh-CN"/>
        </w:rPr>
        <w:t xml:space="preserve">Figure </w:t>
      </w:r>
      <w:bookmarkEnd w:id="2032"/>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12"/>
    </w:p>
    <w:p w14:paraId="2B590FA1" w14:textId="4129824E" w:rsidR="00FF5EBC" w:rsidRDefault="001D3971" w:rsidP="00564453">
      <w:pPr>
        <w:pStyle w:val="Heading3"/>
        <w:rPr>
          <w:rFonts w:eastAsia="SimSun"/>
          <w:lang w:eastAsia="zh-CN"/>
        </w:rPr>
      </w:pPr>
      <w:bookmarkStart w:id="2033" w:name="_CR8_13_3"/>
      <w:bookmarkStart w:id="2034" w:name="_Toc98748083"/>
      <w:bookmarkStart w:id="2035" w:name="_Toc105704471"/>
      <w:bookmarkStart w:id="2036" w:name="_Toc106108589"/>
      <w:bookmarkStart w:id="2037" w:name="_Toc107829561"/>
      <w:bookmarkStart w:id="2038" w:name="_Toc112703320"/>
      <w:bookmarkStart w:id="2039" w:name="_Toc184819760"/>
      <w:bookmarkEnd w:id="2033"/>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2013"/>
      <w:bookmarkEnd w:id="2034"/>
      <w:bookmarkEnd w:id="2035"/>
      <w:bookmarkEnd w:id="2036"/>
      <w:bookmarkEnd w:id="2037"/>
      <w:bookmarkEnd w:id="2038"/>
      <w:bookmarkEnd w:id="2039"/>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40" w:name="_CR8_13_4"/>
      <w:bookmarkStart w:id="2041" w:name="_Toc105704472"/>
      <w:bookmarkStart w:id="2042" w:name="_Toc106108590"/>
      <w:bookmarkStart w:id="2043" w:name="_Toc107829562"/>
      <w:bookmarkStart w:id="2044" w:name="_Toc112703321"/>
      <w:bookmarkStart w:id="2045" w:name="_Toc184819761"/>
      <w:bookmarkStart w:id="2046" w:name="_Toc98351786"/>
      <w:bookmarkStart w:id="2047" w:name="_Toc98748084"/>
      <w:bookmarkEnd w:id="2014"/>
      <w:bookmarkEnd w:id="2040"/>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41"/>
      <w:bookmarkEnd w:id="2042"/>
      <w:bookmarkEnd w:id="2043"/>
      <w:bookmarkEnd w:id="2044"/>
      <w:bookmarkEnd w:id="2045"/>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48" w:name="_CR8_14"/>
      <w:bookmarkStart w:id="2049" w:name="_Toc105704473"/>
      <w:bookmarkStart w:id="2050" w:name="_Toc106108591"/>
      <w:bookmarkStart w:id="2051" w:name="_Toc107829563"/>
      <w:bookmarkStart w:id="2052" w:name="_Toc112703322"/>
      <w:bookmarkStart w:id="2053" w:name="_Toc184819762"/>
      <w:bookmarkEnd w:id="2048"/>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54" w:name="_Toc45104823"/>
      <w:bookmarkStart w:id="2055" w:name="_Toc45883306"/>
      <w:bookmarkStart w:id="2056" w:name="_Toc51763592"/>
      <w:bookmarkStart w:id="2057" w:name="_Toc52266407"/>
      <w:bookmarkStart w:id="2058" w:name="_Toc64445185"/>
      <w:bookmarkStart w:id="2059" w:name="_Toc73980544"/>
      <w:bookmarkStart w:id="2060" w:name="_Toc88651240"/>
      <w:bookmarkStart w:id="2061" w:name="_Toc98351787"/>
      <w:bookmarkStart w:id="2062" w:name="_Toc98748085"/>
      <w:bookmarkStart w:id="2063" w:name="_Toc105704474"/>
      <w:bookmarkStart w:id="2064" w:name="_Toc106108592"/>
      <w:bookmarkStart w:id="2065" w:name="_Toc107829564"/>
      <w:bookmarkStart w:id="2066" w:name="_Toc112703323"/>
      <w:bookmarkEnd w:id="2015"/>
      <w:bookmarkEnd w:id="2016"/>
      <w:bookmarkEnd w:id="2017"/>
      <w:bookmarkEnd w:id="2018"/>
      <w:bookmarkEnd w:id="2019"/>
      <w:bookmarkEnd w:id="2020"/>
      <w:bookmarkEnd w:id="2021"/>
      <w:bookmarkEnd w:id="2046"/>
      <w:bookmarkEnd w:id="2047"/>
      <w:bookmarkEnd w:id="2049"/>
      <w:bookmarkEnd w:id="2050"/>
      <w:bookmarkEnd w:id="2051"/>
      <w:bookmarkEnd w:id="2052"/>
      <w:bookmarkEnd w:id="2053"/>
    </w:p>
    <w:p w14:paraId="61D2AA5E" w14:textId="55D9A2E0" w:rsidR="00FF5EBC" w:rsidRDefault="00314B30" w:rsidP="00325D12">
      <w:pPr>
        <w:pStyle w:val="Heading3"/>
        <w:rPr>
          <w:rFonts w:eastAsia="SimSun"/>
          <w:lang w:eastAsia="zh-CN"/>
        </w:rPr>
      </w:pPr>
      <w:bookmarkStart w:id="2067" w:name="_CR8_14_1"/>
      <w:bookmarkStart w:id="2068" w:name="_Toc184819763"/>
      <w:bookmarkEnd w:id="2067"/>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8"/>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69" w:name="_CR8_14_1_1"/>
      <w:bookmarkStart w:id="2070" w:name="_Toc45104824"/>
      <w:bookmarkStart w:id="2071" w:name="_Toc45883307"/>
      <w:bookmarkStart w:id="2072" w:name="_Toc51763593"/>
      <w:bookmarkStart w:id="2073" w:name="_Toc52266408"/>
      <w:bookmarkStart w:id="2074" w:name="_Toc64445186"/>
      <w:bookmarkStart w:id="2075" w:name="_Toc73980545"/>
      <w:bookmarkStart w:id="2076" w:name="_Toc88651241"/>
      <w:bookmarkStart w:id="2077" w:name="_Toc98351788"/>
      <w:bookmarkStart w:id="2078" w:name="_Toc98748086"/>
      <w:bookmarkStart w:id="2079" w:name="_Toc105704475"/>
      <w:bookmarkStart w:id="2080" w:name="_Toc106108593"/>
      <w:bookmarkStart w:id="2081" w:name="_Toc107829565"/>
      <w:bookmarkStart w:id="2082" w:name="_Toc112703324"/>
      <w:bookmarkStart w:id="2083" w:name="_Toc184819764"/>
      <w:bookmarkEnd w:id="2069"/>
      <w:r w:rsidRPr="00325D12">
        <w:lastRenderedPageBreak/>
        <w:t>8.</w:t>
      </w:r>
      <w:r>
        <w:t>14</w:t>
      </w:r>
      <w:r w:rsidRPr="00325D12">
        <w:t>.</w:t>
      </w:r>
      <w:r>
        <w:t>1</w:t>
      </w:r>
      <w:r w:rsidRPr="00325D12">
        <w:t>.1</w:t>
      </w:r>
      <w:r w:rsidRPr="00325D12">
        <w:tab/>
      </w:r>
      <w:bookmarkStart w:id="2084" w:name="_Hlk37240426"/>
      <w:r w:rsidRPr="00325D12">
        <w:t>Signalling of RLF information from gNB-CU to gNB-DU</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7" type="#_x0000_t75" style="width:480.75pt;height:4in" o:ole="">
            <v:imagedata r:id="rId129" o:title="" cropbottom="24113f"/>
          </v:shape>
          <o:OLEObject Type="Embed" ProgID="Visio.Drawing.15" ShapeID="_x0000_i1087" DrawAspect="Content" ObjectID="_1795446813" r:id="rId130"/>
        </w:object>
      </w:r>
    </w:p>
    <w:p w14:paraId="07711C47" w14:textId="77777777" w:rsidR="00314B30" w:rsidRDefault="00314B30" w:rsidP="00325D12">
      <w:pPr>
        <w:pStyle w:val="TF"/>
        <w:rPr>
          <w:lang w:eastAsia="zh-CN"/>
        </w:rPr>
      </w:pPr>
      <w:bookmarkStart w:id="2085" w:name="_CRFigure8_14_1_11"/>
      <w:r>
        <w:rPr>
          <w:lang w:eastAsia="zh-CN"/>
        </w:rPr>
        <w:t xml:space="preserve">Figure </w:t>
      </w:r>
      <w:bookmarkEnd w:id="2085"/>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86" w:name="_CR8_14_1_2"/>
      <w:bookmarkStart w:id="2087" w:name="_Toc105704476"/>
      <w:bookmarkStart w:id="2088" w:name="_Toc106108594"/>
      <w:bookmarkStart w:id="2089" w:name="_Toc107829566"/>
      <w:bookmarkStart w:id="2090" w:name="_Toc112703325"/>
      <w:bookmarkStart w:id="2091" w:name="_Toc184819765"/>
      <w:bookmarkStart w:id="2092" w:name="_Toc98351789"/>
      <w:bookmarkStart w:id="2093" w:name="_Toc98748087"/>
      <w:bookmarkStart w:id="2094" w:name="_Toc45104825"/>
      <w:bookmarkStart w:id="2095" w:name="_Toc45883308"/>
      <w:bookmarkStart w:id="2096" w:name="_Toc51763594"/>
      <w:bookmarkStart w:id="2097" w:name="_Toc52266409"/>
      <w:bookmarkStart w:id="2098" w:name="_Toc64445187"/>
      <w:bookmarkStart w:id="2099" w:name="_Toc73980546"/>
      <w:bookmarkStart w:id="2100" w:name="_Toc88651242"/>
      <w:bookmarkEnd w:id="2086"/>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87"/>
      <w:bookmarkEnd w:id="2088"/>
      <w:bookmarkEnd w:id="2089"/>
      <w:bookmarkEnd w:id="2090"/>
      <w:bookmarkEnd w:id="2091"/>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8" type="#_x0000_t75" style="width:481.5pt;height:185.25pt" o:ole="">
            <v:imagedata r:id="rId131" o:title=""/>
          </v:shape>
          <o:OLEObject Type="Embed" ProgID="Visio.Drawing.11" ShapeID="_x0000_i1088" DrawAspect="Content" ObjectID="_1795446814" r:id="rId132"/>
        </w:object>
      </w:r>
    </w:p>
    <w:p w14:paraId="501A6A45" w14:textId="77777777" w:rsidR="000A4A0B" w:rsidRDefault="000A4A0B" w:rsidP="000A4A0B">
      <w:pPr>
        <w:pStyle w:val="TF"/>
        <w:rPr>
          <w:lang w:eastAsia="zh-CN"/>
        </w:rPr>
      </w:pPr>
      <w:bookmarkStart w:id="2101" w:name="_CRFigure8_14_1_21"/>
      <w:r>
        <w:rPr>
          <w:lang w:eastAsia="zh-CN"/>
        </w:rPr>
        <w:t xml:space="preserve">Figure </w:t>
      </w:r>
      <w:bookmarkEnd w:id="2101"/>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102" w:name="_CR8_14_1_3"/>
      <w:bookmarkStart w:id="2103" w:name="_Toc155906922"/>
      <w:bookmarkStart w:id="2104" w:name="_Toc184819766"/>
      <w:bookmarkEnd w:id="2102"/>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103"/>
      <w:bookmarkEnd w:id="2104"/>
    </w:p>
    <w:p w14:paraId="4BB883B4" w14:textId="04CBC07B" w:rsidR="0001613F" w:rsidRDefault="0065366A" w:rsidP="0001613F">
      <w:pPr>
        <w:rPr>
          <w:lang w:eastAsia="zh-CN"/>
        </w:rPr>
      </w:pPr>
      <w:r>
        <w:t>For MRO analysis, a gNB-CU may request</w:t>
      </w:r>
      <w:r w:rsidRPr="00B20EC1">
        <w:t xml:space="preserve"> </w:t>
      </w:r>
      <w:r>
        <w:t>to a gNB-DU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105" w:name="_CR8_15"/>
      <w:bookmarkStart w:id="2106" w:name="_Toc105704477"/>
      <w:bookmarkStart w:id="2107" w:name="_Toc106108595"/>
      <w:bookmarkStart w:id="2108" w:name="_Toc107829567"/>
      <w:bookmarkStart w:id="2109" w:name="_Toc112703326"/>
      <w:bookmarkStart w:id="2110" w:name="_Toc184819767"/>
      <w:bookmarkEnd w:id="2105"/>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111" w:name="_Toc98351790"/>
      <w:bookmarkStart w:id="2112" w:name="_Toc98748088"/>
      <w:bookmarkStart w:id="2113" w:name="_Toc105704478"/>
      <w:bookmarkStart w:id="2114" w:name="_Toc106108596"/>
      <w:bookmarkStart w:id="2115" w:name="_Toc107829568"/>
      <w:bookmarkStart w:id="2116" w:name="_Toc112703327"/>
      <w:bookmarkEnd w:id="2092"/>
      <w:bookmarkEnd w:id="2093"/>
      <w:bookmarkEnd w:id="2106"/>
      <w:bookmarkEnd w:id="2107"/>
      <w:bookmarkEnd w:id="2108"/>
      <w:bookmarkEnd w:id="2109"/>
      <w:bookmarkEnd w:id="2110"/>
    </w:p>
    <w:p w14:paraId="2E746CA9" w14:textId="77777777" w:rsidR="00415AE4" w:rsidRDefault="00415AE4" w:rsidP="00415AE4">
      <w:pPr>
        <w:pStyle w:val="Heading3"/>
      </w:pPr>
      <w:bookmarkStart w:id="2117" w:name="_CR8_15_1"/>
      <w:bookmarkStart w:id="2118" w:name="_Toc184819768"/>
      <w:bookmarkEnd w:id="2117"/>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11"/>
      <w:bookmarkEnd w:id="2112"/>
      <w:bookmarkEnd w:id="2113"/>
      <w:bookmarkEnd w:id="2114"/>
      <w:bookmarkEnd w:id="2115"/>
      <w:bookmarkEnd w:id="2116"/>
      <w:bookmarkEnd w:id="2118"/>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19" w:name="_CR8_15_1_1"/>
      <w:bookmarkStart w:id="2120" w:name="_Toc98351791"/>
      <w:bookmarkStart w:id="2121" w:name="_Toc98748089"/>
      <w:bookmarkStart w:id="2122" w:name="_Toc105704479"/>
      <w:bookmarkStart w:id="2123" w:name="_Toc106108597"/>
      <w:bookmarkStart w:id="2124" w:name="_Toc107829569"/>
      <w:bookmarkStart w:id="2125" w:name="_Toc112703328"/>
      <w:bookmarkStart w:id="2126" w:name="_Toc184819769"/>
      <w:bookmarkEnd w:id="2119"/>
      <w:r w:rsidRPr="00455BC9">
        <w:t>8.</w:t>
      </w:r>
      <w:r>
        <w:t>15</w:t>
      </w:r>
      <w:r w:rsidRPr="00455BC9">
        <w:t>.1.1</w:t>
      </w:r>
      <w:r w:rsidRPr="00455BC9">
        <w:tab/>
        <w:t>Broadcast MBS Session Setup</w:t>
      </w:r>
      <w:bookmarkEnd w:id="2120"/>
      <w:bookmarkEnd w:id="2121"/>
      <w:bookmarkEnd w:id="2122"/>
      <w:bookmarkEnd w:id="2123"/>
      <w:bookmarkEnd w:id="2124"/>
      <w:bookmarkEnd w:id="2125"/>
      <w:bookmarkEnd w:id="2126"/>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9" type="#_x0000_t75" style="width:483pt;height:203.25pt" o:ole="">
            <v:imagedata r:id="rId133" o:title=""/>
          </v:shape>
          <o:OLEObject Type="Embed" ProgID="Visio.Drawing.15" ShapeID="_x0000_i1089" DrawAspect="Content" ObjectID="_1795446815" r:id="rId134"/>
        </w:object>
      </w:r>
    </w:p>
    <w:p w14:paraId="14AB63EC" w14:textId="77777777" w:rsidR="00415AE4" w:rsidRPr="00455BC9" w:rsidRDefault="00415AE4" w:rsidP="00415AE4">
      <w:pPr>
        <w:pStyle w:val="TF"/>
      </w:pPr>
      <w:bookmarkStart w:id="2127" w:name="_CRFigure8_15_1_11"/>
      <w:r w:rsidRPr="00455BC9">
        <w:t xml:space="preserve">Figure </w:t>
      </w:r>
      <w:bookmarkEnd w:id="2127"/>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28" w:name="_CR8_15_1_1a"/>
      <w:bookmarkStart w:id="2129" w:name="_Toc184819770"/>
      <w:bookmarkEnd w:id="2128"/>
      <w:r w:rsidRPr="00455BC9">
        <w:t>8.</w:t>
      </w:r>
      <w:r>
        <w:t>15</w:t>
      </w:r>
      <w:r w:rsidRPr="00455BC9">
        <w:t>.1.1</w:t>
      </w:r>
      <w:r>
        <w:t>a</w:t>
      </w:r>
      <w:r w:rsidRPr="00455BC9">
        <w:tab/>
        <w:t>Broadcast MBS Session Setup</w:t>
      </w:r>
      <w:r>
        <w:t xml:space="preserve"> for resource efficiency for MOCN</w:t>
      </w:r>
      <w:bookmarkEnd w:id="2129"/>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30" w:name="_Hlk159079386"/>
    </w:p>
    <w:p w14:paraId="1169544D" w14:textId="77777777" w:rsidR="00011029" w:rsidRDefault="00011029" w:rsidP="00011029">
      <w:pPr>
        <w:pStyle w:val="TH"/>
      </w:pPr>
      <w:r>
        <w:object w:dxaOrig="14220" w:dyaOrig="7770" w14:anchorId="5961374A">
          <v:shape id="_x0000_i1090" type="#_x0000_t75" style="width:483pt;height:258pt" o:ole="">
            <v:imagedata r:id="rId135" o:title=""/>
          </v:shape>
          <o:OLEObject Type="Embed" ProgID="Mscgen.Chart" ShapeID="_x0000_i1090" DrawAspect="Content" ObjectID="_1795446816" r:id="rId136"/>
        </w:object>
      </w:r>
      <w:bookmarkEnd w:id="2130"/>
    </w:p>
    <w:p w14:paraId="10D3CFE0" w14:textId="77777777" w:rsidR="00011029" w:rsidRDefault="00011029" w:rsidP="00011029">
      <w:pPr>
        <w:pStyle w:val="TF"/>
      </w:pPr>
      <w:bookmarkStart w:id="2131" w:name="_CRFigure8_15_1_1a1"/>
      <w:r w:rsidRPr="00455BC9">
        <w:t xml:space="preserve">Figure </w:t>
      </w:r>
      <w:bookmarkEnd w:id="2131"/>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r w:rsidR="0065366A">
        <w:rPr>
          <w:lang w:eastAsia="zh-CN"/>
        </w:rPr>
        <w:t xml:space="preserve">. Then the gNB-CU-UP joins the </w:t>
      </w:r>
      <w:r w:rsidR="0065366A">
        <w:t>NG-U multicast group of 5GC2 accordingly</w:t>
      </w:r>
      <w:r>
        <w:rPr>
          <w:lang w:eastAsia="zh-CN"/>
        </w:rPr>
        <w:t>;</w:t>
      </w:r>
    </w:p>
    <w:p w14:paraId="4CA8F19A" w14:textId="2102BAC7" w:rsidR="00011029" w:rsidRPr="0075725A" w:rsidRDefault="0075725A" w:rsidP="00011029">
      <w:pPr>
        <w:pStyle w:val="B1"/>
        <w:rPr>
          <w:rFonts w:eastAsiaTheme="minorEastAsia"/>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08496CED" w14:textId="77777777" w:rsidR="00011029" w:rsidRDefault="00011029" w:rsidP="00011029">
      <w:pPr>
        <w:pStyle w:val="Heading4"/>
      </w:pPr>
      <w:bookmarkStart w:id="2132" w:name="_CR8_15_1_1b"/>
      <w:bookmarkStart w:id="2133" w:name="_Toc184819771"/>
      <w:bookmarkEnd w:id="2132"/>
      <w:r w:rsidRPr="00455BC9">
        <w:lastRenderedPageBreak/>
        <w:t>8.</w:t>
      </w:r>
      <w:r>
        <w:t>15</w:t>
      </w:r>
      <w:r w:rsidRPr="00455BC9">
        <w:t>.1.1</w:t>
      </w:r>
      <w:r>
        <w:t>b</w:t>
      </w:r>
      <w:r w:rsidRPr="00455BC9">
        <w:tab/>
        <w:t>Broadcast MBS Session Setup</w:t>
      </w:r>
      <w:r>
        <w:t xml:space="preserve"> for resource efficiency for RAN sharing with multiple cell-ID broadcast</w:t>
      </w:r>
      <w:bookmarkEnd w:id="2133"/>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134" w:name="_CRFigure8_15_1_1b1"/>
    </w:p>
    <w:p w14:paraId="401CC89B" w14:textId="2125D7F4" w:rsidR="00011029" w:rsidRDefault="0075725A" w:rsidP="0075725A">
      <w:pPr>
        <w:pStyle w:val="TH"/>
      </w:pPr>
      <w:r>
        <w:object w:dxaOrig="16875" w:dyaOrig="9960" w14:anchorId="06192B49">
          <v:shape id="_x0000_i1091" type="#_x0000_t75" style="width:485.25pt;height:282pt" o:ole="">
            <v:imagedata r:id="rId137" o:title=""/>
          </v:shape>
          <o:OLEObject Type="Embed" ProgID="Mscgen.Chart" ShapeID="_x0000_i1091" DrawAspect="Content" ObjectID="_1795446817" r:id="rId138"/>
        </w:object>
      </w:r>
      <w:r w:rsidR="00011029" w:rsidRPr="00455BC9">
        <w:t xml:space="preserve">Figure </w:t>
      </w:r>
      <w:bookmarkEnd w:id="2134"/>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lastRenderedPageBreak/>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75725A">
      <w:pPr>
        <w:pStyle w:val="B1"/>
        <w:ind w:left="0" w:firstLine="0"/>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135" w:name="_CR8_15_1_2"/>
      <w:bookmarkStart w:id="2136" w:name="_Toc98351792"/>
      <w:bookmarkStart w:id="2137" w:name="_Toc98748090"/>
      <w:bookmarkStart w:id="2138" w:name="_Toc105704480"/>
      <w:bookmarkStart w:id="2139" w:name="_Toc106108598"/>
      <w:bookmarkStart w:id="2140" w:name="_Toc107829570"/>
      <w:bookmarkStart w:id="2141" w:name="_Toc112703329"/>
      <w:bookmarkStart w:id="2142" w:name="_Toc184819772"/>
      <w:bookmarkEnd w:id="2135"/>
      <w:r w:rsidRPr="00455BC9">
        <w:t>8.</w:t>
      </w:r>
      <w:r>
        <w:t>15</w:t>
      </w:r>
      <w:r w:rsidRPr="00455BC9">
        <w:t>.1.2</w:t>
      </w:r>
      <w:r w:rsidRPr="00455BC9">
        <w:tab/>
        <w:t xml:space="preserve">Multicast MBS Session </w:t>
      </w:r>
      <w:r w:rsidR="007465C6" w:rsidRPr="005D3C45">
        <w:t>Context Establishment</w:t>
      </w:r>
      <w:bookmarkEnd w:id="2136"/>
      <w:bookmarkEnd w:id="2137"/>
      <w:bookmarkEnd w:id="2138"/>
      <w:bookmarkEnd w:id="2139"/>
      <w:bookmarkEnd w:id="2140"/>
      <w:bookmarkEnd w:id="2141"/>
      <w:bookmarkEnd w:id="2142"/>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bookmarkStart w:id="2143"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2" type="#_x0000_t75" style="width:483pt;height:372.75pt" o:ole="">
            <v:imagedata r:id="rId139" o:title=""/>
          </v:shape>
          <o:OLEObject Type="Embed" ProgID="Visio.Drawing.15" ShapeID="_x0000_i1092" DrawAspect="Content" ObjectID="_1795446818" r:id="rId140"/>
        </w:object>
      </w:r>
      <w:bookmarkEnd w:id="2143"/>
    </w:p>
    <w:p w14:paraId="0721A290" w14:textId="77777777" w:rsidR="00DE50FB" w:rsidRPr="00455BC9" w:rsidRDefault="00DE50FB" w:rsidP="002F6B78">
      <w:pPr>
        <w:pStyle w:val="TF"/>
      </w:pPr>
      <w:bookmarkStart w:id="2144" w:name="_CRFigure8_15_1_21"/>
      <w:bookmarkStart w:id="2145" w:name="MCCQCTEMPBM_00000054"/>
      <w:r w:rsidRPr="00455BC9">
        <w:t xml:space="preserve">Figure </w:t>
      </w:r>
      <w:bookmarkEnd w:id="2144"/>
      <w:r w:rsidRPr="00455BC9">
        <w:t>8.</w:t>
      </w:r>
      <w:r>
        <w:t>15</w:t>
      </w:r>
      <w:r w:rsidRPr="00455BC9">
        <w:t>.1.2-1: Multicast MBS Session Context establishment</w:t>
      </w:r>
    </w:p>
    <w:bookmarkEnd w:id="2145"/>
    <w:p w14:paraId="3066180D" w14:textId="77777777" w:rsidR="00DE50FB" w:rsidRDefault="00DE50FB" w:rsidP="00DE50FB">
      <w:pPr>
        <w:pStyle w:val="B1"/>
      </w:pPr>
      <w:r>
        <w:lastRenderedPageBreak/>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46" w:name="_CR8_15_1_3"/>
      <w:bookmarkStart w:id="2147" w:name="_Toc184819773"/>
      <w:bookmarkStart w:id="2148" w:name="_Toc98351793"/>
      <w:bookmarkStart w:id="2149" w:name="_Toc98748091"/>
      <w:bookmarkStart w:id="2150" w:name="_Toc105704481"/>
      <w:bookmarkStart w:id="2151" w:name="_Toc106108599"/>
      <w:bookmarkStart w:id="2152" w:name="_Toc107829571"/>
      <w:bookmarkStart w:id="2153" w:name="_Toc112703330"/>
      <w:bookmarkEnd w:id="2146"/>
      <w:r w:rsidRPr="00455BC9">
        <w:lastRenderedPageBreak/>
        <w:t>8.</w:t>
      </w:r>
      <w:r>
        <w:t>15</w:t>
      </w:r>
      <w:r w:rsidRPr="00455BC9">
        <w:t>.1.</w:t>
      </w:r>
      <w:r>
        <w:t>3</w:t>
      </w:r>
      <w:r w:rsidRPr="00455BC9">
        <w:tab/>
      </w:r>
      <w:r>
        <w:t xml:space="preserve">Multicast </w:t>
      </w:r>
      <w:r w:rsidRPr="00455BC9">
        <w:t>M</w:t>
      </w:r>
      <w:r>
        <w:t>RB type re-configuration with F1-U ptp-retransmission tunnel establishment</w:t>
      </w:r>
      <w:bookmarkEnd w:id="2147"/>
    </w:p>
    <w:p w14:paraId="6DA3D2F9" w14:textId="77777777" w:rsidR="0074631D" w:rsidRDefault="0074631D" w:rsidP="0074631D">
      <w:pPr>
        <w:pStyle w:val="TH"/>
      </w:pPr>
      <w:r>
        <w:object w:dxaOrig="15252" w:dyaOrig="5520" w14:anchorId="49AD84A3">
          <v:shape id="_x0000_i1093" type="#_x0000_t75" style="width:481.5pt;height:174pt" o:ole="">
            <v:imagedata r:id="rId141" o:title=""/>
          </v:shape>
          <o:OLEObject Type="Embed" ProgID="Visio.Drawing.15" ShapeID="_x0000_i1093" DrawAspect="Content" ObjectID="_1795446819" r:id="rId142"/>
        </w:object>
      </w:r>
    </w:p>
    <w:p w14:paraId="40E19830" w14:textId="61C9065D" w:rsidR="0074631D" w:rsidRPr="00455BC9" w:rsidRDefault="0074631D" w:rsidP="0074631D">
      <w:pPr>
        <w:pStyle w:val="TF"/>
      </w:pPr>
      <w:bookmarkStart w:id="2154" w:name="_CRFigure8_15_1_31"/>
      <w:r w:rsidRPr="00455BC9">
        <w:t xml:space="preserve">Figure </w:t>
      </w:r>
      <w:bookmarkEnd w:id="2154"/>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55" w:name="_CR8_15_2"/>
      <w:bookmarkStart w:id="2156" w:name="_Toc184819774"/>
      <w:bookmarkEnd w:id="2155"/>
      <w:r w:rsidRPr="00B8401F">
        <w:t>8.</w:t>
      </w:r>
      <w:r>
        <w:t>15</w:t>
      </w:r>
      <w:r w:rsidRPr="00B8401F">
        <w:t>.</w:t>
      </w:r>
      <w:r>
        <w:t>2</w:t>
      </w:r>
      <w:r w:rsidRPr="00B8401F">
        <w:tab/>
      </w:r>
      <w:r>
        <w:t>Mobility procedure for Multicast</w:t>
      </w:r>
      <w:bookmarkEnd w:id="2156"/>
    </w:p>
    <w:p w14:paraId="6F87A736" w14:textId="12B9BCA5" w:rsidR="00B63D3E" w:rsidRPr="009010F4" w:rsidRDefault="00B63D3E" w:rsidP="009010F4">
      <w:pPr>
        <w:pStyle w:val="Heading4"/>
      </w:pPr>
      <w:bookmarkStart w:id="2157" w:name="_CR8_15_2_1"/>
      <w:bookmarkStart w:id="2158" w:name="_Toc184819775"/>
      <w:bookmarkEnd w:id="2157"/>
      <w:r w:rsidRPr="008120A8">
        <w:t>8.15.2.1</w:t>
      </w:r>
      <w:r w:rsidRPr="008120A8">
        <w:tab/>
        <w:t>Inter-gNB-CU Mobility between MBS Supporting nodes</w:t>
      </w:r>
      <w:bookmarkEnd w:id="2158"/>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4" type="#_x0000_t75" style="width:480pt;height:305.25pt" o:ole="">
            <v:imagedata r:id="rId143" o:title=""/>
          </v:shape>
          <o:OLEObject Type="Embed" ProgID="Mscgen.Chart" ShapeID="_x0000_i1094" DrawAspect="Content" ObjectID="_1795446820" r:id="rId144"/>
        </w:object>
      </w:r>
      <w:bookmarkStart w:id="2159" w:name="MCCQCTEMPBM_00000045"/>
    </w:p>
    <w:p w14:paraId="45C484FD" w14:textId="0E3D45CC" w:rsidR="00B63D3E" w:rsidRPr="00455BC9" w:rsidRDefault="00B63D3E" w:rsidP="002F6B78">
      <w:pPr>
        <w:pStyle w:val="TF"/>
      </w:pPr>
      <w:bookmarkStart w:id="2160" w:name="_CRFigure8_15_2_11"/>
      <w:bookmarkStart w:id="2161" w:name="MCCQCTEMPBM_00000055"/>
      <w:bookmarkEnd w:id="2159"/>
      <w:r w:rsidRPr="00455BC9">
        <w:t xml:space="preserve">Figure </w:t>
      </w:r>
      <w:bookmarkEnd w:id="2160"/>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61"/>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lastRenderedPageBreak/>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62" w:name="_CR8_16"/>
      <w:bookmarkStart w:id="2163" w:name="_Toc184819776"/>
      <w:bookmarkEnd w:id="2162"/>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48"/>
      <w:bookmarkEnd w:id="2149"/>
      <w:bookmarkEnd w:id="2150"/>
      <w:bookmarkEnd w:id="2151"/>
      <w:bookmarkEnd w:id="2152"/>
      <w:bookmarkEnd w:id="2153"/>
      <w:bookmarkEnd w:id="2163"/>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64" w:name="_CR8_16_1"/>
      <w:bookmarkStart w:id="2165" w:name="_Toc105704482"/>
      <w:bookmarkStart w:id="2166" w:name="_Toc106108600"/>
      <w:bookmarkStart w:id="2167" w:name="_Toc107829572"/>
      <w:bookmarkStart w:id="2168" w:name="_Toc112703331"/>
      <w:bookmarkStart w:id="2169" w:name="_Toc184819777"/>
      <w:bookmarkStart w:id="2170" w:name="_Toc98351794"/>
      <w:bookmarkStart w:id="2171" w:name="_Toc98748092"/>
      <w:bookmarkEnd w:id="2164"/>
      <w:r w:rsidRPr="00674017">
        <w:rPr>
          <w:rFonts w:eastAsia="Malgun Gothic" w:hint="eastAsia"/>
          <w:lang w:eastAsia="zh-CN"/>
        </w:rPr>
        <w:t>8.16.1</w:t>
      </w:r>
      <w:r>
        <w:rPr>
          <w:rFonts w:eastAsia="Malgun Gothic"/>
          <w:lang w:eastAsia="zh-CN"/>
        </w:rPr>
        <w:tab/>
      </w:r>
      <w:r w:rsidRPr="008E77C0">
        <w:t>MN initiated Conditional PSCell Addition</w:t>
      </w:r>
      <w:bookmarkEnd w:id="2165"/>
      <w:bookmarkEnd w:id="2166"/>
      <w:bookmarkEnd w:id="2167"/>
      <w:bookmarkEnd w:id="2168"/>
      <w:bookmarkEnd w:id="2169"/>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5" type="#_x0000_t75" style="width:483pt;height:330.75pt" o:ole="">
            <v:imagedata r:id="rId145" o:title=""/>
          </v:shape>
          <o:OLEObject Type="Embed" ProgID="Visio.Drawing.15" ShapeID="_x0000_i1095" DrawAspect="Content" ObjectID="_1795446821" r:id="rId146"/>
        </w:object>
      </w:r>
    </w:p>
    <w:p w14:paraId="069BE479" w14:textId="77777777" w:rsidR="00674017" w:rsidRDefault="00674017" w:rsidP="005D3C45">
      <w:pPr>
        <w:pStyle w:val="TF"/>
      </w:pPr>
      <w:bookmarkStart w:id="2172" w:name="_CRFigure8_16_11ConditionalSecondaryNod"/>
      <w:r w:rsidRPr="005C4071">
        <w:rPr>
          <w:rFonts w:hint="eastAsia"/>
        </w:rPr>
        <w:t xml:space="preserve">Figure </w:t>
      </w:r>
      <w:bookmarkEnd w:id="2172"/>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73" w:name="_CR8_16_2"/>
      <w:bookmarkStart w:id="2174" w:name="_Toc105704483"/>
      <w:bookmarkStart w:id="2175" w:name="_Toc106108601"/>
      <w:bookmarkStart w:id="2176" w:name="_Toc107829573"/>
      <w:bookmarkStart w:id="2177" w:name="_Toc112703332"/>
      <w:bookmarkStart w:id="2178" w:name="_Toc184819778"/>
      <w:bookmarkEnd w:id="2173"/>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74"/>
      <w:bookmarkEnd w:id="2175"/>
      <w:bookmarkEnd w:id="2176"/>
      <w:bookmarkEnd w:id="2177"/>
      <w:bookmarkEnd w:id="2178"/>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79" w:name="_CR8_16_3"/>
      <w:bookmarkStart w:id="2180" w:name="_Toc105704484"/>
      <w:bookmarkStart w:id="2181" w:name="_Toc106108602"/>
      <w:bookmarkStart w:id="2182" w:name="_Toc107829574"/>
      <w:bookmarkStart w:id="2183" w:name="_Toc112703333"/>
      <w:bookmarkStart w:id="2184" w:name="_Toc184819779"/>
      <w:bookmarkEnd w:id="2179"/>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80"/>
      <w:bookmarkEnd w:id="2181"/>
      <w:bookmarkEnd w:id="2182"/>
      <w:bookmarkEnd w:id="2183"/>
      <w:bookmarkEnd w:id="2184"/>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85" w:name="_CR8_17"/>
      <w:bookmarkStart w:id="2186" w:name="_Toc105704485"/>
      <w:bookmarkStart w:id="2187" w:name="_Toc106108603"/>
      <w:bookmarkStart w:id="2188" w:name="_Toc107829575"/>
      <w:bookmarkStart w:id="2189" w:name="_Toc112703334"/>
      <w:bookmarkStart w:id="2190" w:name="_Toc184819780"/>
      <w:bookmarkEnd w:id="2185"/>
      <w:r w:rsidRPr="00382BD1">
        <w:t>8.</w:t>
      </w:r>
      <w:r>
        <w:t>17</w:t>
      </w:r>
      <w:r w:rsidRPr="00382BD1">
        <w:tab/>
        <w:t>IAB Inter-</w:t>
      </w:r>
      <w:r>
        <w:t>CU Topology Management</w:t>
      </w:r>
      <w:bookmarkEnd w:id="2170"/>
      <w:bookmarkEnd w:id="2171"/>
      <w:bookmarkEnd w:id="2186"/>
      <w:bookmarkEnd w:id="2187"/>
      <w:bookmarkEnd w:id="2188"/>
      <w:bookmarkEnd w:id="2189"/>
      <w:bookmarkEnd w:id="2190"/>
    </w:p>
    <w:p w14:paraId="5DEF1CA2" w14:textId="77777777" w:rsidR="002A4ACF" w:rsidRPr="00382BD1" w:rsidRDefault="002A4ACF" w:rsidP="00564453">
      <w:pPr>
        <w:pStyle w:val="Heading3"/>
      </w:pPr>
      <w:bookmarkStart w:id="2191" w:name="_CR8_17_1"/>
      <w:bookmarkStart w:id="2192" w:name="_Toc98351795"/>
      <w:bookmarkStart w:id="2193" w:name="_Toc98748093"/>
      <w:bookmarkStart w:id="2194" w:name="_Toc105704486"/>
      <w:bookmarkStart w:id="2195" w:name="_Toc106108604"/>
      <w:bookmarkStart w:id="2196" w:name="_Toc107829576"/>
      <w:bookmarkStart w:id="2197" w:name="_Toc112703335"/>
      <w:bookmarkStart w:id="2198" w:name="_Toc184819781"/>
      <w:bookmarkEnd w:id="2191"/>
      <w:r w:rsidRPr="00382BD1">
        <w:t>8.</w:t>
      </w:r>
      <w:r>
        <w:t>17</w:t>
      </w:r>
      <w:r>
        <w:rPr>
          <w:rFonts w:hint="eastAsia"/>
        </w:rPr>
        <w:t>.</w:t>
      </w:r>
      <w:r>
        <w:t>1</w:t>
      </w:r>
      <w:r w:rsidRPr="00382BD1">
        <w:tab/>
        <w:t>IAB Inter-</w:t>
      </w:r>
      <w:r>
        <w:t>d</w:t>
      </w:r>
      <w:r w:rsidRPr="00382BD1">
        <w:t xml:space="preserve">onor-DU </w:t>
      </w:r>
      <w:r>
        <w:t>Re-</w:t>
      </w:r>
      <w:r w:rsidRPr="00382BD1">
        <w:t>routing</w:t>
      </w:r>
      <w:bookmarkEnd w:id="2192"/>
      <w:bookmarkEnd w:id="2193"/>
      <w:bookmarkEnd w:id="2194"/>
      <w:bookmarkEnd w:id="2195"/>
      <w:bookmarkEnd w:id="2196"/>
      <w:bookmarkEnd w:id="2197"/>
      <w:bookmarkEnd w:id="2198"/>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99" w:name="_CR8_17_2"/>
      <w:bookmarkStart w:id="2200" w:name="_Toc56529359"/>
      <w:bookmarkStart w:id="2201" w:name="_Toc98351796"/>
      <w:bookmarkStart w:id="2202" w:name="_Toc98748094"/>
      <w:bookmarkStart w:id="2203" w:name="_Toc105704487"/>
      <w:bookmarkStart w:id="2204" w:name="_Toc106108605"/>
      <w:bookmarkStart w:id="2205" w:name="_Toc107829577"/>
      <w:bookmarkStart w:id="2206" w:name="_Toc112703336"/>
      <w:bookmarkStart w:id="2207" w:name="_Toc184819782"/>
      <w:bookmarkEnd w:id="2199"/>
      <w:r w:rsidRPr="000E6E8D">
        <w:t>8.</w:t>
      </w:r>
      <w:r>
        <w:t>17.2</w:t>
      </w:r>
      <w:bookmarkEnd w:id="2200"/>
      <w:r>
        <w:tab/>
        <w:t xml:space="preserve">IAB Inter-CU </w:t>
      </w:r>
      <w:r>
        <w:rPr>
          <w:rFonts w:hint="eastAsia"/>
        </w:rPr>
        <w:t>T</w:t>
      </w:r>
      <w:r>
        <w:t>opology Redundancy</w:t>
      </w:r>
      <w:bookmarkStart w:id="2208" w:name="_Toc56529309"/>
      <w:bookmarkStart w:id="2209" w:name="_Toc98351797"/>
      <w:bookmarkStart w:id="2210" w:name="_Toc98748095"/>
      <w:bookmarkStart w:id="2211" w:name="_Toc105704488"/>
      <w:bookmarkStart w:id="2212" w:name="_Toc106108606"/>
      <w:bookmarkStart w:id="2213" w:name="_Toc107829578"/>
      <w:bookmarkStart w:id="2214" w:name="_Toc112703337"/>
      <w:bookmarkEnd w:id="2201"/>
      <w:bookmarkEnd w:id="2202"/>
      <w:bookmarkEnd w:id="2203"/>
      <w:bookmarkEnd w:id="2204"/>
      <w:bookmarkEnd w:id="2205"/>
      <w:bookmarkEnd w:id="2206"/>
      <w:bookmarkEnd w:id="2207"/>
    </w:p>
    <w:p w14:paraId="5C8FE797" w14:textId="77777777" w:rsidR="002A4ACF" w:rsidRPr="00E8164D" w:rsidRDefault="002A4ACF" w:rsidP="00564453">
      <w:pPr>
        <w:pStyle w:val="Heading4"/>
        <w:rPr>
          <w:lang w:eastAsia="en-GB"/>
        </w:rPr>
      </w:pPr>
      <w:bookmarkStart w:id="2215" w:name="_CR8_17_2_1"/>
      <w:bookmarkStart w:id="2216" w:name="_Toc184819783"/>
      <w:bookmarkEnd w:id="2215"/>
      <w:r w:rsidRPr="00E8164D">
        <w:rPr>
          <w:lang w:eastAsia="en-GB"/>
        </w:rPr>
        <w:t>8.</w:t>
      </w:r>
      <w:r>
        <w:rPr>
          <w:lang w:eastAsia="en-GB"/>
        </w:rPr>
        <w:t>17.2</w:t>
      </w:r>
      <w:r w:rsidRPr="00E8164D">
        <w:rPr>
          <w:lang w:eastAsia="en-GB"/>
        </w:rPr>
        <w:t>.1</w:t>
      </w:r>
      <w:r w:rsidRPr="00E8164D">
        <w:rPr>
          <w:lang w:eastAsia="en-GB"/>
        </w:rPr>
        <w:tab/>
      </w:r>
      <w:bookmarkEnd w:id="2208"/>
      <w:r w:rsidRPr="00E8164D">
        <w:rPr>
          <w:lang w:eastAsia="en-GB"/>
        </w:rPr>
        <w:t>IAB Inter-CU topological redundancy procedure</w:t>
      </w:r>
      <w:bookmarkEnd w:id="2209"/>
      <w:bookmarkEnd w:id="2210"/>
      <w:bookmarkEnd w:id="2211"/>
      <w:bookmarkEnd w:id="2212"/>
      <w:bookmarkEnd w:id="2213"/>
      <w:bookmarkEnd w:id="2214"/>
      <w:bookmarkEnd w:id="2216"/>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6" type="#_x0000_t75" style="width:480pt;height:440.25pt" o:ole="">
            <v:imagedata r:id="rId147" o:title=""/>
          </v:shape>
          <o:OLEObject Type="Embed" ProgID="Visio.Drawing.15" ShapeID="_x0000_i1096" DrawAspect="Content" ObjectID="_1795446822" r:id="rId148"/>
        </w:object>
      </w:r>
    </w:p>
    <w:p w14:paraId="644566EF" w14:textId="77777777" w:rsidR="002A4ACF" w:rsidRPr="00DC6618" w:rsidRDefault="002A4ACF" w:rsidP="00564453">
      <w:pPr>
        <w:pStyle w:val="TF"/>
        <w:rPr>
          <w:rFonts w:eastAsia="SimSun"/>
          <w:lang w:val="x-none"/>
        </w:rPr>
      </w:pPr>
      <w:bookmarkStart w:id="2217" w:name="_CRFigure8_17_2_11IABinterCUtopologyred"/>
      <w:r w:rsidRPr="00DC6618">
        <w:rPr>
          <w:rFonts w:eastAsia="SimSun"/>
        </w:rPr>
        <w:t xml:space="preserve">Figure </w:t>
      </w:r>
      <w:bookmarkEnd w:id="2217"/>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lastRenderedPageBreak/>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lastRenderedPageBreak/>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18" w:name="_CR8_17_3"/>
      <w:bookmarkStart w:id="2219" w:name="_Toc98351798"/>
      <w:bookmarkStart w:id="2220" w:name="_Toc98748096"/>
      <w:bookmarkStart w:id="2221" w:name="_Toc105704489"/>
      <w:bookmarkStart w:id="2222" w:name="_Toc106108607"/>
      <w:bookmarkStart w:id="2223" w:name="_Toc107829579"/>
      <w:bookmarkStart w:id="2224" w:name="_Toc112703338"/>
      <w:bookmarkStart w:id="2225" w:name="_Toc184819784"/>
      <w:bookmarkEnd w:id="2218"/>
      <w:r w:rsidRPr="00963738">
        <w:t>8.</w:t>
      </w:r>
      <w:r>
        <w:t>17.3</w:t>
      </w:r>
      <w:r w:rsidRPr="00963738">
        <w:tab/>
        <w:t>IAB Inter-CU Topology Adaptation</w:t>
      </w:r>
      <w:bookmarkEnd w:id="2219"/>
      <w:bookmarkEnd w:id="2220"/>
      <w:bookmarkEnd w:id="2221"/>
      <w:bookmarkEnd w:id="2222"/>
      <w:bookmarkEnd w:id="2223"/>
      <w:bookmarkEnd w:id="2224"/>
      <w:bookmarkEnd w:id="2225"/>
    </w:p>
    <w:p w14:paraId="414AA7F1" w14:textId="7FDDF675" w:rsidR="00FF5EBC" w:rsidRDefault="002A4ACF" w:rsidP="00564453">
      <w:pPr>
        <w:pStyle w:val="Heading4"/>
      </w:pPr>
      <w:bookmarkStart w:id="2226" w:name="_CR8_17_3_1"/>
      <w:bookmarkStart w:id="2227" w:name="_Toc98351799"/>
      <w:bookmarkStart w:id="2228" w:name="_Toc98748097"/>
      <w:bookmarkStart w:id="2229" w:name="_Toc105704490"/>
      <w:bookmarkStart w:id="2230" w:name="_Toc106108608"/>
      <w:bookmarkStart w:id="2231" w:name="_Toc107829580"/>
      <w:bookmarkStart w:id="2232" w:name="_Toc112703339"/>
      <w:bookmarkStart w:id="2233" w:name="_Toc184819785"/>
      <w:bookmarkEnd w:id="2226"/>
      <w:r w:rsidRPr="00963738">
        <w:t>8.</w:t>
      </w:r>
      <w:r>
        <w:t>17.3</w:t>
      </w:r>
      <w:r w:rsidRPr="00963738">
        <w:t>.1</w:t>
      </w:r>
      <w:r w:rsidRPr="00963738">
        <w:tab/>
        <w:t>IAB inter-CU topology adaptation procedure</w:t>
      </w:r>
      <w:bookmarkEnd w:id="2227"/>
      <w:bookmarkEnd w:id="2228"/>
      <w:bookmarkEnd w:id="2229"/>
      <w:bookmarkEnd w:id="2230"/>
      <w:bookmarkEnd w:id="2231"/>
      <w:bookmarkEnd w:id="2232"/>
      <w:bookmarkEnd w:id="2233"/>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7" type="#_x0000_t75" style="width:475.5pt;height:612.75pt" o:ole="">
            <v:imagedata r:id="rId149" o:title=""/>
          </v:shape>
          <o:OLEObject Type="Embed" ProgID="Visio.Drawing.11" ShapeID="_x0000_i1097" DrawAspect="Content" ObjectID="_1795446823" r:id="rId150"/>
        </w:object>
      </w:r>
    </w:p>
    <w:p w14:paraId="16E1177E" w14:textId="4B5EFEFC" w:rsidR="00FF5EBC" w:rsidRDefault="002A4ACF" w:rsidP="00564453">
      <w:pPr>
        <w:pStyle w:val="TF"/>
        <w:rPr>
          <w:lang w:eastAsia="en-US"/>
        </w:rPr>
      </w:pPr>
      <w:bookmarkStart w:id="2234" w:name="_CRFigure8_17_3_11"/>
      <w:r>
        <w:rPr>
          <w:lang w:eastAsia="en-US"/>
        </w:rPr>
        <w:t xml:space="preserve">Figure </w:t>
      </w:r>
      <w:bookmarkEnd w:id="2234"/>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35" w:name="_CR8_17_3_2"/>
      <w:bookmarkStart w:id="2236" w:name="_Toc98351800"/>
      <w:bookmarkStart w:id="2237" w:name="_Toc98748098"/>
      <w:bookmarkStart w:id="2238" w:name="_Toc105704491"/>
      <w:bookmarkStart w:id="2239" w:name="_Toc106108609"/>
      <w:bookmarkStart w:id="2240" w:name="_Toc107829581"/>
      <w:bookmarkStart w:id="2241" w:name="_Toc112703340"/>
      <w:bookmarkStart w:id="2242" w:name="_Toc184819786"/>
      <w:bookmarkEnd w:id="2235"/>
      <w:r w:rsidRPr="00963738">
        <w:t>8.</w:t>
      </w:r>
      <w:r w:rsidR="007644F9">
        <w:t>17</w:t>
      </w:r>
      <w:r>
        <w:t>.3.</w:t>
      </w:r>
      <w:r w:rsidRPr="00963738">
        <w:t>2</w:t>
      </w:r>
      <w:r w:rsidRPr="00963738">
        <w:tab/>
        <w:t>IAB inter-CU topology adaptation procedure with descendant IAB-node</w:t>
      </w:r>
      <w:bookmarkEnd w:id="2236"/>
      <w:bookmarkEnd w:id="2237"/>
      <w:bookmarkEnd w:id="2238"/>
      <w:bookmarkEnd w:id="2239"/>
      <w:bookmarkEnd w:id="2240"/>
      <w:bookmarkEnd w:id="2241"/>
      <w:bookmarkEnd w:id="2242"/>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8" type="#_x0000_t75" style="width:481.5pt;height:348.75pt" o:ole="">
            <v:imagedata r:id="rId151" o:title=""/>
          </v:shape>
          <o:OLEObject Type="Embed" ProgID="Visio.Drawing.11" ShapeID="_x0000_i1098" DrawAspect="Content" ObjectID="_1795446824" r:id="rId152"/>
        </w:object>
      </w:r>
    </w:p>
    <w:p w14:paraId="2AFA3D12" w14:textId="77777777" w:rsidR="002A4ACF" w:rsidRPr="00E93641" w:rsidRDefault="002A4ACF" w:rsidP="005D3C45">
      <w:pPr>
        <w:pStyle w:val="TF"/>
        <w:rPr>
          <w:lang w:eastAsia="en-US"/>
        </w:rPr>
      </w:pPr>
      <w:bookmarkStart w:id="2243" w:name="_CRFigure8_17_3_21"/>
      <w:r>
        <w:rPr>
          <w:lang w:eastAsia="en-US"/>
        </w:rPr>
        <w:t xml:space="preserve">Figure </w:t>
      </w:r>
      <w:bookmarkEnd w:id="2243"/>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44"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w:t>
      </w:r>
      <w:bookmarkEnd w:id="2244"/>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45" w:name="_Toc98351801"/>
      <w:bookmarkStart w:id="2246" w:name="_Toc98748099"/>
      <w:bookmarkStart w:id="2247" w:name="_Toc105704492"/>
      <w:bookmarkStart w:id="2248" w:name="_Toc106108610"/>
      <w:bookmarkStart w:id="2249" w:name="_Toc107829582"/>
      <w:bookmarkStart w:id="2250" w:name="_Toc112703341"/>
    </w:p>
    <w:p w14:paraId="61C521D1" w14:textId="5429DC50" w:rsidR="00FF5EBC" w:rsidRDefault="007644F9" w:rsidP="00564453">
      <w:pPr>
        <w:pStyle w:val="Heading3"/>
      </w:pPr>
      <w:bookmarkStart w:id="2251" w:name="_CR8_17_4"/>
      <w:bookmarkStart w:id="2252" w:name="_Toc184819787"/>
      <w:bookmarkEnd w:id="2251"/>
      <w:r w:rsidRPr="00DA5109">
        <w:t>8.</w:t>
      </w:r>
      <w:r>
        <w:t>17.4</w:t>
      </w:r>
      <w:r w:rsidRPr="00DA5109">
        <w:tab/>
        <w:t>IAB Inter-CU Backhaul RLF recovery for single connected IAB-node</w:t>
      </w:r>
      <w:bookmarkEnd w:id="2245"/>
      <w:bookmarkEnd w:id="2246"/>
      <w:bookmarkEnd w:id="2247"/>
      <w:bookmarkEnd w:id="2248"/>
      <w:bookmarkEnd w:id="2249"/>
      <w:bookmarkEnd w:id="2250"/>
      <w:bookmarkEnd w:id="2252"/>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9" type="#_x0000_t75" style="width:477.75pt;height:570.75pt" o:ole="">
            <v:imagedata r:id="rId153" o:title=""/>
          </v:shape>
          <o:OLEObject Type="Embed" ProgID="Visio.Drawing.15" ShapeID="_x0000_i1099" DrawAspect="Content" ObjectID="_1795446825" r:id="rId154"/>
        </w:object>
      </w:r>
    </w:p>
    <w:p w14:paraId="067A7408" w14:textId="77777777" w:rsidR="007644F9" w:rsidRPr="006727FF" w:rsidRDefault="007644F9" w:rsidP="007644F9">
      <w:pPr>
        <w:pStyle w:val="TF"/>
      </w:pPr>
      <w:bookmarkStart w:id="2253" w:name="_CRFigure8_17_41"/>
      <w:r w:rsidRPr="006727FF">
        <w:t xml:space="preserve">Figure </w:t>
      </w:r>
      <w:bookmarkEnd w:id="2253"/>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54" w:name="_CR8_18"/>
      <w:bookmarkStart w:id="2255" w:name="_Toc98351802"/>
      <w:bookmarkStart w:id="2256" w:name="_Toc98748100"/>
      <w:bookmarkStart w:id="2257" w:name="_Toc105704493"/>
      <w:bookmarkStart w:id="2258" w:name="_Toc106108611"/>
      <w:bookmarkStart w:id="2259" w:name="_Toc107829583"/>
      <w:bookmarkStart w:id="2260" w:name="_Toc112703342"/>
      <w:bookmarkStart w:id="2261" w:name="_Toc184819788"/>
      <w:bookmarkEnd w:id="2254"/>
      <w:r>
        <w:t>8.18</w:t>
      </w:r>
      <w:r w:rsidRPr="00B8401F">
        <w:tab/>
      </w:r>
      <w:r>
        <w:t>Overall procedure for Small Data Transmission during RRC Inactive</w:t>
      </w:r>
      <w:bookmarkEnd w:id="2255"/>
      <w:bookmarkEnd w:id="2256"/>
      <w:bookmarkEnd w:id="2257"/>
      <w:bookmarkEnd w:id="2258"/>
      <w:bookmarkEnd w:id="2259"/>
      <w:bookmarkEnd w:id="2260"/>
      <w:bookmarkEnd w:id="2261"/>
    </w:p>
    <w:p w14:paraId="1872484F" w14:textId="77777777" w:rsidR="006E14BE" w:rsidRDefault="006E14BE" w:rsidP="00564453">
      <w:pPr>
        <w:pStyle w:val="Heading3"/>
      </w:pPr>
      <w:bookmarkStart w:id="2262" w:name="_CR8_18_1"/>
      <w:bookmarkStart w:id="2263" w:name="_Toc98351803"/>
      <w:bookmarkStart w:id="2264" w:name="_Toc98748101"/>
      <w:bookmarkStart w:id="2265" w:name="_Toc105704494"/>
      <w:bookmarkStart w:id="2266" w:name="_Toc106108612"/>
      <w:bookmarkStart w:id="2267" w:name="_Toc107829584"/>
      <w:bookmarkStart w:id="2268" w:name="_Toc112703343"/>
      <w:bookmarkStart w:id="2269" w:name="_Toc184819789"/>
      <w:bookmarkEnd w:id="2262"/>
      <w:r>
        <w:t>8.18.1</w:t>
      </w:r>
      <w:r>
        <w:tab/>
        <w:t>RACH based SDT</w:t>
      </w:r>
      <w:bookmarkEnd w:id="2263"/>
      <w:bookmarkEnd w:id="2264"/>
      <w:bookmarkEnd w:id="2265"/>
      <w:bookmarkEnd w:id="2266"/>
      <w:bookmarkEnd w:id="2267"/>
      <w:bookmarkEnd w:id="2268"/>
      <w:bookmarkEnd w:id="2269"/>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100" type="#_x0000_t75" style="width:476.25pt;height:212.25pt" o:ole="">
            <v:imagedata r:id="rId155" o:title=""/>
          </v:shape>
          <o:OLEObject Type="Embed" ProgID="Visio.Drawing.15" ShapeID="_x0000_i1100" DrawAspect="Content" ObjectID="_1795446826" r:id="rId156"/>
        </w:object>
      </w:r>
    </w:p>
    <w:p w14:paraId="2CCCD278" w14:textId="27E6209F" w:rsidR="00FF5EBC" w:rsidRDefault="006E14BE" w:rsidP="006E14BE">
      <w:pPr>
        <w:pStyle w:val="TF"/>
      </w:pPr>
      <w:bookmarkStart w:id="2270" w:name="_CRFigure8_18_11"/>
      <w:r w:rsidRPr="00B8401F">
        <w:t xml:space="preserve">Figure </w:t>
      </w:r>
      <w:bookmarkEnd w:id="2270"/>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bookmarkStart w:id="2271"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71"/>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72" w:name="_Toc105704495"/>
      <w:bookmarkStart w:id="2273" w:name="_Toc106108613"/>
      <w:bookmarkStart w:id="2274" w:name="_Toc107829585"/>
      <w:bookmarkStart w:id="2275" w:name="_Toc112703344"/>
      <w:bookmarkStart w:id="2276" w:name="_Toc98351804"/>
      <w:bookmarkStart w:id="2277" w:name="_Toc98748102"/>
      <w:r w:rsidRPr="00F142D3">
        <w:t>NOTE 4:</w:t>
      </w:r>
      <w:r w:rsidRPr="00F142D3">
        <w:tab/>
      </w:r>
      <w:r>
        <w:t>void.</w:t>
      </w:r>
    </w:p>
    <w:p w14:paraId="53C408C2" w14:textId="77777777" w:rsidR="007B2D82" w:rsidRDefault="007B2D82" w:rsidP="008120A8">
      <w:bookmarkStart w:id="2278"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bookmarkEnd w:id="2278"/>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77777777" w:rsidR="00672786" w:rsidRDefault="00672786" w:rsidP="00672786">
      <w:r w:rsidRPr="00D66F6C">
        <w:t>Upon receiving non-SDT data, the gNB-CU-UP shall send the DL DATA NOTIFICATION message to the gNB-CU-CP. The gNB-CU-CP shall terminate the ongoing SDT procedure as specified in TS 38.300 [2].</w:t>
      </w:r>
    </w:p>
    <w:p w14:paraId="1AC15B22" w14:textId="3342368E" w:rsidR="007B2D82" w:rsidRPr="00D66F6C" w:rsidRDefault="00672786" w:rsidP="00672786">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407E8191" w14:textId="269C00F5" w:rsidR="00E2206D" w:rsidRPr="00FF27EE" w:rsidRDefault="00E2206D" w:rsidP="00E2206D">
      <w:pPr>
        <w:pStyle w:val="Heading3"/>
      </w:pPr>
      <w:bookmarkStart w:id="2279" w:name="_CR8_18_2"/>
      <w:bookmarkStart w:id="2280" w:name="_Toc184819790"/>
      <w:bookmarkEnd w:id="2279"/>
      <w:r w:rsidRPr="00FF27EE">
        <w:t>8.</w:t>
      </w:r>
      <w:r>
        <w:t>18</w:t>
      </w:r>
      <w:r w:rsidRPr="00FF27EE">
        <w:t>.</w:t>
      </w:r>
      <w:r>
        <w:t>2</w:t>
      </w:r>
      <w:r w:rsidRPr="00FF27EE">
        <w:tab/>
        <w:t>CG based SDT</w:t>
      </w:r>
      <w:bookmarkEnd w:id="2272"/>
      <w:bookmarkEnd w:id="2273"/>
      <w:bookmarkEnd w:id="2274"/>
      <w:bookmarkEnd w:id="2275"/>
      <w:bookmarkEnd w:id="2280"/>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101" type="#_x0000_t75" style="width:477.75pt;height:292.5pt" o:ole="">
            <v:imagedata r:id="rId157" o:title=""/>
          </v:shape>
          <o:OLEObject Type="Embed" ProgID="Mscgen.Chart" ShapeID="_x0000_i1101" DrawAspect="Content" ObjectID="_1795446827" r:id="rId158"/>
        </w:object>
      </w:r>
    </w:p>
    <w:p w14:paraId="59C63836" w14:textId="7E963271" w:rsidR="00FF5EBC" w:rsidRDefault="00E2206D" w:rsidP="00E2206D">
      <w:pPr>
        <w:pStyle w:val="TF"/>
      </w:pPr>
      <w:bookmarkStart w:id="2281" w:name="_CRFigure8_18_21"/>
      <w:r w:rsidRPr="00B8401F">
        <w:t xml:space="preserve">Figure </w:t>
      </w:r>
      <w:bookmarkEnd w:id="2281"/>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82" w:name="_Toc105704496"/>
      <w:bookmarkStart w:id="2283" w:name="_Toc106108614"/>
      <w:bookmarkStart w:id="2284" w:name="_Toc107829586"/>
      <w:bookmarkStart w:id="2285" w:name="_Toc112703345"/>
      <w:r w:rsidRPr="00F142D3">
        <w:t>NOTE 1:</w:t>
      </w:r>
      <w:r w:rsidRPr="00F142D3">
        <w:tab/>
      </w:r>
      <w:r>
        <w:t>void.</w:t>
      </w:r>
    </w:p>
    <w:p w14:paraId="5DB919C9" w14:textId="77777777" w:rsidR="00FC1480" w:rsidRDefault="00FC1480" w:rsidP="009010F4">
      <w:bookmarkStart w:id="2286"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bookmarkEnd w:id="2286"/>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87" w:name="_Hlk159146265"/>
      <w:r w:rsidRPr="00D66F6C">
        <w:rPr>
          <w:lang w:eastAsia="ja-JP"/>
        </w:rPr>
        <w:t>If CG-SDT is re-configured, the gNB-CU may request the gNB-DU to keep CG-SDT configuration and resources in the UE CONTEXT RELEASE COMMAND message.</w:t>
      </w:r>
    </w:p>
    <w:p w14:paraId="7057B0D1" w14:textId="77777777" w:rsidR="00FC1480" w:rsidRDefault="00FC1480" w:rsidP="009010F4">
      <w:pPr>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6F272700" w14:textId="1080A478" w:rsidR="00FC1480" w:rsidRDefault="00FC1480" w:rsidP="009010F4">
      <w:pPr>
        <w:rPr>
          <w:lang w:eastAsia="zh-CN"/>
        </w:rPr>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p>
    <w:p w14:paraId="5C8DCD81" w14:textId="77777777" w:rsidR="00193EDC" w:rsidRDefault="00193EDC" w:rsidP="00193EDC">
      <w:pPr>
        <w:pStyle w:val="Heading3"/>
      </w:pPr>
      <w:bookmarkStart w:id="2288" w:name="_CR8_18_3"/>
      <w:bookmarkStart w:id="2289" w:name="_Toc184819791"/>
      <w:bookmarkEnd w:id="2287"/>
      <w:bookmarkEnd w:id="2288"/>
      <w:r>
        <w:t>8.18.3</w:t>
      </w:r>
      <w:r>
        <w:tab/>
      </w:r>
      <w:r w:rsidRPr="006C5B51">
        <w:t>RA-SDT or non-SDT with CG-SDT configuration</w:t>
      </w:r>
      <w:bookmarkEnd w:id="2282"/>
      <w:bookmarkEnd w:id="2283"/>
      <w:bookmarkEnd w:id="2284"/>
      <w:bookmarkEnd w:id="2285"/>
      <w:bookmarkEnd w:id="2289"/>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2" type="#_x0000_t75" style="width:450.75pt;height:184.5pt" o:ole="">
            <v:imagedata r:id="rId159" o:title=""/>
          </v:shape>
          <o:OLEObject Type="Embed" ProgID="Mscgen.Chart" ShapeID="_x0000_i1102" DrawAspect="Content" ObjectID="_1795446828" r:id="rId160"/>
        </w:object>
      </w:r>
    </w:p>
    <w:p w14:paraId="6884D2F3" w14:textId="65976235" w:rsidR="00FF5EBC" w:rsidRDefault="00193EDC" w:rsidP="00193EDC">
      <w:pPr>
        <w:pStyle w:val="TF"/>
      </w:pPr>
      <w:bookmarkStart w:id="2290" w:name="_CRFigure8_18_31"/>
      <w:r>
        <w:t xml:space="preserve">Figure </w:t>
      </w:r>
      <w:bookmarkEnd w:id="2290"/>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lastRenderedPageBreak/>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bookmarkStart w:id="2291" w:name="_Hlk159146337"/>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92" w:name="_CR8_18_x4"/>
      <w:bookmarkEnd w:id="2291"/>
      <w:bookmarkEnd w:id="2292"/>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93" w:name="_CR8_18_4"/>
      <w:bookmarkStart w:id="2294" w:name="_Toc184819792"/>
      <w:bookmarkEnd w:id="2293"/>
      <w:r w:rsidRPr="000562FA">
        <w:t>8.18.</w:t>
      </w:r>
      <w:r>
        <w:t>4</w:t>
      </w:r>
      <w:r w:rsidRPr="000562FA">
        <w:tab/>
      </w:r>
      <w:r>
        <w:t>MT-</w:t>
      </w:r>
      <w:r w:rsidRPr="000562FA">
        <w:t>SD</w:t>
      </w:r>
      <w:r w:rsidR="0047759B" w:rsidRPr="000562FA">
        <w:t>T</w:t>
      </w:r>
      <w:bookmarkEnd w:id="2294"/>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3" type="#_x0000_t75" alt="" style="width:458.25pt;height:290.25pt" o:ole="">
            <v:imagedata r:id="rId161" o:title=""/>
          </v:shape>
          <o:OLEObject Type="Embed" ProgID="Mscgen.Chart" ShapeID="_x0000_i1103" DrawAspect="Content" ObjectID="_1795446829" r:id="rId162"/>
        </w:object>
      </w:r>
    </w:p>
    <w:p w14:paraId="0D98610E" w14:textId="334E3FAB" w:rsidR="00FF5EBC" w:rsidRDefault="0047759B" w:rsidP="0047759B">
      <w:pPr>
        <w:pStyle w:val="TF"/>
      </w:pPr>
      <w:bookmarkStart w:id="2295" w:name="_CRFigure8_18_x41"/>
      <w:bookmarkStart w:id="2296" w:name="_CRFigure8_18_41"/>
      <w:r w:rsidRPr="000562FA">
        <w:t xml:space="preserve">Figure </w:t>
      </w:r>
      <w:bookmarkEnd w:id="2295"/>
      <w:bookmarkEnd w:id="2296"/>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97" w:name="_Toc105704497"/>
      <w:bookmarkStart w:id="2298" w:name="_Toc106108615"/>
      <w:bookmarkStart w:id="2299" w:name="_Toc107829587"/>
      <w:bookmarkStart w:id="2300"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lastRenderedPageBreak/>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301"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302" w:name="_CR8_19"/>
      <w:bookmarkStart w:id="2303" w:name="_Toc184819793"/>
      <w:bookmarkEnd w:id="2301"/>
      <w:bookmarkEnd w:id="2302"/>
      <w:r>
        <w:rPr>
          <w:lang w:eastAsia="ja-JP"/>
        </w:rPr>
        <w:t>8.19</w:t>
      </w:r>
      <w:r>
        <w:rPr>
          <w:lang w:eastAsia="ja-JP"/>
        </w:rPr>
        <w:tab/>
        <w:t>Overall procedures for L2 UE-to-Network Relay</w:t>
      </w:r>
      <w:bookmarkStart w:id="2304" w:name="_Toc98351805"/>
      <w:bookmarkStart w:id="2305" w:name="_Toc98748103"/>
      <w:bookmarkStart w:id="2306" w:name="_Toc105704498"/>
      <w:bookmarkStart w:id="2307" w:name="_Toc106108616"/>
      <w:bookmarkStart w:id="2308" w:name="_Toc107829588"/>
      <w:bookmarkStart w:id="2309" w:name="_Toc112703347"/>
      <w:bookmarkEnd w:id="2276"/>
      <w:bookmarkEnd w:id="2277"/>
      <w:bookmarkEnd w:id="2297"/>
      <w:bookmarkEnd w:id="2298"/>
      <w:bookmarkEnd w:id="2299"/>
      <w:bookmarkEnd w:id="2300"/>
      <w:bookmarkEnd w:id="2303"/>
    </w:p>
    <w:p w14:paraId="4F9E68D8" w14:textId="77777777" w:rsidR="00D2177B" w:rsidRDefault="00D2177B" w:rsidP="00D2177B">
      <w:pPr>
        <w:pStyle w:val="Heading3"/>
        <w:rPr>
          <w:rFonts w:eastAsia="Malgun Gothic"/>
        </w:rPr>
      </w:pPr>
      <w:bookmarkStart w:id="2310" w:name="_CR8_19_1"/>
      <w:bookmarkStart w:id="2311" w:name="_Toc184819794"/>
      <w:bookmarkEnd w:id="2310"/>
      <w:r>
        <w:rPr>
          <w:rFonts w:eastAsia="Malgun Gothic"/>
        </w:rPr>
        <w:t>8.19.1</w:t>
      </w:r>
      <w:r>
        <w:rPr>
          <w:rFonts w:eastAsia="Malgun Gothic"/>
        </w:rPr>
        <w:tab/>
        <w:t>Remote UE initial access</w:t>
      </w:r>
      <w:bookmarkEnd w:id="2304"/>
      <w:bookmarkEnd w:id="2305"/>
      <w:bookmarkEnd w:id="2306"/>
      <w:bookmarkEnd w:id="2307"/>
      <w:bookmarkEnd w:id="2308"/>
      <w:bookmarkEnd w:id="2309"/>
      <w:bookmarkEnd w:id="2311"/>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4" type="#_x0000_t75" alt="" style="width:481.5pt;height:558pt;mso-width-percent:0;mso-height-percent:0;mso-width-percent:0;mso-height-percent:0" o:ole="">
            <v:imagedata r:id="rId163" o:title=""/>
          </v:shape>
          <o:OLEObject Type="Embed" ProgID="Visio.Drawing.15" ShapeID="_x0000_i1104" DrawAspect="Content" ObjectID="_1795446830" r:id="rId164"/>
        </w:object>
      </w:r>
    </w:p>
    <w:p w14:paraId="4D2ACD37" w14:textId="77777777" w:rsidR="005171BE" w:rsidRDefault="005171BE" w:rsidP="005171BE">
      <w:pPr>
        <w:pStyle w:val="TF"/>
        <w:rPr>
          <w:lang w:eastAsia="zh-CN"/>
        </w:rPr>
      </w:pPr>
      <w:bookmarkStart w:id="2312" w:name="_CRFigure8_19_11"/>
      <w:r>
        <w:rPr>
          <w:lang w:eastAsia="zh-CN"/>
        </w:rPr>
        <w:t>Figure</w:t>
      </w:r>
      <w:r>
        <w:rPr>
          <w:rFonts w:hint="eastAsia"/>
          <w:lang w:eastAsia="zh-CN"/>
        </w:rPr>
        <w:t xml:space="preserve"> </w:t>
      </w:r>
      <w:bookmarkEnd w:id="2312"/>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23639C63" w:rsidR="005171BE" w:rsidRDefault="005171BE" w:rsidP="005171BE">
      <w:pPr>
        <w:pStyle w:val="B1"/>
      </w:pPr>
      <w:r>
        <w:lastRenderedPageBreak/>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The gNB-DU sends the UE CONTEXT MODIFICATION RESPONSE message of the U2N Relay UE to gNB-CU.</w:t>
      </w:r>
    </w:p>
    <w:p w14:paraId="10E67594" w14:textId="3F733AC3"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lastRenderedPageBreak/>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313" w:name="_CR8_19_2"/>
      <w:bookmarkStart w:id="2314" w:name="_Toc98351806"/>
      <w:bookmarkStart w:id="2315" w:name="_Toc98748104"/>
      <w:bookmarkStart w:id="2316" w:name="_Toc105704499"/>
      <w:bookmarkStart w:id="2317" w:name="_Toc106108617"/>
      <w:bookmarkStart w:id="2318" w:name="_Toc107829589"/>
      <w:bookmarkStart w:id="2319" w:name="_Toc112703348"/>
      <w:bookmarkStart w:id="2320" w:name="_Toc184819795"/>
      <w:bookmarkEnd w:id="2313"/>
      <w:r>
        <w:rPr>
          <w:rFonts w:eastAsia="Malgun Gothic"/>
        </w:rPr>
        <w:t>8.19.2</w:t>
      </w:r>
      <w:r>
        <w:rPr>
          <w:rFonts w:eastAsia="Malgun Gothic"/>
        </w:rPr>
        <w:tab/>
        <w:t>Remote UE RRC Reestablishment</w:t>
      </w:r>
      <w:bookmarkEnd w:id="2314"/>
      <w:bookmarkEnd w:id="2315"/>
      <w:bookmarkEnd w:id="2316"/>
      <w:bookmarkEnd w:id="2317"/>
      <w:bookmarkEnd w:id="2318"/>
      <w:bookmarkEnd w:id="2319"/>
      <w:bookmarkEnd w:id="2320"/>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5" type="#_x0000_t75" alt="" style="width:457.5pt;height:688.5pt;mso-width-percent:0;mso-height-percent:0;mso-width-percent:0;mso-height-percent:0" o:ole="">
            <v:imagedata r:id="rId165" o:title=""/>
          </v:shape>
          <o:OLEObject Type="Embed" ProgID="Visio.Drawing.15" ShapeID="_x0000_i1105" DrawAspect="Content" ObjectID="_1795446831" r:id="rId166"/>
        </w:object>
      </w:r>
    </w:p>
    <w:p w14:paraId="7346F0DD" w14:textId="77777777" w:rsidR="005171BE" w:rsidRDefault="005171BE" w:rsidP="005171BE">
      <w:pPr>
        <w:pStyle w:val="TF"/>
        <w:rPr>
          <w:lang w:eastAsia="zh-CN"/>
        </w:rPr>
      </w:pPr>
      <w:bookmarkStart w:id="2321" w:name="_CRFigure8_19_21"/>
      <w:r>
        <w:rPr>
          <w:lang w:eastAsia="zh-CN"/>
        </w:rPr>
        <w:t>Figure</w:t>
      </w:r>
      <w:r>
        <w:rPr>
          <w:rFonts w:hint="eastAsia"/>
          <w:lang w:eastAsia="zh-CN"/>
        </w:rPr>
        <w:t xml:space="preserve"> </w:t>
      </w:r>
      <w:bookmarkEnd w:id="2321"/>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22" w:name="_CR8_19_3"/>
      <w:bookmarkStart w:id="2323" w:name="_Toc98351807"/>
      <w:bookmarkStart w:id="2324" w:name="_Toc98748105"/>
      <w:bookmarkStart w:id="2325" w:name="_Toc105704500"/>
      <w:bookmarkStart w:id="2326" w:name="_Toc106108618"/>
      <w:bookmarkStart w:id="2327" w:name="_Toc107829590"/>
      <w:bookmarkStart w:id="2328" w:name="_Toc112703349"/>
      <w:bookmarkStart w:id="2329" w:name="_Toc184819796"/>
      <w:bookmarkEnd w:id="2322"/>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23"/>
      <w:bookmarkEnd w:id="2324"/>
      <w:bookmarkEnd w:id="2325"/>
      <w:bookmarkEnd w:id="2326"/>
      <w:bookmarkEnd w:id="2327"/>
      <w:bookmarkEnd w:id="2328"/>
      <w:bookmarkEnd w:id="2329"/>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6" type="#_x0000_t75" alt="" style="width:463.5pt;height:561pt;mso-width-percent:0;mso-height-percent:0;mso-width-percent:0;mso-height-percent:0" o:ole="">
            <v:imagedata r:id="rId167" o:title=""/>
          </v:shape>
          <o:OLEObject Type="Embed" ProgID="Visio.Drawing.15" ShapeID="_x0000_i1106" DrawAspect="Content" ObjectID="_1795446832" r:id="rId168"/>
        </w:object>
      </w:r>
    </w:p>
    <w:p w14:paraId="72783DA7" w14:textId="77777777" w:rsidR="005171BE" w:rsidRDefault="005171BE" w:rsidP="005171BE">
      <w:pPr>
        <w:pStyle w:val="TF"/>
        <w:rPr>
          <w:lang w:eastAsia="zh-CN"/>
        </w:rPr>
      </w:pPr>
      <w:bookmarkStart w:id="2330" w:name="_CRFigure8_19_31"/>
      <w:r>
        <w:rPr>
          <w:lang w:eastAsia="zh-CN"/>
        </w:rPr>
        <w:t>Figure</w:t>
      </w:r>
      <w:r>
        <w:rPr>
          <w:rFonts w:hint="eastAsia"/>
          <w:lang w:eastAsia="zh-CN"/>
        </w:rPr>
        <w:t xml:space="preserve"> </w:t>
      </w:r>
      <w:bookmarkEnd w:id="2330"/>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31" w:name="_CR8_19_4"/>
      <w:bookmarkStart w:id="2332" w:name="_Toc98351808"/>
      <w:bookmarkStart w:id="2333" w:name="_Toc98748106"/>
      <w:bookmarkStart w:id="2334" w:name="_Toc105704501"/>
      <w:bookmarkStart w:id="2335" w:name="_Toc106108619"/>
      <w:bookmarkStart w:id="2336" w:name="_Toc107829591"/>
      <w:bookmarkStart w:id="2337" w:name="_Toc112703350"/>
      <w:bookmarkStart w:id="2338" w:name="_Toc184819797"/>
      <w:bookmarkEnd w:id="233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32"/>
      <w:bookmarkEnd w:id="2333"/>
      <w:bookmarkEnd w:id="2334"/>
      <w:bookmarkEnd w:id="2335"/>
      <w:bookmarkEnd w:id="2336"/>
      <w:bookmarkEnd w:id="2337"/>
      <w:bookmarkEnd w:id="2338"/>
    </w:p>
    <w:p w14:paraId="45499C7B" w14:textId="77777777" w:rsidR="00D2177B" w:rsidRPr="008F0D5E" w:rsidRDefault="00D2177B" w:rsidP="00D2177B">
      <w:pPr>
        <w:pStyle w:val="Heading4"/>
      </w:pPr>
      <w:bookmarkStart w:id="2339" w:name="_CR8_19_4_1"/>
      <w:bookmarkStart w:id="2340" w:name="_Toc98351809"/>
      <w:bookmarkStart w:id="2341" w:name="_Toc98748107"/>
      <w:bookmarkStart w:id="2342" w:name="_Toc105704502"/>
      <w:bookmarkStart w:id="2343" w:name="_Toc106108620"/>
      <w:bookmarkStart w:id="2344" w:name="_Toc107829592"/>
      <w:bookmarkStart w:id="2345" w:name="_Toc112703351"/>
      <w:bookmarkStart w:id="2346" w:name="_Toc184819798"/>
      <w:bookmarkEnd w:id="2339"/>
      <w:r w:rsidRPr="008F0D5E">
        <w:t>8.</w:t>
      </w:r>
      <w:r w:rsidR="00841105">
        <w:t>19</w:t>
      </w:r>
      <w:r w:rsidRPr="008F0D5E">
        <w:t>.</w:t>
      </w:r>
      <w:r>
        <w:t>4</w:t>
      </w:r>
      <w:r w:rsidRPr="008F0D5E">
        <w:t>.1</w:t>
      </w:r>
      <w:r w:rsidRPr="008F0D5E">
        <w:tab/>
        <w:t>Inter-gNB-DU switch from direct to indirect path</w:t>
      </w:r>
      <w:bookmarkEnd w:id="2340"/>
      <w:bookmarkEnd w:id="2341"/>
      <w:bookmarkEnd w:id="2342"/>
      <w:bookmarkEnd w:id="2343"/>
      <w:bookmarkEnd w:id="2344"/>
      <w:bookmarkEnd w:id="2345"/>
      <w:bookmarkEnd w:id="2346"/>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7" type="#_x0000_t75" style="width:451.5pt;height:375pt" o:ole="">
            <v:imagedata r:id="rId169" o:title=""/>
          </v:shape>
          <o:OLEObject Type="Embed" ProgID="Visio.Drawing.15" ShapeID="_x0000_i1107" DrawAspect="Content" ObjectID="_1795446833" r:id="rId170"/>
        </w:object>
      </w:r>
    </w:p>
    <w:p w14:paraId="72638047" w14:textId="77777777" w:rsidR="00D2177B" w:rsidRPr="009010F4" w:rsidRDefault="00D2177B" w:rsidP="00D2177B">
      <w:pPr>
        <w:pStyle w:val="TF"/>
      </w:pPr>
      <w:bookmarkStart w:id="2347" w:name="_CRFigure8_19_4_11"/>
      <w:r w:rsidRPr="009B78B4">
        <w:rPr>
          <w:lang w:eastAsia="en-GB"/>
        </w:rPr>
        <w:t xml:space="preserve">Figure </w:t>
      </w:r>
      <w:bookmarkEnd w:id="2347"/>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348" w:name="_CR8_19_4_2"/>
      <w:bookmarkStart w:id="2349" w:name="_Toc98351810"/>
      <w:bookmarkStart w:id="2350" w:name="_Toc98748108"/>
      <w:bookmarkStart w:id="2351" w:name="_Toc105704503"/>
      <w:bookmarkStart w:id="2352" w:name="_Toc106108621"/>
      <w:bookmarkStart w:id="2353" w:name="_Toc107829593"/>
      <w:bookmarkStart w:id="2354" w:name="_Toc112703352"/>
      <w:bookmarkStart w:id="2355" w:name="_Toc184819799"/>
      <w:bookmarkEnd w:id="2348"/>
      <w:r w:rsidRPr="007953C5">
        <w:t>8.</w:t>
      </w:r>
      <w:r w:rsidR="000365B7">
        <w:t>19</w:t>
      </w:r>
      <w:r w:rsidRPr="007953C5">
        <w:t>.</w:t>
      </w:r>
      <w:r>
        <w:t>4</w:t>
      </w:r>
      <w:r w:rsidRPr="007953C5">
        <w:t>.2</w:t>
      </w:r>
      <w:r w:rsidRPr="007953C5">
        <w:tab/>
        <w:t>Intra-gNB-DU switch from direct to indirect path</w:t>
      </w:r>
      <w:bookmarkEnd w:id="2349"/>
      <w:bookmarkEnd w:id="2350"/>
      <w:bookmarkEnd w:id="2351"/>
      <w:bookmarkEnd w:id="2352"/>
      <w:bookmarkEnd w:id="2353"/>
      <w:bookmarkEnd w:id="2354"/>
      <w:bookmarkEnd w:id="2355"/>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8" type="#_x0000_t75" style="width:449.25pt;height:396pt" o:ole="">
            <v:imagedata r:id="rId171" o:title=""/>
          </v:shape>
          <o:OLEObject Type="Embed" ProgID="Visio.Drawing.15" ShapeID="_x0000_i1108" DrawAspect="Content" ObjectID="_1795446834" r:id="rId172"/>
        </w:object>
      </w:r>
    </w:p>
    <w:p w14:paraId="380DFC77" w14:textId="77777777" w:rsidR="00D2177B" w:rsidRPr="00DE3114" w:rsidRDefault="00D2177B" w:rsidP="00D2177B">
      <w:pPr>
        <w:pStyle w:val="TF"/>
        <w:rPr>
          <w:lang w:eastAsia="en-GB"/>
        </w:rPr>
      </w:pPr>
      <w:bookmarkStart w:id="2356" w:name="_CRFigure8_19_4_21"/>
      <w:r w:rsidRPr="00DE3114">
        <w:rPr>
          <w:lang w:eastAsia="en-GB"/>
        </w:rPr>
        <w:t xml:space="preserve">Figure </w:t>
      </w:r>
      <w:bookmarkEnd w:id="2356"/>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357" w:name="_CR8_19_4_3"/>
      <w:bookmarkStart w:id="2358" w:name="_Toc184819800"/>
      <w:bookmarkEnd w:id="2357"/>
      <w:r>
        <w:t>8.19.4.3</w:t>
      </w:r>
      <w:r>
        <w:tab/>
        <w:t>Inter-gNB-CU switch from direct to indirect path</w:t>
      </w:r>
      <w:bookmarkEnd w:id="2358"/>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09" type="#_x0000_t75" alt="" style="width:448.5pt;height:494.25pt;mso-width-percent:0;mso-height-percent:0;mso-width-percent:0;mso-height-percent:0" o:ole="">
            <v:imagedata r:id="rId173" o:title=""/>
          </v:shape>
          <o:OLEObject Type="Embed" ProgID="Visio.Drawing.15" ShapeID="_x0000_i1109" DrawAspect="Content" ObjectID="_1795446835" r:id="rId174"/>
        </w:object>
      </w:r>
    </w:p>
    <w:p w14:paraId="3763ACAB" w14:textId="08F8AE15" w:rsidR="00FF5EBC" w:rsidRDefault="00115EC3" w:rsidP="00115EC3">
      <w:pPr>
        <w:pStyle w:val="TF"/>
      </w:pPr>
      <w:bookmarkStart w:id="2359" w:name="_CRFigure8_19_4_31_U2NRemoteUEDirecttoi"/>
      <w:r>
        <w:t>F</w:t>
      </w:r>
      <w:r w:rsidR="00782E5D">
        <w:t xml:space="preserve">igure </w:t>
      </w:r>
      <w:bookmarkEnd w:id="2359"/>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360" w:name="_CR8_20"/>
      <w:bookmarkStart w:id="2361" w:name="_Toc98351811"/>
      <w:bookmarkStart w:id="2362" w:name="_Toc98748109"/>
      <w:bookmarkStart w:id="2363" w:name="_Toc105704504"/>
      <w:bookmarkStart w:id="2364" w:name="_Toc106108622"/>
      <w:bookmarkStart w:id="2365" w:name="_Toc107829594"/>
      <w:bookmarkStart w:id="2366" w:name="_Toc112703353"/>
      <w:bookmarkStart w:id="2367" w:name="_Toc184819801"/>
      <w:bookmarkEnd w:id="2360"/>
      <w:r w:rsidRPr="00FF27EE">
        <w:t>8.</w:t>
      </w:r>
      <w:r>
        <w:t>20</w:t>
      </w:r>
      <w:r w:rsidRPr="00FF27EE">
        <w:tab/>
      </w:r>
      <w:bookmarkEnd w:id="2361"/>
      <w:bookmarkEnd w:id="2362"/>
      <w:r w:rsidR="005A166A">
        <w:t>Void</w:t>
      </w:r>
      <w:bookmarkEnd w:id="2363"/>
      <w:bookmarkEnd w:id="2364"/>
      <w:bookmarkEnd w:id="2365"/>
      <w:bookmarkEnd w:id="2366"/>
      <w:bookmarkEnd w:id="2367"/>
    </w:p>
    <w:p w14:paraId="601C035E" w14:textId="7EB57B92" w:rsidR="00FF5EBC" w:rsidRDefault="00320F92" w:rsidP="00320F92">
      <w:pPr>
        <w:pStyle w:val="Heading2"/>
        <w:rPr>
          <w:rFonts w:eastAsia="SimSun"/>
          <w:lang w:eastAsia="zh-CN"/>
        </w:rPr>
      </w:pPr>
      <w:bookmarkStart w:id="2368" w:name="_CR8_x21"/>
      <w:bookmarkStart w:id="2369" w:name="_CR8_21"/>
      <w:bookmarkStart w:id="2370" w:name="_Toc120012824"/>
      <w:bookmarkStart w:id="2371" w:name="_Toc184819802"/>
      <w:bookmarkStart w:id="2372" w:name="_Toc51971240"/>
      <w:bookmarkStart w:id="2373" w:name="_Toc109153728"/>
      <w:bookmarkStart w:id="2374" w:name="_Toc37231839"/>
      <w:bookmarkStart w:id="2375" w:name="_Toc46501892"/>
      <w:bookmarkStart w:id="2376" w:name="_Toc52551223"/>
      <w:bookmarkStart w:id="2377" w:name="_Toc105152505"/>
      <w:bookmarkStart w:id="2378" w:name="_Toc99123633"/>
      <w:bookmarkStart w:id="2379" w:name="_Toc105174311"/>
      <w:bookmarkStart w:id="2380" w:name="_Toc99662438"/>
      <w:bookmarkStart w:id="2381" w:name="_Toc36552917"/>
      <w:bookmarkStart w:id="2382" w:name="_Toc106108904"/>
      <w:bookmarkStart w:id="2383" w:name="_Toc29503887"/>
      <w:bookmarkStart w:id="2384" w:name="_Toc45897418"/>
      <w:bookmarkStart w:id="2385" w:name="_Toc51745618"/>
      <w:bookmarkStart w:id="2386" w:name="_Toc29503303"/>
      <w:bookmarkStart w:id="2387" w:name="_Toc112756956"/>
      <w:bookmarkStart w:id="2388" w:name="_Toc64445882"/>
      <w:bookmarkStart w:id="2389" w:name="_Toc88651841"/>
      <w:bookmarkStart w:id="2390" w:name="_Toc106109309"/>
      <w:bookmarkStart w:id="2391" w:name="_Toc107409767"/>
      <w:bookmarkStart w:id="2392" w:name="_Toc29504471"/>
      <w:bookmarkStart w:id="2393" w:name="_Toc45720149"/>
      <w:bookmarkStart w:id="2394" w:name="_Toc97890884"/>
      <w:bookmarkStart w:id="2395" w:name="_Toc113825120"/>
      <w:bookmarkStart w:id="2396" w:name="_Toc36554644"/>
      <w:bookmarkStart w:id="2397" w:name="_Toc45658329"/>
      <w:bookmarkStart w:id="2398" w:name="_Toc45798029"/>
      <w:bookmarkStart w:id="2399" w:name="_Toc20954866"/>
      <w:bookmarkStart w:id="2400" w:name="_Toc45651897"/>
      <w:bookmarkStart w:id="2401" w:name="_Toc105174462"/>
      <w:bookmarkStart w:id="2402" w:name="_Toc112756989"/>
      <w:bookmarkStart w:id="2403" w:name="_Toc73981752"/>
      <w:bookmarkStart w:id="2404" w:name="_Toc98868178"/>
      <w:bookmarkStart w:id="2405" w:name="_Toc106109299"/>
      <w:bookmarkStart w:id="2406" w:name="_Toc120537450"/>
      <w:bookmarkEnd w:id="2368"/>
      <w:bookmarkEnd w:id="2369"/>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407" w:name="_CR8_x21_y1"/>
      <w:bookmarkStart w:id="2408" w:name="_Toc120012825"/>
      <w:bookmarkEnd w:id="2370"/>
      <w:bookmarkEnd w:id="2371"/>
      <w:bookmarkEnd w:id="2407"/>
    </w:p>
    <w:p w14:paraId="0ACEB774" w14:textId="118F0614" w:rsidR="00FF5EBC" w:rsidRDefault="00320F92" w:rsidP="00320F92">
      <w:pPr>
        <w:pStyle w:val="Heading3"/>
      </w:pPr>
      <w:bookmarkStart w:id="2409" w:name="_CR8_21_1"/>
      <w:bookmarkStart w:id="2410" w:name="_Toc184819803"/>
      <w:bookmarkEnd w:id="2409"/>
      <w:r w:rsidRPr="00BB3B1E">
        <w:t>8.</w:t>
      </w:r>
      <w:r>
        <w:t>21</w:t>
      </w:r>
      <w:r w:rsidRPr="00BB3B1E">
        <w:t>.</w:t>
      </w:r>
      <w:r>
        <w:t>1</w:t>
      </w:r>
      <w:r w:rsidRPr="00BB3B1E">
        <w:tab/>
      </w:r>
      <w:bookmarkEnd w:id="2408"/>
      <w:r w:rsidR="00F66623">
        <w:rPr>
          <w:rFonts w:eastAsia="SimSun" w:hint="eastAsia"/>
          <w:lang w:val="en-US" w:eastAsia="zh-CN"/>
        </w:rPr>
        <w:t xml:space="preserve">Network Controlled Repeater </w:t>
      </w:r>
      <w:r w:rsidRPr="00BB3B1E">
        <w:t>Integration Procedure</w:t>
      </w:r>
      <w:bookmarkEnd w:id="2372"/>
      <w:bookmarkEnd w:id="2373"/>
      <w:bookmarkEnd w:id="2374"/>
      <w:bookmarkEnd w:id="2375"/>
      <w:bookmarkEnd w:id="2376"/>
      <w:bookmarkEnd w:id="2410"/>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10" type="#_x0000_t75" style="width:324pt;height:168pt" o:ole="">
            <v:imagedata r:id="rId175" o:title=""/>
          </v:shape>
          <o:OLEObject Type="Embed" ProgID="Mscgen.Chart" ShapeID="_x0000_i1110" DrawAspect="Content" ObjectID="_1795446836" r:id="rId176"/>
        </w:object>
      </w:r>
      <w:bookmarkStart w:id="2411" w:name="_CRFigure8_x21_y11"/>
    </w:p>
    <w:p w14:paraId="5D5817C7" w14:textId="281960F4" w:rsidR="00320F92" w:rsidRDefault="00320F92" w:rsidP="00320F92">
      <w:pPr>
        <w:pStyle w:val="TF"/>
      </w:pPr>
      <w:bookmarkStart w:id="2412" w:name="_CRFigure8_21_11"/>
      <w:r>
        <w:t xml:space="preserve">Figure </w:t>
      </w:r>
      <w:bookmarkEnd w:id="2411"/>
      <w:bookmarkEnd w:id="2412"/>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413" w:name="_CR8_22"/>
      <w:bookmarkStart w:id="2414" w:name="_Toc184819804"/>
      <w:bookmarkEnd w:id="2413"/>
      <w:r>
        <w:rPr>
          <w:rFonts w:hint="eastAsia"/>
        </w:rPr>
        <w:t>8</w:t>
      </w:r>
      <w:r>
        <w:t>.22</w:t>
      </w:r>
      <w:r>
        <w:tab/>
      </w:r>
      <w:r>
        <w:rPr>
          <w:rFonts w:hint="eastAsia"/>
        </w:rPr>
        <w:t>Overall procedures for multi-path support</w:t>
      </w:r>
      <w:bookmarkEnd w:id="2414"/>
    </w:p>
    <w:p w14:paraId="37F1C649" w14:textId="6ABE870B" w:rsidR="00782E5D" w:rsidRDefault="00782E5D" w:rsidP="00782E5D">
      <w:pPr>
        <w:pStyle w:val="Heading3"/>
      </w:pPr>
      <w:bookmarkStart w:id="2415" w:name="_CR8_22_1"/>
      <w:bookmarkStart w:id="2416" w:name="_Toc184819805"/>
      <w:bookmarkEnd w:id="2415"/>
      <w:r>
        <w:rPr>
          <w:rFonts w:hint="eastAsia"/>
        </w:rPr>
        <w:t>8.</w:t>
      </w:r>
      <w:r>
        <w:t>22</w:t>
      </w:r>
      <w:r>
        <w:rPr>
          <w:rFonts w:hint="eastAsia"/>
        </w:rPr>
        <w:t>.1</w:t>
      </w:r>
      <w:r>
        <w:tab/>
      </w:r>
      <w:r>
        <w:rPr>
          <w:rFonts w:hint="eastAsia"/>
        </w:rPr>
        <w:t>Inter-DU direct path addition on top of indirect path</w:t>
      </w:r>
      <w:bookmarkEnd w:id="2416"/>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11" type="#_x0000_t75" style="width:481.5pt;height:499.5pt" o:ole="">
            <v:imagedata r:id="rId177" o:title=""/>
          </v:shape>
          <o:OLEObject Type="Embed" ProgID="Visio.Drawing.15" ShapeID="_x0000_i1111" DrawAspect="Content" ObjectID="_1795446837" r:id="rId178"/>
        </w:object>
      </w:r>
    </w:p>
    <w:p w14:paraId="211A5763" w14:textId="24CA32BC" w:rsidR="00782E5D" w:rsidRDefault="006706EA" w:rsidP="006706EA">
      <w:pPr>
        <w:pStyle w:val="TF"/>
        <w:rPr>
          <w:lang w:val="en-US" w:eastAsia="zh-CN"/>
        </w:rPr>
      </w:pPr>
      <w:bookmarkStart w:id="2417" w:name="_CRFigure8_22_11"/>
      <w:r>
        <w:rPr>
          <w:lang w:val="en-US" w:eastAsia="zh-CN"/>
        </w:rPr>
        <w:t>F</w:t>
      </w:r>
      <w:r w:rsidR="00782E5D">
        <w:rPr>
          <w:lang w:val="en-US" w:eastAsia="zh-CN"/>
        </w:rPr>
        <w:t xml:space="preserve">igure </w:t>
      </w:r>
      <w:bookmarkEnd w:id="2417"/>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lastRenderedPageBreak/>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418" w:name="_CR8_22_2"/>
      <w:bookmarkStart w:id="2419" w:name="_Toc184819806"/>
      <w:bookmarkEnd w:id="2418"/>
      <w:r>
        <w:rPr>
          <w:rFonts w:hint="eastAsia"/>
        </w:rPr>
        <w:t>8.</w:t>
      </w:r>
      <w:r>
        <w:t>22</w:t>
      </w:r>
      <w:r>
        <w:rPr>
          <w:rFonts w:hint="eastAsia"/>
        </w:rPr>
        <w:t>.2</w:t>
      </w:r>
      <w:r>
        <w:tab/>
      </w:r>
      <w:r>
        <w:rPr>
          <w:rFonts w:hint="eastAsia"/>
        </w:rPr>
        <w:t>Inter-DU indirect path addition on top of direct path</w:t>
      </w:r>
      <w:bookmarkEnd w:id="2419"/>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2" type="#_x0000_t75" alt="" style="width:467.25pt;height:396pt" o:ole="">
            <v:imagedata r:id="rId179" o:title=""/>
          </v:shape>
          <o:OLEObject Type="Embed" ProgID="Visio.Drawing.15" ShapeID="_x0000_i1112" DrawAspect="Content" ObjectID="_1795446838" r:id="rId180"/>
        </w:object>
      </w:r>
    </w:p>
    <w:p w14:paraId="01FFFD66" w14:textId="1D5A5501" w:rsidR="00782E5D" w:rsidRDefault="006706EA" w:rsidP="006706EA">
      <w:pPr>
        <w:pStyle w:val="TF"/>
        <w:rPr>
          <w:lang w:val="en-US" w:eastAsia="zh-CN"/>
        </w:rPr>
      </w:pPr>
      <w:bookmarkStart w:id="2420" w:name="_CRFigure8_22_21Signallingprocedureofin"/>
      <w:r>
        <w:rPr>
          <w:lang w:val="en-US" w:eastAsia="zh-CN"/>
        </w:rPr>
        <w:t>F</w:t>
      </w:r>
      <w:r w:rsidR="00782E5D">
        <w:rPr>
          <w:lang w:val="en-US" w:eastAsia="zh-CN"/>
        </w:rPr>
        <w:t xml:space="preserve">igure </w:t>
      </w:r>
      <w:bookmarkEnd w:id="2420"/>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2D2380B1" w:rsidR="00FF5EBC" w:rsidRDefault="000C78EF" w:rsidP="000C78EF">
      <w:pPr>
        <w:pStyle w:val="B1"/>
        <w:ind w:firstLine="0"/>
      </w:pPr>
      <w:r>
        <w:t xml:space="preserve">In case that the MP Remote UE is connected with the MP Relay UE using PC5 link, the MP Remote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lastRenderedPageBreak/>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21" w:name="_CR8_22_3"/>
      <w:bookmarkStart w:id="2422" w:name="_Toc184819807"/>
      <w:bookmarkEnd w:id="2421"/>
      <w:r>
        <w:t>8.22.3</w:t>
      </w:r>
      <w:r>
        <w:tab/>
        <w:t>Intra-DU direct path addition on top of indirect path</w:t>
      </w:r>
      <w:bookmarkEnd w:id="2422"/>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3" type="#_x0000_t75" alt="" style="width:395.25pt;height:391.5pt;mso-width-percent:0;mso-height-percent:0;mso-width-percent:0;mso-height-percent:0" o:ole="">
            <v:imagedata r:id="rId181" o:title=""/>
            <o:lock v:ext="edit" aspectratio="f"/>
          </v:shape>
          <o:OLEObject Type="Embed" ProgID="Visio.Drawing.15" ShapeID="_x0000_i1113" DrawAspect="Content" ObjectID="_1795446839" r:id="rId182"/>
        </w:object>
      </w:r>
    </w:p>
    <w:p w14:paraId="040A021E" w14:textId="5DF6021B" w:rsidR="00782E5D" w:rsidRDefault="006706EA" w:rsidP="006706EA">
      <w:pPr>
        <w:pStyle w:val="TF"/>
      </w:pPr>
      <w:bookmarkStart w:id="2423" w:name="_CRFigure8_22_31"/>
      <w:r>
        <w:t>F</w:t>
      </w:r>
      <w:r w:rsidR="00782E5D">
        <w:t xml:space="preserve">igure </w:t>
      </w:r>
      <w:bookmarkEnd w:id="2423"/>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lastRenderedPageBreak/>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24" w:name="_CR8_22_4"/>
      <w:bookmarkStart w:id="2425" w:name="_Toc184819808"/>
      <w:bookmarkEnd w:id="2424"/>
      <w:r>
        <w:t>8.22.4</w:t>
      </w:r>
      <w:r>
        <w:tab/>
        <w:t>Intra-DU indirect path addition on top of direct path</w:t>
      </w:r>
      <w:bookmarkEnd w:id="2425"/>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4" type="#_x0000_t75" alt="" style="width:378.75pt;height:446.25pt;mso-width-percent:0;mso-height-percent:0;mso-width-percent:0;mso-height-percent:0" o:ole="">
            <v:imagedata r:id="rId183" o:title=""/>
            <o:lock v:ext="edit" aspectratio="f"/>
          </v:shape>
          <o:OLEObject Type="Embed" ProgID="Visio.Drawing.15" ShapeID="_x0000_i1114" DrawAspect="Content" ObjectID="_1795446840" r:id="rId184"/>
        </w:object>
      </w:r>
    </w:p>
    <w:p w14:paraId="0CF3D0B7" w14:textId="3DD02F97" w:rsidR="00782E5D" w:rsidRDefault="006706EA" w:rsidP="006706EA">
      <w:pPr>
        <w:pStyle w:val="TF"/>
      </w:pPr>
      <w:bookmarkStart w:id="2426" w:name="_CRFigure8_22_41"/>
      <w:r>
        <w:t>F</w:t>
      </w:r>
      <w:r w:rsidR="00782E5D">
        <w:t xml:space="preserve">igure </w:t>
      </w:r>
      <w:bookmarkEnd w:id="2426"/>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686E2566" w:rsidR="00FF5EBC" w:rsidRDefault="000C78EF" w:rsidP="00672786">
      <w:pPr>
        <w:pStyle w:val="B1"/>
        <w:ind w:firstLine="0"/>
      </w:pPr>
      <w:r>
        <w:lastRenderedPageBreak/>
        <w:t xml:space="preserve">In case that the MP Remote UE is connected with the MP Relay UE using PC5 link, the </w:t>
      </w:r>
      <w:r>
        <w:rPr>
          <w:rFonts w:eastAsia="SimSun"/>
        </w:rPr>
        <w:t>MP R</w:t>
      </w:r>
      <w:r>
        <w:t xml:space="preserve">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27" w:name="_CR8_23"/>
      <w:bookmarkStart w:id="2428" w:name="_Toc184819809"/>
      <w:bookmarkEnd w:id="2427"/>
      <w:r>
        <w:t>8.23</w:t>
      </w:r>
      <w:r>
        <w:tab/>
        <w:t>Mobile IAB migration procedures</w:t>
      </w:r>
      <w:bookmarkEnd w:id="2428"/>
    </w:p>
    <w:p w14:paraId="405E3DC9" w14:textId="64827C4D" w:rsidR="006A1DEB" w:rsidRDefault="006A1DEB" w:rsidP="006A1DEB">
      <w:pPr>
        <w:pStyle w:val="Heading3"/>
      </w:pPr>
      <w:bookmarkStart w:id="2429" w:name="_CR8_23_1"/>
      <w:bookmarkStart w:id="2430" w:name="_Toc184819810"/>
      <w:bookmarkEnd w:id="2429"/>
      <w:r>
        <w:t>8.23.1</w:t>
      </w:r>
      <w:r w:rsidR="00B0289C">
        <w:tab/>
      </w:r>
      <w:r>
        <w:t>Migration of mobile IAB-MT via Xn handover</w:t>
      </w:r>
      <w:bookmarkEnd w:id="2430"/>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w:t>
      </w:r>
      <w:r>
        <w:lastRenderedPageBreak/>
        <w:t xml:space="preserve">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5" type="#_x0000_t75" style="width:478.5pt;height:136.5pt" o:ole="">
            <v:imagedata r:id="rId185" o:title=""/>
          </v:shape>
          <o:OLEObject Type="Embed" ProgID="Mscgen.Chart" ShapeID="_x0000_i1115" DrawAspect="Content" ObjectID="_1795446841" r:id="rId186"/>
        </w:object>
      </w:r>
    </w:p>
    <w:p w14:paraId="2D9487FD" w14:textId="5E5CB400" w:rsidR="006A1DEB" w:rsidRPr="009010F4" w:rsidRDefault="006A1DEB" w:rsidP="006A1DEB">
      <w:pPr>
        <w:pStyle w:val="TF"/>
      </w:pPr>
      <w:bookmarkStart w:id="2431" w:name="_CRFigure8_23_11"/>
      <w:r>
        <w:rPr>
          <w:bCs/>
        </w:rPr>
        <w:t xml:space="preserve">Figure </w:t>
      </w:r>
      <w:bookmarkEnd w:id="2431"/>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32" w:name="_CR8_23_2"/>
      <w:bookmarkStart w:id="2433" w:name="_Toc184819811"/>
      <w:bookmarkEnd w:id="2432"/>
      <w:r>
        <w:t>8.23.2</w:t>
      </w:r>
      <w:r w:rsidR="00B0289C">
        <w:tab/>
      </w:r>
      <w:r>
        <w:t>Migration of mobile IAB-MT via NG handover</w:t>
      </w:r>
      <w:bookmarkEnd w:id="2433"/>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w:t>
      </w:r>
      <w:r>
        <w:lastRenderedPageBreak/>
        <w:t xml:space="preserve">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6" type="#_x0000_t75" style="width:478.5pt;height:79.5pt" o:ole="">
            <v:imagedata r:id="rId187" o:title=""/>
          </v:shape>
          <o:OLEObject Type="Embed" ProgID="Mscgen.Chart" ShapeID="_x0000_i1116" DrawAspect="Content" ObjectID="_1795446842" r:id="rId188"/>
        </w:object>
      </w:r>
    </w:p>
    <w:p w14:paraId="2E6AC0B2" w14:textId="1AE29999" w:rsidR="006A1DEB" w:rsidRPr="009010F4" w:rsidRDefault="00C67B15" w:rsidP="00C67B15">
      <w:pPr>
        <w:pStyle w:val="TF"/>
      </w:pPr>
      <w:bookmarkStart w:id="2434" w:name="_CRFigure8_23_21"/>
      <w:r w:rsidRPr="007F2CD6">
        <w:t>F</w:t>
      </w:r>
      <w:r w:rsidR="006A1DEB" w:rsidRPr="007F2CD6">
        <w:t xml:space="preserve">igure </w:t>
      </w:r>
      <w:bookmarkEnd w:id="2434"/>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435" w:name="_CR8_23_3"/>
      <w:bookmarkStart w:id="2436" w:name="_Toc184819812"/>
      <w:bookmarkEnd w:id="2435"/>
      <w:r w:rsidRPr="006A1DEB">
        <w:t>8.23.3</w:t>
      </w:r>
      <w:r w:rsidR="00B0289C">
        <w:tab/>
      </w:r>
      <w:r w:rsidRPr="006A1DEB">
        <w:t>Mobile IAB-DU migration procedure</w:t>
      </w:r>
      <w:bookmarkEnd w:id="2436"/>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7" type="#_x0000_t75" style="width:479.25pt;height:142.5pt" o:ole="">
            <v:imagedata r:id="rId189" o:title=""/>
          </v:shape>
          <o:OLEObject Type="Embed" ProgID="Mscgen.Chart" ShapeID="_x0000_i1117" DrawAspect="Content" ObjectID="_1795446843" r:id="rId190"/>
        </w:object>
      </w:r>
    </w:p>
    <w:p w14:paraId="7E03412F" w14:textId="1F91206E" w:rsidR="006A1DEB" w:rsidRPr="00A82CB5" w:rsidRDefault="006A1DEB" w:rsidP="006A1DEB">
      <w:pPr>
        <w:pStyle w:val="TF"/>
        <w:rPr>
          <w:lang w:val="fr-FR"/>
        </w:rPr>
      </w:pPr>
      <w:bookmarkStart w:id="2437" w:name="_CRFigure8_23_31"/>
      <w:r w:rsidRPr="00A82CB5">
        <w:rPr>
          <w:lang w:val="fr-FR"/>
        </w:rPr>
        <w:t xml:space="preserve">Figure </w:t>
      </w:r>
      <w:bookmarkEnd w:id="2437"/>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 xml:space="preserve">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w:t>
      </w:r>
      <w:r w:rsidR="006A1DEB">
        <w:rPr>
          <w:lang w:eastAsia="zh-CN"/>
        </w:rPr>
        <w:lastRenderedPageBreak/>
        <w:t>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38" w:name="_CR8_23_4"/>
      <w:bookmarkStart w:id="2439" w:name="_Toc184819813"/>
      <w:bookmarkEnd w:id="2438"/>
      <w:r w:rsidRPr="00325AFC">
        <w:t>8.</w:t>
      </w:r>
      <w:r>
        <w:t>23</w:t>
      </w:r>
      <w:r w:rsidRPr="00325AFC">
        <w:t>.</w:t>
      </w:r>
      <w:r>
        <w:t>4</w:t>
      </w:r>
      <w:r w:rsidR="00B0289C">
        <w:tab/>
      </w:r>
      <w:r w:rsidRPr="00325AFC">
        <w:t>Mobile IAB-</w:t>
      </w:r>
      <w:r>
        <w:t>node RLF recovery</w:t>
      </w:r>
      <w:bookmarkEnd w:id="2439"/>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8" type="#_x0000_t75" style="width:478.5pt;height:130.5pt" o:ole="">
            <v:imagedata r:id="rId191" o:title=""/>
          </v:shape>
          <o:OLEObject Type="Embed" ProgID="Mscgen.Chart" ShapeID="_x0000_i1118" DrawAspect="Content" ObjectID="_1795446844" r:id="rId192"/>
        </w:object>
      </w:r>
    </w:p>
    <w:p w14:paraId="322468B6" w14:textId="104A5B4F" w:rsidR="00C67B15" w:rsidRPr="00C67B15" w:rsidRDefault="00C67B15" w:rsidP="00C67B15">
      <w:pPr>
        <w:pStyle w:val="TF"/>
      </w:pPr>
      <w:bookmarkStart w:id="2440" w:name="_CRFigure8_23_4X1"/>
      <w:bookmarkStart w:id="2441" w:name="_CRFigure8_23_41"/>
      <w:r w:rsidRPr="00C67B15">
        <w:t xml:space="preserve">Figure </w:t>
      </w:r>
      <w:bookmarkEnd w:id="2440"/>
      <w:bookmarkEnd w:id="2441"/>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442" w:name="_CR8_24"/>
      <w:bookmarkStart w:id="2443" w:name="_Toc184819814"/>
      <w:bookmarkEnd w:id="2442"/>
      <w:r>
        <w:t>8.24</w:t>
      </w:r>
      <w:r>
        <w:tab/>
        <w:t>Timing resiliency service</w:t>
      </w:r>
      <w:bookmarkEnd w:id="2443"/>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444" w:name="_CR8_24_1"/>
      <w:bookmarkStart w:id="2445" w:name="_Toc184819815"/>
      <w:bookmarkEnd w:id="2444"/>
      <w:r>
        <w:t>8.24.1</w:t>
      </w:r>
      <w:r>
        <w:tab/>
        <w:t>RAN TSS reporting towards the CN</w:t>
      </w:r>
      <w:bookmarkEnd w:id="2445"/>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9" type="#_x0000_t75" style="width:481.5pt;height:240pt" o:ole="">
            <v:imagedata r:id="rId193" o:title=""/>
          </v:shape>
          <o:OLEObject Type="Embed" ProgID="Visio.Drawing.15" ShapeID="_x0000_i1119" DrawAspect="Content" ObjectID="_1795446845" r:id="rId194"/>
        </w:object>
      </w:r>
    </w:p>
    <w:p w14:paraId="4BC5053B" w14:textId="58EFCC16" w:rsidR="00FF5EBC" w:rsidRDefault="007167CC" w:rsidP="007167CC">
      <w:pPr>
        <w:pStyle w:val="TF"/>
        <w:rPr>
          <w:lang w:eastAsia="zh-CN"/>
        </w:rPr>
      </w:pPr>
      <w:bookmarkStart w:id="2446" w:name="_CRFigure8_24_11"/>
      <w:r>
        <w:rPr>
          <w:lang w:eastAsia="zh-CN"/>
        </w:rPr>
        <w:t xml:space="preserve">Figure </w:t>
      </w:r>
      <w:bookmarkEnd w:id="2446"/>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47" w:name="_CR8_24_2"/>
      <w:bookmarkStart w:id="2448" w:name="_Toc184819816"/>
      <w:bookmarkEnd w:id="2447"/>
      <w:r>
        <w:t>8.24.2</w:t>
      </w:r>
      <w:r>
        <w:tab/>
        <w:t>RAN TSS reporting towards the UE</w:t>
      </w:r>
      <w:bookmarkEnd w:id="2448"/>
    </w:p>
    <w:p w14:paraId="7A668DC9" w14:textId="0BFB72A3" w:rsidR="007167CC" w:rsidRDefault="007167CC" w:rsidP="009010F4">
      <w:r>
        <w:rPr>
          <w:lang w:val="en-US"/>
        </w:rPr>
        <w:t>The signaling flow for RAN TSS reporting towards the UE in RRC_CONNECTED state is shown in Figure 8.24.2-1.</w:t>
      </w:r>
      <w:bookmarkStart w:id="2449" w:name="MCCQCTEMPBM_00000059"/>
      <w:r>
        <w:fldChar w:fldCharType="begin"/>
      </w:r>
      <w:r>
        <w:fldChar w:fldCharType="end"/>
      </w:r>
      <w:bookmarkStart w:id="2450" w:name="MCCQCTEMPBM_00000060"/>
      <w:bookmarkStart w:id="2451" w:name="MCCQCTEMPBM_00000067"/>
      <w:bookmarkEnd w:id="2449"/>
      <w:r>
        <w:fldChar w:fldCharType="begin"/>
      </w:r>
      <w:r>
        <w:fldChar w:fldCharType="end"/>
      </w:r>
      <w:bookmarkEnd w:id="2450"/>
      <w:bookmarkEnd w:id="2451"/>
    </w:p>
    <w:p w14:paraId="27D37532" w14:textId="77777777" w:rsidR="007167CC" w:rsidRDefault="007167CC" w:rsidP="007167CC">
      <w:pPr>
        <w:pStyle w:val="TH"/>
      </w:pPr>
      <w:r>
        <w:object w:dxaOrig="10230" w:dyaOrig="3825" w14:anchorId="3DA752E2">
          <v:shape id="_x0000_i1120" type="#_x0000_t75" style="width:512.25pt;height:189.75pt" o:ole="">
            <v:imagedata r:id="rId195" o:title=""/>
          </v:shape>
          <o:OLEObject Type="Embed" ProgID="Visio.Drawing.15" ShapeID="_x0000_i1120" DrawAspect="Content" ObjectID="_1795446846" r:id="rId196"/>
        </w:object>
      </w:r>
    </w:p>
    <w:p w14:paraId="4B5A42A4" w14:textId="48A770B7" w:rsidR="007167CC" w:rsidRDefault="007167CC" w:rsidP="007167CC">
      <w:pPr>
        <w:pStyle w:val="TF"/>
        <w:rPr>
          <w:lang w:eastAsia="zh-CN"/>
        </w:rPr>
      </w:pPr>
      <w:bookmarkStart w:id="2452" w:name="_CRFigure8_24_21"/>
      <w:r>
        <w:rPr>
          <w:lang w:eastAsia="zh-CN"/>
        </w:rPr>
        <w:t xml:space="preserve">Figure </w:t>
      </w:r>
      <w:bookmarkEnd w:id="2452"/>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53" w:name="_CR9"/>
      <w:bookmarkStart w:id="2454" w:name="_Toc98351813"/>
      <w:bookmarkStart w:id="2455" w:name="_Toc98748111"/>
      <w:bookmarkStart w:id="2456" w:name="_Toc105704505"/>
      <w:bookmarkStart w:id="2457" w:name="_Toc106108623"/>
      <w:bookmarkStart w:id="2458" w:name="_Toc107829595"/>
      <w:bookmarkStart w:id="2459" w:name="_Toc112703354"/>
      <w:bookmarkStart w:id="2460" w:name="_Toc184819817"/>
      <w:bookmarkEnd w:id="2453"/>
      <w:r w:rsidRPr="00B8401F">
        <w:lastRenderedPageBreak/>
        <w:t>9</w:t>
      </w:r>
      <w:r w:rsidRPr="00B8401F">
        <w:tab/>
        <w:t>Synchronization</w:t>
      </w:r>
      <w:bookmarkEnd w:id="1843"/>
      <w:bookmarkEnd w:id="1844"/>
      <w:bookmarkEnd w:id="1845"/>
      <w:bookmarkEnd w:id="2094"/>
      <w:bookmarkEnd w:id="2095"/>
      <w:bookmarkEnd w:id="2096"/>
      <w:bookmarkEnd w:id="2097"/>
      <w:bookmarkEnd w:id="2098"/>
      <w:bookmarkEnd w:id="2099"/>
      <w:bookmarkEnd w:id="2100"/>
      <w:bookmarkEnd w:id="2454"/>
      <w:bookmarkEnd w:id="2455"/>
      <w:bookmarkEnd w:id="2456"/>
      <w:bookmarkEnd w:id="2457"/>
      <w:bookmarkEnd w:id="2458"/>
      <w:bookmarkEnd w:id="2459"/>
      <w:bookmarkEnd w:id="2460"/>
    </w:p>
    <w:p w14:paraId="0A83E12B" w14:textId="77777777" w:rsidR="00373621" w:rsidRPr="00B8401F" w:rsidRDefault="00373621" w:rsidP="00371D61">
      <w:pPr>
        <w:pStyle w:val="Heading2"/>
      </w:pPr>
      <w:bookmarkStart w:id="2461" w:name="_CR9_1"/>
      <w:bookmarkStart w:id="2462" w:name="_Toc13919165"/>
      <w:bookmarkStart w:id="2463" w:name="_Toc29391532"/>
      <w:bookmarkStart w:id="2464" w:name="_Toc36560563"/>
      <w:bookmarkStart w:id="2465" w:name="_Toc45104826"/>
      <w:bookmarkStart w:id="2466" w:name="_Toc45883309"/>
      <w:bookmarkStart w:id="2467" w:name="_Toc51763595"/>
      <w:bookmarkStart w:id="2468" w:name="_Toc52266410"/>
      <w:bookmarkStart w:id="2469" w:name="_Toc64445188"/>
      <w:bookmarkStart w:id="2470" w:name="_Toc73980547"/>
      <w:bookmarkStart w:id="2471" w:name="_Toc88651243"/>
      <w:bookmarkStart w:id="2472" w:name="_Toc98351814"/>
      <w:bookmarkStart w:id="2473" w:name="_Toc98748112"/>
      <w:bookmarkStart w:id="2474" w:name="_Toc105704506"/>
      <w:bookmarkStart w:id="2475" w:name="_Toc106108624"/>
      <w:bookmarkStart w:id="2476" w:name="_Toc107829596"/>
      <w:bookmarkStart w:id="2477" w:name="_Toc112703355"/>
      <w:bookmarkStart w:id="2478" w:name="_Toc184819818"/>
      <w:bookmarkEnd w:id="2461"/>
      <w:r w:rsidRPr="00B8401F">
        <w:t>9.1</w:t>
      </w:r>
      <w:r w:rsidRPr="00B8401F">
        <w:tab/>
      </w:r>
      <w:r w:rsidRPr="00B8401F">
        <w:rPr>
          <w:lang w:eastAsia="ja-JP"/>
        </w:rPr>
        <w:t>gNB</w:t>
      </w:r>
      <w:r w:rsidRPr="00B8401F">
        <w:t xml:space="preserve"> Synchronization</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21" type="#_x0000_t75" style="width:162pt;height:18pt" o:ole="">
            <v:imagedata r:id="rId197" o:title=""/>
          </v:shape>
          <o:OLEObject Type="Embed" ProgID="Equation.3" ShapeID="_x0000_i1121" DrawAspect="Content" ObjectID="_1795446847"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79" w:name="_Toc13919166"/>
      <w:bookmarkStart w:id="2480" w:name="_Toc29391533"/>
      <w:bookmarkStart w:id="2481" w:name="_Toc36560564"/>
      <w:bookmarkStart w:id="2482" w:name="_Toc45104827"/>
      <w:bookmarkStart w:id="2483" w:name="_Toc45883310"/>
      <w:bookmarkStart w:id="2484" w:name="_Toc51763596"/>
      <w:bookmarkStart w:id="2485" w:name="_Toc52266411"/>
      <w:bookmarkStart w:id="2486" w:name="_Toc64445189"/>
      <w:bookmarkStart w:id="2487" w:name="_Toc73980548"/>
      <w:bookmarkStart w:id="2488" w:name="_Toc88651244"/>
      <w:bookmarkStart w:id="2489" w:name="_Toc98351815"/>
      <w:bookmarkStart w:id="2490" w:name="_Toc98748113"/>
      <w:bookmarkStart w:id="2491" w:name="_Toc105704507"/>
      <w:bookmarkStart w:id="2492" w:name="_Toc106108625"/>
      <w:bookmarkStart w:id="2493" w:name="_Toc107829597"/>
      <w:bookmarkStart w:id="2494" w:name="_Toc112703356"/>
    </w:p>
    <w:p w14:paraId="38797603" w14:textId="77777777" w:rsidR="00373621" w:rsidRPr="00B8401F" w:rsidRDefault="00373621" w:rsidP="00371D61">
      <w:pPr>
        <w:pStyle w:val="Heading1"/>
      </w:pPr>
      <w:bookmarkStart w:id="2495" w:name="_CR10"/>
      <w:bookmarkStart w:id="2496" w:name="_Toc184819819"/>
      <w:bookmarkEnd w:id="2495"/>
      <w:r w:rsidRPr="00B8401F">
        <w:lastRenderedPageBreak/>
        <w:t>10</w:t>
      </w:r>
      <w:r w:rsidRPr="00B8401F">
        <w:tab/>
      </w:r>
      <w:r w:rsidRPr="00B8401F">
        <w:rPr>
          <w:lang w:eastAsia="ja-JP"/>
        </w:rPr>
        <w:t>NG-RAN</w:t>
      </w:r>
      <w:r w:rsidRPr="00B8401F">
        <w:t xml:space="preserve"> interfaces</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6"/>
    </w:p>
    <w:p w14:paraId="26B113A1" w14:textId="77777777" w:rsidR="00373621" w:rsidRPr="00B8401F" w:rsidRDefault="00373621" w:rsidP="00371D61">
      <w:pPr>
        <w:pStyle w:val="Heading2"/>
        <w:rPr>
          <w:lang w:eastAsia="ja-JP"/>
        </w:rPr>
      </w:pPr>
      <w:bookmarkStart w:id="2497" w:name="_CR10_1"/>
      <w:bookmarkStart w:id="2498" w:name="_Toc13919167"/>
      <w:bookmarkStart w:id="2499" w:name="_Toc29391534"/>
      <w:bookmarkStart w:id="2500" w:name="_Toc36560565"/>
      <w:bookmarkStart w:id="2501" w:name="_Toc45104828"/>
      <w:bookmarkStart w:id="2502" w:name="_Toc45883311"/>
      <w:bookmarkStart w:id="2503" w:name="_Toc51763597"/>
      <w:bookmarkStart w:id="2504" w:name="_Toc52266412"/>
      <w:bookmarkStart w:id="2505" w:name="_Toc64445190"/>
      <w:bookmarkStart w:id="2506" w:name="_Toc73980549"/>
      <w:bookmarkStart w:id="2507" w:name="_Toc88651245"/>
      <w:bookmarkStart w:id="2508" w:name="_Toc98351816"/>
      <w:bookmarkStart w:id="2509" w:name="_Toc98748114"/>
      <w:bookmarkStart w:id="2510" w:name="_Toc105704508"/>
      <w:bookmarkStart w:id="2511" w:name="_Toc106108626"/>
      <w:bookmarkStart w:id="2512" w:name="_Toc107829598"/>
      <w:bookmarkStart w:id="2513" w:name="_Toc112703357"/>
      <w:bookmarkStart w:id="2514" w:name="_Toc184819820"/>
      <w:bookmarkEnd w:id="2497"/>
      <w:r w:rsidRPr="00B8401F">
        <w:t>10.</w:t>
      </w:r>
      <w:r w:rsidRPr="00B8401F">
        <w:rPr>
          <w:lang w:eastAsia="ja-JP"/>
        </w:rPr>
        <w:t>1</w:t>
      </w:r>
      <w:r w:rsidRPr="00B8401F">
        <w:tab/>
        <w:t>NG interface</w:t>
      </w:r>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515" w:name="_Toc13919168"/>
      <w:bookmarkStart w:id="2516" w:name="_Toc29391535"/>
      <w:bookmarkStart w:id="2517" w:name="_Toc36560566"/>
      <w:bookmarkStart w:id="2518" w:name="_Toc45104829"/>
      <w:bookmarkStart w:id="2519" w:name="_Toc45883312"/>
      <w:bookmarkStart w:id="2520" w:name="_Toc51763598"/>
      <w:bookmarkStart w:id="2521" w:name="_Toc52266413"/>
      <w:bookmarkStart w:id="2522" w:name="_Toc64445191"/>
      <w:bookmarkStart w:id="2523" w:name="_Toc73980550"/>
      <w:bookmarkStart w:id="2524" w:name="_Toc88651246"/>
      <w:bookmarkStart w:id="2525" w:name="_Toc98351817"/>
      <w:bookmarkStart w:id="2526" w:name="_Toc98748115"/>
      <w:bookmarkStart w:id="2527" w:name="_Toc105704509"/>
      <w:bookmarkStart w:id="2528" w:name="_Toc106108627"/>
      <w:bookmarkStart w:id="2529" w:name="_Toc107829599"/>
      <w:bookmarkStart w:id="2530" w:name="_Toc112703358"/>
    </w:p>
    <w:p w14:paraId="39A853BF" w14:textId="77777777" w:rsidR="00373621" w:rsidRPr="00B8401F" w:rsidRDefault="00373621" w:rsidP="00371D61">
      <w:pPr>
        <w:pStyle w:val="Heading2"/>
        <w:rPr>
          <w:lang w:eastAsia="ja-JP"/>
        </w:rPr>
      </w:pPr>
      <w:bookmarkStart w:id="2531" w:name="_CR10_2"/>
      <w:bookmarkStart w:id="2532" w:name="_Toc184819821"/>
      <w:bookmarkEnd w:id="2531"/>
      <w:r w:rsidRPr="00B8401F">
        <w:t>10.</w:t>
      </w:r>
      <w:r w:rsidRPr="00B8401F">
        <w:rPr>
          <w:lang w:eastAsia="ja-JP"/>
        </w:rPr>
        <w:t>2</w:t>
      </w:r>
      <w:r w:rsidRPr="00B8401F">
        <w:tab/>
        <w:t>Xn interface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2"/>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533" w:name="_Toc13919169"/>
      <w:bookmarkStart w:id="2534" w:name="_Toc29391536"/>
      <w:bookmarkStart w:id="2535" w:name="_Toc36560567"/>
      <w:bookmarkStart w:id="2536" w:name="_Toc45104830"/>
      <w:bookmarkStart w:id="2537" w:name="_Toc45883313"/>
      <w:bookmarkStart w:id="2538" w:name="_Toc51763599"/>
      <w:bookmarkStart w:id="2539" w:name="_Toc52266414"/>
      <w:bookmarkStart w:id="2540" w:name="_Toc64445192"/>
      <w:bookmarkStart w:id="2541" w:name="_Toc73980551"/>
      <w:bookmarkStart w:id="2542" w:name="_Toc88651247"/>
      <w:bookmarkStart w:id="2543" w:name="_Toc98351818"/>
      <w:bookmarkStart w:id="2544" w:name="_Toc98748116"/>
      <w:bookmarkStart w:id="2545" w:name="_Toc105704510"/>
      <w:bookmarkStart w:id="2546" w:name="_Toc106108628"/>
      <w:bookmarkStart w:id="2547" w:name="_Toc107829600"/>
      <w:bookmarkStart w:id="2548" w:name="_Toc112703359"/>
    </w:p>
    <w:p w14:paraId="169E38FD" w14:textId="77777777" w:rsidR="00373621" w:rsidRPr="00B8401F" w:rsidRDefault="00373621" w:rsidP="00371D61">
      <w:pPr>
        <w:pStyle w:val="Heading2"/>
        <w:rPr>
          <w:lang w:eastAsia="ja-JP"/>
        </w:rPr>
      </w:pPr>
      <w:bookmarkStart w:id="2549" w:name="_CR10_3"/>
      <w:bookmarkStart w:id="2550" w:name="_Toc184819822"/>
      <w:bookmarkEnd w:id="2549"/>
      <w:r w:rsidRPr="00B8401F">
        <w:t>10.</w:t>
      </w:r>
      <w:r w:rsidRPr="00B8401F">
        <w:rPr>
          <w:lang w:eastAsia="ja-JP"/>
        </w:rPr>
        <w:t>3</w:t>
      </w:r>
      <w:r w:rsidRPr="00B8401F">
        <w:tab/>
        <w:t>F1 interface</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50"/>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51" w:name="_Toc13919170"/>
      <w:bookmarkStart w:id="2552" w:name="_Toc29391537"/>
      <w:bookmarkStart w:id="2553" w:name="_Toc36560568"/>
      <w:bookmarkStart w:id="2554" w:name="_Toc45104831"/>
      <w:bookmarkStart w:id="2555" w:name="_Toc45883314"/>
      <w:bookmarkStart w:id="2556" w:name="_Toc51763600"/>
      <w:bookmarkStart w:id="2557" w:name="_Toc52266415"/>
      <w:bookmarkStart w:id="2558" w:name="_Toc64445193"/>
      <w:bookmarkStart w:id="2559" w:name="_Toc73980552"/>
      <w:bookmarkStart w:id="2560" w:name="_Toc88651248"/>
      <w:bookmarkStart w:id="2561" w:name="_Toc98351819"/>
      <w:bookmarkStart w:id="2562" w:name="_Toc98748117"/>
      <w:bookmarkStart w:id="2563" w:name="_Toc105704511"/>
      <w:bookmarkStart w:id="2564" w:name="_Toc106108629"/>
      <w:bookmarkStart w:id="2565" w:name="_Toc107829601"/>
      <w:bookmarkStart w:id="2566" w:name="_Toc112703360"/>
    </w:p>
    <w:p w14:paraId="5C0AC9DB" w14:textId="77777777" w:rsidR="00373621" w:rsidRPr="00B8401F" w:rsidRDefault="00373621" w:rsidP="00371D61">
      <w:pPr>
        <w:pStyle w:val="Heading2"/>
        <w:rPr>
          <w:lang w:eastAsia="ja-JP"/>
        </w:rPr>
      </w:pPr>
      <w:bookmarkStart w:id="2567" w:name="_CR10_4"/>
      <w:bookmarkStart w:id="2568" w:name="_Toc184819823"/>
      <w:bookmarkEnd w:id="2567"/>
      <w:r w:rsidRPr="00B8401F">
        <w:t>10.</w:t>
      </w:r>
      <w:r w:rsidRPr="00B8401F">
        <w:rPr>
          <w:lang w:eastAsia="ja-JP"/>
        </w:rPr>
        <w:t>4</w:t>
      </w:r>
      <w:r w:rsidRPr="00B8401F">
        <w:tab/>
        <w:t>E1 interface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8"/>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69" w:name="_CR10_5"/>
      <w:bookmarkStart w:id="2570" w:name="_Toc13919171"/>
      <w:bookmarkStart w:id="2571" w:name="_Toc29391538"/>
      <w:bookmarkStart w:id="2572" w:name="_Toc36560569"/>
      <w:bookmarkStart w:id="2573" w:name="_Toc45104832"/>
      <w:bookmarkStart w:id="2574" w:name="_Toc45883315"/>
      <w:bookmarkStart w:id="2575" w:name="_Toc51763601"/>
      <w:bookmarkStart w:id="2576" w:name="_Toc52266416"/>
      <w:bookmarkStart w:id="2577" w:name="_Toc64445194"/>
      <w:bookmarkStart w:id="2578" w:name="_Toc73980553"/>
      <w:bookmarkStart w:id="2579" w:name="_Toc88651249"/>
      <w:bookmarkStart w:id="2580" w:name="_Toc98351820"/>
      <w:bookmarkStart w:id="2581" w:name="_Toc98748118"/>
      <w:bookmarkStart w:id="2582" w:name="_Toc105704512"/>
      <w:bookmarkStart w:id="2583" w:name="_Toc106108630"/>
      <w:bookmarkStart w:id="2584" w:name="_Toc107829602"/>
      <w:bookmarkStart w:id="2585" w:name="_Toc112703361"/>
      <w:bookmarkStart w:id="2586" w:name="_Toc184819824"/>
      <w:bookmarkEnd w:id="2569"/>
      <w:r w:rsidRPr="00B8401F">
        <w:t>10.</w:t>
      </w:r>
      <w:r w:rsidRPr="00B8401F">
        <w:rPr>
          <w:lang w:eastAsia="ja-JP"/>
        </w:rPr>
        <w:t>5</w:t>
      </w:r>
      <w:r w:rsidRPr="00B8401F">
        <w:tab/>
        <w:t>Antenna interface - general principles</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r>
        <w:rPr>
          <w:snapToGrid w:val="0"/>
        </w:rPr>
        <w:t>Iuant</w:t>
      </w:r>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87" w:name="_CR11"/>
      <w:bookmarkStart w:id="2588" w:name="_Toc13919172"/>
      <w:bookmarkStart w:id="2589" w:name="_Toc29391539"/>
      <w:bookmarkStart w:id="2590" w:name="_Toc36560570"/>
      <w:bookmarkStart w:id="2591" w:name="_Toc45104833"/>
      <w:bookmarkStart w:id="2592" w:name="_Toc45883316"/>
      <w:bookmarkStart w:id="2593" w:name="_Toc51763602"/>
      <w:bookmarkStart w:id="2594" w:name="_Toc52266417"/>
      <w:bookmarkStart w:id="2595" w:name="_Toc64445195"/>
      <w:bookmarkStart w:id="2596" w:name="_Toc73980554"/>
      <w:bookmarkStart w:id="2597" w:name="_Toc88651250"/>
      <w:bookmarkStart w:id="2598" w:name="_Toc98351821"/>
      <w:bookmarkStart w:id="2599" w:name="_Toc98748119"/>
      <w:bookmarkStart w:id="2600" w:name="_Toc105704513"/>
      <w:bookmarkStart w:id="2601" w:name="_Toc106108631"/>
      <w:bookmarkStart w:id="2602" w:name="_Toc107829603"/>
      <w:bookmarkStart w:id="2603" w:name="_Toc112703362"/>
      <w:bookmarkStart w:id="2604" w:name="_Toc184819825"/>
      <w:bookmarkEnd w:id="2587"/>
      <w:r w:rsidRPr="00B8401F">
        <w:t>11</w:t>
      </w:r>
      <w:r w:rsidRPr="00B8401F">
        <w:tab/>
        <w:t>Overall procedures in NG-RAN Architecure</w:t>
      </w:r>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27C3091E" w14:textId="77777777" w:rsidR="00A45B1B" w:rsidRPr="00B8401F" w:rsidRDefault="00A45B1B" w:rsidP="00A45B1B">
      <w:pPr>
        <w:pStyle w:val="Heading2"/>
        <w:rPr>
          <w:lang w:eastAsia="ja-JP"/>
        </w:rPr>
      </w:pPr>
      <w:bookmarkStart w:id="2605" w:name="_CR11_1"/>
      <w:bookmarkStart w:id="2606" w:name="_Toc13919173"/>
      <w:bookmarkStart w:id="2607" w:name="_Toc29391540"/>
      <w:bookmarkStart w:id="2608" w:name="_Toc36560571"/>
      <w:bookmarkStart w:id="2609" w:name="_Toc45104834"/>
      <w:bookmarkStart w:id="2610" w:name="_Toc45883317"/>
      <w:bookmarkStart w:id="2611" w:name="_Toc51763603"/>
      <w:bookmarkStart w:id="2612" w:name="_Toc52266418"/>
      <w:bookmarkStart w:id="2613" w:name="_Toc64445196"/>
      <w:bookmarkStart w:id="2614" w:name="_Toc73980555"/>
      <w:bookmarkStart w:id="2615" w:name="_Toc88651251"/>
      <w:bookmarkStart w:id="2616" w:name="_Toc98351822"/>
      <w:bookmarkStart w:id="2617" w:name="_Toc98748120"/>
      <w:bookmarkStart w:id="2618" w:name="_Toc105704514"/>
      <w:bookmarkStart w:id="2619" w:name="_Toc106108632"/>
      <w:bookmarkStart w:id="2620" w:name="_Toc107829604"/>
      <w:bookmarkStart w:id="2621" w:name="_Toc112703363"/>
      <w:bookmarkStart w:id="2622" w:name="_Toc184819826"/>
      <w:bookmarkEnd w:id="2605"/>
      <w:r w:rsidRPr="00B8401F">
        <w:t>11.1</w:t>
      </w:r>
      <w:r w:rsidRPr="00B8401F">
        <w:tab/>
        <w:t>Multiple TNLAs for Xn-C</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2" type="#_x0000_t75" style="width:309pt;height:300.75pt" o:ole="">
            <v:imagedata r:id="rId199" o:title=""/>
          </v:shape>
          <o:OLEObject Type="Embed" ProgID="Visio.Drawing.15" ShapeID="_x0000_i1122" DrawAspect="Content" ObjectID="_1795446848" r:id="rId200"/>
        </w:object>
      </w:r>
    </w:p>
    <w:p w14:paraId="113BEBD1" w14:textId="77777777" w:rsidR="00A45B1B" w:rsidRPr="00B8401F" w:rsidRDefault="00A45B1B" w:rsidP="00A45B1B">
      <w:pPr>
        <w:pStyle w:val="TF"/>
        <w:rPr>
          <w:lang w:eastAsia="zh-CN"/>
        </w:rPr>
      </w:pPr>
      <w:bookmarkStart w:id="2623" w:name="_CRFigure11_11"/>
      <w:r w:rsidRPr="00B8401F">
        <w:t xml:space="preserve">Figure </w:t>
      </w:r>
      <w:bookmarkEnd w:id="2623"/>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624" w:name="_CRAnnexAinformative"/>
      <w:bookmarkEnd w:id="2624"/>
      <w:r w:rsidRPr="00B8401F">
        <w:br w:type="page"/>
      </w:r>
      <w:bookmarkStart w:id="2625" w:name="_Toc13919174"/>
      <w:bookmarkStart w:id="2626" w:name="_Toc29391541"/>
      <w:bookmarkStart w:id="2627" w:name="_Toc36560572"/>
      <w:bookmarkStart w:id="2628" w:name="_Toc45104835"/>
      <w:bookmarkStart w:id="2629" w:name="_Toc45883318"/>
      <w:bookmarkStart w:id="2630" w:name="_Toc51763604"/>
      <w:bookmarkStart w:id="2631" w:name="_Toc52266419"/>
      <w:bookmarkStart w:id="2632" w:name="_Toc64445197"/>
      <w:bookmarkStart w:id="2633" w:name="_Toc73980556"/>
      <w:bookmarkStart w:id="2634" w:name="_Toc88651252"/>
      <w:bookmarkStart w:id="2635" w:name="_Toc98351823"/>
      <w:bookmarkStart w:id="2636" w:name="_Toc98748121"/>
      <w:bookmarkStart w:id="2637" w:name="_Toc105704515"/>
      <w:bookmarkStart w:id="2638" w:name="_Toc106108633"/>
      <w:bookmarkStart w:id="2639" w:name="_Toc107829605"/>
      <w:bookmarkStart w:id="2640" w:name="_Toc112703364"/>
      <w:bookmarkStart w:id="2641" w:name="_Toc184819827"/>
      <w:r w:rsidRPr="00B8401F">
        <w:lastRenderedPageBreak/>
        <w:t>Annex A</w:t>
      </w:r>
      <w:r w:rsidRPr="009010F4">
        <w:rPr>
          <w:rFonts w:eastAsia="MS Mincho"/>
        </w:rPr>
        <w:t xml:space="preserve"> </w:t>
      </w:r>
      <w:r w:rsidRPr="00B8401F">
        <w:t>(informative):</w:t>
      </w:r>
      <w:r w:rsidRPr="00B8401F">
        <w:br/>
        <w:t>Deployment scenarios of gNB/en-gNB</w:t>
      </w:r>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3" type="#_x0000_t75" style="width:404.25pt;height:172.5pt" o:ole="">
            <v:imagedata r:id="rId201" o:title=""/>
          </v:shape>
          <o:OLEObject Type="Embed" ProgID="Visio.Drawing.15" ShapeID="_x0000_i1123" DrawAspect="Content" ObjectID="_1795446849" r:id="rId202"/>
        </w:object>
      </w:r>
    </w:p>
    <w:p w14:paraId="078ADBE6" w14:textId="77777777" w:rsidR="00373621" w:rsidRPr="00B8401F" w:rsidRDefault="00373621" w:rsidP="00371D61">
      <w:pPr>
        <w:pStyle w:val="TF"/>
      </w:pPr>
      <w:bookmarkStart w:id="2642" w:name="_CRFigureA1"/>
      <w:r w:rsidRPr="00B8401F">
        <w:t xml:space="preserve">Figure </w:t>
      </w:r>
      <w:bookmarkEnd w:id="2642"/>
      <w:r w:rsidRPr="00B8401F">
        <w:t>A-1: Example deployment of an Logical gNB/en-gNB</w:t>
      </w:r>
    </w:p>
    <w:p w14:paraId="7522C93D" w14:textId="77777777" w:rsidR="00680A27" w:rsidRPr="00B8401F" w:rsidRDefault="00680A27" w:rsidP="00E978E3">
      <w:pPr>
        <w:pStyle w:val="Heading8"/>
      </w:pPr>
      <w:bookmarkStart w:id="2643" w:name="_CRAnnexB"/>
      <w:bookmarkEnd w:id="2643"/>
      <w:r w:rsidRPr="00B8401F">
        <w:br w:type="page"/>
      </w:r>
      <w:bookmarkStart w:id="2644" w:name="_Toc13919175"/>
      <w:bookmarkStart w:id="2645" w:name="_Toc29391542"/>
      <w:bookmarkStart w:id="2646" w:name="_Toc36560573"/>
      <w:bookmarkStart w:id="2647" w:name="_Toc45104836"/>
      <w:bookmarkStart w:id="2648" w:name="_Toc45883319"/>
      <w:bookmarkStart w:id="2649" w:name="_Toc51763605"/>
      <w:bookmarkStart w:id="2650" w:name="_Toc52266420"/>
      <w:bookmarkStart w:id="2651" w:name="_Toc64445198"/>
      <w:bookmarkStart w:id="2652" w:name="_Toc73980557"/>
      <w:bookmarkStart w:id="2653" w:name="_Toc88651253"/>
      <w:bookmarkStart w:id="2654" w:name="_Toc98351824"/>
      <w:bookmarkStart w:id="2655" w:name="_Toc98748122"/>
      <w:bookmarkStart w:id="2656" w:name="_Toc105704516"/>
      <w:bookmarkStart w:id="2657" w:name="_Toc106108634"/>
      <w:bookmarkStart w:id="2658" w:name="_Toc107829606"/>
      <w:bookmarkStart w:id="2659" w:name="_Toc112703365"/>
      <w:bookmarkStart w:id="2660" w:name="_Toc184819828"/>
      <w:r w:rsidRPr="00B8401F">
        <w:lastRenderedPageBreak/>
        <w:t>Annex B:</w:t>
      </w:r>
      <w:r w:rsidRPr="00B8401F">
        <w:br/>
        <w:t>NG-RAN Architecture for Radio Access Network Sharing with multiple cell ID broadcast (informative)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61" w:name="_Hlk8870348"/>
      <w:r w:rsidRPr="00B8401F">
        <w:t>F1-C interface instances terminating at gNB-DUs which share the same physical radio resources may share the same F1-C signalling transport resources. If this option is applied</w:t>
      </w:r>
      <w:bookmarkEnd w:id="2661"/>
      <w:r w:rsidRPr="00B8401F">
        <w:t>,</w:t>
      </w:r>
    </w:p>
    <w:p w14:paraId="6A1BC0CC" w14:textId="65B51198" w:rsidR="00FF5EBC" w:rsidRDefault="00680A27" w:rsidP="00680A27">
      <w:pPr>
        <w:pStyle w:val="B1"/>
      </w:pPr>
      <w:bookmarkStart w:id="2662" w:name="_Hlk7732981"/>
      <w:r w:rsidRPr="00B8401F">
        <w:t>-</w:t>
      </w:r>
      <w:r w:rsidRPr="00B8401F">
        <w:tab/>
        <w:t>non-UE associated signalling is associated to an F1-C interface instance by allocating the corresponding Transaction ID from a value range associated to that F1-C interface instance.</w:t>
      </w:r>
      <w:bookmarkEnd w:id="2662"/>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63"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64" w:name="_Hlk7733120"/>
      <w:bookmarkEnd w:id="2663"/>
      <w:r w:rsidRPr="00B8401F">
        <w:t>-</w:t>
      </w:r>
      <w:r w:rsidRPr="00B8401F">
        <w:tab/>
      </w:r>
      <w:bookmarkStart w:id="2665" w:name="_Hlk7795697"/>
      <w:r w:rsidRPr="00B8401F">
        <w:t>a UE associated signalling connection is associated to an F1-C interface instance by allocating values for the corresponding gNB-DU UE F1AP ID and gNB-CU UE F1AP ID so that they can be mapped to that interface instance</w:t>
      </w:r>
      <w:bookmarkEnd w:id="2665"/>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664"/>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66" w:name="_CRAnnexCinformative"/>
      <w:bookmarkEnd w:id="2666"/>
      <w:r w:rsidRPr="00B8401F">
        <w:br w:type="page"/>
      </w:r>
      <w:bookmarkStart w:id="2667" w:name="_Toc13919176"/>
      <w:bookmarkStart w:id="2668" w:name="_Toc29391543"/>
      <w:bookmarkStart w:id="2669" w:name="_Toc36560574"/>
      <w:bookmarkStart w:id="2670" w:name="_Toc45104837"/>
      <w:bookmarkStart w:id="2671" w:name="_Toc45883320"/>
      <w:bookmarkStart w:id="2672" w:name="_Toc51763606"/>
      <w:bookmarkStart w:id="2673" w:name="_Toc52266421"/>
      <w:bookmarkStart w:id="2674" w:name="_Toc64445199"/>
      <w:bookmarkStart w:id="2675" w:name="_Toc73980558"/>
      <w:bookmarkStart w:id="2676" w:name="_Toc88651254"/>
      <w:bookmarkStart w:id="2677" w:name="_Toc98351825"/>
      <w:bookmarkStart w:id="2678" w:name="_Toc98748123"/>
      <w:bookmarkStart w:id="2679" w:name="_Toc105704517"/>
      <w:bookmarkStart w:id="2680" w:name="_Toc106108635"/>
      <w:bookmarkStart w:id="2681" w:name="_Toc107829607"/>
      <w:bookmarkStart w:id="2682" w:name="_Toc112703366"/>
      <w:bookmarkStart w:id="2683" w:name="_Toc184819829"/>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84" w:name="historyclause"/>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85"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Corrections on Uu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Missing Iuant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5008E4" w:rsidRPr="00B8401F" w14:paraId="632CC92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73F7D45" w14:textId="60E7BB51"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B58E5E" w14:textId="4113DFE9"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5237EDE" w14:textId="60EA17FB" w:rsidR="005008E4" w:rsidRPr="008845DA"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DC6F8DF" w14:textId="01C497F3"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463DE7" w14:textId="73A3D2A0"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C1BE48" w14:textId="5DAD7A86"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DAD9144" w14:textId="01782B8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LTM procedures for Inter-DU case and 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6AAD7FD" w14:textId="7B98E63C"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6E9C3C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E86013D" w14:textId="31AAC49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5EA839B" w14:textId="7F44C46C"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0C7DAA7" w14:textId="11B3C0B4"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E1C108F" w14:textId="3DA3E649"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41A43" w14:textId="780DF78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04DCA" w14:textId="6FD87C4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E9502DE" w14:textId="2D08089A"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configuration update for an inactive Multicast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9BD93D" w14:textId="0C62FFC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5740978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ADF0507" w14:textId="414A9A6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8D0AFE3" w14:textId="66126225"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F88934" w14:textId="356364F2"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485E6" w14:textId="7D4627C7"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581CC0E" w14:textId="12DC985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F7E0688" w14:textId="6FE4CF4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CD7A41" w14:textId="169A814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Alignment of procedural text for LTM early sync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D7EA33" w14:textId="27C9723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4DE2A87"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A696BE" w14:textId="3890D72F"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F1AEC6" w14:textId="279C01F0"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7CA9ACC" w14:textId="2B0DAEBD"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A17F24" w14:textId="20DCB625"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8976BA8" w14:textId="336AA9F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09F53C" w14:textId="2A0FF7B6"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D11B32C" w14:textId="06A19669"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Corrections on SL relay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B13778E" w14:textId="1A1C411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4CDD512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5DEA7C3" w14:textId="3670EA04"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9D6CADD" w14:textId="24CE6629"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0317720" w14:textId="4DF62400"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4B3BD40" w14:textId="075A4E53"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7003B0" w14:textId="4F4F85AE"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4A3CB2" w14:textId="76F573E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0756A0" w14:textId="0E3B7464"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Stage-2 support for LTM L2 reset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D93096C" w14:textId="2DF39298"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bookmarkEnd w:id="2685"/>
    </w:tbl>
    <w:p w14:paraId="34F2CBFD" w14:textId="77777777" w:rsidR="00DA52A9" w:rsidRPr="00B8401F" w:rsidRDefault="00DA52A9" w:rsidP="00530FD0"/>
    <w:sectPr w:rsidR="00DA52A9"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6461F" w14:textId="77777777" w:rsidR="0029173B" w:rsidRDefault="0029173B">
      <w:r>
        <w:separator/>
      </w:r>
    </w:p>
  </w:endnote>
  <w:endnote w:type="continuationSeparator" w:id="0">
    <w:p w14:paraId="10E2D857" w14:textId="77777777" w:rsidR="0029173B" w:rsidRDefault="002917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DDB6B0" w14:textId="77777777" w:rsidR="0029173B" w:rsidRDefault="0029173B">
      <w:r>
        <w:separator/>
      </w:r>
    </w:p>
  </w:footnote>
  <w:footnote w:type="continuationSeparator" w:id="0">
    <w:p w14:paraId="57826EBA" w14:textId="77777777" w:rsidR="0029173B" w:rsidRDefault="002917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928C8" w14:textId="1A583F6A"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8A1840">
      <w:rPr>
        <w:rFonts w:ascii="Arial" w:hAnsi="Arial" w:cs="Arial"/>
        <w:b/>
        <w:bCs/>
        <w:noProof/>
      </w:rPr>
      <w:t>3GPP TS 38.401 V18.34.0 (2024-0912)</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0923315C"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8A1840">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1"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3"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1"/>
  </w:num>
  <w:num w:numId="2" w16cid:durableId="59256783">
    <w:abstractNumId w:val="4"/>
  </w:num>
  <w:num w:numId="3" w16cid:durableId="729810511">
    <w:abstractNumId w:val="2"/>
  </w:num>
  <w:num w:numId="4" w16cid:durableId="1014308805">
    <w:abstractNumId w:val="6"/>
  </w:num>
  <w:num w:numId="5" w16cid:durableId="1731921828">
    <w:abstractNumId w:val="3"/>
  </w:num>
  <w:num w:numId="6" w16cid:durableId="1753040663">
    <w:abstractNumId w:val="5"/>
  </w:num>
  <w:num w:numId="7" w16cid:durableId="1035620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992"/>
    <w:rsid w:val="00006105"/>
    <w:rsid w:val="000067B0"/>
    <w:rsid w:val="00006933"/>
    <w:rsid w:val="00011029"/>
    <w:rsid w:val="0001613F"/>
    <w:rsid w:val="00021774"/>
    <w:rsid w:val="00021D67"/>
    <w:rsid w:val="000241DE"/>
    <w:rsid w:val="0002422D"/>
    <w:rsid w:val="00027347"/>
    <w:rsid w:val="000309EF"/>
    <w:rsid w:val="00033B5F"/>
    <w:rsid w:val="00035F05"/>
    <w:rsid w:val="000365B7"/>
    <w:rsid w:val="000366B6"/>
    <w:rsid w:val="00040668"/>
    <w:rsid w:val="00040824"/>
    <w:rsid w:val="000419D6"/>
    <w:rsid w:val="0004735E"/>
    <w:rsid w:val="000540A8"/>
    <w:rsid w:val="00061047"/>
    <w:rsid w:val="00061A19"/>
    <w:rsid w:val="00062CCD"/>
    <w:rsid w:val="00065AE7"/>
    <w:rsid w:val="00074B1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5360"/>
    <w:rsid w:val="000C78EF"/>
    <w:rsid w:val="000D08B8"/>
    <w:rsid w:val="000D3CEB"/>
    <w:rsid w:val="000D3EC4"/>
    <w:rsid w:val="000E2046"/>
    <w:rsid w:val="000E46DB"/>
    <w:rsid w:val="000E5DEA"/>
    <w:rsid w:val="000E7B2E"/>
    <w:rsid w:val="000E7CEF"/>
    <w:rsid w:val="000F5170"/>
    <w:rsid w:val="000F75D8"/>
    <w:rsid w:val="00100C12"/>
    <w:rsid w:val="0010650B"/>
    <w:rsid w:val="001108A9"/>
    <w:rsid w:val="00113074"/>
    <w:rsid w:val="001138F5"/>
    <w:rsid w:val="00115E64"/>
    <w:rsid w:val="00115EC3"/>
    <w:rsid w:val="00116C86"/>
    <w:rsid w:val="0012375C"/>
    <w:rsid w:val="00124370"/>
    <w:rsid w:val="001247AC"/>
    <w:rsid w:val="00133516"/>
    <w:rsid w:val="00135953"/>
    <w:rsid w:val="00143290"/>
    <w:rsid w:val="00154210"/>
    <w:rsid w:val="001555FD"/>
    <w:rsid w:val="0015740F"/>
    <w:rsid w:val="001603BE"/>
    <w:rsid w:val="00165816"/>
    <w:rsid w:val="0016659C"/>
    <w:rsid w:val="001706A5"/>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562"/>
    <w:rsid w:val="001D0E8B"/>
    <w:rsid w:val="001D1BC2"/>
    <w:rsid w:val="001D2E32"/>
    <w:rsid w:val="001D364C"/>
    <w:rsid w:val="001D37E4"/>
    <w:rsid w:val="001D3971"/>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173B"/>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E1234"/>
    <w:rsid w:val="002E23D1"/>
    <w:rsid w:val="002E2D5E"/>
    <w:rsid w:val="002E410F"/>
    <w:rsid w:val="002F158F"/>
    <w:rsid w:val="002F3356"/>
    <w:rsid w:val="002F4CEC"/>
    <w:rsid w:val="002F4EA3"/>
    <w:rsid w:val="002F6B78"/>
    <w:rsid w:val="00301ACC"/>
    <w:rsid w:val="00303CF5"/>
    <w:rsid w:val="00304C86"/>
    <w:rsid w:val="00304DE8"/>
    <w:rsid w:val="00306A61"/>
    <w:rsid w:val="003077D1"/>
    <w:rsid w:val="00307A92"/>
    <w:rsid w:val="003129B0"/>
    <w:rsid w:val="00312A38"/>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5C2A"/>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77E"/>
    <w:rsid w:val="00444CBB"/>
    <w:rsid w:val="00451163"/>
    <w:rsid w:val="00452BC2"/>
    <w:rsid w:val="004560C2"/>
    <w:rsid w:val="00456DE9"/>
    <w:rsid w:val="00457E2E"/>
    <w:rsid w:val="00471424"/>
    <w:rsid w:val="00473765"/>
    <w:rsid w:val="00473BAF"/>
    <w:rsid w:val="0047759B"/>
    <w:rsid w:val="0047762D"/>
    <w:rsid w:val="00483E22"/>
    <w:rsid w:val="004843E2"/>
    <w:rsid w:val="00485B53"/>
    <w:rsid w:val="00486E5A"/>
    <w:rsid w:val="0049685A"/>
    <w:rsid w:val="004A3F4D"/>
    <w:rsid w:val="004A4F7D"/>
    <w:rsid w:val="004A5943"/>
    <w:rsid w:val="004A59F7"/>
    <w:rsid w:val="004A6C35"/>
    <w:rsid w:val="004A7383"/>
    <w:rsid w:val="004B133F"/>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4F6354"/>
    <w:rsid w:val="005008E4"/>
    <w:rsid w:val="00503F7F"/>
    <w:rsid w:val="00504DA0"/>
    <w:rsid w:val="00512317"/>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602B9"/>
    <w:rsid w:val="00562E9C"/>
    <w:rsid w:val="00564453"/>
    <w:rsid w:val="00567561"/>
    <w:rsid w:val="005829EA"/>
    <w:rsid w:val="00583DB7"/>
    <w:rsid w:val="00584D60"/>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41A"/>
    <w:rsid w:val="005C19F8"/>
    <w:rsid w:val="005C1A52"/>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20BD9"/>
    <w:rsid w:val="00630045"/>
    <w:rsid w:val="0063087D"/>
    <w:rsid w:val="00631A9E"/>
    <w:rsid w:val="0063500C"/>
    <w:rsid w:val="00636D21"/>
    <w:rsid w:val="00637372"/>
    <w:rsid w:val="00640D75"/>
    <w:rsid w:val="00641D26"/>
    <w:rsid w:val="00644633"/>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B6427"/>
    <w:rsid w:val="006D415F"/>
    <w:rsid w:val="006D48C6"/>
    <w:rsid w:val="006D54A3"/>
    <w:rsid w:val="006D660F"/>
    <w:rsid w:val="006D6C7C"/>
    <w:rsid w:val="006E14BE"/>
    <w:rsid w:val="006E25E6"/>
    <w:rsid w:val="006E2D81"/>
    <w:rsid w:val="006E40D5"/>
    <w:rsid w:val="006F24C0"/>
    <w:rsid w:val="006F3AF9"/>
    <w:rsid w:val="006F3E14"/>
    <w:rsid w:val="006F7D11"/>
    <w:rsid w:val="007059CA"/>
    <w:rsid w:val="007078E5"/>
    <w:rsid w:val="007108C7"/>
    <w:rsid w:val="00710F88"/>
    <w:rsid w:val="007139A5"/>
    <w:rsid w:val="00715A08"/>
    <w:rsid w:val="007167CC"/>
    <w:rsid w:val="00716E3F"/>
    <w:rsid w:val="00717D92"/>
    <w:rsid w:val="00720257"/>
    <w:rsid w:val="007220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2D82"/>
    <w:rsid w:val="007B62F3"/>
    <w:rsid w:val="007C047D"/>
    <w:rsid w:val="007C2733"/>
    <w:rsid w:val="007C57F5"/>
    <w:rsid w:val="007C5FC6"/>
    <w:rsid w:val="007C60C2"/>
    <w:rsid w:val="007C618A"/>
    <w:rsid w:val="007D57B7"/>
    <w:rsid w:val="007D63B1"/>
    <w:rsid w:val="007E0930"/>
    <w:rsid w:val="007E52E9"/>
    <w:rsid w:val="007F10B3"/>
    <w:rsid w:val="007F2B12"/>
    <w:rsid w:val="007F4B3A"/>
    <w:rsid w:val="007F6E33"/>
    <w:rsid w:val="00800777"/>
    <w:rsid w:val="00806509"/>
    <w:rsid w:val="00806533"/>
    <w:rsid w:val="0081014A"/>
    <w:rsid w:val="008118C8"/>
    <w:rsid w:val="008120A8"/>
    <w:rsid w:val="008159A8"/>
    <w:rsid w:val="00815C7C"/>
    <w:rsid w:val="00817DE2"/>
    <w:rsid w:val="00820453"/>
    <w:rsid w:val="00820726"/>
    <w:rsid w:val="00827E24"/>
    <w:rsid w:val="00834E80"/>
    <w:rsid w:val="008358CC"/>
    <w:rsid w:val="00835B0A"/>
    <w:rsid w:val="0083613E"/>
    <w:rsid w:val="00837E0A"/>
    <w:rsid w:val="00841105"/>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288C"/>
    <w:rsid w:val="00883FDB"/>
    <w:rsid w:val="008842BC"/>
    <w:rsid w:val="00885631"/>
    <w:rsid w:val="00885F09"/>
    <w:rsid w:val="008909EA"/>
    <w:rsid w:val="00891051"/>
    <w:rsid w:val="008927F7"/>
    <w:rsid w:val="008A0633"/>
    <w:rsid w:val="008A1840"/>
    <w:rsid w:val="008A30F6"/>
    <w:rsid w:val="008A6084"/>
    <w:rsid w:val="008A6439"/>
    <w:rsid w:val="008A710F"/>
    <w:rsid w:val="008B1EC3"/>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670C"/>
    <w:rsid w:val="008F7FC3"/>
    <w:rsid w:val="009010F4"/>
    <w:rsid w:val="009058D0"/>
    <w:rsid w:val="00911B54"/>
    <w:rsid w:val="00917050"/>
    <w:rsid w:val="009176B5"/>
    <w:rsid w:val="00920EFB"/>
    <w:rsid w:val="0092647E"/>
    <w:rsid w:val="00927185"/>
    <w:rsid w:val="00933C29"/>
    <w:rsid w:val="0093501A"/>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D5A"/>
    <w:rsid w:val="009C49C4"/>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475A"/>
    <w:rsid w:val="00AA71D4"/>
    <w:rsid w:val="00AA79B2"/>
    <w:rsid w:val="00AB1FB9"/>
    <w:rsid w:val="00AB2304"/>
    <w:rsid w:val="00AB269D"/>
    <w:rsid w:val="00AC2D71"/>
    <w:rsid w:val="00AC424B"/>
    <w:rsid w:val="00AC7473"/>
    <w:rsid w:val="00AD3039"/>
    <w:rsid w:val="00AD39EF"/>
    <w:rsid w:val="00AE1915"/>
    <w:rsid w:val="00AE4ECE"/>
    <w:rsid w:val="00AF6DE6"/>
    <w:rsid w:val="00AF7868"/>
    <w:rsid w:val="00B0268E"/>
    <w:rsid w:val="00B0289C"/>
    <w:rsid w:val="00B0508A"/>
    <w:rsid w:val="00B05C8C"/>
    <w:rsid w:val="00B05FA6"/>
    <w:rsid w:val="00B06A60"/>
    <w:rsid w:val="00B1193C"/>
    <w:rsid w:val="00B228F8"/>
    <w:rsid w:val="00B242CE"/>
    <w:rsid w:val="00B26277"/>
    <w:rsid w:val="00B30D4A"/>
    <w:rsid w:val="00B34627"/>
    <w:rsid w:val="00B407BB"/>
    <w:rsid w:val="00B471AC"/>
    <w:rsid w:val="00B51F6F"/>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B5258"/>
    <w:rsid w:val="00BC07A1"/>
    <w:rsid w:val="00BC1E23"/>
    <w:rsid w:val="00BC5F67"/>
    <w:rsid w:val="00BD1DB4"/>
    <w:rsid w:val="00BD5DAB"/>
    <w:rsid w:val="00BD6A19"/>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13271"/>
    <w:rsid w:val="00C1423F"/>
    <w:rsid w:val="00C14974"/>
    <w:rsid w:val="00C15092"/>
    <w:rsid w:val="00C1542A"/>
    <w:rsid w:val="00C201B0"/>
    <w:rsid w:val="00C20527"/>
    <w:rsid w:val="00C230E1"/>
    <w:rsid w:val="00C2322D"/>
    <w:rsid w:val="00C25ECD"/>
    <w:rsid w:val="00C31A30"/>
    <w:rsid w:val="00C341B0"/>
    <w:rsid w:val="00C3433E"/>
    <w:rsid w:val="00C401E5"/>
    <w:rsid w:val="00C41ECF"/>
    <w:rsid w:val="00C42A2F"/>
    <w:rsid w:val="00C4422A"/>
    <w:rsid w:val="00C450F8"/>
    <w:rsid w:val="00C505E8"/>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528E"/>
    <w:rsid w:val="00C86B0D"/>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E639E"/>
    <w:rsid w:val="00CF0B2B"/>
    <w:rsid w:val="00CF1921"/>
    <w:rsid w:val="00CF3870"/>
    <w:rsid w:val="00CF4622"/>
    <w:rsid w:val="00D01D48"/>
    <w:rsid w:val="00D02798"/>
    <w:rsid w:val="00D03BE4"/>
    <w:rsid w:val="00D054ED"/>
    <w:rsid w:val="00D060CE"/>
    <w:rsid w:val="00D061E5"/>
    <w:rsid w:val="00D07C60"/>
    <w:rsid w:val="00D141D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3B4"/>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27A78"/>
    <w:rsid w:val="00E30179"/>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3F6"/>
    <w:rsid w:val="00EE6A0F"/>
    <w:rsid w:val="00EE71F0"/>
    <w:rsid w:val="00EF0850"/>
    <w:rsid w:val="00EF1901"/>
    <w:rsid w:val="00EF3EFF"/>
    <w:rsid w:val="00EF74BB"/>
    <w:rsid w:val="00F011B3"/>
    <w:rsid w:val="00F01D06"/>
    <w:rsid w:val="00F02F42"/>
    <w:rsid w:val="00F05BB3"/>
    <w:rsid w:val="00F06A80"/>
    <w:rsid w:val="00F10E8D"/>
    <w:rsid w:val="00F24A59"/>
    <w:rsid w:val="00F25B42"/>
    <w:rsid w:val="00F26D3A"/>
    <w:rsid w:val="00F271A3"/>
    <w:rsid w:val="00F33233"/>
    <w:rsid w:val="00F34B88"/>
    <w:rsid w:val="00F357F0"/>
    <w:rsid w:val="00F417FE"/>
    <w:rsid w:val="00F46EB7"/>
    <w:rsid w:val="00F52AF7"/>
    <w:rsid w:val="00F57EBA"/>
    <w:rsid w:val="00F627A5"/>
    <w:rsid w:val="00F63932"/>
    <w:rsid w:val="00F66623"/>
    <w:rsid w:val="00F72A38"/>
    <w:rsid w:val="00F73C1F"/>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2EC4"/>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F1245"/>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link w:val="HeaderChar"/>
    <w:uiPriority w:val="99"/>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qFormat/>
    <w:rsid w:val="000E46DB"/>
    <w:rPr>
      <w:color w:val="FF0000"/>
    </w:rPr>
  </w:style>
  <w:style w:type="character" w:customStyle="1" w:styleId="EditorsNoteChar">
    <w:name w:val="Editor's Note Char"/>
    <w:aliases w:val="EN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NOChar">
    <w:name w:val="NO Char"/>
    <w:autoRedefine/>
    <w:qFormat/>
    <w:locked/>
    <w:rsid w:val="00FF7653"/>
    <w:rPr>
      <w:rFonts w:ascii="Times New Roman" w:hAnsi="Times New Roman"/>
      <w:lang w:val="en-GB" w:eastAsia="en-US"/>
    </w:rPr>
  </w:style>
  <w:style w:type="character" w:customStyle="1" w:styleId="B1Char1">
    <w:name w:val="B1 Char1"/>
    <w:autoRedefine/>
    <w:qFormat/>
    <w:locked/>
    <w:rsid w:val="00FF7653"/>
    <w:rPr>
      <w:rFonts w:ascii="Times New Roman" w:hAnsi="Times New Roman"/>
      <w:lang w:val="en-GB" w:eastAsia="en-US"/>
    </w:rPr>
  </w:style>
  <w:style w:type="character" w:customStyle="1" w:styleId="B1Char">
    <w:name w:val="B1 Char"/>
    <w:qFormat/>
    <w:rsid w:val="00FF7653"/>
    <w:rPr>
      <w:rFonts w:ascii="Times New Roman" w:hAnsi="Times New Roman"/>
      <w:lang w:val="en-GB" w:eastAsia="en-US"/>
    </w:rPr>
  </w:style>
  <w:style w:type="character" w:customStyle="1" w:styleId="TFZchn">
    <w:name w:val="TF Zchn"/>
    <w:qFormat/>
    <w:rsid w:val="00FF7653"/>
    <w:rPr>
      <w:rFonts w:ascii="Arial" w:hAnsi="Arial"/>
      <w:b/>
      <w:lang w:val="en-GB" w:eastAsia="en-US"/>
    </w:rPr>
  </w:style>
  <w:style w:type="character" w:customStyle="1" w:styleId="FooterChar">
    <w:name w:val="Footer Char"/>
    <w:basedOn w:val="DefaultParagraphFont"/>
    <w:link w:val="Footer"/>
    <w:uiPriority w:val="99"/>
    <w:rsid w:val="0065366A"/>
    <w:rPr>
      <w:rFonts w:ascii="Arial" w:eastAsia="Times New Roman" w:hAnsi="Arial"/>
      <w:b/>
      <w:i/>
      <w:noProof/>
      <w:sz w:val="18"/>
    </w:rPr>
  </w:style>
  <w:style w:type="character" w:customStyle="1" w:styleId="HeaderChar">
    <w:name w:val="Header Char"/>
    <w:basedOn w:val="DefaultParagraphFont"/>
    <w:link w:val="Header"/>
    <w:uiPriority w:val="99"/>
    <w:rsid w:val="00FF1245"/>
    <w:rPr>
      <w:rFonts w:ascii="Arial" w:eastAsia="Times New Roman" w:hAnsi="Arial"/>
      <w:b/>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9.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5.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38</TotalTime>
  <Pages>161</Pages>
  <Words>52104</Words>
  <Characters>296996</Characters>
  <Application>Microsoft Office Word</Application>
  <DocSecurity>0</DocSecurity>
  <Lines>2474</Lines>
  <Paragraphs>696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348404</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MCC</cp:lastModifiedBy>
  <cp:revision>28</cp:revision>
  <dcterms:created xsi:type="dcterms:W3CDTF">2024-06-25T06:58:00Z</dcterms:created>
  <dcterms:modified xsi:type="dcterms:W3CDTF">2024-12-11T17:24:00Z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