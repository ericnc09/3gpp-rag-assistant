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36742" w14:textId="623B5570"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F22B24">
        <w:rPr>
          <w:rFonts w:eastAsiaTheme="minorEastAsia" w:hint="eastAsia"/>
          <w:noProof w:val="0"/>
        </w:rPr>
        <w:t>6</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C9047B" w:rsidRPr="00B8401F">
        <w:rPr>
          <w:noProof w:val="0"/>
          <w:sz w:val="32"/>
        </w:rPr>
        <w:t>20</w:t>
      </w:r>
      <w:r w:rsidR="00C9047B">
        <w:rPr>
          <w:noProof w:val="0"/>
          <w:sz w:val="32"/>
        </w:rPr>
        <w:t>25</w:t>
      </w:r>
      <w:r w:rsidR="00EB0CE9" w:rsidRPr="00B8401F">
        <w:rPr>
          <w:noProof w:val="0"/>
          <w:sz w:val="32"/>
        </w:rPr>
        <w:t>-</w:t>
      </w:r>
      <w:r w:rsidR="00F22B24">
        <w:rPr>
          <w:noProof w:val="0"/>
          <w:sz w:val="32"/>
        </w:rPr>
        <w:t>0</w:t>
      </w:r>
      <w:r w:rsidR="00F22B24">
        <w:rPr>
          <w:rFonts w:eastAsiaTheme="minorEastAsia" w:hint="eastAsia"/>
          <w:noProof w:val="0"/>
          <w:sz w:val="32"/>
        </w:rPr>
        <w:t>6</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75pt;height:77.35pt" o:ole="">
            <v:imagedata r:id="rId8" o:title=""/>
          </v:shape>
          <o:OLEObject Type="Embed" ProgID="Word.Picture.8" ShapeID="_x0000_i1025" DrawAspect="Content" ObjectID="_1811140383" r:id="rId9"/>
        </w:object>
      </w:r>
      <w:r w:rsidR="00DA52A9" w:rsidRPr="00B8401F">
        <w:rPr>
          <w:noProof w:val="0"/>
        </w:rPr>
        <w:tab/>
      </w:r>
      <w:r w:rsidR="00DA52A9" w:rsidRPr="00B8401F">
        <w:rPr>
          <w:noProof w:val="0"/>
        </w:rPr>
        <w:object w:dxaOrig="2551" w:dyaOrig="1300" w14:anchorId="49C29750">
          <v:shape id="_x0000_i1026" type="#_x0000_t75" style="width:128.95pt;height:66.65pt" o:ole="">
            <v:imagedata r:id="rId10" o:title=""/>
          </v:shape>
          <o:OLEObject Type="Embed" ProgID="Word.Picture.8" ShapeID="_x0000_i1026" DrawAspect="Content" ObjectID="_1811140384"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8D42DF0"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w:t>
      </w:r>
      <w:r w:rsidR="00C9047B">
        <w:rPr>
          <w:sz w:val="18"/>
        </w:rPr>
        <w:t>5</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134CE88D" w14:textId="29A672B9" w:rsidR="00BC1740"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BC1740">
        <w:t>Foreword</w:t>
      </w:r>
      <w:r w:rsidR="00BC1740">
        <w:tab/>
      </w:r>
      <w:r w:rsidR="00BC1740">
        <w:fldChar w:fldCharType="begin" w:fldLock="1"/>
      </w:r>
      <w:r w:rsidR="00BC1740">
        <w:instrText xml:space="preserve"> PAGEREF _Toc200456290 \h </w:instrText>
      </w:r>
      <w:r w:rsidR="00BC1740">
        <w:fldChar w:fldCharType="separate"/>
      </w:r>
      <w:r w:rsidR="00BC1740">
        <w:t>7</w:t>
      </w:r>
      <w:r w:rsidR="00BC1740">
        <w:fldChar w:fldCharType="end"/>
      </w:r>
    </w:p>
    <w:p w14:paraId="08822013" w14:textId="2E1E0607" w:rsidR="00BC1740" w:rsidRDefault="00BC1740">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_Toc200456291 \h </w:instrText>
      </w:r>
      <w:r>
        <w:fldChar w:fldCharType="separate"/>
      </w:r>
      <w:r>
        <w:t>8</w:t>
      </w:r>
      <w:r>
        <w:fldChar w:fldCharType="end"/>
      </w:r>
    </w:p>
    <w:p w14:paraId="03152AE2" w14:textId="7D7C0BF2" w:rsidR="00BC1740" w:rsidRDefault="00BC1740">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_Toc200456292 \h </w:instrText>
      </w:r>
      <w:r>
        <w:fldChar w:fldCharType="separate"/>
      </w:r>
      <w:r>
        <w:t>8</w:t>
      </w:r>
      <w:r>
        <w:fldChar w:fldCharType="end"/>
      </w:r>
    </w:p>
    <w:p w14:paraId="5E1AD97F" w14:textId="035F34F7" w:rsidR="00BC1740" w:rsidRDefault="00BC1740">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_Toc200456293 \h </w:instrText>
      </w:r>
      <w:r>
        <w:fldChar w:fldCharType="separate"/>
      </w:r>
      <w:r>
        <w:t>9</w:t>
      </w:r>
      <w:r>
        <w:fldChar w:fldCharType="end"/>
      </w:r>
    </w:p>
    <w:p w14:paraId="4716BC39" w14:textId="045C93E6" w:rsidR="00BC1740" w:rsidRDefault="00BC1740">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_Toc200456294 \h </w:instrText>
      </w:r>
      <w:r>
        <w:fldChar w:fldCharType="separate"/>
      </w:r>
      <w:r>
        <w:t>9</w:t>
      </w:r>
      <w:r>
        <w:fldChar w:fldCharType="end"/>
      </w:r>
    </w:p>
    <w:p w14:paraId="4E3FB471" w14:textId="142E8E18" w:rsidR="00BC1740" w:rsidRDefault="00BC1740">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_Toc200456295 \h </w:instrText>
      </w:r>
      <w:r>
        <w:fldChar w:fldCharType="separate"/>
      </w:r>
      <w:r>
        <w:t>11</w:t>
      </w:r>
      <w:r>
        <w:fldChar w:fldCharType="end"/>
      </w:r>
    </w:p>
    <w:p w14:paraId="7CFA35CE" w14:textId="32E4091C" w:rsidR="00BC1740" w:rsidRDefault="00BC1740">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_Toc200456296 \h </w:instrText>
      </w:r>
      <w:r>
        <w:fldChar w:fldCharType="separate"/>
      </w:r>
      <w:r>
        <w:t>13</w:t>
      </w:r>
      <w:r>
        <w:fldChar w:fldCharType="end"/>
      </w:r>
    </w:p>
    <w:p w14:paraId="25EF091D" w14:textId="26D08F17" w:rsidR="00BC1740" w:rsidRDefault="00BC1740">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_Toc200456297 \h </w:instrText>
      </w:r>
      <w:r>
        <w:fldChar w:fldCharType="separate"/>
      </w:r>
      <w:r>
        <w:t>13</w:t>
      </w:r>
      <w:r>
        <w:fldChar w:fldCharType="end"/>
      </w:r>
    </w:p>
    <w:p w14:paraId="5E3D58F4" w14:textId="58B920C9" w:rsidR="00BC1740" w:rsidRDefault="00BC1740">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_Toc200456298 \h </w:instrText>
      </w:r>
      <w:r>
        <w:fldChar w:fldCharType="separate"/>
      </w:r>
      <w:r>
        <w:t>13</w:t>
      </w:r>
      <w:r>
        <w:fldChar w:fldCharType="end"/>
      </w:r>
    </w:p>
    <w:p w14:paraId="728A640D" w14:textId="0B414CBD" w:rsidR="00BC1740" w:rsidRDefault="00BC1740">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_Toc200456299 \h </w:instrText>
      </w:r>
      <w:r>
        <w:fldChar w:fldCharType="separate"/>
      </w:r>
      <w:r>
        <w:t>13</w:t>
      </w:r>
      <w:r>
        <w:fldChar w:fldCharType="end"/>
      </w:r>
    </w:p>
    <w:p w14:paraId="422D37A4" w14:textId="0BB41FEE" w:rsidR="00BC1740" w:rsidRDefault="00BC1740">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_Toc200456300 \h </w:instrText>
      </w:r>
      <w:r>
        <w:fldChar w:fldCharType="separate"/>
      </w:r>
      <w:r>
        <w:t>14</w:t>
      </w:r>
      <w:r>
        <w:fldChar w:fldCharType="end"/>
      </w:r>
    </w:p>
    <w:p w14:paraId="5BBC5E3A" w14:textId="4ED2B52A" w:rsidR="00BC1740" w:rsidRDefault="00BC1740">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_Toc200456301 \h </w:instrText>
      </w:r>
      <w:r>
        <w:fldChar w:fldCharType="separate"/>
      </w:r>
      <w:r>
        <w:t>15</w:t>
      </w:r>
      <w:r>
        <w:fldChar w:fldCharType="end"/>
      </w:r>
    </w:p>
    <w:p w14:paraId="6477B421" w14:textId="03BD7395" w:rsidR="00BC1740" w:rsidRDefault="00BC1740">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_Toc200456302 \h </w:instrText>
      </w:r>
      <w:r>
        <w:fldChar w:fldCharType="separate"/>
      </w:r>
      <w:r>
        <w:t>15</w:t>
      </w:r>
      <w:r>
        <w:fldChar w:fldCharType="end"/>
      </w:r>
    </w:p>
    <w:p w14:paraId="5F4646C1" w14:textId="1099A6D5"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_Toc200456303 \h </w:instrText>
      </w:r>
      <w:r>
        <w:fldChar w:fldCharType="separate"/>
      </w:r>
      <w:r>
        <w:t>15</w:t>
      </w:r>
      <w:r>
        <w:fldChar w:fldCharType="end"/>
      </w:r>
    </w:p>
    <w:p w14:paraId="2615421E" w14:textId="7263AF1C"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_Toc200456304 \h </w:instrText>
      </w:r>
      <w:r>
        <w:fldChar w:fldCharType="separate"/>
      </w:r>
      <w:r>
        <w:t>16</w:t>
      </w:r>
      <w:r>
        <w:fldChar w:fldCharType="end"/>
      </w:r>
    </w:p>
    <w:p w14:paraId="189630DF" w14:textId="6A9F6A71"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_Toc200456305 \h </w:instrText>
      </w:r>
      <w:r>
        <w:fldChar w:fldCharType="separate"/>
      </w:r>
      <w:r>
        <w:t>17</w:t>
      </w:r>
      <w:r>
        <w:fldChar w:fldCharType="end"/>
      </w:r>
    </w:p>
    <w:p w14:paraId="54DDA8C9" w14:textId="247934D6"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6.1.4</w:t>
      </w:r>
      <w:r>
        <w:rPr>
          <w:rFonts w:asciiTheme="minorHAnsi" w:eastAsiaTheme="minorEastAsia" w:hAnsiTheme="minorHAnsi" w:cstheme="minorBidi"/>
          <w:kern w:val="2"/>
          <w:sz w:val="24"/>
          <w:szCs w:val="24"/>
          <w14:ligatures w14:val="standardContextual"/>
        </w:rPr>
        <w:tab/>
      </w:r>
      <w:r w:rsidRPr="006607AE">
        <w:rPr>
          <w:rFonts w:eastAsia="Malgun Gothic"/>
        </w:rPr>
        <w:t>Protocol stacks of IAB</w:t>
      </w:r>
      <w:r>
        <w:tab/>
      </w:r>
      <w:r>
        <w:fldChar w:fldCharType="begin" w:fldLock="1"/>
      </w:r>
      <w:r>
        <w:instrText xml:space="preserve"> PAGEREF _Toc200456306 \h </w:instrText>
      </w:r>
      <w:r>
        <w:fldChar w:fldCharType="separate"/>
      </w:r>
      <w:r>
        <w:t>18</w:t>
      </w:r>
      <w:r>
        <w:fldChar w:fldCharType="end"/>
      </w:r>
    </w:p>
    <w:p w14:paraId="56A115B0" w14:textId="4E85C8C2"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_Toc200456307 \h </w:instrText>
      </w:r>
      <w:r>
        <w:fldChar w:fldCharType="separate"/>
      </w:r>
      <w:r>
        <w:t>20</w:t>
      </w:r>
      <w:r>
        <w:fldChar w:fldCharType="end"/>
      </w:r>
    </w:p>
    <w:p w14:paraId="7CC9E5A3" w14:textId="730B4309"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6.1.6</w:t>
      </w:r>
      <w:r>
        <w:rPr>
          <w:rFonts w:asciiTheme="minorHAnsi" w:eastAsiaTheme="minorEastAsia" w:hAnsiTheme="minorHAnsi" w:cstheme="minorBidi"/>
          <w:kern w:val="2"/>
          <w:sz w:val="24"/>
          <w:szCs w:val="24"/>
          <w14:ligatures w14:val="standardContextual"/>
        </w:rPr>
        <w:tab/>
      </w:r>
      <w:r w:rsidRPr="006607AE">
        <w:rPr>
          <w:rFonts w:eastAsia="Malgun Gothic"/>
        </w:rPr>
        <w:t>Protocol stacks of L2 UE-to-Network Relay</w:t>
      </w:r>
      <w:r>
        <w:tab/>
      </w:r>
      <w:r>
        <w:fldChar w:fldCharType="begin" w:fldLock="1"/>
      </w:r>
      <w:r>
        <w:instrText xml:space="preserve"> PAGEREF _Toc200456308 \h </w:instrText>
      </w:r>
      <w:r>
        <w:fldChar w:fldCharType="separate"/>
      </w:r>
      <w:r>
        <w:t>20</w:t>
      </w:r>
      <w:r>
        <w:fldChar w:fldCharType="end"/>
      </w:r>
    </w:p>
    <w:p w14:paraId="687BA336" w14:textId="79F38711" w:rsidR="00BC1740" w:rsidRDefault="00BC1740">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_Toc200456309 \h </w:instrText>
      </w:r>
      <w:r>
        <w:fldChar w:fldCharType="separate"/>
      </w:r>
      <w:r>
        <w:t>21</w:t>
      </w:r>
      <w:r>
        <w:fldChar w:fldCharType="end"/>
      </w:r>
    </w:p>
    <w:p w14:paraId="6A313857" w14:textId="11EB8EDE"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_Toc200456310 \h </w:instrText>
      </w:r>
      <w:r>
        <w:fldChar w:fldCharType="separate"/>
      </w:r>
      <w:r>
        <w:t>21</w:t>
      </w:r>
      <w:r>
        <w:fldChar w:fldCharType="end"/>
      </w:r>
    </w:p>
    <w:p w14:paraId="7D4B46C1" w14:textId="536B90CF" w:rsidR="00BC1740" w:rsidRPr="00BC1740" w:rsidRDefault="00BC1740">
      <w:pPr>
        <w:pStyle w:val="TOC3"/>
        <w:rPr>
          <w:rFonts w:asciiTheme="minorHAnsi" w:eastAsiaTheme="minorEastAsia" w:hAnsiTheme="minorHAnsi" w:cstheme="minorBidi"/>
          <w:kern w:val="2"/>
          <w:sz w:val="24"/>
          <w:szCs w:val="24"/>
          <w:lang w:val="fr-FR"/>
          <w14:ligatures w14:val="standardContextual"/>
        </w:rPr>
      </w:pPr>
      <w:r w:rsidRPr="00BC1740">
        <w:rPr>
          <w:lang w:val="fr-FR" w:eastAsia="ja-JP"/>
        </w:rPr>
        <w:t>6.2.2</w:t>
      </w:r>
      <w:r w:rsidRPr="00BC1740">
        <w:rPr>
          <w:rFonts w:asciiTheme="minorHAnsi" w:eastAsiaTheme="minorEastAsia" w:hAnsiTheme="minorHAnsi" w:cstheme="minorBidi"/>
          <w:kern w:val="2"/>
          <w:sz w:val="24"/>
          <w:szCs w:val="24"/>
          <w:lang w:val="fr-FR"/>
          <w14:ligatures w14:val="standardContextual"/>
        </w:rPr>
        <w:tab/>
      </w:r>
      <w:r w:rsidRPr="00BC1740">
        <w:rPr>
          <w:lang w:val="fr-FR" w:eastAsia="ja-JP"/>
        </w:rPr>
        <w:t>gNB-DU ID</w:t>
      </w:r>
      <w:r w:rsidRPr="00BC1740">
        <w:rPr>
          <w:lang w:val="fr-FR"/>
        </w:rPr>
        <w:tab/>
      </w:r>
      <w:r>
        <w:fldChar w:fldCharType="begin" w:fldLock="1"/>
      </w:r>
      <w:r w:rsidRPr="00BC1740">
        <w:rPr>
          <w:lang w:val="fr-FR"/>
        </w:rPr>
        <w:instrText xml:space="preserve"> PAGEREF _Toc200456311 \h </w:instrText>
      </w:r>
      <w:r>
        <w:fldChar w:fldCharType="separate"/>
      </w:r>
      <w:r w:rsidRPr="00BC1740">
        <w:rPr>
          <w:lang w:val="fr-FR"/>
        </w:rPr>
        <w:t>24</w:t>
      </w:r>
      <w:r>
        <w:fldChar w:fldCharType="end"/>
      </w:r>
    </w:p>
    <w:p w14:paraId="4BE6628F" w14:textId="06AF88C0" w:rsidR="00BC1740" w:rsidRPr="00BC1740" w:rsidRDefault="00BC1740">
      <w:pPr>
        <w:pStyle w:val="TOC3"/>
        <w:rPr>
          <w:rFonts w:asciiTheme="minorHAnsi" w:eastAsiaTheme="minorEastAsia" w:hAnsiTheme="minorHAnsi" w:cstheme="minorBidi"/>
          <w:kern w:val="2"/>
          <w:sz w:val="24"/>
          <w:szCs w:val="24"/>
          <w:lang w:val="fr-FR"/>
          <w14:ligatures w14:val="standardContextual"/>
        </w:rPr>
      </w:pPr>
      <w:r w:rsidRPr="00BC1740">
        <w:rPr>
          <w:lang w:val="fr-FR" w:eastAsia="ja-JP"/>
        </w:rPr>
        <w:t>6.2.3</w:t>
      </w:r>
      <w:r w:rsidRPr="00BC1740">
        <w:rPr>
          <w:rFonts w:asciiTheme="minorHAnsi" w:eastAsiaTheme="minorEastAsia" w:hAnsiTheme="minorHAnsi" w:cstheme="minorBidi"/>
          <w:kern w:val="2"/>
          <w:sz w:val="24"/>
          <w:szCs w:val="24"/>
          <w:lang w:val="fr-FR"/>
          <w14:ligatures w14:val="standardContextual"/>
        </w:rPr>
        <w:tab/>
      </w:r>
      <w:r w:rsidRPr="00BC1740">
        <w:rPr>
          <w:lang w:val="fr-FR" w:eastAsia="ja-JP"/>
        </w:rPr>
        <w:t>ng-eNB-DU ID</w:t>
      </w:r>
      <w:r w:rsidRPr="00BC1740">
        <w:rPr>
          <w:lang w:val="fr-FR"/>
        </w:rPr>
        <w:tab/>
      </w:r>
      <w:r>
        <w:fldChar w:fldCharType="begin" w:fldLock="1"/>
      </w:r>
      <w:r w:rsidRPr="00BC1740">
        <w:rPr>
          <w:lang w:val="fr-FR"/>
        </w:rPr>
        <w:instrText xml:space="preserve"> PAGEREF _Toc200456312 \h </w:instrText>
      </w:r>
      <w:r>
        <w:fldChar w:fldCharType="separate"/>
      </w:r>
      <w:r w:rsidRPr="00BC1740">
        <w:rPr>
          <w:lang w:val="fr-FR"/>
        </w:rPr>
        <w:t>24</w:t>
      </w:r>
      <w:r>
        <w:fldChar w:fldCharType="end"/>
      </w:r>
    </w:p>
    <w:p w14:paraId="605FD8F2" w14:textId="78CBA771"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_Toc200456313 \h </w:instrText>
      </w:r>
      <w:r>
        <w:fldChar w:fldCharType="separate"/>
      </w:r>
      <w:r>
        <w:t>24</w:t>
      </w:r>
      <w:r>
        <w:fldChar w:fldCharType="end"/>
      </w:r>
    </w:p>
    <w:p w14:paraId="5812A350" w14:textId="0A520DC8"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_Toc200456314 \h </w:instrText>
      </w:r>
      <w:r>
        <w:fldChar w:fldCharType="separate"/>
      </w:r>
      <w:r>
        <w:t>24</w:t>
      </w:r>
      <w:r>
        <w:fldChar w:fldCharType="end"/>
      </w:r>
    </w:p>
    <w:p w14:paraId="5E102760" w14:textId="06979C8B" w:rsidR="00BC1740" w:rsidRDefault="00BC1740">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_Toc200456315 \h </w:instrText>
      </w:r>
      <w:r>
        <w:fldChar w:fldCharType="separate"/>
      </w:r>
      <w:r>
        <w:t>24</w:t>
      </w:r>
      <w:r>
        <w:fldChar w:fldCharType="end"/>
      </w:r>
    </w:p>
    <w:p w14:paraId="2CC37C9F" w14:textId="51C4D92A" w:rsidR="00BC1740" w:rsidRDefault="00BC1740">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_Toc200456316 \h </w:instrText>
      </w:r>
      <w:r>
        <w:fldChar w:fldCharType="separate"/>
      </w:r>
      <w:r>
        <w:t>24</w:t>
      </w:r>
      <w:r>
        <w:fldChar w:fldCharType="end"/>
      </w:r>
    </w:p>
    <w:p w14:paraId="6290A512" w14:textId="2B8B999C" w:rsidR="00BC1740" w:rsidRDefault="00BC1740">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_Toc200456317 \h </w:instrText>
      </w:r>
      <w:r>
        <w:fldChar w:fldCharType="separate"/>
      </w:r>
      <w:r>
        <w:t>25</w:t>
      </w:r>
      <w:r>
        <w:fldChar w:fldCharType="end"/>
      </w:r>
    </w:p>
    <w:p w14:paraId="62197E0D" w14:textId="62AFDF25" w:rsidR="00BC1740" w:rsidRDefault="00BC1740">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_Toc200456318 \h </w:instrText>
      </w:r>
      <w:r>
        <w:fldChar w:fldCharType="separate"/>
      </w:r>
      <w:r>
        <w:t>27</w:t>
      </w:r>
      <w:r>
        <w:fldChar w:fldCharType="end"/>
      </w:r>
    </w:p>
    <w:p w14:paraId="0705A2C0" w14:textId="6A876B79" w:rsidR="00BC1740" w:rsidRDefault="00BC1740">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_Toc200456319 \h </w:instrText>
      </w:r>
      <w:r>
        <w:fldChar w:fldCharType="separate"/>
      </w:r>
      <w:r>
        <w:t>27</w:t>
      </w:r>
      <w:r>
        <w:fldChar w:fldCharType="end"/>
      </w:r>
    </w:p>
    <w:p w14:paraId="7E41540C" w14:textId="53943C51" w:rsidR="00BC1740" w:rsidRDefault="00BC1740">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_Toc200456320 \h </w:instrText>
      </w:r>
      <w:r>
        <w:fldChar w:fldCharType="separate"/>
      </w:r>
      <w:r>
        <w:t>27</w:t>
      </w:r>
      <w:r>
        <w:fldChar w:fldCharType="end"/>
      </w:r>
    </w:p>
    <w:p w14:paraId="2B424852" w14:textId="74E4508C" w:rsidR="00BC1740" w:rsidRDefault="00BC1740">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_Toc200456321 \h </w:instrText>
      </w:r>
      <w:r>
        <w:fldChar w:fldCharType="separate"/>
      </w:r>
      <w:r>
        <w:t>27</w:t>
      </w:r>
      <w:r>
        <w:fldChar w:fldCharType="end"/>
      </w:r>
    </w:p>
    <w:p w14:paraId="28DD4449" w14:textId="215D1FA1" w:rsidR="00BC1740" w:rsidRDefault="00BC1740">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6607AE">
        <w:rPr>
          <w:lang w:val="en-US" w:eastAsia="zh-CN"/>
        </w:rPr>
        <w:t>Cross-Link Interference Management</w:t>
      </w:r>
      <w:r>
        <w:tab/>
      </w:r>
      <w:r>
        <w:fldChar w:fldCharType="begin" w:fldLock="1"/>
      </w:r>
      <w:r>
        <w:instrText xml:space="preserve"> PAGEREF _Toc200456322 \h </w:instrText>
      </w:r>
      <w:r>
        <w:fldChar w:fldCharType="separate"/>
      </w:r>
      <w:r>
        <w:t>27</w:t>
      </w:r>
      <w:r>
        <w:fldChar w:fldCharType="end"/>
      </w:r>
    </w:p>
    <w:p w14:paraId="4B917DD5" w14:textId="63FC1ADA" w:rsidR="00BC1740" w:rsidRDefault="00BC1740">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_Toc200456323 \h </w:instrText>
      </w:r>
      <w:r>
        <w:fldChar w:fldCharType="separate"/>
      </w:r>
      <w:r>
        <w:t>27</w:t>
      </w:r>
      <w:r>
        <w:fldChar w:fldCharType="end"/>
      </w:r>
    </w:p>
    <w:p w14:paraId="27954200" w14:textId="7F832271" w:rsidR="00BC1740" w:rsidRDefault="00BC1740">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_Toc200456324 \h </w:instrText>
      </w:r>
      <w:r>
        <w:fldChar w:fldCharType="separate"/>
      </w:r>
      <w:r>
        <w:t>27</w:t>
      </w:r>
      <w:r>
        <w:fldChar w:fldCharType="end"/>
      </w:r>
    </w:p>
    <w:p w14:paraId="2411C9E0" w14:textId="5B7D0075" w:rsidR="00BC1740" w:rsidRDefault="00BC1740">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6607AE">
        <w:rPr>
          <w:lang w:val="en-US" w:eastAsia="zh-CN"/>
        </w:rPr>
        <w:t>Positioning</w:t>
      </w:r>
      <w:r>
        <w:tab/>
      </w:r>
      <w:r>
        <w:fldChar w:fldCharType="begin" w:fldLock="1"/>
      </w:r>
      <w:r>
        <w:instrText xml:space="preserve"> PAGEREF _Toc200456325 \h </w:instrText>
      </w:r>
      <w:r>
        <w:fldChar w:fldCharType="separate"/>
      </w:r>
      <w:r>
        <w:t>28</w:t>
      </w:r>
      <w:r>
        <w:fldChar w:fldCharType="end"/>
      </w:r>
    </w:p>
    <w:p w14:paraId="597A61FA" w14:textId="418B9461" w:rsidR="00BC1740" w:rsidRDefault="00BC1740">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_Toc200456326 \h </w:instrText>
      </w:r>
      <w:r>
        <w:fldChar w:fldCharType="separate"/>
      </w:r>
      <w:r>
        <w:t>28</w:t>
      </w:r>
      <w:r>
        <w:fldChar w:fldCharType="end"/>
      </w:r>
    </w:p>
    <w:p w14:paraId="470D9839" w14:textId="7212548E" w:rsidR="00BC1740" w:rsidRDefault="00BC1740">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_Toc200456327 \h </w:instrText>
      </w:r>
      <w:r>
        <w:fldChar w:fldCharType="separate"/>
      </w:r>
      <w:r>
        <w:t>28</w:t>
      </w:r>
      <w:r>
        <w:fldChar w:fldCharType="end"/>
      </w:r>
    </w:p>
    <w:p w14:paraId="6F95ABD4" w14:textId="723BE435" w:rsidR="00BC1740" w:rsidRDefault="00BC1740">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_Toc200456328 \h </w:instrText>
      </w:r>
      <w:r>
        <w:fldChar w:fldCharType="separate"/>
      </w:r>
      <w:r>
        <w:t>28</w:t>
      </w:r>
      <w:r>
        <w:fldChar w:fldCharType="end"/>
      </w:r>
    </w:p>
    <w:p w14:paraId="5BEDDE26" w14:textId="2DC4F504" w:rsidR="00BC1740" w:rsidRDefault="00BC1740">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_Toc200456329 \h </w:instrText>
      </w:r>
      <w:r>
        <w:fldChar w:fldCharType="separate"/>
      </w:r>
      <w:r>
        <w:t>28</w:t>
      </w:r>
      <w:r>
        <w:fldChar w:fldCharType="end"/>
      </w:r>
    </w:p>
    <w:p w14:paraId="4F7034A4" w14:textId="252FC559" w:rsidR="00BC1740" w:rsidRDefault="00BC1740">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_Toc200456330 \h </w:instrText>
      </w:r>
      <w:r>
        <w:fldChar w:fldCharType="separate"/>
      </w:r>
      <w:r>
        <w:t>28</w:t>
      </w:r>
      <w:r>
        <w:fldChar w:fldCharType="end"/>
      </w:r>
    </w:p>
    <w:p w14:paraId="1EA05371" w14:textId="48BB8BC5" w:rsidR="00BC1740" w:rsidRDefault="00BC1740">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_Toc200456331 \h </w:instrText>
      </w:r>
      <w:r>
        <w:fldChar w:fldCharType="separate"/>
      </w:r>
      <w:r>
        <w:t>28</w:t>
      </w:r>
      <w:r>
        <w:fldChar w:fldCharType="end"/>
      </w:r>
    </w:p>
    <w:p w14:paraId="07ADE40E" w14:textId="22C76447" w:rsidR="00BC1740" w:rsidRDefault="00BC1740">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_Toc200456332 \h </w:instrText>
      </w:r>
      <w:r>
        <w:fldChar w:fldCharType="separate"/>
      </w:r>
      <w:r>
        <w:t>29</w:t>
      </w:r>
      <w:r>
        <w:fldChar w:fldCharType="end"/>
      </w:r>
    </w:p>
    <w:p w14:paraId="3512A3EF" w14:textId="5B1198C2" w:rsidR="00BC1740" w:rsidRDefault="00BC1740">
      <w:pPr>
        <w:pStyle w:val="TOC3"/>
        <w:rPr>
          <w:rFonts w:asciiTheme="minorHAnsi" w:eastAsiaTheme="minorEastAsia" w:hAnsiTheme="minorHAnsi" w:cstheme="minorBidi"/>
          <w:kern w:val="2"/>
          <w:sz w:val="24"/>
          <w:szCs w:val="24"/>
          <w14:ligatures w14:val="standardContextual"/>
        </w:rPr>
      </w:pPr>
      <w:r>
        <w:t>7.7.</w:t>
      </w:r>
      <w:r w:rsidRPr="006607AE">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_Toc200456333 \h </w:instrText>
      </w:r>
      <w:r>
        <w:fldChar w:fldCharType="separate"/>
      </w:r>
      <w:r>
        <w:t>29</w:t>
      </w:r>
      <w:r>
        <w:fldChar w:fldCharType="end"/>
      </w:r>
    </w:p>
    <w:p w14:paraId="2727E02B" w14:textId="6A3220F1" w:rsidR="00BC1740" w:rsidRDefault="00BC1740">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_Toc200456334 \h </w:instrText>
      </w:r>
      <w:r>
        <w:fldChar w:fldCharType="separate"/>
      </w:r>
      <w:r>
        <w:t>29</w:t>
      </w:r>
      <w:r>
        <w:fldChar w:fldCharType="end"/>
      </w:r>
    </w:p>
    <w:p w14:paraId="3FCF8B04" w14:textId="342572B2" w:rsidR="00BC1740" w:rsidRDefault="00BC1740">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_Toc200456335 \h </w:instrText>
      </w:r>
      <w:r>
        <w:fldChar w:fldCharType="separate"/>
      </w:r>
      <w:r>
        <w:t>30</w:t>
      </w:r>
      <w:r>
        <w:fldChar w:fldCharType="end"/>
      </w:r>
    </w:p>
    <w:p w14:paraId="1814F78A" w14:textId="381AF799" w:rsidR="00BC1740" w:rsidRDefault="00BC1740">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_Toc200456336 \h </w:instrText>
      </w:r>
      <w:r>
        <w:fldChar w:fldCharType="separate"/>
      </w:r>
      <w:r>
        <w:t>30</w:t>
      </w:r>
      <w:r>
        <w:fldChar w:fldCharType="end"/>
      </w:r>
    </w:p>
    <w:p w14:paraId="77692FDD" w14:textId="3F5DB6B2"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_Toc200456337 \h </w:instrText>
      </w:r>
      <w:r>
        <w:fldChar w:fldCharType="separate"/>
      </w:r>
      <w:r>
        <w:t>30</w:t>
      </w:r>
      <w:r>
        <w:fldChar w:fldCharType="end"/>
      </w:r>
    </w:p>
    <w:p w14:paraId="195E1D1C" w14:textId="3F9A0191"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_Toc200456338 \h </w:instrText>
      </w:r>
      <w:r>
        <w:fldChar w:fldCharType="separate"/>
      </w:r>
      <w:r>
        <w:t>30</w:t>
      </w:r>
      <w:r>
        <w:fldChar w:fldCharType="end"/>
      </w:r>
    </w:p>
    <w:p w14:paraId="4A8F7D55" w14:textId="40EAFFCE" w:rsidR="00BC1740" w:rsidRDefault="00BC1740">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_Toc200456339 \h </w:instrText>
      </w:r>
      <w:r>
        <w:fldChar w:fldCharType="separate"/>
      </w:r>
      <w:r>
        <w:t>30</w:t>
      </w:r>
      <w:r>
        <w:fldChar w:fldCharType="end"/>
      </w:r>
    </w:p>
    <w:p w14:paraId="7DC80EA0" w14:textId="0F7D8B27" w:rsidR="00BC1740" w:rsidRDefault="00BC1740">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_Toc200456340 \h </w:instrText>
      </w:r>
      <w:r>
        <w:fldChar w:fldCharType="separate"/>
      </w:r>
      <w:r>
        <w:t>30</w:t>
      </w:r>
      <w:r>
        <w:fldChar w:fldCharType="end"/>
      </w:r>
    </w:p>
    <w:p w14:paraId="7EE60DC7" w14:textId="65B64890" w:rsidR="00BC1740" w:rsidRDefault="00BC1740">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_Toc200456341 \h </w:instrText>
      </w:r>
      <w:r>
        <w:fldChar w:fldCharType="separate"/>
      </w:r>
      <w:r>
        <w:t>30</w:t>
      </w:r>
      <w:r>
        <w:fldChar w:fldCharType="end"/>
      </w:r>
    </w:p>
    <w:p w14:paraId="5AAB7CA8" w14:textId="4BA6B328" w:rsidR="00BC1740" w:rsidRDefault="00BC1740">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_Toc200456342 \h </w:instrText>
      </w:r>
      <w:r>
        <w:fldChar w:fldCharType="separate"/>
      </w:r>
      <w:r>
        <w:t>30</w:t>
      </w:r>
      <w:r>
        <w:fldChar w:fldCharType="end"/>
      </w:r>
    </w:p>
    <w:p w14:paraId="7FDA327D" w14:textId="7CAB7DB1" w:rsidR="00BC1740" w:rsidRDefault="00BC1740">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_Toc200456343 \h </w:instrText>
      </w:r>
      <w:r>
        <w:fldChar w:fldCharType="separate"/>
      </w:r>
      <w:r>
        <w:t>32</w:t>
      </w:r>
      <w:r>
        <w:fldChar w:fldCharType="end"/>
      </w:r>
    </w:p>
    <w:p w14:paraId="70CFD01B" w14:textId="293B7E29" w:rsidR="00BC1740" w:rsidRDefault="00BC1740">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_Toc200456344 \h </w:instrText>
      </w:r>
      <w:r>
        <w:fldChar w:fldCharType="separate"/>
      </w:r>
      <w:r>
        <w:t>32</w:t>
      </w:r>
      <w:r>
        <w:fldChar w:fldCharType="end"/>
      </w:r>
    </w:p>
    <w:p w14:paraId="6F6F8ED2" w14:textId="0B1B1411" w:rsidR="00BC1740" w:rsidRDefault="00BC1740">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_Toc200456345 \h </w:instrText>
      </w:r>
      <w:r>
        <w:fldChar w:fldCharType="separate"/>
      </w:r>
      <w:r>
        <w:t>32</w:t>
      </w:r>
      <w:r>
        <w:fldChar w:fldCharType="end"/>
      </w:r>
    </w:p>
    <w:p w14:paraId="25C7079A" w14:textId="33608AEC" w:rsidR="00BC1740" w:rsidRDefault="00BC1740">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_Toc200456346 \h </w:instrText>
      </w:r>
      <w:r>
        <w:fldChar w:fldCharType="separate"/>
      </w:r>
      <w:r>
        <w:t>33</w:t>
      </w:r>
      <w:r>
        <w:fldChar w:fldCharType="end"/>
      </w:r>
    </w:p>
    <w:p w14:paraId="5F7B556B" w14:textId="3AC72BD8" w:rsidR="00BC1740" w:rsidRDefault="00BC1740">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_Toc200456347 \h </w:instrText>
      </w:r>
      <w:r>
        <w:fldChar w:fldCharType="separate"/>
      </w:r>
      <w:r>
        <w:t>34</w:t>
      </w:r>
      <w:r>
        <w:fldChar w:fldCharType="end"/>
      </w:r>
    </w:p>
    <w:p w14:paraId="1988C5BC" w14:textId="6C9CF9AB" w:rsidR="00BC1740" w:rsidRDefault="00BC1740">
      <w:pPr>
        <w:pStyle w:val="TOC4"/>
        <w:rPr>
          <w:rFonts w:asciiTheme="minorHAnsi" w:eastAsiaTheme="minorEastAsia" w:hAnsiTheme="minorHAnsi" w:cstheme="minorBidi"/>
          <w:kern w:val="2"/>
          <w:sz w:val="24"/>
          <w:szCs w:val="24"/>
          <w14:ligatures w14:val="standardContextual"/>
        </w:rPr>
      </w:pPr>
      <w:r>
        <w:t>8.2.1.4</w:t>
      </w:r>
      <w:r>
        <w:rPr>
          <w:rFonts w:asciiTheme="minorHAnsi" w:eastAsiaTheme="minorEastAsia" w:hAnsiTheme="minorHAnsi" w:cstheme="minorBidi"/>
          <w:kern w:val="2"/>
          <w:sz w:val="24"/>
          <w:szCs w:val="24"/>
          <w14:ligatures w14:val="standardContextual"/>
        </w:rPr>
        <w:tab/>
      </w:r>
      <w:r>
        <w:t xml:space="preserve">Intra-gNB-DU </w:t>
      </w:r>
      <w:r w:rsidRPr="006607AE">
        <w:rPr>
          <w:lang w:val="sv-SE"/>
        </w:rPr>
        <w:t>LTM</w:t>
      </w:r>
      <w:r>
        <w:tab/>
      </w:r>
      <w:r>
        <w:fldChar w:fldCharType="begin" w:fldLock="1"/>
      </w:r>
      <w:r>
        <w:instrText xml:space="preserve"> PAGEREF _Toc200456348 \h </w:instrText>
      </w:r>
      <w:r>
        <w:fldChar w:fldCharType="separate"/>
      </w:r>
      <w:r>
        <w:t>35</w:t>
      </w:r>
      <w:r>
        <w:fldChar w:fldCharType="end"/>
      </w:r>
    </w:p>
    <w:p w14:paraId="2F168B4C" w14:textId="0C8DA07A" w:rsidR="00BC1740" w:rsidRDefault="00BC1740">
      <w:pPr>
        <w:pStyle w:val="TOC4"/>
        <w:rPr>
          <w:rFonts w:asciiTheme="minorHAnsi" w:eastAsiaTheme="minorEastAsia" w:hAnsiTheme="minorHAnsi" w:cstheme="minorBidi"/>
          <w:kern w:val="2"/>
          <w:sz w:val="24"/>
          <w:szCs w:val="24"/>
          <w14:ligatures w14:val="standardContextual"/>
        </w:rPr>
      </w:pPr>
      <w:r>
        <w:t>8.2.1.5</w:t>
      </w:r>
      <w:r>
        <w:rPr>
          <w:rFonts w:asciiTheme="minorHAnsi" w:eastAsiaTheme="minorEastAsia" w:hAnsiTheme="minorHAnsi" w:cstheme="minorBidi"/>
          <w:kern w:val="2"/>
          <w:sz w:val="24"/>
          <w:szCs w:val="24"/>
          <w14:ligatures w14:val="standardContextual"/>
        </w:rPr>
        <w:tab/>
      </w:r>
      <w:r>
        <w:t>Inter-gNB-DU LTM</w:t>
      </w:r>
      <w:r>
        <w:tab/>
      </w:r>
      <w:r>
        <w:fldChar w:fldCharType="begin" w:fldLock="1"/>
      </w:r>
      <w:r>
        <w:instrText xml:space="preserve"> PAGEREF _Toc200456349 \h </w:instrText>
      </w:r>
      <w:r>
        <w:fldChar w:fldCharType="separate"/>
      </w:r>
      <w:r>
        <w:t>39</w:t>
      </w:r>
      <w:r>
        <w:fldChar w:fldCharType="end"/>
      </w:r>
    </w:p>
    <w:p w14:paraId="0EEABFD3" w14:textId="7A92CFD3" w:rsidR="00BC1740" w:rsidRDefault="00BC1740">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_Toc200456350 \h </w:instrText>
      </w:r>
      <w:r>
        <w:fldChar w:fldCharType="separate"/>
      </w:r>
      <w:r>
        <w:t>43</w:t>
      </w:r>
      <w:r>
        <w:fldChar w:fldCharType="end"/>
      </w:r>
    </w:p>
    <w:p w14:paraId="5ECDB3A1" w14:textId="2743C67F" w:rsidR="00BC1740" w:rsidRDefault="00BC1740">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_Toc200456351 \h </w:instrText>
      </w:r>
      <w:r>
        <w:fldChar w:fldCharType="separate"/>
      </w:r>
      <w:r>
        <w:t>46</w:t>
      </w:r>
      <w:r>
        <w:fldChar w:fldCharType="end"/>
      </w:r>
    </w:p>
    <w:p w14:paraId="14710740" w14:textId="38562A55" w:rsidR="00BC1740" w:rsidRDefault="00BC1740">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_Toc200456352 \h </w:instrText>
      </w:r>
      <w:r>
        <w:fldChar w:fldCharType="separate"/>
      </w:r>
      <w:r>
        <w:t>46</w:t>
      </w:r>
      <w:r>
        <w:fldChar w:fldCharType="end"/>
      </w:r>
    </w:p>
    <w:p w14:paraId="4F2FDAF8" w14:textId="5BBFC8AC" w:rsidR="00BC1740" w:rsidRDefault="00BC1740">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_Toc200456353 \h </w:instrText>
      </w:r>
      <w:r>
        <w:fldChar w:fldCharType="separate"/>
      </w:r>
      <w:r>
        <w:t>48</w:t>
      </w:r>
      <w:r>
        <w:fldChar w:fldCharType="end"/>
      </w:r>
    </w:p>
    <w:p w14:paraId="79F04930" w14:textId="59407C6C" w:rsidR="00BC1740" w:rsidRDefault="00BC1740">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_Toc200456354 \h </w:instrText>
      </w:r>
      <w:r>
        <w:fldChar w:fldCharType="separate"/>
      </w:r>
      <w:r>
        <w:t>48</w:t>
      </w:r>
      <w:r>
        <w:fldChar w:fldCharType="end"/>
      </w:r>
    </w:p>
    <w:p w14:paraId="1234A243" w14:textId="163797A0"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8.2.3</w:t>
      </w:r>
      <w:r>
        <w:rPr>
          <w:rFonts w:asciiTheme="minorHAnsi" w:eastAsiaTheme="minorEastAsia" w:hAnsiTheme="minorHAnsi" w:cstheme="minorBidi"/>
          <w:kern w:val="2"/>
          <w:sz w:val="24"/>
          <w:szCs w:val="24"/>
          <w14:ligatures w14:val="standardContextual"/>
        </w:rPr>
        <w:tab/>
      </w:r>
      <w:r w:rsidRPr="006607AE">
        <w:rPr>
          <w:rFonts w:eastAsia="Malgun Gothic"/>
        </w:rPr>
        <w:t>Intra-CU topology adaptation procedure</w:t>
      </w:r>
      <w:r>
        <w:tab/>
      </w:r>
      <w:r>
        <w:fldChar w:fldCharType="begin" w:fldLock="1"/>
      </w:r>
      <w:r>
        <w:instrText xml:space="preserve"> PAGEREF _Toc200456355 \h </w:instrText>
      </w:r>
      <w:r>
        <w:fldChar w:fldCharType="separate"/>
      </w:r>
      <w:r>
        <w:t>50</w:t>
      </w:r>
      <w:r>
        <w:fldChar w:fldCharType="end"/>
      </w:r>
    </w:p>
    <w:p w14:paraId="0841A681" w14:textId="79908DD2" w:rsidR="00BC1740" w:rsidRDefault="00BC1740">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_Toc200456356 \h </w:instrText>
      </w:r>
      <w:r>
        <w:fldChar w:fldCharType="separate"/>
      </w:r>
      <w:r>
        <w:t>50</w:t>
      </w:r>
      <w:r>
        <w:fldChar w:fldCharType="end"/>
      </w:r>
    </w:p>
    <w:p w14:paraId="599D6540" w14:textId="12D76E89" w:rsidR="00BC1740" w:rsidRDefault="00BC1740">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_Toc200456357 \h </w:instrText>
      </w:r>
      <w:r>
        <w:fldChar w:fldCharType="separate"/>
      </w:r>
      <w:r>
        <w:t>53</w:t>
      </w:r>
      <w:r>
        <w:fldChar w:fldCharType="end"/>
      </w:r>
    </w:p>
    <w:p w14:paraId="06421F8C" w14:textId="1C1CB12E" w:rsidR="00BC1740" w:rsidRDefault="00BC1740">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_Toc200456358 \h </w:instrText>
      </w:r>
      <w:r>
        <w:fldChar w:fldCharType="separate"/>
      </w:r>
      <w:r>
        <w:t>55</w:t>
      </w:r>
      <w:r>
        <w:fldChar w:fldCharType="end"/>
      </w:r>
    </w:p>
    <w:p w14:paraId="31C0E26D" w14:textId="1841939D"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8.2.4</w:t>
      </w:r>
      <w:r>
        <w:rPr>
          <w:rFonts w:asciiTheme="minorHAnsi" w:eastAsiaTheme="minorEastAsia" w:hAnsiTheme="minorHAnsi" w:cstheme="minorBidi"/>
          <w:kern w:val="2"/>
          <w:sz w:val="24"/>
          <w:szCs w:val="24"/>
          <w14:ligatures w14:val="standardContextual"/>
        </w:rPr>
        <w:tab/>
      </w:r>
      <w:r w:rsidRPr="006607AE">
        <w:rPr>
          <w:rFonts w:eastAsia="Malgun Gothic"/>
        </w:rPr>
        <w:t>Intra-CU topological redundancy procedure</w:t>
      </w:r>
      <w:r>
        <w:tab/>
      </w:r>
      <w:r>
        <w:fldChar w:fldCharType="begin" w:fldLock="1"/>
      </w:r>
      <w:r>
        <w:instrText xml:space="preserve"> PAGEREF _Toc200456359 \h </w:instrText>
      </w:r>
      <w:r>
        <w:fldChar w:fldCharType="separate"/>
      </w:r>
      <w:r>
        <w:t>55</w:t>
      </w:r>
      <w:r>
        <w:fldChar w:fldCharType="end"/>
      </w:r>
    </w:p>
    <w:p w14:paraId="4FBB3BA6" w14:textId="32DA2AEE"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8.2.5</w:t>
      </w:r>
      <w:r>
        <w:rPr>
          <w:rFonts w:asciiTheme="minorHAnsi" w:eastAsiaTheme="minorEastAsia" w:hAnsiTheme="minorHAnsi" w:cstheme="minorBidi"/>
          <w:kern w:val="2"/>
          <w:sz w:val="24"/>
          <w:szCs w:val="24"/>
          <w14:ligatures w14:val="standardContextual"/>
        </w:rPr>
        <w:tab/>
      </w:r>
      <w:r w:rsidRPr="006607AE">
        <w:rPr>
          <w:rFonts w:eastAsia="Malgun Gothic"/>
        </w:rPr>
        <w:t>Intra-CU Backhaul RLF recovery for IAB-nodes in SA mode</w:t>
      </w:r>
      <w:r>
        <w:tab/>
      </w:r>
      <w:r>
        <w:fldChar w:fldCharType="begin" w:fldLock="1"/>
      </w:r>
      <w:r>
        <w:instrText xml:space="preserve"> PAGEREF _Toc200456360 \h </w:instrText>
      </w:r>
      <w:r>
        <w:fldChar w:fldCharType="separate"/>
      </w:r>
      <w:r>
        <w:t>58</w:t>
      </w:r>
      <w:r>
        <w:fldChar w:fldCharType="end"/>
      </w:r>
    </w:p>
    <w:p w14:paraId="5CEC3727" w14:textId="6BDC811A" w:rsidR="00BC1740" w:rsidRDefault="00BC1740">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_Toc200456361 \h </w:instrText>
      </w:r>
      <w:r>
        <w:fldChar w:fldCharType="separate"/>
      </w:r>
      <w:r>
        <w:t>59</w:t>
      </w:r>
      <w:r>
        <w:fldChar w:fldCharType="end"/>
      </w:r>
    </w:p>
    <w:p w14:paraId="6D0CC9ED" w14:textId="75081A26" w:rsidR="00BC1740" w:rsidRDefault="00BC1740">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_Toc200456362 \h </w:instrText>
      </w:r>
      <w:r>
        <w:fldChar w:fldCharType="separate"/>
      </w:r>
      <w:r>
        <w:t>59</w:t>
      </w:r>
      <w:r>
        <w:fldChar w:fldCharType="end"/>
      </w:r>
    </w:p>
    <w:p w14:paraId="1EAB857B" w14:textId="5C3C53F5"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SimSun"/>
        </w:rPr>
        <w:t>8.</w:t>
      </w:r>
      <w:r w:rsidRPr="006607AE">
        <w:rPr>
          <w:rFonts w:eastAsia="SimSun"/>
          <w:lang w:eastAsia="zh-CN"/>
        </w:rPr>
        <w:t>4</w:t>
      </w:r>
      <w:r>
        <w:rPr>
          <w:rFonts w:asciiTheme="minorHAnsi" w:eastAsiaTheme="minorEastAsia" w:hAnsiTheme="minorHAnsi" w:cstheme="minorBidi"/>
          <w:kern w:val="2"/>
          <w:sz w:val="24"/>
          <w:szCs w:val="24"/>
          <w14:ligatures w14:val="standardContextual"/>
        </w:rPr>
        <w:tab/>
      </w:r>
      <w:r w:rsidRPr="006607AE">
        <w:rPr>
          <w:rFonts w:eastAsia="SimSun"/>
          <w:lang w:eastAsia="zh-CN"/>
        </w:rPr>
        <w:t>Multi-Connectivity operation</w:t>
      </w:r>
      <w:r>
        <w:tab/>
      </w:r>
      <w:r>
        <w:fldChar w:fldCharType="begin" w:fldLock="1"/>
      </w:r>
      <w:r>
        <w:instrText xml:space="preserve"> PAGEREF _Toc200456363 \h </w:instrText>
      </w:r>
      <w:r>
        <w:fldChar w:fldCharType="separate"/>
      </w:r>
      <w:r>
        <w:t>60</w:t>
      </w:r>
      <w:r>
        <w:fldChar w:fldCharType="end"/>
      </w:r>
    </w:p>
    <w:p w14:paraId="352C873E" w14:textId="011266BB"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8.4.1</w:t>
      </w:r>
      <w:r>
        <w:rPr>
          <w:rFonts w:asciiTheme="minorHAnsi" w:eastAsiaTheme="minorEastAsia" w:hAnsiTheme="minorHAnsi" w:cstheme="minorBidi"/>
          <w:kern w:val="2"/>
          <w:sz w:val="24"/>
          <w:szCs w:val="24"/>
          <w14:ligatures w14:val="standardContextual"/>
        </w:rPr>
        <w:tab/>
      </w:r>
      <w:r w:rsidRPr="006607AE">
        <w:rPr>
          <w:rFonts w:eastAsia="SimSun"/>
        </w:rPr>
        <w:t>Secondary Node Addition</w:t>
      </w:r>
      <w:r>
        <w:tab/>
      </w:r>
      <w:r>
        <w:fldChar w:fldCharType="begin" w:fldLock="1"/>
      </w:r>
      <w:r>
        <w:instrText xml:space="preserve"> PAGEREF _Toc200456364 \h </w:instrText>
      </w:r>
      <w:r>
        <w:fldChar w:fldCharType="separate"/>
      </w:r>
      <w:r>
        <w:t>60</w:t>
      </w:r>
      <w:r>
        <w:fldChar w:fldCharType="end"/>
      </w:r>
    </w:p>
    <w:p w14:paraId="084D1AE9" w14:textId="32D82FFA"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SimSun"/>
        </w:rPr>
        <w:t>8.4.1.1</w:t>
      </w:r>
      <w:r>
        <w:rPr>
          <w:rFonts w:asciiTheme="minorHAnsi" w:eastAsiaTheme="minorEastAsia" w:hAnsiTheme="minorHAnsi" w:cstheme="minorBidi"/>
          <w:kern w:val="2"/>
          <w:sz w:val="24"/>
          <w:szCs w:val="24"/>
          <w14:ligatures w14:val="standardContextual"/>
        </w:rPr>
        <w:tab/>
      </w:r>
      <w:r w:rsidRPr="006607AE">
        <w:rPr>
          <w:rFonts w:eastAsia="SimSun"/>
        </w:rPr>
        <w:t>EN-DC</w:t>
      </w:r>
      <w:r>
        <w:tab/>
      </w:r>
      <w:r>
        <w:fldChar w:fldCharType="begin" w:fldLock="1"/>
      </w:r>
      <w:r>
        <w:instrText xml:space="preserve"> PAGEREF _Toc200456365 \h </w:instrText>
      </w:r>
      <w:r>
        <w:fldChar w:fldCharType="separate"/>
      </w:r>
      <w:r>
        <w:t>60</w:t>
      </w:r>
      <w:r>
        <w:fldChar w:fldCharType="end"/>
      </w:r>
    </w:p>
    <w:p w14:paraId="110E17C4" w14:textId="4D58483D"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_Toc200456366 \h </w:instrText>
      </w:r>
      <w:r>
        <w:fldChar w:fldCharType="separate"/>
      </w:r>
      <w:r>
        <w:t>61</w:t>
      </w:r>
      <w:r>
        <w:fldChar w:fldCharType="end"/>
      </w:r>
    </w:p>
    <w:p w14:paraId="64B279BE" w14:textId="351AD732"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SimSun"/>
        </w:rPr>
        <w:t>8.4.2.1</w:t>
      </w:r>
      <w:r>
        <w:rPr>
          <w:rFonts w:asciiTheme="minorHAnsi" w:eastAsiaTheme="minorEastAsia" w:hAnsiTheme="minorHAnsi" w:cstheme="minorBidi"/>
          <w:kern w:val="2"/>
          <w:sz w:val="24"/>
          <w:szCs w:val="24"/>
          <w14:ligatures w14:val="standardContextual"/>
        </w:rPr>
        <w:tab/>
      </w:r>
      <w:r w:rsidRPr="006607AE">
        <w:rPr>
          <w:rFonts w:eastAsia="SimSun"/>
        </w:rPr>
        <w:t>EN-DC</w:t>
      </w:r>
      <w:r>
        <w:tab/>
      </w:r>
      <w:r>
        <w:fldChar w:fldCharType="begin" w:fldLock="1"/>
      </w:r>
      <w:r>
        <w:instrText xml:space="preserve"> PAGEREF _Toc200456367 \h </w:instrText>
      </w:r>
      <w:r>
        <w:fldChar w:fldCharType="separate"/>
      </w:r>
      <w:r>
        <w:t>61</w:t>
      </w:r>
      <w:r>
        <w:fldChar w:fldCharType="end"/>
      </w:r>
    </w:p>
    <w:p w14:paraId="2DF54910" w14:textId="53462E2A"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_Toc200456368 \h </w:instrText>
      </w:r>
      <w:r>
        <w:fldChar w:fldCharType="separate"/>
      </w:r>
      <w:r>
        <w:t>62</w:t>
      </w:r>
      <w:r>
        <w:fldChar w:fldCharType="end"/>
      </w:r>
    </w:p>
    <w:p w14:paraId="3600B8E4" w14:textId="3B5C3E09"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_Toc200456369 \h </w:instrText>
      </w:r>
      <w:r>
        <w:fldChar w:fldCharType="separate"/>
      </w:r>
      <w:r>
        <w:t>63</w:t>
      </w:r>
      <w:r>
        <w:fldChar w:fldCharType="end"/>
      </w:r>
    </w:p>
    <w:p w14:paraId="54C1C0A5" w14:textId="24F47E76" w:rsidR="00BC1740" w:rsidRDefault="00BC1740">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_Toc200456370 \h </w:instrText>
      </w:r>
      <w:r>
        <w:fldChar w:fldCharType="separate"/>
      </w:r>
      <w:r>
        <w:t>63</w:t>
      </w:r>
      <w:r>
        <w:fldChar w:fldCharType="end"/>
      </w:r>
    </w:p>
    <w:p w14:paraId="28084E2A" w14:textId="029315FB" w:rsidR="00BC1740" w:rsidRDefault="00BC1740">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_Toc200456371 \h </w:instrText>
      </w:r>
      <w:r>
        <w:fldChar w:fldCharType="separate"/>
      </w:r>
      <w:r>
        <w:t>64</w:t>
      </w:r>
      <w:r>
        <w:fldChar w:fldCharType="end"/>
      </w:r>
    </w:p>
    <w:p w14:paraId="61AB5B07" w14:textId="18C1FBB5" w:rsidR="00BC1740" w:rsidRDefault="00BC1740">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_Toc200456372 \h </w:instrText>
      </w:r>
      <w:r>
        <w:fldChar w:fldCharType="separate"/>
      </w:r>
      <w:r>
        <w:t>65</w:t>
      </w:r>
      <w:r>
        <w:fldChar w:fldCharType="end"/>
      </w:r>
    </w:p>
    <w:p w14:paraId="05CFF71C" w14:textId="3B634D01" w:rsidR="00BC1740" w:rsidRDefault="00BC1740">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_Toc200456373 \h </w:instrText>
      </w:r>
      <w:r>
        <w:fldChar w:fldCharType="separate"/>
      </w:r>
      <w:r>
        <w:t>65</w:t>
      </w:r>
      <w:r>
        <w:fldChar w:fldCharType="end"/>
      </w:r>
    </w:p>
    <w:p w14:paraId="16479F4D" w14:textId="3DFD21CC" w:rsidR="00BC1740" w:rsidRDefault="00BC1740">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_Toc200456374 \h </w:instrText>
      </w:r>
      <w:r>
        <w:fldChar w:fldCharType="separate"/>
      </w:r>
      <w:r>
        <w:t>67</w:t>
      </w:r>
      <w:r>
        <w:fldChar w:fldCharType="end"/>
      </w:r>
    </w:p>
    <w:p w14:paraId="54B7144E" w14:textId="6D0F3FF4"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_Toc200456375 \h </w:instrText>
      </w:r>
      <w:r>
        <w:fldChar w:fldCharType="separate"/>
      </w:r>
      <w:r>
        <w:t>67</w:t>
      </w:r>
      <w:r>
        <w:fldChar w:fldCharType="end"/>
      </w:r>
    </w:p>
    <w:p w14:paraId="0E92CB2E" w14:textId="1A74C6D9" w:rsidR="00BC1740" w:rsidRDefault="00BC1740">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_Toc200456376 \h </w:instrText>
      </w:r>
      <w:r>
        <w:fldChar w:fldCharType="separate"/>
      </w:r>
      <w:r>
        <w:t>67</w:t>
      </w:r>
      <w:r>
        <w:fldChar w:fldCharType="end"/>
      </w:r>
    </w:p>
    <w:p w14:paraId="30896B32" w14:textId="1BBCC1E3" w:rsidR="00BC1740" w:rsidRDefault="00BC1740">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_Toc200456377 \h </w:instrText>
      </w:r>
      <w:r>
        <w:fldChar w:fldCharType="separate"/>
      </w:r>
      <w:r>
        <w:t>69</w:t>
      </w:r>
      <w:r>
        <w:fldChar w:fldCharType="end"/>
      </w:r>
    </w:p>
    <w:p w14:paraId="22E21B95" w14:textId="3F635BF9" w:rsidR="00BC1740" w:rsidRDefault="00BC1740">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_Toc200456378 \h </w:instrText>
      </w:r>
      <w:r>
        <w:fldChar w:fldCharType="separate"/>
      </w:r>
      <w:r>
        <w:t>71</w:t>
      </w:r>
      <w:r>
        <w:fldChar w:fldCharType="end"/>
      </w:r>
    </w:p>
    <w:p w14:paraId="5748E25E" w14:textId="218BFCDE" w:rsidR="00BC1740" w:rsidRDefault="00BC1740">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_Toc200456379 \h </w:instrText>
      </w:r>
      <w:r>
        <w:fldChar w:fldCharType="separate"/>
      </w:r>
      <w:r>
        <w:t>72</w:t>
      </w:r>
      <w:r>
        <w:fldChar w:fldCharType="end"/>
      </w:r>
    </w:p>
    <w:p w14:paraId="222115AE" w14:textId="55D0AD63" w:rsidR="00BC1740" w:rsidRDefault="00BC1740">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_Toc200456380 \h </w:instrText>
      </w:r>
      <w:r>
        <w:fldChar w:fldCharType="separate"/>
      </w:r>
      <w:r>
        <w:t>72</w:t>
      </w:r>
      <w:r>
        <w:fldChar w:fldCharType="end"/>
      </w:r>
    </w:p>
    <w:p w14:paraId="6A496C68" w14:textId="61486875" w:rsidR="00BC1740" w:rsidRDefault="00BC1740">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_Toc200456381 \h </w:instrText>
      </w:r>
      <w:r>
        <w:fldChar w:fldCharType="separate"/>
      </w:r>
      <w:r>
        <w:t>73</w:t>
      </w:r>
      <w:r>
        <w:fldChar w:fldCharType="end"/>
      </w:r>
    </w:p>
    <w:p w14:paraId="1DD0B477" w14:textId="19771A11" w:rsidR="00BC1740" w:rsidRDefault="00BC1740">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_Toc200456382 \h </w:instrText>
      </w:r>
      <w:r>
        <w:fldChar w:fldCharType="separate"/>
      </w:r>
      <w:r>
        <w:t>75</w:t>
      </w:r>
      <w:r>
        <w:fldChar w:fldCharType="end"/>
      </w:r>
    </w:p>
    <w:p w14:paraId="6AA7F52C" w14:textId="1AA9E56C" w:rsidR="00BC1740" w:rsidRDefault="00BC1740">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_Toc200456383 \h </w:instrText>
      </w:r>
      <w:r>
        <w:fldChar w:fldCharType="separate"/>
      </w:r>
      <w:r>
        <w:t>75</w:t>
      </w:r>
      <w:r>
        <w:fldChar w:fldCharType="end"/>
      </w:r>
    </w:p>
    <w:p w14:paraId="48757ED0" w14:textId="116C1EDB" w:rsidR="00BC1740" w:rsidRDefault="00BC1740">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_Toc200456384 \h </w:instrText>
      </w:r>
      <w:r>
        <w:fldChar w:fldCharType="separate"/>
      </w:r>
      <w:r>
        <w:t>75</w:t>
      </w:r>
      <w:r>
        <w:fldChar w:fldCharType="end"/>
      </w:r>
    </w:p>
    <w:p w14:paraId="5E8EC5A1" w14:textId="1F299DCA" w:rsidR="00BC1740" w:rsidRDefault="00BC1740">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_Toc200456385 \h </w:instrText>
      </w:r>
      <w:r>
        <w:fldChar w:fldCharType="separate"/>
      </w:r>
      <w:r>
        <w:t>76</w:t>
      </w:r>
      <w:r>
        <w:fldChar w:fldCharType="end"/>
      </w:r>
    </w:p>
    <w:p w14:paraId="2640AA0D" w14:textId="035599A9" w:rsidR="00BC1740" w:rsidRDefault="00BC1740">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_Toc200456386 \h </w:instrText>
      </w:r>
      <w:r>
        <w:fldChar w:fldCharType="separate"/>
      </w:r>
      <w:r>
        <w:t>78</w:t>
      </w:r>
      <w:r>
        <w:fldChar w:fldCharType="end"/>
      </w:r>
    </w:p>
    <w:p w14:paraId="19C8722B" w14:textId="22D74C27" w:rsidR="00BC1740" w:rsidRDefault="00BC1740">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_Toc200456387 \h </w:instrText>
      </w:r>
      <w:r>
        <w:fldChar w:fldCharType="separate"/>
      </w:r>
      <w:r>
        <w:t>79</w:t>
      </w:r>
      <w:r>
        <w:fldChar w:fldCharType="end"/>
      </w:r>
    </w:p>
    <w:p w14:paraId="39D08D00" w14:textId="6BDCCC53" w:rsidR="00BC1740" w:rsidRDefault="00BC1740">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_Toc200456388 \h </w:instrText>
      </w:r>
      <w:r>
        <w:fldChar w:fldCharType="separate"/>
      </w:r>
      <w:r>
        <w:t>79</w:t>
      </w:r>
      <w:r>
        <w:fldChar w:fldCharType="end"/>
      </w:r>
    </w:p>
    <w:p w14:paraId="10BE0761" w14:textId="5AACDF95" w:rsidR="00BC1740" w:rsidRDefault="00BC1740">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_Toc200456389 \h </w:instrText>
      </w:r>
      <w:r>
        <w:fldChar w:fldCharType="separate"/>
      </w:r>
      <w:r>
        <w:t>80</w:t>
      </w:r>
      <w:r>
        <w:fldChar w:fldCharType="end"/>
      </w:r>
    </w:p>
    <w:p w14:paraId="652DC790" w14:textId="3A08749B" w:rsidR="00BC1740" w:rsidRDefault="00BC1740">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_Toc200456390 \h </w:instrText>
      </w:r>
      <w:r>
        <w:fldChar w:fldCharType="separate"/>
      </w:r>
      <w:r>
        <w:t>82</w:t>
      </w:r>
      <w:r>
        <w:fldChar w:fldCharType="end"/>
      </w:r>
    </w:p>
    <w:p w14:paraId="284DC96A" w14:textId="34250CBC"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8.9.8</w:t>
      </w:r>
      <w:r>
        <w:rPr>
          <w:rFonts w:asciiTheme="minorHAnsi" w:eastAsiaTheme="minorEastAsia" w:hAnsiTheme="minorHAnsi" w:cstheme="minorBidi"/>
          <w:kern w:val="2"/>
          <w:sz w:val="24"/>
          <w:szCs w:val="24"/>
          <w14:ligatures w14:val="standardContextual"/>
        </w:rPr>
        <w:tab/>
      </w:r>
      <w:r w:rsidRPr="006607AE">
        <w:rPr>
          <w:rFonts w:eastAsia="Malgun Gothic"/>
          <w:lang w:eastAsia="ja-JP"/>
        </w:rPr>
        <w:t>BH</w:t>
      </w:r>
      <w:r w:rsidRPr="006607AE">
        <w:rPr>
          <w:rFonts w:eastAsia="Malgun Gothic"/>
        </w:rPr>
        <w:t xml:space="preserve"> RLC channel establishment procedure</w:t>
      </w:r>
      <w:r>
        <w:tab/>
      </w:r>
      <w:r>
        <w:fldChar w:fldCharType="begin" w:fldLock="1"/>
      </w:r>
      <w:r>
        <w:instrText xml:space="preserve"> PAGEREF _Toc200456391 \h </w:instrText>
      </w:r>
      <w:r>
        <w:fldChar w:fldCharType="separate"/>
      </w:r>
      <w:r>
        <w:t>82</w:t>
      </w:r>
      <w:r>
        <w:fldChar w:fldCharType="end"/>
      </w:r>
    </w:p>
    <w:p w14:paraId="4B34A2C7" w14:textId="68685FE6"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8.9.9</w:t>
      </w:r>
      <w:r>
        <w:rPr>
          <w:rFonts w:asciiTheme="minorHAnsi" w:eastAsiaTheme="minorEastAsia" w:hAnsiTheme="minorHAnsi" w:cstheme="minorBidi"/>
          <w:kern w:val="2"/>
          <w:sz w:val="24"/>
          <w:szCs w:val="24"/>
          <w14:ligatures w14:val="standardContextual"/>
        </w:rPr>
        <w:tab/>
      </w:r>
      <w:r w:rsidRPr="006607AE">
        <w:rPr>
          <w:rFonts w:eastAsia="Malgun Gothic"/>
        </w:rPr>
        <w:t>Traffic Mapping</w:t>
      </w:r>
      <w:r>
        <w:tab/>
      </w:r>
      <w:r>
        <w:fldChar w:fldCharType="begin" w:fldLock="1"/>
      </w:r>
      <w:r>
        <w:instrText xml:space="preserve"> PAGEREF _Toc200456392 \h </w:instrText>
      </w:r>
      <w:r>
        <w:fldChar w:fldCharType="separate"/>
      </w:r>
      <w:r>
        <w:t>84</w:t>
      </w:r>
      <w:r>
        <w:fldChar w:fldCharType="end"/>
      </w:r>
    </w:p>
    <w:p w14:paraId="3D5579C5" w14:textId="350134E0"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SimSun"/>
          <w:bCs/>
          <w:lang w:eastAsia="zh-CN"/>
        </w:rPr>
        <w:t>8.9.9.1</w:t>
      </w:r>
      <w:r>
        <w:rPr>
          <w:rFonts w:asciiTheme="minorHAnsi" w:eastAsiaTheme="minorEastAsia" w:hAnsiTheme="minorHAnsi" w:cstheme="minorBidi"/>
          <w:kern w:val="2"/>
          <w:sz w:val="24"/>
          <w:szCs w:val="24"/>
          <w14:ligatures w14:val="standardContextual"/>
        </w:rPr>
        <w:tab/>
      </w:r>
      <w:r w:rsidRPr="006607AE">
        <w:rPr>
          <w:rFonts w:eastAsia="Malgun Gothic"/>
        </w:rPr>
        <w:t>Traffic</w:t>
      </w:r>
      <w:r w:rsidRPr="006607AE">
        <w:rPr>
          <w:rFonts w:eastAsia="SimSun"/>
          <w:bCs/>
          <w:lang w:eastAsia="zh-CN"/>
        </w:rPr>
        <w:t xml:space="preserve"> Mapping from IP-layer to Layer-2</w:t>
      </w:r>
      <w:r>
        <w:tab/>
      </w:r>
      <w:r>
        <w:fldChar w:fldCharType="begin" w:fldLock="1"/>
      </w:r>
      <w:r>
        <w:instrText xml:space="preserve"> PAGEREF _Toc200456393 \h </w:instrText>
      </w:r>
      <w:r>
        <w:fldChar w:fldCharType="separate"/>
      </w:r>
      <w:r>
        <w:t>84</w:t>
      </w:r>
      <w:r>
        <w:fldChar w:fldCharType="end"/>
      </w:r>
    </w:p>
    <w:p w14:paraId="132D4D5D" w14:textId="6CDCF156"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SimSun"/>
          <w:bCs/>
          <w:lang w:eastAsia="zh-CN"/>
        </w:rPr>
        <w:t>8.9.9.2</w:t>
      </w:r>
      <w:r>
        <w:rPr>
          <w:rFonts w:asciiTheme="minorHAnsi" w:eastAsiaTheme="minorEastAsia" w:hAnsiTheme="minorHAnsi" w:cstheme="minorBidi"/>
          <w:kern w:val="2"/>
          <w:sz w:val="24"/>
          <w:szCs w:val="24"/>
          <w14:ligatures w14:val="standardContextual"/>
        </w:rPr>
        <w:tab/>
      </w:r>
      <w:r w:rsidRPr="006607AE">
        <w:rPr>
          <w:rFonts w:eastAsia="SimSun"/>
          <w:bCs/>
          <w:lang w:eastAsia="zh-CN"/>
        </w:rPr>
        <w:t>BH RLC Channel Mapping on BAP Layer</w:t>
      </w:r>
      <w:r>
        <w:tab/>
      </w:r>
      <w:r>
        <w:fldChar w:fldCharType="begin" w:fldLock="1"/>
      </w:r>
      <w:r>
        <w:instrText xml:space="preserve"> PAGEREF _Toc200456394 \h </w:instrText>
      </w:r>
      <w:r>
        <w:fldChar w:fldCharType="separate"/>
      </w:r>
      <w:r>
        <w:t>84</w:t>
      </w:r>
      <w:r>
        <w:fldChar w:fldCharType="end"/>
      </w:r>
    </w:p>
    <w:p w14:paraId="4BFDB79C" w14:textId="23DB978C"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8.9.10</w:t>
      </w:r>
      <w:r>
        <w:rPr>
          <w:rFonts w:asciiTheme="minorHAnsi" w:eastAsiaTheme="minorEastAsia" w:hAnsiTheme="minorHAnsi" w:cstheme="minorBidi"/>
          <w:kern w:val="2"/>
          <w:sz w:val="24"/>
          <w:szCs w:val="24"/>
          <w14:ligatures w14:val="standardContextual"/>
        </w:rPr>
        <w:tab/>
      </w:r>
      <w:r w:rsidRPr="006607AE">
        <w:rPr>
          <w:rFonts w:eastAsia="Malgun Gothic"/>
        </w:rPr>
        <w:t xml:space="preserve">IAB-node </w:t>
      </w:r>
      <w:r w:rsidRPr="006607AE">
        <w:rPr>
          <w:rFonts w:eastAsia="Malgun Gothic"/>
          <w:lang w:eastAsia="ja-JP"/>
        </w:rPr>
        <w:t>release</w:t>
      </w:r>
      <w:r>
        <w:tab/>
      </w:r>
      <w:r>
        <w:fldChar w:fldCharType="begin" w:fldLock="1"/>
      </w:r>
      <w:r>
        <w:instrText xml:space="preserve"> PAGEREF _Toc200456395 \h </w:instrText>
      </w:r>
      <w:r>
        <w:fldChar w:fldCharType="separate"/>
      </w:r>
      <w:r>
        <w:t>84</w:t>
      </w:r>
      <w:r>
        <w:fldChar w:fldCharType="end"/>
      </w:r>
    </w:p>
    <w:p w14:paraId="5F79B8CE" w14:textId="29F30F06"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8.9.10.1</w:t>
      </w:r>
      <w:r>
        <w:rPr>
          <w:rFonts w:asciiTheme="minorHAnsi" w:eastAsiaTheme="minorEastAsia" w:hAnsiTheme="minorHAnsi" w:cstheme="minorBidi"/>
          <w:kern w:val="2"/>
          <w:sz w:val="24"/>
          <w:szCs w:val="24"/>
          <w14:ligatures w14:val="standardContextual"/>
        </w:rPr>
        <w:tab/>
      </w:r>
      <w:r w:rsidRPr="006607AE">
        <w:rPr>
          <w:rFonts w:eastAsia="Malgun Gothic"/>
        </w:rPr>
        <w:t>IAB-node orderly release</w:t>
      </w:r>
      <w:r>
        <w:tab/>
      </w:r>
      <w:r>
        <w:fldChar w:fldCharType="begin" w:fldLock="1"/>
      </w:r>
      <w:r>
        <w:instrText xml:space="preserve"> PAGEREF _Toc200456396 \h </w:instrText>
      </w:r>
      <w:r>
        <w:fldChar w:fldCharType="separate"/>
      </w:r>
      <w:r>
        <w:t>85</w:t>
      </w:r>
      <w:r>
        <w:fldChar w:fldCharType="end"/>
      </w:r>
    </w:p>
    <w:p w14:paraId="5BB3AE92" w14:textId="2E5CFDEF"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8.9.10.2</w:t>
      </w:r>
      <w:r>
        <w:rPr>
          <w:rFonts w:asciiTheme="minorHAnsi" w:eastAsiaTheme="minorEastAsia" w:hAnsiTheme="minorHAnsi" w:cstheme="minorBidi"/>
          <w:kern w:val="2"/>
          <w:sz w:val="24"/>
          <w:szCs w:val="24"/>
          <w14:ligatures w14:val="standardContextual"/>
        </w:rPr>
        <w:tab/>
      </w:r>
      <w:r w:rsidRPr="006607AE">
        <w:rPr>
          <w:rFonts w:eastAsia="Malgun Gothic"/>
        </w:rPr>
        <w:t>IAB-node disorderly release</w:t>
      </w:r>
      <w:r>
        <w:tab/>
      </w:r>
      <w:r>
        <w:fldChar w:fldCharType="begin" w:fldLock="1"/>
      </w:r>
      <w:r>
        <w:instrText xml:space="preserve"> PAGEREF _Toc200456397 \h </w:instrText>
      </w:r>
      <w:r>
        <w:fldChar w:fldCharType="separate"/>
      </w:r>
      <w:r>
        <w:t>85</w:t>
      </w:r>
      <w:r>
        <w:fldChar w:fldCharType="end"/>
      </w:r>
    </w:p>
    <w:p w14:paraId="173CFAEC" w14:textId="7E1066F3"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8.9.11</w:t>
      </w:r>
      <w:r>
        <w:rPr>
          <w:rFonts w:asciiTheme="minorHAnsi" w:eastAsiaTheme="minorEastAsia" w:hAnsiTheme="minorHAnsi" w:cstheme="minorBidi"/>
          <w:kern w:val="2"/>
          <w:sz w:val="24"/>
          <w:szCs w:val="24"/>
          <w14:ligatures w14:val="standardContextual"/>
        </w:rPr>
        <w:tab/>
      </w:r>
      <w:r w:rsidRPr="006607AE">
        <w:rPr>
          <w:rFonts w:eastAsia="Malgun Gothic"/>
          <w:lang w:eastAsia="ja-JP"/>
        </w:rPr>
        <w:t>IAB</w:t>
      </w:r>
      <w:r w:rsidRPr="006607AE">
        <w:rPr>
          <w:rFonts w:eastAsia="Malgun Gothic"/>
        </w:rPr>
        <w:t>-node OAM</w:t>
      </w:r>
      <w:r>
        <w:tab/>
      </w:r>
      <w:r>
        <w:fldChar w:fldCharType="begin" w:fldLock="1"/>
      </w:r>
      <w:r>
        <w:instrText xml:space="preserve"> PAGEREF _Toc200456398 \h </w:instrText>
      </w:r>
      <w:r>
        <w:fldChar w:fldCharType="separate"/>
      </w:r>
      <w:r>
        <w:t>85</w:t>
      </w:r>
      <w:r>
        <w:fldChar w:fldCharType="end"/>
      </w:r>
    </w:p>
    <w:p w14:paraId="1972E815" w14:textId="6DA24D52" w:rsidR="00BC1740" w:rsidRDefault="00BC1740">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_Toc200456399 \h </w:instrText>
      </w:r>
      <w:r>
        <w:fldChar w:fldCharType="separate"/>
      </w:r>
      <w:r>
        <w:t>85</w:t>
      </w:r>
      <w:r>
        <w:fldChar w:fldCharType="end"/>
      </w:r>
    </w:p>
    <w:p w14:paraId="683E37E1" w14:textId="3305DC8E"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8.9.13</w:t>
      </w:r>
      <w:r>
        <w:rPr>
          <w:rFonts w:asciiTheme="minorHAnsi" w:eastAsiaTheme="minorEastAsia" w:hAnsiTheme="minorHAnsi" w:cstheme="minorBidi"/>
          <w:kern w:val="2"/>
          <w:sz w:val="24"/>
          <w:szCs w:val="24"/>
          <w14:ligatures w14:val="standardContextual"/>
        </w:rPr>
        <w:tab/>
      </w:r>
      <w:r w:rsidRPr="006607AE">
        <w:rPr>
          <w:rFonts w:eastAsia="Malgun Gothic"/>
        </w:rPr>
        <w:t>IP Address Allocation for IAB-nodes</w:t>
      </w:r>
      <w:r>
        <w:tab/>
      </w:r>
      <w:r>
        <w:fldChar w:fldCharType="begin" w:fldLock="1"/>
      </w:r>
      <w:r>
        <w:instrText xml:space="preserve"> PAGEREF _Toc200456400 \h </w:instrText>
      </w:r>
      <w:r>
        <w:fldChar w:fldCharType="separate"/>
      </w:r>
      <w:r>
        <w:t>86</w:t>
      </w:r>
      <w:r>
        <w:fldChar w:fldCharType="end"/>
      </w:r>
    </w:p>
    <w:p w14:paraId="35F2B32B" w14:textId="2576B80D" w:rsidR="00BC1740" w:rsidRDefault="00BC1740">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_Toc200456401 \h </w:instrText>
      </w:r>
      <w:r>
        <w:fldChar w:fldCharType="separate"/>
      </w:r>
      <w:r>
        <w:t>86</w:t>
      </w:r>
      <w:r>
        <w:fldChar w:fldCharType="end"/>
      </w:r>
    </w:p>
    <w:p w14:paraId="3AD038D6" w14:textId="323A460D"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8.9.15</w:t>
      </w:r>
      <w:r>
        <w:rPr>
          <w:rFonts w:asciiTheme="minorHAnsi" w:eastAsiaTheme="minorEastAsia" w:hAnsiTheme="minorHAnsi" w:cstheme="minorBidi"/>
          <w:kern w:val="2"/>
          <w:sz w:val="24"/>
          <w:szCs w:val="24"/>
          <w14:ligatures w14:val="standardContextual"/>
        </w:rPr>
        <w:tab/>
      </w:r>
      <w:r w:rsidRPr="006607AE">
        <w:rPr>
          <w:rFonts w:eastAsia="Malgun Gothic"/>
        </w:rPr>
        <w:t>IAB-donor-CU-based NR Cell Identity (NCI) (re-)configuration for mobile IAB cells</w:t>
      </w:r>
      <w:r>
        <w:tab/>
      </w:r>
      <w:r>
        <w:fldChar w:fldCharType="begin" w:fldLock="1"/>
      </w:r>
      <w:r>
        <w:instrText xml:space="preserve"> PAGEREF _Toc200456402 \h </w:instrText>
      </w:r>
      <w:r>
        <w:fldChar w:fldCharType="separate"/>
      </w:r>
      <w:r>
        <w:t>87</w:t>
      </w:r>
      <w:r>
        <w:fldChar w:fldCharType="end"/>
      </w:r>
    </w:p>
    <w:p w14:paraId="612136C4" w14:textId="073C9221"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8.9.16</w:t>
      </w:r>
      <w:r>
        <w:rPr>
          <w:rFonts w:asciiTheme="minorHAnsi" w:eastAsiaTheme="minorEastAsia" w:hAnsiTheme="minorHAnsi" w:cstheme="minorBidi"/>
          <w:kern w:val="2"/>
          <w:sz w:val="24"/>
          <w:szCs w:val="24"/>
          <w14:ligatures w14:val="standardContextual"/>
        </w:rPr>
        <w:tab/>
      </w:r>
      <w:r w:rsidRPr="006607AE">
        <w:rPr>
          <w:rFonts w:eastAsia="Malgun Gothic"/>
        </w:rPr>
        <w:t>TAC/RANAC (re-)configuration for mobile IAB</w:t>
      </w:r>
      <w:r>
        <w:tab/>
      </w:r>
      <w:r>
        <w:fldChar w:fldCharType="begin" w:fldLock="1"/>
      </w:r>
      <w:r>
        <w:instrText xml:space="preserve"> PAGEREF _Toc200456403 \h </w:instrText>
      </w:r>
      <w:r>
        <w:fldChar w:fldCharType="separate"/>
      </w:r>
      <w:r>
        <w:t>87</w:t>
      </w:r>
      <w:r>
        <w:fldChar w:fldCharType="end"/>
      </w:r>
    </w:p>
    <w:p w14:paraId="523EF2EA" w14:textId="40D1FB76" w:rsidR="00BC1740" w:rsidRDefault="00BC1740">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_Toc200456404 \h </w:instrText>
      </w:r>
      <w:r>
        <w:fldChar w:fldCharType="separate"/>
      </w:r>
      <w:r>
        <w:t>87</w:t>
      </w:r>
      <w:r>
        <w:fldChar w:fldCharType="end"/>
      </w:r>
    </w:p>
    <w:p w14:paraId="53F9E28F" w14:textId="7CE321B6" w:rsidR="00BC1740" w:rsidRDefault="00BC1740">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_Toc200456405 \h </w:instrText>
      </w:r>
      <w:r>
        <w:fldChar w:fldCharType="separate"/>
      </w:r>
      <w:r>
        <w:t>87</w:t>
      </w:r>
      <w:r>
        <w:fldChar w:fldCharType="end"/>
      </w:r>
    </w:p>
    <w:p w14:paraId="347562D7" w14:textId="5761D6C1" w:rsidR="00BC1740" w:rsidRDefault="00BC1740">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_Toc200456406 \h </w:instrText>
      </w:r>
      <w:r>
        <w:fldChar w:fldCharType="separate"/>
      </w:r>
      <w:r>
        <w:t>88</w:t>
      </w:r>
      <w:r>
        <w:fldChar w:fldCharType="end"/>
      </w:r>
    </w:p>
    <w:p w14:paraId="165D923F" w14:textId="052F8590" w:rsidR="00BC1740" w:rsidRDefault="00BC1740">
      <w:pPr>
        <w:pStyle w:val="TOC5"/>
        <w:rPr>
          <w:rFonts w:asciiTheme="minorHAnsi" w:eastAsiaTheme="minorEastAsia" w:hAnsiTheme="minorHAnsi" w:cstheme="minorBidi"/>
          <w:kern w:val="2"/>
          <w:sz w:val="24"/>
          <w:szCs w:val="24"/>
          <w14:ligatures w14:val="standardContextual"/>
        </w:rPr>
      </w:pPr>
      <w:r w:rsidRPr="006607AE">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6607AE">
        <w:rPr>
          <w:rFonts w:eastAsia="Malgun Gothic"/>
          <w:lang w:eastAsia="ja-JP"/>
        </w:rPr>
        <w:t>IAB-node is single-connected</w:t>
      </w:r>
      <w:r>
        <w:tab/>
      </w:r>
      <w:r>
        <w:fldChar w:fldCharType="begin" w:fldLock="1"/>
      </w:r>
      <w:r>
        <w:instrText xml:space="preserve"> PAGEREF _Toc200456407 \h </w:instrText>
      </w:r>
      <w:r>
        <w:fldChar w:fldCharType="separate"/>
      </w:r>
      <w:r>
        <w:t>88</w:t>
      </w:r>
      <w:r>
        <w:fldChar w:fldCharType="end"/>
      </w:r>
    </w:p>
    <w:p w14:paraId="1EC040F2" w14:textId="108252E5" w:rsidR="00BC1740" w:rsidRDefault="00BC1740">
      <w:pPr>
        <w:pStyle w:val="TOC5"/>
        <w:rPr>
          <w:rFonts w:asciiTheme="minorHAnsi" w:eastAsiaTheme="minorEastAsia" w:hAnsiTheme="minorHAnsi" w:cstheme="minorBidi"/>
          <w:kern w:val="2"/>
          <w:sz w:val="24"/>
          <w:szCs w:val="24"/>
          <w14:ligatures w14:val="standardContextual"/>
        </w:rPr>
      </w:pPr>
      <w:r w:rsidRPr="006607AE">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6607AE">
        <w:rPr>
          <w:rFonts w:eastAsia="Malgun Gothic"/>
          <w:lang w:eastAsia="ja-JP"/>
        </w:rPr>
        <w:t>IAB-node is NR dual-connected</w:t>
      </w:r>
      <w:r>
        <w:tab/>
      </w:r>
      <w:r>
        <w:fldChar w:fldCharType="begin" w:fldLock="1"/>
      </w:r>
      <w:r>
        <w:instrText xml:space="preserve"> PAGEREF _Toc200456408 \h </w:instrText>
      </w:r>
      <w:r>
        <w:fldChar w:fldCharType="separate"/>
      </w:r>
      <w:r>
        <w:t>88</w:t>
      </w:r>
      <w:r>
        <w:fldChar w:fldCharType="end"/>
      </w:r>
    </w:p>
    <w:p w14:paraId="50885762" w14:textId="147DE65B" w:rsidR="00BC1740" w:rsidRDefault="00BC1740">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_Toc200456409 \h </w:instrText>
      </w:r>
      <w:r>
        <w:fldChar w:fldCharType="separate"/>
      </w:r>
      <w:r>
        <w:t>88</w:t>
      </w:r>
      <w:r>
        <w:fldChar w:fldCharType="end"/>
      </w:r>
    </w:p>
    <w:p w14:paraId="198D31C8" w14:textId="28005A60" w:rsidR="00BC1740" w:rsidRDefault="00BC1740">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_Toc200456410 \h </w:instrText>
      </w:r>
      <w:r>
        <w:fldChar w:fldCharType="separate"/>
      </w:r>
      <w:r>
        <w:t>88</w:t>
      </w:r>
      <w:r>
        <w:fldChar w:fldCharType="end"/>
      </w:r>
    </w:p>
    <w:p w14:paraId="58BB7DB4" w14:textId="0EFEBD20" w:rsidR="00BC1740" w:rsidRDefault="00BC1740">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_Toc200456411 \h </w:instrText>
      </w:r>
      <w:r>
        <w:fldChar w:fldCharType="separate"/>
      </w:r>
      <w:r>
        <w:t>90</w:t>
      </w:r>
      <w:r>
        <w:fldChar w:fldCharType="end"/>
      </w:r>
    </w:p>
    <w:p w14:paraId="2BD23723" w14:textId="464D640C" w:rsidR="00BC1740" w:rsidRDefault="00BC1740">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_Toc200456412 \h </w:instrText>
      </w:r>
      <w:r>
        <w:fldChar w:fldCharType="separate"/>
      </w:r>
      <w:r>
        <w:t>90</w:t>
      </w:r>
      <w:r>
        <w:fldChar w:fldCharType="end"/>
      </w:r>
    </w:p>
    <w:p w14:paraId="3A99FDE6" w14:textId="3714E4B5" w:rsidR="00BC1740" w:rsidRDefault="00BC1740">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_Toc200456413 \h </w:instrText>
      </w:r>
      <w:r>
        <w:fldChar w:fldCharType="separate"/>
      </w:r>
      <w:r>
        <w:t>90</w:t>
      </w:r>
      <w:r>
        <w:fldChar w:fldCharType="end"/>
      </w:r>
    </w:p>
    <w:p w14:paraId="40AE45A2" w14:textId="25F0BE12" w:rsidR="00BC1740" w:rsidRDefault="00BC1740">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_Toc200456414 \h </w:instrText>
      </w:r>
      <w:r>
        <w:fldChar w:fldCharType="separate"/>
      </w:r>
      <w:r>
        <w:t>91</w:t>
      </w:r>
      <w:r>
        <w:fldChar w:fldCharType="end"/>
      </w:r>
    </w:p>
    <w:p w14:paraId="78B232F6" w14:textId="4CC74B47" w:rsidR="00BC1740" w:rsidRDefault="00BC1740">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_Toc200456415 \h </w:instrText>
      </w:r>
      <w:r>
        <w:fldChar w:fldCharType="separate"/>
      </w:r>
      <w:r>
        <w:t>92</w:t>
      </w:r>
      <w:r>
        <w:fldChar w:fldCharType="end"/>
      </w:r>
    </w:p>
    <w:p w14:paraId="675A02C6" w14:textId="1F5AB546"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Malgun Gothic"/>
        </w:rPr>
        <w:t>8.12</w:t>
      </w:r>
      <w:r>
        <w:rPr>
          <w:rFonts w:asciiTheme="minorHAnsi" w:eastAsiaTheme="minorEastAsia" w:hAnsiTheme="minorHAnsi" w:cstheme="minorBidi"/>
          <w:kern w:val="2"/>
          <w:sz w:val="24"/>
          <w:szCs w:val="24"/>
          <w14:ligatures w14:val="standardContextual"/>
        </w:rPr>
        <w:tab/>
      </w:r>
      <w:r w:rsidRPr="006607AE">
        <w:rPr>
          <w:rFonts w:eastAsia="Malgun Gothic"/>
        </w:rPr>
        <w:t>IAB-node Integration Procedure</w:t>
      </w:r>
      <w:r>
        <w:tab/>
      </w:r>
      <w:r>
        <w:fldChar w:fldCharType="begin" w:fldLock="1"/>
      </w:r>
      <w:r>
        <w:instrText xml:space="preserve"> PAGEREF _Toc200456416 \h </w:instrText>
      </w:r>
      <w:r>
        <w:fldChar w:fldCharType="separate"/>
      </w:r>
      <w:r>
        <w:t>92</w:t>
      </w:r>
      <w:r>
        <w:fldChar w:fldCharType="end"/>
      </w:r>
    </w:p>
    <w:p w14:paraId="03294611" w14:textId="7F7BAF02"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rPr>
        <w:t>8.12.1</w:t>
      </w:r>
      <w:r>
        <w:rPr>
          <w:rFonts w:asciiTheme="minorHAnsi" w:eastAsiaTheme="minorEastAsia" w:hAnsiTheme="minorHAnsi" w:cstheme="minorBidi"/>
          <w:kern w:val="2"/>
          <w:sz w:val="24"/>
          <w:szCs w:val="24"/>
          <w14:ligatures w14:val="standardContextual"/>
        </w:rPr>
        <w:tab/>
      </w:r>
      <w:r w:rsidRPr="006607AE">
        <w:rPr>
          <w:rFonts w:eastAsia="SimSun"/>
        </w:rPr>
        <w:t>Standalone IAB integration</w:t>
      </w:r>
      <w:r>
        <w:tab/>
      </w:r>
      <w:r>
        <w:fldChar w:fldCharType="begin" w:fldLock="1"/>
      </w:r>
      <w:r>
        <w:instrText xml:space="preserve"> PAGEREF _Toc200456417 \h </w:instrText>
      </w:r>
      <w:r>
        <w:fldChar w:fldCharType="separate"/>
      </w:r>
      <w:r>
        <w:t>92</w:t>
      </w:r>
      <w:r>
        <w:fldChar w:fldCharType="end"/>
      </w:r>
    </w:p>
    <w:p w14:paraId="6171AF60" w14:textId="5402F645"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8.12.2</w:t>
      </w:r>
      <w:r>
        <w:rPr>
          <w:rFonts w:asciiTheme="minorHAnsi" w:eastAsiaTheme="minorEastAsia" w:hAnsiTheme="minorHAnsi" w:cstheme="minorBidi"/>
          <w:kern w:val="2"/>
          <w:sz w:val="24"/>
          <w:szCs w:val="24"/>
          <w14:ligatures w14:val="standardContextual"/>
        </w:rPr>
        <w:tab/>
      </w:r>
      <w:r w:rsidRPr="006607AE">
        <w:rPr>
          <w:rFonts w:eastAsia="SimSun"/>
        </w:rPr>
        <w:t>NSA</w:t>
      </w:r>
      <w:r w:rsidRPr="006607AE">
        <w:rPr>
          <w:rFonts w:eastAsia="Malgun Gothic"/>
          <w:lang w:eastAsia="ja-JP"/>
        </w:rPr>
        <w:t xml:space="preserve"> IAB Integration</w:t>
      </w:r>
      <w:r w:rsidRPr="006607AE">
        <w:rPr>
          <w:rFonts w:eastAsia="Malgun Gothic"/>
        </w:rPr>
        <w:t xml:space="preserve"> procedure</w:t>
      </w:r>
      <w:r>
        <w:tab/>
      </w:r>
      <w:r>
        <w:fldChar w:fldCharType="begin" w:fldLock="1"/>
      </w:r>
      <w:r>
        <w:instrText xml:space="preserve"> PAGEREF _Toc200456418 \h </w:instrText>
      </w:r>
      <w:r>
        <w:fldChar w:fldCharType="separate"/>
      </w:r>
      <w:r>
        <w:t>93</w:t>
      </w:r>
      <w:r>
        <w:fldChar w:fldCharType="end"/>
      </w:r>
    </w:p>
    <w:p w14:paraId="6161CE5E" w14:textId="1E276D04" w:rsidR="00BC1740" w:rsidRDefault="00BC1740">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_Toc200456419 \h </w:instrText>
      </w:r>
      <w:r>
        <w:fldChar w:fldCharType="separate"/>
      </w:r>
      <w:r>
        <w:t>94</w:t>
      </w:r>
      <w:r>
        <w:fldChar w:fldCharType="end"/>
      </w:r>
    </w:p>
    <w:p w14:paraId="0036CA7D" w14:textId="0BCC498C"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.13</w:t>
      </w:r>
      <w:r>
        <w:rPr>
          <w:rFonts w:asciiTheme="minorHAnsi" w:eastAsiaTheme="minorEastAsia" w:hAnsiTheme="minorHAnsi" w:cstheme="minorBidi"/>
          <w:kern w:val="2"/>
          <w:sz w:val="24"/>
          <w:szCs w:val="24"/>
          <w14:ligatures w14:val="standardContextual"/>
        </w:rPr>
        <w:tab/>
      </w:r>
      <w:r w:rsidRPr="006607AE">
        <w:rPr>
          <w:rFonts w:eastAsia="SimSun"/>
        </w:rPr>
        <w:t xml:space="preserve">Overall procedures </w:t>
      </w:r>
      <w:r w:rsidRPr="006607AE">
        <w:rPr>
          <w:rFonts w:eastAsia="SimSun"/>
          <w:lang w:eastAsia="zh-CN"/>
        </w:rPr>
        <w:t>for MDT</w:t>
      </w:r>
      <w:r>
        <w:tab/>
      </w:r>
      <w:r>
        <w:fldChar w:fldCharType="begin" w:fldLock="1"/>
      </w:r>
      <w:r>
        <w:instrText xml:space="preserve"> PAGEREF _Toc200456420 \h </w:instrText>
      </w:r>
      <w:r>
        <w:fldChar w:fldCharType="separate"/>
      </w:r>
      <w:r>
        <w:t>95</w:t>
      </w:r>
      <w:r>
        <w:fldChar w:fldCharType="end"/>
      </w:r>
    </w:p>
    <w:p w14:paraId="5102C4D2" w14:textId="4FDEEE56"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.13.0</w:t>
      </w:r>
      <w:r>
        <w:rPr>
          <w:rFonts w:asciiTheme="minorHAnsi" w:eastAsiaTheme="minorEastAsia" w:hAnsiTheme="minorHAnsi" w:cstheme="minorBidi"/>
          <w:kern w:val="2"/>
          <w:sz w:val="24"/>
          <w:szCs w:val="24"/>
          <w14:ligatures w14:val="standardContextual"/>
        </w:rPr>
        <w:tab/>
      </w:r>
      <w:r w:rsidRPr="006607AE">
        <w:rPr>
          <w:rFonts w:eastAsia="SimSun"/>
          <w:lang w:eastAsia="zh-CN"/>
        </w:rPr>
        <w:t>General</w:t>
      </w:r>
      <w:r>
        <w:tab/>
      </w:r>
      <w:r>
        <w:fldChar w:fldCharType="begin" w:fldLock="1"/>
      </w:r>
      <w:r>
        <w:instrText xml:space="preserve"> PAGEREF _Toc200456421 \h </w:instrText>
      </w:r>
      <w:r>
        <w:fldChar w:fldCharType="separate"/>
      </w:r>
      <w:r>
        <w:t>95</w:t>
      </w:r>
      <w:r>
        <w:fldChar w:fldCharType="end"/>
      </w:r>
    </w:p>
    <w:p w14:paraId="72459AF5" w14:textId="09EA6D4E"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.13.1</w:t>
      </w:r>
      <w:r>
        <w:rPr>
          <w:rFonts w:asciiTheme="minorHAnsi" w:eastAsiaTheme="minorEastAsia" w:hAnsiTheme="minorHAnsi" w:cstheme="minorBidi"/>
          <w:kern w:val="2"/>
          <w:sz w:val="24"/>
          <w:szCs w:val="24"/>
          <w14:ligatures w14:val="standardContextual"/>
        </w:rPr>
        <w:tab/>
      </w:r>
      <w:r w:rsidRPr="006607AE">
        <w:rPr>
          <w:rFonts w:eastAsia="SimSun"/>
          <w:lang w:eastAsia="zh-CN"/>
        </w:rPr>
        <w:t>Signalling based MDT activation</w:t>
      </w:r>
      <w:r>
        <w:tab/>
      </w:r>
      <w:r>
        <w:fldChar w:fldCharType="begin" w:fldLock="1"/>
      </w:r>
      <w:r>
        <w:instrText xml:space="preserve"> PAGEREF _Toc200456422 \h </w:instrText>
      </w:r>
      <w:r>
        <w:fldChar w:fldCharType="separate"/>
      </w:r>
      <w:r>
        <w:t>95</w:t>
      </w:r>
      <w:r>
        <w:fldChar w:fldCharType="end"/>
      </w:r>
    </w:p>
    <w:p w14:paraId="73569C17" w14:textId="7D5B0621"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rPr>
        <w:t>8.</w:t>
      </w:r>
      <w:r w:rsidRPr="006607AE">
        <w:rPr>
          <w:rFonts w:eastAsia="SimSun"/>
          <w:lang w:eastAsia="zh-CN"/>
        </w:rPr>
        <w:t>13</w:t>
      </w:r>
      <w:r w:rsidRPr="006607AE">
        <w:rPr>
          <w:rFonts w:eastAsia="SimSun"/>
        </w:rPr>
        <w:t>.</w:t>
      </w:r>
      <w:r w:rsidRPr="006607AE">
        <w:rPr>
          <w:rFonts w:eastAsia="SimSun"/>
          <w:lang w:eastAsia="zh-CN"/>
        </w:rPr>
        <w:t>2</w:t>
      </w:r>
      <w:r>
        <w:rPr>
          <w:rFonts w:asciiTheme="minorHAnsi" w:eastAsiaTheme="minorEastAsia" w:hAnsiTheme="minorHAnsi" w:cstheme="minorBidi"/>
          <w:kern w:val="2"/>
          <w:sz w:val="24"/>
          <w:szCs w:val="24"/>
          <w14:ligatures w14:val="standardContextual"/>
        </w:rPr>
        <w:tab/>
      </w:r>
      <w:r w:rsidRPr="006607AE">
        <w:rPr>
          <w:rFonts w:eastAsia="SimSun"/>
          <w:lang w:eastAsia="zh-CN"/>
        </w:rPr>
        <w:t>Management based MDT activation</w:t>
      </w:r>
      <w:r>
        <w:tab/>
      </w:r>
      <w:r>
        <w:fldChar w:fldCharType="begin" w:fldLock="1"/>
      </w:r>
      <w:r>
        <w:instrText xml:space="preserve"> PAGEREF _Toc200456423 \h </w:instrText>
      </w:r>
      <w:r>
        <w:fldChar w:fldCharType="separate"/>
      </w:r>
      <w:r>
        <w:t>96</w:t>
      </w:r>
      <w:r>
        <w:fldChar w:fldCharType="end"/>
      </w:r>
    </w:p>
    <w:p w14:paraId="5CAF1E8E" w14:textId="0DB18E13"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8.13.2.1</w:t>
      </w:r>
      <w:r>
        <w:rPr>
          <w:rFonts w:asciiTheme="minorHAnsi" w:eastAsiaTheme="minorEastAsia" w:hAnsiTheme="minorHAnsi" w:cstheme="minorBidi"/>
          <w:kern w:val="2"/>
          <w:sz w:val="24"/>
          <w:szCs w:val="24"/>
          <w14:ligatures w14:val="standardContextual"/>
        </w:rPr>
        <w:tab/>
      </w:r>
      <w:r w:rsidRPr="006607AE">
        <w:rPr>
          <w:rFonts w:eastAsia="Malgun Gothic"/>
        </w:rPr>
        <w:t>General</w:t>
      </w:r>
      <w:r>
        <w:tab/>
      </w:r>
      <w:r>
        <w:fldChar w:fldCharType="begin" w:fldLock="1"/>
      </w:r>
      <w:r>
        <w:instrText xml:space="preserve"> PAGEREF _Toc200456424 \h </w:instrText>
      </w:r>
      <w:r>
        <w:fldChar w:fldCharType="separate"/>
      </w:r>
      <w:r>
        <w:t>96</w:t>
      </w:r>
      <w:r>
        <w:fldChar w:fldCharType="end"/>
      </w:r>
    </w:p>
    <w:p w14:paraId="453425B2" w14:textId="61FF58EF"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8.13.2.2</w:t>
      </w:r>
      <w:r>
        <w:rPr>
          <w:rFonts w:asciiTheme="minorHAnsi" w:eastAsiaTheme="minorEastAsia" w:hAnsiTheme="minorHAnsi" w:cstheme="minorBidi"/>
          <w:kern w:val="2"/>
          <w:sz w:val="24"/>
          <w:szCs w:val="24"/>
          <w14:ligatures w14:val="standardContextual"/>
        </w:rPr>
        <w:tab/>
      </w:r>
      <w:r w:rsidRPr="006607AE">
        <w:rPr>
          <w:rFonts w:eastAsia="Malgun Gothic"/>
        </w:rPr>
        <w:t>Management based MDT Activation in gNB-CU-CP</w:t>
      </w:r>
      <w:r>
        <w:tab/>
      </w:r>
      <w:r>
        <w:fldChar w:fldCharType="begin" w:fldLock="1"/>
      </w:r>
      <w:r>
        <w:instrText xml:space="preserve"> PAGEREF _Toc200456425 \h </w:instrText>
      </w:r>
      <w:r>
        <w:fldChar w:fldCharType="separate"/>
      </w:r>
      <w:r>
        <w:t>96</w:t>
      </w:r>
      <w:r>
        <w:fldChar w:fldCharType="end"/>
      </w:r>
    </w:p>
    <w:p w14:paraId="7C96FE05" w14:textId="615A2DD8"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8.13.2.3</w:t>
      </w:r>
      <w:r>
        <w:rPr>
          <w:rFonts w:asciiTheme="minorHAnsi" w:eastAsiaTheme="minorEastAsia" w:hAnsiTheme="minorHAnsi" w:cstheme="minorBidi"/>
          <w:kern w:val="2"/>
          <w:sz w:val="24"/>
          <w:szCs w:val="24"/>
          <w14:ligatures w14:val="standardContextual"/>
        </w:rPr>
        <w:tab/>
      </w:r>
      <w:r w:rsidRPr="006607AE">
        <w:rPr>
          <w:rFonts w:eastAsia="Malgun Gothic"/>
        </w:rPr>
        <w:t>Management based MDT Activation in gNB-DU</w:t>
      </w:r>
      <w:r>
        <w:tab/>
      </w:r>
      <w:r>
        <w:fldChar w:fldCharType="begin" w:fldLock="1"/>
      </w:r>
      <w:r>
        <w:instrText xml:space="preserve"> PAGEREF _Toc200456426 \h </w:instrText>
      </w:r>
      <w:r>
        <w:fldChar w:fldCharType="separate"/>
      </w:r>
      <w:r>
        <w:t>97</w:t>
      </w:r>
      <w:r>
        <w:fldChar w:fldCharType="end"/>
      </w:r>
    </w:p>
    <w:p w14:paraId="479BF649" w14:textId="192D4F49"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rPr>
        <w:t>8.13.2.4</w:t>
      </w:r>
      <w:r>
        <w:rPr>
          <w:rFonts w:asciiTheme="minorHAnsi" w:eastAsiaTheme="minorEastAsia" w:hAnsiTheme="minorHAnsi" w:cstheme="minorBidi"/>
          <w:kern w:val="2"/>
          <w:sz w:val="24"/>
          <w:szCs w:val="24"/>
          <w14:ligatures w14:val="standardContextual"/>
        </w:rPr>
        <w:tab/>
      </w:r>
      <w:r w:rsidRPr="006607AE">
        <w:rPr>
          <w:rFonts w:eastAsia="Malgun Gothic"/>
        </w:rPr>
        <w:t>Management based MDT Activation in gNB-CU-UP</w:t>
      </w:r>
      <w:r>
        <w:tab/>
      </w:r>
      <w:r>
        <w:fldChar w:fldCharType="begin" w:fldLock="1"/>
      </w:r>
      <w:r>
        <w:instrText xml:space="preserve"> PAGEREF _Toc200456427 \h </w:instrText>
      </w:r>
      <w:r>
        <w:fldChar w:fldCharType="separate"/>
      </w:r>
      <w:r>
        <w:t>98</w:t>
      </w:r>
      <w:r>
        <w:fldChar w:fldCharType="end"/>
      </w:r>
    </w:p>
    <w:p w14:paraId="45441AB9" w14:textId="4DEBF302"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lang w:val="fr-FR"/>
        </w:rPr>
        <w:t>8.13.2.5</w:t>
      </w:r>
      <w:r>
        <w:rPr>
          <w:rFonts w:asciiTheme="minorHAnsi" w:eastAsiaTheme="minorEastAsia" w:hAnsiTheme="minorHAnsi" w:cstheme="minorBidi"/>
          <w:kern w:val="2"/>
          <w:sz w:val="24"/>
          <w:szCs w:val="24"/>
          <w14:ligatures w14:val="standardContextual"/>
        </w:rPr>
        <w:tab/>
      </w:r>
      <w:r w:rsidRPr="006607AE">
        <w:rPr>
          <w:rFonts w:eastAsia="Malgun Gothic"/>
          <w:lang w:val="fr-FR"/>
        </w:rPr>
        <w:t>User consent propagation in EN-DC</w:t>
      </w:r>
      <w:r>
        <w:tab/>
      </w:r>
      <w:r>
        <w:fldChar w:fldCharType="begin" w:fldLock="1"/>
      </w:r>
      <w:r>
        <w:instrText xml:space="preserve"> PAGEREF _Toc200456428 \h </w:instrText>
      </w:r>
      <w:r>
        <w:fldChar w:fldCharType="separate"/>
      </w:r>
      <w:r>
        <w:t>99</w:t>
      </w:r>
      <w:r>
        <w:fldChar w:fldCharType="end"/>
      </w:r>
    </w:p>
    <w:p w14:paraId="60C1FAA1" w14:textId="25E303B8"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6607AE">
        <w:rPr>
          <w:rFonts w:eastAsia="Malgun Gothic"/>
          <w:lang w:eastAsia="en-GB"/>
        </w:rPr>
        <w:t>User consent propagation in MR-DC with 5GC</w:t>
      </w:r>
      <w:r>
        <w:tab/>
      </w:r>
      <w:r>
        <w:fldChar w:fldCharType="begin" w:fldLock="1"/>
      </w:r>
      <w:r>
        <w:instrText xml:space="preserve"> PAGEREF _Toc200456429 \h </w:instrText>
      </w:r>
      <w:r>
        <w:fldChar w:fldCharType="separate"/>
      </w:r>
      <w:r>
        <w:t>100</w:t>
      </w:r>
      <w:r>
        <w:fldChar w:fldCharType="end"/>
      </w:r>
    </w:p>
    <w:p w14:paraId="0CB8E103" w14:textId="72366DA7" w:rsidR="00BC1740" w:rsidRDefault="00BC1740">
      <w:pPr>
        <w:pStyle w:val="TOC4"/>
        <w:rPr>
          <w:rFonts w:asciiTheme="minorHAnsi" w:eastAsiaTheme="minorEastAsia" w:hAnsiTheme="minorHAnsi" w:cstheme="minorBidi"/>
          <w:kern w:val="2"/>
          <w:sz w:val="24"/>
          <w:szCs w:val="24"/>
          <w14:ligatures w14:val="standardContextual"/>
        </w:rPr>
      </w:pPr>
      <w:r w:rsidRPr="006607AE">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6607AE">
        <w:rPr>
          <w:rFonts w:eastAsia="DengXian"/>
          <w:lang w:eastAsia="zh-CN"/>
        </w:rPr>
        <w:t>Management based trace activation</w:t>
      </w:r>
      <w:r w:rsidRPr="006607AE">
        <w:rPr>
          <w:rFonts w:eastAsia="Malgun Gothic"/>
          <w:lang w:eastAsia="en-GB"/>
        </w:rPr>
        <w:t xml:space="preserve"> in MR-DC with 5GC</w:t>
      </w:r>
      <w:r>
        <w:tab/>
      </w:r>
      <w:r>
        <w:fldChar w:fldCharType="begin" w:fldLock="1"/>
      </w:r>
      <w:r>
        <w:instrText xml:space="preserve"> PAGEREF _Toc200456430 \h </w:instrText>
      </w:r>
      <w:r>
        <w:fldChar w:fldCharType="separate"/>
      </w:r>
      <w:r>
        <w:t>101</w:t>
      </w:r>
      <w:r>
        <w:fldChar w:fldCharType="end"/>
      </w:r>
    </w:p>
    <w:p w14:paraId="2B9CE07F" w14:textId="09843FBE"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rPr>
        <w:t>8.</w:t>
      </w:r>
      <w:r w:rsidRPr="006607AE">
        <w:rPr>
          <w:rFonts w:eastAsia="SimSun"/>
          <w:lang w:eastAsia="zh-CN"/>
        </w:rPr>
        <w:t>13</w:t>
      </w:r>
      <w:r w:rsidRPr="006607AE">
        <w:rPr>
          <w:rFonts w:eastAsia="SimSun"/>
        </w:rPr>
        <w:t>.3</w:t>
      </w:r>
      <w:r>
        <w:rPr>
          <w:rFonts w:asciiTheme="minorHAnsi" w:eastAsiaTheme="minorEastAsia" w:hAnsiTheme="minorHAnsi" w:cstheme="minorBidi"/>
          <w:kern w:val="2"/>
          <w:sz w:val="24"/>
          <w:szCs w:val="24"/>
          <w14:ligatures w14:val="standardContextual"/>
        </w:rPr>
        <w:tab/>
      </w:r>
      <w:r w:rsidRPr="006607AE">
        <w:rPr>
          <w:rFonts w:eastAsia="SimSun"/>
          <w:lang w:eastAsia="zh-CN"/>
        </w:rPr>
        <w:t>Alignment of MDT and QoE Measurements</w:t>
      </w:r>
      <w:r>
        <w:tab/>
      </w:r>
      <w:r>
        <w:fldChar w:fldCharType="begin" w:fldLock="1"/>
      </w:r>
      <w:r>
        <w:instrText xml:space="preserve"> PAGEREF _Toc200456431 \h </w:instrText>
      </w:r>
      <w:r>
        <w:fldChar w:fldCharType="separate"/>
      </w:r>
      <w:r>
        <w:t>102</w:t>
      </w:r>
      <w:r>
        <w:fldChar w:fldCharType="end"/>
      </w:r>
    </w:p>
    <w:p w14:paraId="3C5D28A7" w14:textId="791D74DF"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rPr>
        <w:t>8.</w:t>
      </w:r>
      <w:r w:rsidRPr="006607AE">
        <w:rPr>
          <w:rFonts w:eastAsia="SimSun"/>
          <w:lang w:eastAsia="zh-CN"/>
        </w:rPr>
        <w:t>13</w:t>
      </w:r>
      <w:r w:rsidRPr="006607AE">
        <w:rPr>
          <w:rFonts w:eastAsia="SimSun"/>
        </w:rPr>
        <w:t>.4</w:t>
      </w:r>
      <w:r>
        <w:rPr>
          <w:rFonts w:asciiTheme="minorHAnsi" w:eastAsiaTheme="minorEastAsia" w:hAnsiTheme="minorHAnsi" w:cstheme="minorBidi"/>
          <w:kern w:val="2"/>
          <w:sz w:val="24"/>
          <w:szCs w:val="24"/>
          <w14:ligatures w14:val="standardContextual"/>
        </w:rPr>
        <w:tab/>
      </w:r>
      <w:r w:rsidRPr="006607AE">
        <w:rPr>
          <w:rFonts w:eastAsia="SimSun"/>
          <w:lang w:eastAsia="zh-CN"/>
        </w:rPr>
        <w:t>MDT reporting</w:t>
      </w:r>
      <w:r>
        <w:tab/>
      </w:r>
      <w:r>
        <w:fldChar w:fldCharType="begin" w:fldLock="1"/>
      </w:r>
      <w:r>
        <w:instrText xml:space="preserve"> PAGEREF _Toc200456432 \h </w:instrText>
      </w:r>
      <w:r>
        <w:fldChar w:fldCharType="separate"/>
      </w:r>
      <w:r>
        <w:t>102</w:t>
      </w:r>
      <w:r>
        <w:fldChar w:fldCharType="end"/>
      </w:r>
    </w:p>
    <w:p w14:paraId="5CED5134" w14:textId="270AAB96"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Malgun Gothic"/>
          <w:lang w:eastAsia="zh-CN"/>
        </w:rPr>
        <w:t>8</w:t>
      </w:r>
      <w:r w:rsidRPr="006607AE">
        <w:rPr>
          <w:rFonts w:eastAsia="Malgun Gothic"/>
        </w:rPr>
        <w:t>.14</w:t>
      </w:r>
      <w:r>
        <w:rPr>
          <w:rFonts w:asciiTheme="minorHAnsi" w:eastAsiaTheme="minorEastAsia" w:hAnsiTheme="minorHAnsi" w:cstheme="minorBidi"/>
          <w:kern w:val="2"/>
          <w:sz w:val="24"/>
          <w:szCs w:val="24"/>
          <w14:ligatures w14:val="standardContextual"/>
        </w:rPr>
        <w:tab/>
      </w:r>
      <w:r w:rsidRPr="006607AE">
        <w:rPr>
          <w:rFonts w:eastAsia="Malgun Gothic"/>
        </w:rPr>
        <w:t>Self-optimisation</w:t>
      </w:r>
      <w:r>
        <w:tab/>
      </w:r>
      <w:r>
        <w:fldChar w:fldCharType="begin" w:fldLock="1"/>
      </w:r>
      <w:r>
        <w:instrText xml:space="preserve"> PAGEREF _Toc200456433 \h </w:instrText>
      </w:r>
      <w:r>
        <w:fldChar w:fldCharType="separate"/>
      </w:r>
      <w:r>
        <w:t>102</w:t>
      </w:r>
      <w:r>
        <w:fldChar w:fldCharType="end"/>
      </w:r>
    </w:p>
    <w:p w14:paraId="17511D1F" w14:textId="67DF8DA8"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8.14.1</w:t>
      </w:r>
      <w:r>
        <w:rPr>
          <w:rFonts w:asciiTheme="minorHAnsi" w:eastAsiaTheme="minorEastAsia" w:hAnsiTheme="minorHAnsi" w:cstheme="minorBidi"/>
          <w:kern w:val="2"/>
          <w:sz w:val="24"/>
          <w:szCs w:val="24"/>
          <w14:ligatures w14:val="standardContextual"/>
        </w:rPr>
        <w:tab/>
      </w:r>
      <w:r w:rsidRPr="006607AE">
        <w:rPr>
          <w:rFonts w:eastAsia="SimSun"/>
          <w:lang w:eastAsia="zh-CN"/>
        </w:rPr>
        <w:t>Overall procedures for MRO</w:t>
      </w:r>
      <w:r>
        <w:tab/>
      </w:r>
      <w:r>
        <w:fldChar w:fldCharType="begin" w:fldLock="1"/>
      </w:r>
      <w:r>
        <w:instrText xml:space="preserve"> PAGEREF _Toc200456434 \h </w:instrText>
      </w:r>
      <w:r>
        <w:fldChar w:fldCharType="separate"/>
      </w:r>
      <w:r>
        <w:t>102</w:t>
      </w:r>
      <w:r>
        <w:fldChar w:fldCharType="end"/>
      </w:r>
    </w:p>
    <w:p w14:paraId="1DD6F0F3" w14:textId="30F87B29" w:rsidR="00BC1740" w:rsidRDefault="00BC1740">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_Toc200456435 \h </w:instrText>
      </w:r>
      <w:r>
        <w:fldChar w:fldCharType="separate"/>
      </w:r>
      <w:r>
        <w:t>103</w:t>
      </w:r>
      <w:r>
        <w:fldChar w:fldCharType="end"/>
      </w:r>
    </w:p>
    <w:p w14:paraId="59E66714" w14:textId="528E3840" w:rsidR="00BC1740" w:rsidRDefault="00BC1740">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_Toc200456436 \h </w:instrText>
      </w:r>
      <w:r>
        <w:fldChar w:fldCharType="separate"/>
      </w:r>
      <w:r>
        <w:t>103</w:t>
      </w:r>
      <w:r>
        <w:fldChar w:fldCharType="end"/>
      </w:r>
    </w:p>
    <w:p w14:paraId="770D4B12" w14:textId="64F8BFCD" w:rsidR="00BC1740" w:rsidRDefault="00BC1740">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_Toc200456437 \h </w:instrText>
      </w:r>
      <w:r>
        <w:fldChar w:fldCharType="separate"/>
      </w:r>
      <w:r>
        <w:t>104</w:t>
      </w:r>
      <w:r>
        <w:fldChar w:fldCharType="end"/>
      </w:r>
    </w:p>
    <w:p w14:paraId="5405E574" w14:textId="073E33F4"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.15</w:t>
      </w:r>
      <w:r>
        <w:rPr>
          <w:rFonts w:asciiTheme="minorHAnsi" w:eastAsiaTheme="minorEastAsia" w:hAnsiTheme="minorHAnsi" w:cstheme="minorBidi"/>
          <w:kern w:val="2"/>
          <w:sz w:val="24"/>
          <w:szCs w:val="24"/>
          <w14:ligatures w14:val="standardContextual"/>
        </w:rPr>
        <w:tab/>
      </w:r>
      <w:r w:rsidRPr="006607AE">
        <w:rPr>
          <w:rFonts w:eastAsia="SimSun"/>
        </w:rPr>
        <w:t xml:space="preserve">Overall procedures </w:t>
      </w:r>
      <w:r w:rsidRPr="006607AE">
        <w:rPr>
          <w:rFonts w:eastAsia="SimSun"/>
          <w:lang w:eastAsia="zh-CN"/>
        </w:rPr>
        <w:t>for NR MBS</w:t>
      </w:r>
      <w:r>
        <w:tab/>
      </w:r>
      <w:r>
        <w:fldChar w:fldCharType="begin" w:fldLock="1"/>
      </w:r>
      <w:r>
        <w:instrText xml:space="preserve"> PAGEREF _Toc200456438 \h </w:instrText>
      </w:r>
      <w:r>
        <w:fldChar w:fldCharType="separate"/>
      </w:r>
      <w:r>
        <w:t>104</w:t>
      </w:r>
      <w:r>
        <w:fldChar w:fldCharType="end"/>
      </w:r>
    </w:p>
    <w:p w14:paraId="01406CFC" w14:textId="7F37A0B4"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SimSun"/>
          <w:lang w:eastAsia="zh-CN"/>
        </w:rPr>
        <w:t>8.15.1</w:t>
      </w:r>
      <w:r>
        <w:rPr>
          <w:rFonts w:asciiTheme="minorHAnsi" w:eastAsiaTheme="minorEastAsia" w:hAnsiTheme="minorHAnsi" w:cstheme="minorBidi"/>
          <w:kern w:val="2"/>
          <w:sz w:val="24"/>
          <w:szCs w:val="24"/>
          <w14:ligatures w14:val="standardContextual"/>
        </w:rPr>
        <w:tab/>
      </w:r>
      <w:r w:rsidRPr="006607AE">
        <w:rPr>
          <w:rFonts w:eastAsia="SimSun"/>
          <w:lang w:eastAsia="zh-CN"/>
        </w:rPr>
        <w:t>General</w:t>
      </w:r>
      <w:r>
        <w:tab/>
      </w:r>
      <w:r>
        <w:fldChar w:fldCharType="begin" w:fldLock="1"/>
      </w:r>
      <w:r>
        <w:instrText xml:space="preserve"> PAGEREF _Toc200456439 \h </w:instrText>
      </w:r>
      <w:r>
        <w:fldChar w:fldCharType="separate"/>
      </w:r>
      <w:r>
        <w:t>104</w:t>
      </w:r>
      <w:r>
        <w:fldChar w:fldCharType="end"/>
      </w:r>
    </w:p>
    <w:p w14:paraId="1FA1AADC" w14:textId="3515C1C6" w:rsidR="00BC1740" w:rsidRDefault="00BC1740">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_Toc200456440 \h </w:instrText>
      </w:r>
      <w:r>
        <w:fldChar w:fldCharType="separate"/>
      </w:r>
      <w:r>
        <w:t>104</w:t>
      </w:r>
      <w:r>
        <w:fldChar w:fldCharType="end"/>
      </w:r>
    </w:p>
    <w:p w14:paraId="18246CF4" w14:textId="10B2CCF3" w:rsidR="00BC1740" w:rsidRDefault="00BC1740">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_Toc200456441 \h </w:instrText>
      </w:r>
      <w:r>
        <w:fldChar w:fldCharType="separate"/>
      </w:r>
      <w:r>
        <w:t>105</w:t>
      </w:r>
      <w:r>
        <w:fldChar w:fldCharType="end"/>
      </w:r>
    </w:p>
    <w:p w14:paraId="48748001" w14:textId="343221B1" w:rsidR="00BC1740" w:rsidRDefault="00BC1740">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_Toc200456442 \h </w:instrText>
      </w:r>
      <w:r>
        <w:fldChar w:fldCharType="separate"/>
      </w:r>
      <w:r>
        <w:t>107</w:t>
      </w:r>
      <w:r>
        <w:fldChar w:fldCharType="end"/>
      </w:r>
    </w:p>
    <w:p w14:paraId="385F80C4" w14:textId="205C14CF" w:rsidR="00BC1740" w:rsidRDefault="00BC1740">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_Toc200456443 \h </w:instrText>
      </w:r>
      <w:r>
        <w:fldChar w:fldCharType="separate"/>
      </w:r>
      <w:r>
        <w:t>108</w:t>
      </w:r>
      <w:r>
        <w:fldChar w:fldCharType="end"/>
      </w:r>
    </w:p>
    <w:p w14:paraId="42DBABA1" w14:textId="19CFA058" w:rsidR="00BC1740" w:rsidRDefault="00BC1740">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_Toc200456444 \h </w:instrText>
      </w:r>
      <w:r>
        <w:fldChar w:fldCharType="separate"/>
      </w:r>
      <w:r>
        <w:t>110</w:t>
      </w:r>
      <w:r>
        <w:fldChar w:fldCharType="end"/>
      </w:r>
    </w:p>
    <w:p w14:paraId="005423D2" w14:textId="0CF58F76" w:rsidR="00BC1740" w:rsidRDefault="00BC1740">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_Toc200456445 \h </w:instrText>
      </w:r>
      <w:r>
        <w:fldChar w:fldCharType="separate"/>
      </w:r>
      <w:r>
        <w:t>110</w:t>
      </w:r>
      <w:r>
        <w:fldChar w:fldCharType="end"/>
      </w:r>
    </w:p>
    <w:p w14:paraId="36EEEB15" w14:textId="7886E651" w:rsidR="00BC1740" w:rsidRDefault="00BC1740">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_Toc200456446 \h </w:instrText>
      </w:r>
      <w:r>
        <w:fldChar w:fldCharType="separate"/>
      </w:r>
      <w:r>
        <w:t>110</w:t>
      </w:r>
      <w:r>
        <w:fldChar w:fldCharType="end"/>
      </w:r>
    </w:p>
    <w:p w14:paraId="06BD5C86" w14:textId="245ED0B4"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.16</w:t>
      </w:r>
      <w:r>
        <w:rPr>
          <w:rFonts w:asciiTheme="minorHAnsi" w:eastAsiaTheme="minorEastAsia" w:hAnsiTheme="minorHAnsi" w:cstheme="minorBidi"/>
          <w:kern w:val="2"/>
          <w:sz w:val="24"/>
          <w:szCs w:val="24"/>
          <w14:ligatures w14:val="standardContextual"/>
        </w:rPr>
        <w:tab/>
      </w:r>
      <w:r w:rsidRPr="006607AE">
        <w:rPr>
          <w:rFonts w:eastAsia="SimSun"/>
        </w:rPr>
        <w:t xml:space="preserve">Overall procedures </w:t>
      </w:r>
      <w:r w:rsidRPr="006607AE">
        <w:rPr>
          <w:rFonts w:eastAsia="SimSun"/>
          <w:lang w:eastAsia="zh-CN"/>
        </w:rPr>
        <w:t>for CPAC</w:t>
      </w:r>
      <w:r>
        <w:tab/>
      </w:r>
      <w:r>
        <w:fldChar w:fldCharType="begin" w:fldLock="1"/>
      </w:r>
      <w:r>
        <w:instrText xml:space="preserve"> PAGEREF _Toc200456447 \h </w:instrText>
      </w:r>
      <w:r>
        <w:fldChar w:fldCharType="separate"/>
      </w:r>
      <w:r>
        <w:t>112</w:t>
      </w:r>
      <w:r>
        <w:fldChar w:fldCharType="end"/>
      </w:r>
    </w:p>
    <w:p w14:paraId="29934504" w14:textId="79DC8E89"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_Toc200456448 \h </w:instrText>
      </w:r>
      <w:r>
        <w:fldChar w:fldCharType="separate"/>
      </w:r>
      <w:r>
        <w:t>112</w:t>
      </w:r>
      <w:r>
        <w:fldChar w:fldCharType="end"/>
      </w:r>
    </w:p>
    <w:p w14:paraId="11CB771C" w14:textId="730003C7"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6607AE">
        <w:rPr>
          <w:rFonts w:eastAsia="Malgun Gothic"/>
          <w:lang w:eastAsia="zh-CN"/>
        </w:rPr>
        <w:t>MN initiated conditional SN Change</w:t>
      </w:r>
      <w:r>
        <w:tab/>
      </w:r>
      <w:r>
        <w:fldChar w:fldCharType="begin" w:fldLock="1"/>
      </w:r>
      <w:r>
        <w:instrText xml:space="preserve"> PAGEREF _Toc200456449 \h </w:instrText>
      </w:r>
      <w:r>
        <w:fldChar w:fldCharType="separate"/>
      </w:r>
      <w:r>
        <w:t>113</w:t>
      </w:r>
      <w:r>
        <w:fldChar w:fldCharType="end"/>
      </w:r>
    </w:p>
    <w:p w14:paraId="45A519AE" w14:textId="1F9DFFCE"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6607AE">
        <w:rPr>
          <w:rFonts w:eastAsia="Malgun Gothic"/>
          <w:lang w:eastAsia="zh-CN"/>
        </w:rPr>
        <w:t>SN initiated conditional inter-SN Change</w:t>
      </w:r>
      <w:r>
        <w:tab/>
      </w:r>
      <w:r>
        <w:fldChar w:fldCharType="begin" w:fldLock="1"/>
      </w:r>
      <w:r>
        <w:instrText xml:space="preserve"> PAGEREF _Toc200456450 \h </w:instrText>
      </w:r>
      <w:r>
        <w:fldChar w:fldCharType="separate"/>
      </w:r>
      <w:r>
        <w:t>113</w:t>
      </w:r>
      <w:r>
        <w:fldChar w:fldCharType="end"/>
      </w:r>
    </w:p>
    <w:p w14:paraId="69D6FE00" w14:textId="4D5ECC63" w:rsidR="00BC1740" w:rsidRDefault="00BC1740">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_Toc200456451 \h </w:instrText>
      </w:r>
      <w:r>
        <w:fldChar w:fldCharType="separate"/>
      </w:r>
      <w:r>
        <w:t>113</w:t>
      </w:r>
      <w:r>
        <w:fldChar w:fldCharType="end"/>
      </w:r>
    </w:p>
    <w:p w14:paraId="77DB4560" w14:textId="1BC1D502" w:rsidR="00BC1740" w:rsidRDefault="00BC1740">
      <w:pPr>
        <w:pStyle w:val="TOC3"/>
        <w:rPr>
          <w:rFonts w:asciiTheme="minorHAnsi" w:eastAsiaTheme="minorEastAsia" w:hAnsiTheme="minorHAnsi" w:cstheme="minorBidi"/>
          <w:kern w:val="2"/>
          <w:sz w:val="24"/>
          <w:szCs w:val="24"/>
          <w14:ligatures w14:val="standardContextual"/>
        </w:rPr>
      </w:pPr>
      <w:r>
        <w:t>8.17.1</w:t>
      </w:r>
      <w:r>
        <w:rPr>
          <w:rFonts w:asciiTheme="minorHAnsi" w:eastAsiaTheme="minorEastAsia" w:hAnsiTheme="minorHAnsi" w:cstheme="minorBidi"/>
          <w:kern w:val="2"/>
          <w:sz w:val="24"/>
          <w:szCs w:val="24"/>
          <w14:ligatures w14:val="standardContextual"/>
        </w:rPr>
        <w:tab/>
      </w:r>
      <w:r>
        <w:t>IAB Inter-donor-DU Re-routing</w:t>
      </w:r>
      <w:r>
        <w:tab/>
      </w:r>
      <w:r>
        <w:fldChar w:fldCharType="begin" w:fldLock="1"/>
      </w:r>
      <w:r>
        <w:instrText xml:space="preserve"> PAGEREF _Toc200456452 \h </w:instrText>
      </w:r>
      <w:r>
        <w:fldChar w:fldCharType="separate"/>
      </w:r>
      <w:r>
        <w:t>113</w:t>
      </w:r>
      <w:r>
        <w:fldChar w:fldCharType="end"/>
      </w:r>
    </w:p>
    <w:p w14:paraId="32016BFC" w14:textId="3F49A48C" w:rsidR="00BC1740" w:rsidRDefault="00BC1740">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_Toc200456453 \h </w:instrText>
      </w:r>
      <w:r>
        <w:fldChar w:fldCharType="separate"/>
      </w:r>
      <w:r>
        <w:t>114</w:t>
      </w:r>
      <w:r>
        <w:fldChar w:fldCharType="end"/>
      </w:r>
    </w:p>
    <w:p w14:paraId="7B9882FA" w14:textId="5FF71377" w:rsidR="00BC1740" w:rsidRDefault="00BC1740">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_Toc200456454 \h </w:instrText>
      </w:r>
      <w:r>
        <w:fldChar w:fldCharType="separate"/>
      </w:r>
      <w:r>
        <w:t>114</w:t>
      </w:r>
      <w:r>
        <w:fldChar w:fldCharType="end"/>
      </w:r>
    </w:p>
    <w:p w14:paraId="24E5A842" w14:textId="32C56532" w:rsidR="00BC1740" w:rsidRDefault="00BC1740">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_Toc200456455 \h </w:instrText>
      </w:r>
      <w:r>
        <w:fldChar w:fldCharType="separate"/>
      </w:r>
      <w:r>
        <w:t>116</w:t>
      </w:r>
      <w:r>
        <w:fldChar w:fldCharType="end"/>
      </w:r>
    </w:p>
    <w:p w14:paraId="1974B423" w14:textId="556B4B6E" w:rsidR="00BC1740" w:rsidRDefault="00BC1740">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_Toc200456456 \h </w:instrText>
      </w:r>
      <w:r>
        <w:fldChar w:fldCharType="separate"/>
      </w:r>
      <w:r>
        <w:t>116</w:t>
      </w:r>
      <w:r>
        <w:fldChar w:fldCharType="end"/>
      </w:r>
    </w:p>
    <w:p w14:paraId="2D2F531F" w14:textId="6C60A4B1" w:rsidR="00BC1740" w:rsidRDefault="00BC1740">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_Toc200456457 \h </w:instrText>
      </w:r>
      <w:r>
        <w:fldChar w:fldCharType="separate"/>
      </w:r>
      <w:r>
        <w:t>119</w:t>
      </w:r>
      <w:r>
        <w:fldChar w:fldCharType="end"/>
      </w:r>
    </w:p>
    <w:p w14:paraId="0B948CC7" w14:textId="40A12547" w:rsidR="00BC1740" w:rsidRDefault="00BC1740">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_Toc200456458 \h </w:instrText>
      </w:r>
      <w:r>
        <w:fldChar w:fldCharType="separate"/>
      </w:r>
      <w:r>
        <w:t>121</w:t>
      </w:r>
      <w:r>
        <w:fldChar w:fldCharType="end"/>
      </w:r>
    </w:p>
    <w:p w14:paraId="5CE970D4" w14:textId="5CFBCC47" w:rsidR="00BC1740" w:rsidRDefault="00BC1740">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_Toc200456459 \h </w:instrText>
      </w:r>
      <w:r>
        <w:fldChar w:fldCharType="separate"/>
      </w:r>
      <w:r>
        <w:t>124</w:t>
      </w:r>
      <w:r>
        <w:fldChar w:fldCharType="end"/>
      </w:r>
    </w:p>
    <w:p w14:paraId="029A5A3F" w14:textId="204CB465" w:rsidR="00BC1740" w:rsidRDefault="00BC1740">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_Toc200456460 \h </w:instrText>
      </w:r>
      <w:r>
        <w:fldChar w:fldCharType="separate"/>
      </w:r>
      <w:r>
        <w:t>124</w:t>
      </w:r>
      <w:r>
        <w:fldChar w:fldCharType="end"/>
      </w:r>
    </w:p>
    <w:p w14:paraId="7684E592" w14:textId="6048ED27" w:rsidR="00BC1740" w:rsidRDefault="00BC1740">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_Toc200456461 \h </w:instrText>
      </w:r>
      <w:r>
        <w:fldChar w:fldCharType="separate"/>
      </w:r>
      <w:r>
        <w:t>125</w:t>
      </w:r>
      <w:r>
        <w:fldChar w:fldCharType="end"/>
      </w:r>
    </w:p>
    <w:p w14:paraId="63680534" w14:textId="79C119F9" w:rsidR="00BC1740" w:rsidRDefault="00BC1740">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_Toc200456462 \h </w:instrText>
      </w:r>
      <w:r>
        <w:fldChar w:fldCharType="separate"/>
      </w:r>
      <w:r>
        <w:t>127</w:t>
      </w:r>
      <w:r>
        <w:fldChar w:fldCharType="end"/>
      </w:r>
    </w:p>
    <w:p w14:paraId="289C93B4" w14:textId="02B1B8F2" w:rsidR="00BC1740" w:rsidRDefault="00BC1740">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_Toc200456463 \h </w:instrText>
      </w:r>
      <w:r>
        <w:fldChar w:fldCharType="separate"/>
      </w:r>
      <w:r>
        <w:t>128</w:t>
      </w:r>
      <w:r>
        <w:fldChar w:fldCharType="end"/>
      </w:r>
    </w:p>
    <w:p w14:paraId="19DB24E1" w14:textId="123F7C08" w:rsidR="00BC1740" w:rsidRDefault="00BC1740">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_Toc200456464 \h </w:instrText>
      </w:r>
      <w:r>
        <w:fldChar w:fldCharType="separate"/>
      </w:r>
      <w:r>
        <w:t>129</w:t>
      </w:r>
      <w:r>
        <w:fldChar w:fldCharType="end"/>
      </w:r>
    </w:p>
    <w:p w14:paraId="07227FF8" w14:textId="4A0A34A6"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8.19.1</w:t>
      </w:r>
      <w:r>
        <w:rPr>
          <w:rFonts w:asciiTheme="minorHAnsi" w:eastAsiaTheme="minorEastAsia" w:hAnsiTheme="minorHAnsi" w:cstheme="minorBidi"/>
          <w:kern w:val="2"/>
          <w:sz w:val="24"/>
          <w:szCs w:val="24"/>
          <w14:ligatures w14:val="standardContextual"/>
        </w:rPr>
        <w:tab/>
      </w:r>
      <w:r w:rsidRPr="006607AE">
        <w:rPr>
          <w:rFonts w:eastAsia="Malgun Gothic"/>
        </w:rPr>
        <w:t>Remote UE initial access</w:t>
      </w:r>
      <w:r>
        <w:tab/>
      </w:r>
      <w:r>
        <w:fldChar w:fldCharType="begin" w:fldLock="1"/>
      </w:r>
      <w:r>
        <w:instrText xml:space="preserve"> PAGEREF _Toc200456465 \h </w:instrText>
      </w:r>
      <w:r>
        <w:fldChar w:fldCharType="separate"/>
      </w:r>
      <w:r>
        <w:t>129</w:t>
      </w:r>
      <w:r>
        <w:fldChar w:fldCharType="end"/>
      </w:r>
    </w:p>
    <w:p w14:paraId="5193F15C" w14:textId="138EE605"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6607AE">
        <w:rPr>
          <w:rFonts w:eastAsia="Malgun Gothic"/>
        </w:rPr>
        <w:t>Remote UE RRC Reestablishment</w:t>
      </w:r>
      <w:r>
        <w:tab/>
      </w:r>
      <w:r>
        <w:fldChar w:fldCharType="begin" w:fldLock="1"/>
      </w:r>
      <w:r>
        <w:instrText xml:space="preserve"> PAGEREF _Toc200456466 \h </w:instrText>
      </w:r>
      <w:r>
        <w:fldChar w:fldCharType="separate"/>
      </w:r>
      <w:r>
        <w:t>132</w:t>
      </w:r>
      <w:r>
        <w:fldChar w:fldCharType="end"/>
      </w:r>
    </w:p>
    <w:p w14:paraId="339F2CF7" w14:textId="5362EC45"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8.19.3</w:t>
      </w:r>
      <w:r>
        <w:rPr>
          <w:rFonts w:asciiTheme="minorHAnsi" w:eastAsiaTheme="minorEastAsia" w:hAnsiTheme="minorHAnsi" w:cstheme="minorBidi"/>
          <w:kern w:val="2"/>
          <w:sz w:val="24"/>
          <w:szCs w:val="24"/>
          <w14:ligatures w14:val="standardContextual"/>
        </w:rPr>
        <w:tab/>
      </w:r>
      <w:r w:rsidRPr="006607AE">
        <w:rPr>
          <w:rFonts w:eastAsia="Malgun Gothic"/>
        </w:rPr>
        <w:t>Remote UE RRC Inactive to other states</w:t>
      </w:r>
      <w:r>
        <w:tab/>
      </w:r>
      <w:r>
        <w:fldChar w:fldCharType="begin" w:fldLock="1"/>
      </w:r>
      <w:r>
        <w:instrText xml:space="preserve"> PAGEREF _Toc200456467 \h </w:instrText>
      </w:r>
      <w:r>
        <w:fldChar w:fldCharType="separate"/>
      </w:r>
      <w:r>
        <w:t>134</w:t>
      </w:r>
      <w:r>
        <w:fldChar w:fldCharType="end"/>
      </w:r>
    </w:p>
    <w:p w14:paraId="7C8CD1B3" w14:textId="0937C7EC" w:rsidR="00BC1740" w:rsidRDefault="00BC1740">
      <w:pPr>
        <w:pStyle w:val="TOC3"/>
        <w:rPr>
          <w:rFonts w:asciiTheme="minorHAnsi" w:eastAsiaTheme="minorEastAsia" w:hAnsiTheme="minorHAnsi" w:cstheme="minorBidi"/>
          <w:kern w:val="2"/>
          <w:sz w:val="24"/>
          <w:szCs w:val="24"/>
          <w14:ligatures w14:val="standardContextual"/>
        </w:rPr>
      </w:pPr>
      <w:r w:rsidRPr="006607AE">
        <w:rPr>
          <w:rFonts w:eastAsia="Malgun Gothic"/>
        </w:rPr>
        <w:t>8.19.4</w:t>
      </w:r>
      <w:r>
        <w:rPr>
          <w:rFonts w:asciiTheme="minorHAnsi" w:eastAsiaTheme="minorEastAsia" w:hAnsiTheme="minorHAnsi" w:cstheme="minorBidi"/>
          <w:kern w:val="2"/>
          <w:sz w:val="24"/>
          <w:szCs w:val="24"/>
          <w14:ligatures w14:val="standardContextual"/>
        </w:rPr>
        <w:tab/>
      </w:r>
      <w:r w:rsidRPr="006607AE">
        <w:rPr>
          <w:rFonts w:eastAsia="Malgun Gothic"/>
        </w:rPr>
        <w:t>Service Continuity for L2 U2N relay</w:t>
      </w:r>
      <w:r>
        <w:tab/>
      </w:r>
      <w:r>
        <w:fldChar w:fldCharType="begin" w:fldLock="1"/>
      </w:r>
      <w:r>
        <w:instrText xml:space="preserve"> PAGEREF _Toc200456468 \h </w:instrText>
      </w:r>
      <w:r>
        <w:fldChar w:fldCharType="separate"/>
      </w:r>
      <w:r>
        <w:t>136</w:t>
      </w:r>
      <w:r>
        <w:fldChar w:fldCharType="end"/>
      </w:r>
    </w:p>
    <w:p w14:paraId="4155B54A" w14:textId="4B3A0476" w:rsidR="00BC1740" w:rsidRDefault="00BC1740">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_Toc200456469 \h </w:instrText>
      </w:r>
      <w:r>
        <w:fldChar w:fldCharType="separate"/>
      </w:r>
      <w:r>
        <w:t>136</w:t>
      </w:r>
      <w:r>
        <w:fldChar w:fldCharType="end"/>
      </w:r>
    </w:p>
    <w:p w14:paraId="1018BC11" w14:textId="4E5BF32D" w:rsidR="00BC1740" w:rsidRDefault="00BC1740">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_Toc200456470 \h </w:instrText>
      </w:r>
      <w:r>
        <w:fldChar w:fldCharType="separate"/>
      </w:r>
      <w:r>
        <w:t>138</w:t>
      </w:r>
      <w:r>
        <w:fldChar w:fldCharType="end"/>
      </w:r>
    </w:p>
    <w:p w14:paraId="1FF38609" w14:textId="29CF17C6" w:rsidR="00BC1740" w:rsidRDefault="00BC1740">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_Toc200456471 \h </w:instrText>
      </w:r>
      <w:r>
        <w:fldChar w:fldCharType="separate"/>
      </w:r>
      <w:r>
        <w:t>139</w:t>
      </w:r>
      <w:r>
        <w:fldChar w:fldCharType="end"/>
      </w:r>
    </w:p>
    <w:p w14:paraId="5C69C10A" w14:textId="3E9B2282" w:rsidR="00BC1740" w:rsidRDefault="00BC1740">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_Toc200456472 \h </w:instrText>
      </w:r>
      <w:r>
        <w:fldChar w:fldCharType="separate"/>
      </w:r>
      <w:r>
        <w:t>141</w:t>
      </w:r>
      <w:r>
        <w:fldChar w:fldCharType="end"/>
      </w:r>
    </w:p>
    <w:p w14:paraId="601F7832" w14:textId="7C521B04" w:rsidR="00BC1740" w:rsidRDefault="00BC1740">
      <w:pPr>
        <w:pStyle w:val="TOC2"/>
        <w:rPr>
          <w:rFonts w:asciiTheme="minorHAnsi" w:eastAsiaTheme="minorEastAsia" w:hAnsiTheme="minorHAnsi" w:cstheme="minorBidi"/>
          <w:kern w:val="2"/>
          <w:sz w:val="24"/>
          <w:szCs w:val="24"/>
          <w14:ligatures w14:val="standardContextual"/>
        </w:rPr>
      </w:pPr>
      <w:r w:rsidRPr="006607AE">
        <w:rPr>
          <w:rFonts w:eastAsia="SimSun"/>
          <w:lang w:eastAsia="zh-CN"/>
        </w:rPr>
        <w:t>8</w:t>
      </w:r>
      <w:r w:rsidRPr="006607AE">
        <w:rPr>
          <w:rFonts w:eastAsia="SimSun"/>
        </w:rPr>
        <w:t>.21</w:t>
      </w:r>
      <w:r>
        <w:rPr>
          <w:rFonts w:asciiTheme="minorHAnsi" w:eastAsiaTheme="minorEastAsia" w:hAnsiTheme="minorHAnsi" w:cstheme="minorBidi"/>
          <w:kern w:val="2"/>
          <w:sz w:val="24"/>
          <w:szCs w:val="24"/>
          <w14:ligatures w14:val="standardContextual"/>
        </w:rPr>
        <w:tab/>
      </w:r>
      <w:r w:rsidRPr="006607AE">
        <w:rPr>
          <w:rFonts w:eastAsia="SimSun"/>
        </w:rPr>
        <w:t xml:space="preserve">Overall procedures </w:t>
      </w:r>
      <w:r w:rsidRPr="006607AE">
        <w:rPr>
          <w:rFonts w:eastAsia="SimSun"/>
          <w:lang w:eastAsia="zh-CN"/>
        </w:rPr>
        <w:t>for Network Controlled Repeater</w:t>
      </w:r>
      <w:r>
        <w:tab/>
      </w:r>
      <w:r>
        <w:fldChar w:fldCharType="begin" w:fldLock="1"/>
      </w:r>
      <w:r>
        <w:instrText xml:space="preserve"> PAGEREF _Toc200456473 \h </w:instrText>
      </w:r>
      <w:r>
        <w:fldChar w:fldCharType="separate"/>
      </w:r>
      <w:r>
        <w:t>141</w:t>
      </w:r>
      <w:r>
        <w:fldChar w:fldCharType="end"/>
      </w:r>
    </w:p>
    <w:p w14:paraId="3252EEA8" w14:textId="4A7F43A9" w:rsidR="00BC1740" w:rsidRDefault="00BC1740">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6607AE">
        <w:rPr>
          <w:rFonts w:eastAsia="SimSun"/>
          <w:lang w:val="en-US" w:eastAsia="zh-CN"/>
        </w:rPr>
        <w:t xml:space="preserve">Network Controlled Repeater </w:t>
      </w:r>
      <w:r>
        <w:t>Integration Procedure</w:t>
      </w:r>
      <w:r>
        <w:tab/>
      </w:r>
      <w:r>
        <w:fldChar w:fldCharType="begin" w:fldLock="1"/>
      </w:r>
      <w:r>
        <w:instrText xml:space="preserve"> PAGEREF _Toc200456474 \h </w:instrText>
      </w:r>
      <w:r>
        <w:fldChar w:fldCharType="separate"/>
      </w:r>
      <w:r>
        <w:t>141</w:t>
      </w:r>
      <w:r>
        <w:fldChar w:fldCharType="end"/>
      </w:r>
    </w:p>
    <w:p w14:paraId="329A6A5D" w14:textId="20EA3D77" w:rsidR="00BC1740" w:rsidRDefault="00BC1740">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_Toc200456475 \h </w:instrText>
      </w:r>
      <w:r>
        <w:fldChar w:fldCharType="separate"/>
      </w:r>
      <w:r>
        <w:t>142</w:t>
      </w:r>
      <w:r>
        <w:fldChar w:fldCharType="end"/>
      </w:r>
    </w:p>
    <w:p w14:paraId="68EF48A0" w14:textId="4D9FFF60" w:rsidR="00BC1740" w:rsidRDefault="00BC1740">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_Toc200456476 \h </w:instrText>
      </w:r>
      <w:r>
        <w:fldChar w:fldCharType="separate"/>
      </w:r>
      <w:r>
        <w:t>142</w:t>
      </w:r>
      <w:r>
        <w:fldChar w:fldCharType="end"/>
      </w:r>
    </w:p>
    <w:p w14:paraId="3EC20FF8" w14:textId="47E54D63" w:rsidR="00BC1740" w:rsidRDefault="00BC1740">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_Toc200456477 \h </w:instrText>
      </w:r>
      <w:r>
        <w:fldChar w:fldCharType="separate"/>
      </w:r>
      <w:r>
        <w:t>144</w:t>
      </w:r>
      <w:r>
        <w:fldChar w:fldCharType="end"/>
      </w:r>
    </w:p>
    <w:p w14:paraId="35EB81E0" w14:textId="73F109B5" w:rsidR="00BC1740" w:rsidRDefault="00BC1740">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_Toc200456478 \h </w:instrText>
      </w:r>
      <w:r>
        <w:fldChar w:fldCharType="separate"/>
      </w:r>
      <w:r>
        <w:t>146</w:t>
      </w:r>
      <w:r>
        <w:fldChar w:fldCharType="end"/>
      </w:r>
    </w:p>
    <w:p w14:paraId="26E22D9E" w14:textId="1818A665" w:rsidR="00BC1740" w:rsidRDefault="00BC1740">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_Toc200456479 \h </w:instrText>
      </w:r>
      <w:r>
        <w:fldChar w:fldCharType="separate"/>
      </w:r>
      <w:r>
        <w:t>148</w:t>
      </w:r>
      <w:r>
        <w:fldChar w:fldCharType="end"/>
      </w:r>
    </w:p>
    <w:p w14:paraId="4DFCC590" w14:textId="6FEFF0F4" w:rsidR="00BC1740" w:rsidRDefault="00BC1740">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_Toc200456480 \h </w:instrText>
      </w:r>
      <w:r>
        <w:fldChar w:fldCharType="separate"/>
      </w:r>
      <w:r>
        <w:t>149</w:t>
      </w:r>
      <w:r>
        <w:fldChar w:fldCharType="end"/>
      </w:r>
    </w:p>
    <w:p w14:paraId="753403DE" w14:textId="7E81DDDE" w:rsidR="00BC1740" w:rsidRDefault="00BC1740">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_Toc200456481 \h </w:instrText>
      </w:r>
      <w:r>
        <w:fldChar w:fldCharType="separate"/>
      </w:r>
      <w:r>
        <w:t>149</w:t>
      </w:r>
      <w:r>
        <w:fldChar w:fldCharType="end"/>
      </w:r>
    </w:p>
    <w:p w14:paraId="678564B1" w14:textId="0EA5870A" w:rsidR="00BC1740" w:rsidRDefault="00BC1740">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_Toc200456482 \h </w:instrText>
      </w:r>
      <w:r>
        <w:fldChar w:fldCharType="separate"/>
      </w:r>
      <w:r>
        <w:t>150</w:t>
      </w:r>
      <w:r>
        <w:fldChar w:fldCharType="end"/>
      </w:r>
    </w:p>
    <w:p w14:paraId="0374BCB0" w14:textId="171CDC64" w:rsidR="00BC1740" w:rsidRDefault="00BC1740">
      <w:pPr>
        <w:pStyle w:val="TOC3"/>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Mobile IAB-DU migration procedure</w:t>
      </w:r>
      <w:r>
        <w:tab/>
      </w:r>
      <w:r>
        <w:fldChar w:fldCharType="begin" w:fldLock="1"/>
      </w:r>
      <w:r>
        <w:instrText xml:space="preserve"> PAGEREF _Toc200456483 \h </w:instrText>
      </w:r>
      <w:r>
        <w:fldChar w:fldCharType="separate"/>
      </w:r>
      <w:r>
        <w:t>151</w:t>
      </w:r>
      <w:r>
        <w:fldChar w:fldCharType="end"/>
      </w:r>
    </w:p>
    <w:p w14:paraId="30774C02" w14:textId="3082C901" w:rsidR="00BC1740" w:rsidRDefault="00BC1740">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_Toc200456484 \h </w:instrText>
      </w:r>
      <w:r>
        <w:fldChar w:fldCharType="separate"/>
      </w:r>
      <w:r>
        <w:t>152</w:t>
      </w:r>
      <w:r>
        <w:fldChar w:fldCharType="end"/>
      </w:r>
    </w:p>
    <w:p w14:paraId="6BABB8AC" w14:textId="4787A885" w:rsidR="00BC1740" w:rsidRDefault="00BC1740">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_Toc200456485 \h </w:instrText>
      </w:r>
      <w:r>
        <w:fldChar w:fldCharType="separate"/>
      </w:r>
      <w:r>
        <w:t>153</w:t>
      </w:r>
      <w:r>
        <w:fldChar w:fldCharType="end"/>
      </w:r>
    </w:p>
    <w:p w14:paraId="35D8976B" w14:textId="4947BC27" w:rsidR="00BC1740" w:rsidRDefault="00BC1740">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_Toc200456486 \h </w:instrText>
      </w:r>
      <w:r>
        <w:fldChar w:fldCharType="separate"/>
      </w:r>
      <w:r>
        <w:t>153</w:t>
      </w:r>
      <w:r>
        <w:fldChar w:fldCharType="end"/>
      </w:r>
    </w:p>
    <w:p w14:paraId="5135C44E" w14:textId="4F25A2AA" w:rsidR="00BC1740" w:rsidRDefault="00BC1740">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_Toc200456487 \h </w:instrText>
      </w:r>
      <w:r>
        <w:fldChar w:fldCharType="separate"/>
      </w:r>
      <w:r>
        <w:t>155</w:t>
      </w:r>
      <w:r>
        <w:fldChar w:fldCharType="end"/>
      </w:r>
    </w:p>
    <w:p w14:paraId="16B8B569" w14:textId="21FB7916" w:rsidR="00BC1740" w:rsidRDefault="00BC1740">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_Toc200456488 \h </w:instrText>
      </w:r>
      <w:r>
        <w:fldChar w:fldCharType="separate"/>
      </w:r>
      <w:r>
        <w:t>156</w:t>
      </w:r>
      <w:r>
        <w:fldChar w:fldCharType="end"/>
      </w:r>
    </w:p>
    <w:p w14:paraId="47144527" w14:textId="5BE2B54A" w:rsidR="00BC1740" w:rsidRDefault="00BC1740">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_Toc200456489 \h </w:instrText>
      </w:r>
      <w:r>
        <w:fldChar w:fldCharType="separate"/>
      </w:r>
      <w:r>
        <w:t>156</w:t>
      </w:r>
      <w:r>
        <w:fldChar w:fldCharType="end"/>
      </w:r>
    </w:p>
    <w:p w14:paraId="6FADB1FF" w14:textId="73C27FE8" w:rsidR="00BC1740" w:rsidRDefault="00BC1740">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_Toc200456490 \h </w:instrText>
      </w:r>
      <w:r>
        <w:fldChar w:fldCharType="separate"/>
      </w:r>
      <w:r>
        <w:t>157</w:t>
      </w:r>
      <w:r>
        <w:fldChar w:fldCharType="end"/>
      </w:r>
    </w:p>
    <w:p w14:paraId="759272C1" w14:textId="64119ED4" w:rsidR="00BC1740" w:rsidRDefault="00BC1740">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_Toc200456491 \h </w:instrText>
      </w:r>
      <w:r>
        <w:fldChar w:fldCharType="separate"/>
      </w:r>
      <w:r>
        <w:t>157</w:t>
      </w:r>
      <w:r>
        <w:fldChar w:fldCharType="end"/>
      </w:r>
    </w:p>
    <w:p w14:paraId="0E493E58" w14:textId="00AC1C1C" w:rsidR="00BC1740" w:rsidRDefault="00BC1740">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_Toc200456492 \h </w:instrText>
      </w:r>
      <w:r>
        <w:fldChar w:fldCharType="separate"/>
      </w:r>
      <w:r>
        <w:t>157</w:t>
      </w:r>
      <w:r>
        <w:fldChar w:fldCharType="end"/>
      </w:r>
    </w:p>
    <w:p w14:paraId="2AE95C8F" w14:textId="27DB3609" w:rsidR="00BC1740" w:rsidRDefault="00BC1740">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_Toc200456493 \h </w:instrText>
      </w:r>
      <w:r>
        <w:fldChar w:fldCharType="separate"/>
      </w:r>
      <w:r>
        <w:t>157</w:t>
      </w:r>
      <w:r>
        <w:fldChar w:fldCharType="end"/>
      </w:r>
    </w:p>
    <w:p w14:paraId="5590A254" w14:textId="29E97832" w:rsidR="00BC1740" w:rsidRDefault="00BC1740">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_Toc200456494 \h </w:instrText>
      </w:r>
      <w:r>
        <w:fldChar w:fldCharType="separate"/>
      </w:r>
      <w:r>
        <w:t>157</w:t>
      </w:r>
      <w:r>
        <w:fldChar w:fldCharType="end"/>
      </w:r>
    </w:p>
    <w:p w14:paraId="28B05C30" w14:textId="1253E95F" w:rsidR="00BC1740" w:rsidRDefault="00BC1740">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_Toc200456495 \h </w:instrText>
      </w:r>
      <w:r>
        <w:fldChar w:fldCharType="separate"/>
      </w:r>
      <w:r>
        <w:t>157</w:t>
      </w:r>
      <w:r>
        <w:fldChar w:fldCharType="end"/>
      </w:r>
    </w:p>
    <w:p w14:paraId="10CD77F4" w14:textId="216DD3F4" w:rsidR="00BC1740" w:rsidRDefault="00BC1740">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_Toc200456496 \h </w:instrText>
      </w:r>
      <w:r>
        <w:fldChar w:fldCharType="separate"/>
      </w:r>
      <w:r>
        <w:t>157</w:t>
      </w:r>
      <w:r>
        <w:fldChar w:fldCharType="end"/>
      </w:r>
    </w:p>
    <w:p w14:paraId="357F8F4D" w14:textId="5613317E" w:rsidR="00BC1740" w:rsidRDefault="00BC1740">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_Toc200456497 \h </w:instrText>
      </w:r>
      <w:r>
        <w:fldChar w:fldCharType="separate"/>
      </w:r>
      <w:r>
        <w:t>157</w:t>
      </w:r>
      <w:r>
        <w:fldChar w:fldCharType="end"/>
      </w:r>
    </w:p>
    <w:p w14:paraId="79A957A2" w14:textId="5D862562" w:rsidR="00BC1740" w:rsidRDefault="00BC1740">
      <w:pPr>
        <w:pStyle w:val="TOC8"/>
        <w:rPr>
          <w:rFonts w:asciiTheme="minorHAnsi" w:eastAsiaTheme="minorEastAsia" w:hAnsiTheme="minorHAnsi" w:cstheme="minorBidi"/>
          <w:b w:val="0"/>
          <w:kern w:val="2"/>
          <w:sz w:val="24"/>
          <w:szCs w:val="24"/>
          <w14:ligatures w14:val="standardContextual"/>
        </w:rPr>
      </w:pPr>
      <w:r>
        <w:t>Annex A</w:t>
      </w:r>
      <w:r w:rsidRPr="006607AE">
        <w:rPr>
          <w:rFonts w:eastAsia="MS Mincho"/>
        </w:rPr>
        <w:t xml:space="preserve"> </w:t>
      </w:r>
      <w:r>
        <w:t>(informative):</w:t>
      </w:r>
      <w:r>
        <w:tab/>
        <w:t>Deployment scenarios of gNB/en-gNB</w:t>
      </w:r>
      <w:r>
        <w:tab/>
      </w:r>
      <w:r>
        <w:fldChar w:fldCharType="begin" w:fldLock="1"/>
      </w:r>
      <w:r>
        <w:instrText xml:space="preserve"> PAGEREF _Toc200456498 \h </w:instrText>
      </w:r>
      <w:r>
        <w:fldChar w:fldCharType="separate"/>
      </w:r>
      <w:r>
        <w:t>159</w:t>
      </w:r>
      <w:r>
        <w:fldChar w:fldCharType="end"/>
      </w:r>
    </w:p>
    <w:p w14:paraId="7093D9CF" w14:textId="0C75F6AB" w:rsidR="00BC1740" w:rsidRDefault="00BC1740">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_Toc200456499 \h </w:instrText>
      </w:r>
      <w:r>
        <w:fldChar w:fldCharType="separate"/>
      </w:r>
      <w:r>
        <w:t>160</w:t>
      </w:r>
      <w:r>
        <w:fldChar w:fldCharType="end"/>
      </w:r>
    </w:p>
    <w:p w14:paraId="7317D30E" w14:textId="20B34936" w:rsidR="00BC1740" w:rsidRDefault="00BC1740">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_Toc200456500 \h </w:instrText>
      </w:r>
      <w:r>
        <w:fldChar w:fldCharType="separate"/>
      </w:r>
      <w:r>
        <w:t>161</w:t>
      </w:r>
      <w:r>
        <w:fldChar w:fldCharType="end"/>
      </w:r>
    </w:p>
    <w:p w14:paraId="68157352" w14:textId="7408BFD6"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200456290"/>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200456291"/>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200456292"/>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MS Mincho"/>
          <w:lang w:eastAsia="ja-JP"/>
        </w:rPr>
      </w:pPr>
      <w:r w:rsidRPr="00D629EF">
        <w:t>[</w:t>
      </w:r>
      <w:r>
        <w:t>36</w:t>
      </w:r>
      <w:r w:rsidRPr="00D629EF">
        <w:t>]</w:t>
      </w:r>
      <w:r w:rsidR="0088288C" w:rsidRPr="00D629EF">
        <w:tab/>
        <w:t>3GPP TS 38.323: "NR; Packet Data Convergence Protocol (PDCP) specification".</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200456293"/>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200456294"/>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200456295"/>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200456296"/>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200456297"/>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200456298"/>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200456299"/>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1pt;height:185.9pt" o:ole="">
            <v:imagedata r:id="rId13" o:title=""/>
          </v:shape>
          <o:OLEObject Type="Embed" ProgID="Word.Picture.8" ShapeID="_x0000_i1027" DrawAspect="Content" ObjectID="_1811140385"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200456300"/>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1pt;height:185.9pt" o:ole="">
            <v:imagedata r:id="rId15" o:title=""/>
          </v:shape>
          <o:OLEObject Type="Embed" ProgID="Word.Picture.8" ShapeID="_x0000_i1028" DrawAspect="Content" ObjectID="_1811140386"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200456301"/>
      <w:bookmarkEnd w:id="213"/>
      <w:r w:rsidRPr="00B8401F">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200456302"/>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200456303"/>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0.75pt;height:228.9pt" o:ole="">
            <v:imagedata r:id="rId17" o:title=""/>
          </v:shape>
          <o:OLEObject Type="Embed" ProgID="Word.Picture.8" ShapeID="_x0000_i1029" DrawAspect="Content" ObjectID="_1811140387"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618658DB"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w:t>
      </w:r>
      <w:r w:rsidR="00453FED">
        <w:t>, PNI-NPNs or SNPNs</w:t>
      </w:r>
      <w:r w:rsidRPr="00B8401F">
        <w:t xml:space="preserve">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200456304"/>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25pt;height:156.9pt" o:ole="">
            <v:imagedata r:id="rId19" o:title=""/>
          </v:shape>
          <o:OLEObject Type="Embed" ProgID="Visio.Drawing.15" ShapeID="_x0000_i1030" DrawAspect="Content" ObjectID="_1811140388"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200456305"/>
      <w:bookmarkStart w:id="302" w:name="_Toc13919117"/>
      <w:bookmarkStart w:id="303" w:name="_Toc29391479"/>
      <w:bookmarkStart w:id="304" w:name="_Toc36560510"/>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65pt;height:346.05pt" o:ole="">
            <v:imagedata r:id="rId21" o:title=""/>
          </v:shape>
          <o:OLEObject Type="Embed" ProgID="Visio.Drawing.15" ShapeID="_x0000_i1031" DrawAspect="Content" ObjectID="_1811140389"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200456306"/>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6.85pt;height:164.4pt" o:ole="">
            <v:imagedata r:id="rId23" o:title=""/>
          </v:shape>
          <o:OLEObject Type="Embed" ProgID="Visio.Drawing.15" ShapeID="_x0000_i1032" DrawAspect="Content" ObjectID="_1811140390"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6.1pt;height:159.05pt" o:ole="">
            <v:imagedata r:id="rId25" o:title=""/>
          </v:shape>
          <o:OLEObject Type="Embed" ProgID="Visio.Drawing.15" ShapeID="_x0000_i1033" DrawAspect="Content" ObjectID="_1811140391"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bookmarkStart w:id="332" w:name="MCCQCTEMPBM_00000052"/>
    <w:bookmarkStart w:id="333" w:name="MCCQCTEMPBM_00000064"/>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200456307"/>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200456308"/>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15pt;height:203.1pt" o:ole="">
            <v:imagedata r:id="rId27" o:title=""/>
          </v:shape>
          <o:OLEObject Type="Embed" ProgID="Visio.Drawing.15" ShapeID="_x0000_i1034" DrawAspect="Content" ObjectID="_1811140392"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4pt;height:212.8pt" o:ole="">
            <v:imagedata r:id="rId29" o:title=""/>
          </v:shape>
          <o:OLEObject Type="Embed" ProgID="Visio.Drawing.15" ShapeID="_x0000_i1035" DrawAspect="Content" ObjectID="_1811140393"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200456309"/>
      <w:bookmarkEnd w:id="350"/>
      <w:r w:rsidRPr="00B8401F">
        <w:t>6.2</w:t>
      </w:r>
      <w:r w:rsidRPr="00B8401F">
        <w:tab/>
      </w:r>
      <w:r w:rsidRPr="00B8401F">
        <w:rPr>
          <w:lang w:eastAsia="ja-JP"/>
        </w:rPr>
        <w:t>NG-RAN</w:t>
      </w:r>
      <w:r w:rsidRPr="00B8401F">
        <w:t xml:space="preserve"> identifiers</w:t>
      </w:r>
      <w:bookmarkEnd w:id="302"/>
      <w:bookmarkEnd w:id="303"/>
      <w:bookmarkEnd w:id="304"/>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200456310"/>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0D01EFB5" w:rsidR="00373621" w:rsidRPr="00B8401F" w:rsidRDefault="00373621" w:rsidP="00371D61">
      <w:pPr>
        <w:pStyle w:val="B1"/>
        <w:rPr>
          <w:lang w:eastAsia="ja-JP"/>
        </w:rPr>
      </w:pPr>
      <w:r w:rsidRPr="00B8401F">
        <w:rPr>
          <w:lang w:eastAsia="ja-JP"/>
        </w:rPr>
        <w:tab/>
      </w:r>
      <w:bookmarkStart w:id="376" w:name="_Hlk184042378"/>
      <w:r w:rsidR="00C9047B" w:rsidRPr="00DA2BF3">
        <w:rPr>
          <w:lang w:eastAsia="ja-JP"/>
        </w:rPr>
        <w:t>An</w:t>
      </w:r>
      <w:r w:rsidR="00C9047B" w:rsidRPr="00DA2BF3">
        <w:t xml:space="preserve"> </w:t>
      </w:r>
      <w:r w:rsidR="00C9047B" w:rsidRPr="00DA2BF3">
        <w:rPr>
          <w:lang w:eastAsia="ja-JP"/>
        </w:rPr>
        <w:t xml:space="preserve">Old </w:t>
      </w:r>
      <w:r w:rsidR="00C9047B" w:rsidRPr="00DA2BF3">
        <w:rPr>
          <w:bCs/>
          <w:lang w:eastAsia="ja-JP"/>
        </w:rPr>
        <w:t xml:space="preserve">NG-RAN node </w:t>
      </w:r>
      <w:r w:rsidR="00C9047B" w:rsidRPr="00DA2BF3">
        <w:rPr>
          <w:lang w:eastAsia="ja-JP"/>
        </w:rPr>
        <w:t>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When a </w:t>
      </w:r>
      <w:r w:rsidR="00C9047B">
        <w:rPr>
          <w:rFonts w:eastAsiaTheme="minorEastAsia" w:hint="eastAsia"/>
          <w:lang w:eastAsia="zh-CN"/>
        </w:rPr>
        <w:t xml:space="preserve">new </w:t>
      </w:r>
      <w:r w:rsidR="00C9047B" w:rsidRPr="00DA2BF3">
        <w:t xml:space="preserve">NG-RAN node receives </w:t>
      </w:r>
      <w:r w:rsidR="00C9047B" w:rsidRPr="00DA2BF3">
        <w:rPr>
          <w:lang w:eastAsia="ja-JP"/>
        </w:rPr>
        <w:t xml:space="preserve">an Old </w:t>
      </w:r>
      <w:r w:rsidR="00C9047B" w:rsidRPr="00DA2BF3">
        <w:rPr>
          <w:bCs/>
          <w:lang w:eastAsia="ja-JP"/>
        </w:rPr>
        <w:t>NG-RAN node</w:t>
      </w:r>
      <w:r w:rsidR="00C9047B" w:rsidRPr="00DA2BF3">
        <w:rPr>
          <w:lang w:eastAsia="ja-JP"/>
        </w:rPr>
        <w:t xml:space="preserve"> UE XnAP ID</w:t>
      </w:r>
      <w:r w:rsidR="00C9047B" w:rsidRPr="00DA2BF3">
        <w:t xml:space="preserve"> it shall store it for the duration of the UE-associated logical Xn-connection for this UE. Once known to a </w:t>
      </w:r>
      <w:r w:rsidR="00C9047B">
        <w:rPr>
          <w:rFonts w:eastAsiaTheme="minorEastAsia" w:hint="eastAsia"/>
          <w:lang w:eastAsia="zh-CN"/>
        </w:rPr>
        <w:t xml:space="preserve">new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Old</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00C9047B" w:rsidRPr="00DA2BF3">
        <w:rPr>
          <w:lang w:eastAsia="zh-CN"/>
        </w:rPr>
        <w:t>.</w:t>
      </w:r>
      <w:bookmarkEnd w:id="376"/>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11E0D3DE" w:rsidR="00373621" w:rsidRDefault="00373621" w:rsidP="00371D61">
      <w:pPr>
        <w:pStyle w:val="B1"/>
        <w:rPr>
          <w:lang w:eastAsia="zh-CN"/>
        </w:rPr>
      </w:pPr>
      <w:r w:rsidRPr="00B8401F">
        <w:rPr>
          <w:lang w:eastAsia="ja-JP"/>
        </w:rPr>
        <w:tab/>
      </w:r>
      <w:r w:rsidR="00C9047B" w:rsidRPr="00DA2BF3">
        <w:rPr>
          <w:lang w:eastAsia="ja-JP"/>
        </w:rPr>
        <w:t>A</w:t>
      </w:r>
      <w:r w:rsidR="00C9047B" w:rsidRPr="00DA2BF3">
        <w:t xml:space="preserve"> </w:t>
      </w:r>
      <w:r w:rsidR="00C9047B" w:rsidRPr="00DA2BF3">
        <w:rPr>
          <w:lang w:eastAsia="ja-JP"/>
        </w:rPr>
        <w:t xml:space="preserve">New </w:t>
      </w:r>
      <w:r w:rsidR="00C9047B" w:rsidRPr="00DA2BF3">
        <w:t>NG-RAN node</w:t>
      </w:r>
      <w:r w:rsidR="00C9047B" w:rsidRPr="00DA2BF3">
        <w:rPr>
          <w:lang w:eastAsia="ja-JP"/>
        </w:rPr>
        <w:t xml:space="preserve"> 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 </w:t>
      </w:r>
      <w:r w:rsidR="00C9047B">
        <w:rPr>
          <w:rFonts w:eastAsiaTheme="minorEastAsia" w:hint="eastAsia"/>
          <w:lang w:eastAsia="zh-CN"/>
        </w:rPr>
        <w:t xml:space="preserve">new </w:t>
      </w:r>
      <w:r w:rsidR="00C9047B" w:rsidRPr="00DA2BF3">
        <w:t>NG-RAN node. When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receives </w:t>
      </w:r>
      <w:r w:rsidR="00C9047B" w:rsidRPr="00DA2BF3">
        <w:rPr>
          <w:lang w:eastAsia="ja-JP"/>
        </w:rPr>
        <w:t xml:space="preserve">a New </w:t>
      </w:r>
      <w:r w:rsidR="00C9047B" w:rsidRPr="00DA2BF3">
        <w:t>NG-RAN node</w:t>
      </w:r>
      <w:r w:rsidR="00C9047B" w:rsidRPr="00DA2BF3">
        <w:rPr>
          <w:lang w:eastAsia="ja-JP"/>
        </w:rPr>
        <w:t xml:space="preserve"> UE XnAP ID</w:t>
      </w:r>
      <w:r w:rsidR="00C9047B" w:rsidRPr="00DA2BF3">
        <w:t xml:space="preserve"> it shall store it for the duration of the UE-associated logical Xn-connection for this UE. Once known to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New</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Pr="00B8401F">
        <w:rPr>
          <w:lang w:eastAsia="zh-CN"/>
        </w:rPr>
        <w:t>.</w:t>
      </w:r>
    </w:p>
    <w:p w14:paraId="255D0D08" w14:textId="77777777" w:rsidR="00C9047B" w:rsidRDefault="00C9047B" w:rsidP="00C9047B">
      <w:pPr>
        <w:rPr>
          <w:rFonts w:eastAsiaTheme="minorEastAsia"/>
          <w:lang w:eastAsia="zh-CN"/>
        </w:rPr>
      </w:pPr>
      <w:r>
        <w:rPr>
          <w:rFonts w:eastAsiaTheme="minorEastAsia" w:hint="eastAsia"/>
          <w:b/>
          <w:bCs/>
          <w:lang w:eastAsia="zh-CN"/>
        </w:rPr>
        <w:t xml:space="preserve">Source </w:t>
      </w:r>
      <w:r w:rsidRPr="00DA2BF3">
        <w:rPr>
          <w:b/>
          <w:bCs/>
          <w:lang w:eastAsia="ja-JP"/>
        </w:rPr>
        <w:t>NG-RAN node UE XnAP ID</w:t>
      </w:r>
      <w:r w:rsidRPr="00DA2BF3">
        <w:rPr>
          <w:b/>
          <w:bCs/>
        </w:rPr>
        <w:t>:</w:t>
      </w:r>
    </w:p>
    <w:p w14:paraId="7DC9C2E5" w14:textId="7669E18D" w:rsidR="00C9047B" w:rsidRPr="008B2906" w:rsidRDefault="00C9047B" w:rsidP="00C9047B">
      <w:pPr>
        <w:pStyle w:val="B1"/>
        <w:rPr>
          <w:rFonts w:eastAsiaTheme="minorEastAsia"/>
          <w:lang w:eastAsia="zh-CN"/>
        </w:rPr>
      </w:pPr>
      <w:r w:rsidRPr="00B8401F">
        <w:rPr>
          <w:lang w:eastAsia="ja-JP"/>
        </w:rPr>
        <w:tab/>
      </w:r>
      <w:r w:rsidRPr="00DA2BF3">
        <w:rPr>
          <w:lang w:eastAsia="ja-JP"/>
        </w:rPr>
        <w:t>A</w:t>
      </w:r>
      <w:r>
        <w:rPr>
          <w:rFonts w:eastAsiaTheme="minorEastAsia" w:hint="eastAsia"/>
          <w:lang w:eastAsia="zh-CN"/>
        </w:rPr>
        <w:t xml:space="preserve"> Source </w:t>
      </w:r>
      <w:r w:rsidRPr="00DA2BF3">
        <w:rPr>
          <w:bCs/>
          <w:lang w:eastAsia="ja-JP"/>
        </w:rPr>
        <w:t xml:space="preserve">NG-RAN node </w:t>
      </w:r>
      <w:r w:rsidRPr="00DA2BF3">
        <w:rPr>
          <w:lang w:eastAsia="ja-JP"/>
        </w:rPr>
        <w:t>UE XnAP ID</w:t>
      </w:r>
      <w:r w:rsidRPr="00DA2BF3">
        <w:t xml:space="preserve"> shall be allocated so as to uniquely identify the UE over the </w:t>
      </w:r>
      <w:r w:rsidRPr="00DA2BF3">
        <w:rPr>
          <w:lang w:eastAsia="ja-JP"/>
        </w:rPr>
        <w:t>Xn</w:t>
      </w:r>
      <w:r w:rsidRPr="00DA2BF3">
        <w:t xml:space="preserve"> interface within a </w:t>
      </w:r>
      <w:r w:rsidRPr="00DA2BF3">
        <w:rPr>
          <w:lang w:eastAsia="ja-JP"/>
        </w:rPr>
        <w:t xml:space="preserve">source </w:t>
      </w:r>
      <w:r w:rsidRPr="00DA2BF3">
        <w:t xml:space="preserve">NG-RAN node. When a </w:t>
      </w:r>
      <w:r w:rsidRPr="00DA2BF3">
        <w:rPr>
          <w:lang w:eastAsia="ja-JP"/>
        </w:rPr>
        <w:t xml:space="preserve">target </w:t>
      </w:r>
      <w:r w:rsidRPr="00DA2BF3">
        <w:t xml:space="preserve">NG-RAN node receives </w:t>
      </w:r>
      <w:r w:rsidRPr="00DA2BF3">
        <w:rPr>
          <w:lang w:eastAsia="ja-JP"/>
        </w:rPr>
        <w:t xml:space="preserve">a </w:t>
      </w:r>
      <w:r>
        <w:rPr>
          <w:rFonts w:eastAsiaTheme="minorEastAsia" w:hint="eastAsia"/>
          <w:lang w:eastAsia="zh-CN"/>
        </w:rPr>
        <w:t>Source</w:t>
      </w:r>
      <w:r w:rsidRPr="00DA2BF3">
        <w:rPr>
          <w:lang w:eastAsia="ja-JP"/>
        </w:rPr>
        <w:t xml:space="preserve"> </w:t>
      </w:r>
      <w:r w:rsidRPr="00DA2BF3">
        <w:rPr>
          <w:bCs/>
          <w:lang w:eastAsia="ja-JP"/>
        </w:rPr>
        <w:t>NG-RAN node</w:t>
      </w:r>
      <w:r w:rsidRPr="00DA2BF3">
        <w:rPr>
          <w:lang w:eastAsia="ja-JP"/>
        </w:rPr>
        <w:t xml:space="preserve"> UE XnAP ID</w:t>
      </w:r>
      <w:r w:rsidRPr="00DA2BF3">
        <w:t xml:space="preserve"> it shall store it for the duration of the UE-associated logical Xn-connection for this UE. Once known to a </w:t>
      </w:r>
      <w:r w:rsidRPr="00DA2BF3">
        <w:rPr>
          <w:lang w:eastAsia="ja-JP"/>
        </w:rPr>
        <w:t xml:space="preserve">target </w:t>
      </w:r>
      <w:r w:rsidRPr="00DA2BF3">
        <w:t xml:space="preserve">NG-RAN node </w:t>
      </w:r>
      <w:r w:rsidRPr="00DA2BF3">
        <w:rPr>
          <w:lang w:eastAsia="ja-JP"/>
        </w:rPr>
        <w:t>t</w:t>
      </w:r>
      <w:r w:rsidRPr="00DA2BF3">
        <w:t xml:space="preserve">his ID is included in all UE associated </w:t>
      </w:r>
      <w:r w:rsidRPr="00DA2BF3">
        <w:rPr>
          <w:lang w:eastAsia="ja-JP"/>
        </w:rPr>
        <w:t>Xn</w:t>
      </w:r>
      <w:r w:rsidRPr="00DA2BF3">
        <w:t xml:space="preserve">AP signalling. </w:t>
      </w:r>
      <w:r w:rsidRPr="00DA2BF3">
        <w:rPr>
          <w:lang w:eastAsia="ja-JP"/>
        </w:rPr>
        <w:t>The</w:t>
      </w:r>
      <w:r w:rsidRPr="00DA2BF3">
        <w:rPr>
          <w:lang w:eastAsia="zh-CN"/>
        </w:rPr>
        <w:t xml:space="preserve"> </w:t>
      </w:r>
      <w:r>
        <w:rPr>
          <w:rFonts w:eastAsiaTheme="minorEastAsia" w:hint="eastAsia"/>
          <w:lang w:eastAsia="zh-CN"/>
        </w:rPr>
        <w:t>Source</w:t>
      </w:r>
      <w:r w:rsidRPr="00DA2BF3">
        <w:rPr>
          <w:lang w:eastAsia="ja-JP"/>
        </w:rPr>
        <w:t xml:space="preserve"> </w:t>
      </w:r>
      <w:r w:rsidRPr="00DA2BF3">
        <w:t>NG-RAN node</w:t>
      </w:r>
      <w:r w:rsidRPr="00DA2BF3">
        <w:rPr>
          <w:lang w:eastAsia="ja-JP"/>
        </w:rPr>
        <w:t xml:space="preserve"> UE </w:t>
      </w:r>
      <w:r w:rsidRPr="00DA2BF3">
        <w:rPr>
          <w:lang w:eastAsia="zh-CN"/>
        </w:rPr>
        <w:t>Xn</w:t>
      </w:r>
      <w:r w:rsidRPr="00DA2BF3">
        <w:rPr>
          <w:lang w:eastAsia="ja-JP"/>
        </w:rPr>
        <w:t>AP ID shall be unique within the logical NG-RAN node</w:t>
      </w:r>
      <w:r w:rsidRPr="00DA2BF3">
        <w:rPr>
          <w:lang w:eastAsia="zh-CN"/>
        </w:rPr>
        <w:t>.</w:t>
      </w:r>
    </w:p>
    <w:p w14:paraId="4046C6F9" w14:textId="77777777" w:rsidR="00C9047B" w:rsidRDefault="00C9047B" w:rsidP="00C9047B">
      <w:pPr>
        <w:rPr>
          <w:rFonts w:eastAsiaTheme="minorEastAsia"/>
          <w:lang w:eastAsia="zh-CN"/>
        </w:rPr>
      </w:pPr>
      <w:r>
        <w:rPr>
          <w:rFonts w:eastAsiaTheme="minorEastAsia" w:hint="eastAsia"/>
          <w:b/>
          <w:bCs/>
          <w:lang w:eastAsia="zh-CN"/>
        </w:rPr>
        <w:t xml:space="preserve">Target </w:t>
      </w:r>
      <w:r w:rsidRPr="00DA2BF3">
        <w:rPr>
          <w:b/>
          <w:bCs/>
          <w:lang w:eastAsia="ja-JP"/>
        </w:rPr>
        <w:t>NG-RAN node UE XnAP ID</w:t>
      </w:r>
      <w:r w:rsidRPr="00DA2BF3">
        <w:rPr>
          <w:b/>
          <w:bCs/>
        </w:rPr>
        <w:t>:</w:t>
      </w:r>
    </w:p>
    <w:p w14:paraId="3CA51D2D" w14:textId="17A4D4B4" w:rsidR="00C9047B" w:rsidRPr="00B8401F" w:rsidRDefault="00C9047B" w:rsidP="00C9047B">
      <w:pPr>
        <w:pStyle w:val="B1"/>
        <w:rPr>
          <w:lang w:eastAsia="ja-JP"/>
        </w:rPr>
      </w:pPr>
      <w:r w:rsidRPr="00B8401F">
        <w:rPr>
          <w:lang w:eastAsia="ja-JP"/>
        </w:rPr>
        <w:tab/>
      </w:r>
      <w:r w:rsidRPr="00DA2BF3">
        <w:rPr>
          <w:lang w:eastAsia="ja-JP"/>
        </w:rPr>
        <w:t>A</w:t>
      </w:r>
      <w:r w:rsidRPr="0095471A">
        <w:rPr>
          <w:rFonts w:hint="eastAsia"/>
          <w:lang w:eastAsia="ja-JP"/>
        </w:rPr>
        <w:t xml:space="preserve"> </w:t>
      </w:r>
      <w:r>
        <w:rPr>
          <w:rFonts w:eastAsiaTheme="minorEastAsia" w:hint="eastAsia"/>
          <w:lang w:eastAsia="zh-CN"/>
        </w:rPr>
        <w:t>Target</w:t>
      </w:r>
      <w:r w:rsidRPr="0095471A">
        <w:rPr>
          <w:rFonts w:hint="eastAsia"/>
          <w:lang w:eastAsia="ja-JP"/>
        </w:rPr>
        <w:t xml:space="preserve"> </w:t>
      </w:r>
      <w:r w:rsidRPr="0095471A">
        <w:rPr>
          <w:lang w:eastAsia="ja-JP"/>
        </w:rPr>
        <w:t xml:space="preserve">NG-RAN node </w:t>
      </w:r>
      <w:r w:rsidRPr="00DA2BF3">
        <w:rPr>
          <w:lang w:eastAsia="ja-JP"/>
        </w:rPr>
        <w:t xml:space="preserve">UE XnAP ID shall be allocated so as to uniquely identify the UE over the Xn interface within a </w:t>
      </w:r>
      <w:r>
        <w:rPr>
          <w:rFonts w:eastAsiaTheme="minorEastAsia" w:hint="eastAsia"/>
          <w:lang w:eastAsia="zh-CN"/>
        </w:rPr>
        <w:t>target</w:t>
      </w:r>
      <w:r w:rsidRPr="00DA2BF3">
        <w:rPr>
          <w:lang w:eastAsia="ja-JP"/>
        </w:rPr>
        <w:t xml:space="preserve"> NG-RAN node. When a </w:t>
      </w:r>
      <w:r>
        <w:rPr>
          <w:rFonts w:eastAsiaTheme="minorEastAsia" w:hint="eastAsia"/>
          <w:lang w:eastAsia="zh-CN"/>
        </w:rPr>
        <w:t>source</w:t>
      </w:r>
      <w:r w:rsidRPr="00DA2BF3">
        <w:rPr>
          <w:lang w:eastAsia="ja-JP"/>
        </w:rPr>
        <w:t xml:space="preserve"> NG-RAN node receives a </w:t>
      </w:r>
      <w:r>
        <w:rPr>
          <w:rFonts w:eastAsiaTheme="minorEastAsia" w:hint="eastAsia"/>
          <w:lang w:eastAsia="zh-CN"/>
        </w:rPr>
        <w:t>Target</w:t>
      </w:r>
      <w:r w:rsidRPr="00DA2BF3">
        <w:rPr>
          <w:lang w:eastAsia="ja-JP"/>
        </w:rPr>
        <w:t xml:space="preserve"> </w:t>
      </w:r>
      <w:r w:rsidRPr="0095471A">
        <w:rPr>
          <w:lang w:eastAsia="ja-JP"/>
        </w:rPr>
        <w:t>NG-RAN node</w:t>
      </w:r>
      <w:r w:rsidRPr="00DA2BF3">
        <w:rPr>
          <w:lang w:eastAsia="ja-JP"/>
        </w:rPr>
        <w:t xml:space="preserve"> UE XnAP ID it shall store it for the duration of the UE-associated logical Xn-connection for this UE. Once known to a </w:t>
      </w:r>
      <w:r>
        <w:rPr>
          <w:rFonts w:eastAsiaTheme="minorEastAsia" w:hint="eastAsia"/>
          <w:lang w:eastAsia="zh-CN"/>
        </w:rPr>
        <w:t>source</w:t>
      </w:r>
      <w:r w:rsidRPr="00DA2BF3">
        <w:rPr>
          <w:lang w:eastAsia="ja-JP"/>
        </w:rPr>
        <w:t xml:space="preserve"> NG-RAN node this ID is included in all UE associated XnAP signalling. The </w:t>
      </w:r>
      <w:r>
        <w:rPr>
          <w:rFonts w:eastAsiaTheme="minorEastAsia" w:hint="eastAsia"/>
          <w:lang w:eastAsia="zh-CN"/>
        </w:rPr>
        <w:t>Target</w:t>
      </w:r>
      <w:r w:rsidRPr="00DA2BF3">
        <w:rPr>
          <w:lang w:eastAsia="ja-JP"/>
        </w:rPr>
        <w:t xml:space="preserve"> NG-RAN node UE XnAP ID shall be unique within the logical NG-RAN node.</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7" w:name="_Toc13919119"/>
      <w:bookmarkStart w:id="378" w:name="_Toc29391481"/>
      <w:bookmarkStart w:id="379" w:name="_Toc36560512"/>
      <w:bookmarkStart w:id="380" w:name="_Toc45104747"/>
      <w:bookmarkStart w:id="381" w:name="_Toc45883230"/>
      <w:bookmarkStart w:id="382" w:name="_Toc51763509"/>
      <w:bookmarkStart w:id="383" w:name="_Toc52266323"/>
      <w:bookmarkStart w:id="384" w:name="_Toc64445101"/>
      <w:bookmarkStart w:id="385" w:name="_Toc73980460"/>
      <w:bookmarkStart w:id="386" w:name="_Toc88651156"/>
      <w:bookmarkStart w:id="387" w:name="_Toc98351688"/>
      <w:bookmarkStart w:id="388" w:name="_Toc98747986"/>
      <w:bookmarkStart w:id="389" w:name="_Toc105704372"/>
      <w:bookmarkStart w:id="390" w:name="_Toc106108490"/>
      <w:bookmarkStart w:id="391"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2" w:name="_CR6_2_2"/>
      <w:bookmarkStart w:id="393" w:name="_Toc112703221"/>
      <w:bookmarkStart w:id="394" w:name="_Toc200456311"/>
      <w:bookmarkEnd w:id="392"/>
      <w:r w:rsidRPr="00B8401F">
        <w:rPr>
          <w:lang w:eastAsia="ja-JP"/>
        </w:rPr>
        <w:t>6.2.2</w:t>
      </w:r>
      <w:r w:rsidRPr="00B8401F">
        <w:rPr>
          <w:lang w:eastAsia="ja-JP"/>
        </w:rPr>
        <w:tab/>
        <w:t>gNB-DU ID</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3"/>
      <w:bookmarkEnd w:id="394"/>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5" w:name="_CR6_2_3"/>
      <w:bookmarkStart w:id="396" w:name="_Toc29391482"/>
      <w:bookmarkStart w:id="397" w:name="_Toc36560513"/>
      <w:bookmarkStart w:id="398" w:name="_Toc45104748"/>
      <w:bookmarkStart w:id="399" w:name="_Toc45883231"/>
      <w:bookmarkStart w:id="400" w:name="_Toc51763510"/>
      <w:bookmarkStart w:id="401" w:name="_Toc52266324"/>
      <w:bookmarkStart w:id="402" w:name="_Toc64445102"/>
      <w:bookmarkStart w:id="403" w:name="_Toc73980461"/>
      <w:bookmarkStart w:id="404" w:name="_Toc88651157"/>
      <w:bookmarkStart w:id="405" w:name="_Toc98351689"/>
      <w:bookmarkStart w:id="406" w:name="_Toc98747987"/>
      <w:bookmarkStart w:id="407" w:name="_Toc105704373"/>
      <w:bookmarkStart w:id="408" w:name="_Toc106108491"/>
      <w:bookmarkStart w:id="409" w:name="_Toc107829463"/>
      <w:bookmarkStart w:id="410" w:name="_Toc112703222"/>
      <w:bookmarkStart w:id="411" w:name="_Toc200456312"/>
      <w:bookmarkEnd w:id="395"/>
      <w:r w:rsidRPr="00B8401F">
        <w:rPr>
          <w:lang w:eastAsia="ja-JP"/>
        </w:rPr>
        <w:t>6.2.3</w:t>
      </w:r>
      <w:r w:rsidRPr="00B8401F">
        <w:rPr>
          <w:lang w:eastAsia="ja-JP"/>
        </w:rPr>
        <w:tab/>
        <w:t>ng-eNB-DU ID</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2" w:name="_CR6_2_4"/>
      <w:bookmarkStart w:id="413" w:name="_Toc51763511"/>
      <w:bookmarkStart w:id="414" w:name="_Toc52266325"/>
      <w:bookmarkStart w:id="415" w:name="_Toc64445103"/>
      <w:bookmarkStart w:id="416" w:name="_Toc73980462"/>
      <w:bookmarkStart w:id="417" w:name="_Toc88651158"/>
      <w:bookmarkStart w:id="418" w:name="_Toc98351690"/>
      <w:bookmarkStart w:id="419" w:name="_Toc98747988"/>
      <w:bookmarkStart w:id="420" w:name="_Toc105704374"/>
      <w:bookmarkStart w:id="421" w:name="_Toc106108492"/>
      <w:bookmarkStart w:id="422" w:name="_Toc107829464"/>
      <w:bookmarkStart w:id="423" w:name="_Toc112703223"/>
      <w:bookmarkStart w:id="424" w:name="_Toc200456313"/>
      <w:bookmarkEnd w:id="412"/>
      <w:r w:rsidRPr="00F751D8">
        <w:rPr>
          <w:lang w:eastAsia="ja-JP"/>
        </w:rPr>
        <w:t>6.2.</w:t>
      </w:r>
      <w:r>
        <w:rPr>
          <w:lang w:eastAsia="ja-JP"/>
        </w:rPr>
        <w:t>4</w:t>
      </w:r>
      <w:r w:rsidRPr="00F751D8">
        <w:rPr>
          <w:lang w:eastAsia="ja-JP"/>
        </w:rPr>
        <w:tab/>
        <w:t>gNB-CU-UP ID</w:t>
      </w:r>
      <w:bookmarkEnd w:id="413"/>
      <w:bookmarkEnd w:id="414"/>
      <w:bookmarkEnd w:id="415"/>
      <w:bookmarkEnd w:id="416"/>
      <w:bookmarkEnd w:id="417"/>
      <w:bookmarkEnd w:id="418"/>
      <w:bookmarkEnd w:id="419"/>
      <w:bookmarkEnd w:id="420"/>
      <w:bookmarkEnd w:id="421"/>
      <w:bookmarkEnd w:id="422"/>
      <w:bookmarkEnd w:id="423"/>
      <w:bookmarkEnd w:id="424"/>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5" w:name="_Toc13919120"/>
      <w:bookmarkStart w:id="426" w:name="_Toc29391483"/>
      <w:bookmarkStart w:id="427" w:name="_Toc36560514"/>
      <w:bookmarkStart w:id="428" w:name="_Toc45104749"/>
      <w:bookmarkStart w:id="429" w:name="_Toc45883232"/>
      <w:bookmarkStart w:id="430" w:name="_Toc51763512"/>
      <w:bookmarkStart w:id="431" w:name="_Toc52266326"/>
      <w:bookmarkStart w:id="432" w:name="_Toc64445104"/>
      <w:bookmarkStart w:id="433" w:name="_Toc73980463"/>
      <w:bookmarkStart w:id="434"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5" w:name="_CR6_2_x5"/>
      <w:bookmarkStart w:id="436" w:name="_CR6_2_5"/>
      <w:bookmarkStart w:id="437" w:name="_Toc120012718"/>
      <w:bookmarkStart w:id="438" w:name="_Toc200456314"/>
      <w:bookmarkEnd w:id="435"/>
      <w:bookmarkEnd w:id="436"/>
      <w:r w:rsidRPr="00B8401F">
        <w:rPr>
          <w:lang w:eastAsia="ja-JP"/>
        </w:rPr>
        <w:t>6.2.</w:t>
      </w:r>
      <w:r>
        <w:rPr>
          <w:lang w:eastAsia="ja-JP"/>
        </w:rPr>
        <w:t>5</w:t>
      </w:r>
      <w:r w:rsidRPr="00B8401F">
        <w:rPr>
          <w:lang w:eastAsia="ja-JP"/>
        </w:rPr>
        <w:tab/>
      </w:r>
      <w:bookmarkEnd w:id="437"/>
      <w:r>
        <w:rPr>
          <w:lang w:eastAsia="ja-JP"/>
        </w:rPr>
        <w:t>RAN UE ID</w:t>
      </w:r>
      <w:bookmarkEnd w:id="438"/>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9" w:name="_CR6_3"/>
      <w:bookmarkStart w:id="440" w:name="_Toc98351691"/>
      <w:bookmarkStart w:id="441" w:name="_Toc98747989"/>
      <w:bookmarkStart w:id="442" w:name="_Toc105704375"/>
      <w:bookmarkStart w:id="443" w:name="_Toc106108493"/>
      <w:bookmarkStart w:id="444" w:name="_Toc107829465"/>
      <w:bookmarkStart w:id="445" w:name="_Toc112703224"/>
      <w:bookmarkStart w:id="446" w:name="_Toc200456315"/>
      <w:bookmarkEnd w:id="439"/>
      <w:r w:rsidRPr="00B8401F">
        <w:t>6.3</w:t>
      </w:r>
      <w:r w:rsidRPr="00B8401F">
        <w:tab/>
        <w:t>Transport addresses</w:t>
      </w:r>
      <w:bookmarkEnd w:id="425"/>
      <w:bookmarkEnd w:id="426"/>
      <w:bookmarkEnd w:id="427"/>
      <w:bookmarkEnd w:id="428"/>
      <w:bookmarkEnd w:id="429"/>
      <w:bookmarkEnd w:id="430"/>
      <w:bookmarkEnd w:id="431"/>
      <w:bookmarkEnd w:id="432"/>
      <w:bookmarkEnd w:id="433"/>
      <w:bookmarkEnd w:id="434"/>
      <w:bookmarkEnd w:id="440"/>
      <w:bookmarkEnd w:id="441"/>
      <w:bookmarkEnd w:id="442"/>
      <w:bookmarkEnd w:id="443"/>
      <w:bookmarkEnd w:id="444"/>
      <w:bookmarkEnd w:id="445"/>
      <w:bookmarkEnd w:id="446"/>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7" w:name="_CR6_4"/>
      <w:bookmarkStart w:id="448" w:name="_Toc13919121"/>
      <w:bookmarkStart w:id="449" w:name="_Toc29391484"/>
      <w:bookmarkStart w:id="450" w:name="_Toc36560515"/>
      <w:bookmarkStart w:id="451" w:name="_Toc45104750"/>
      <w:bookmarkStart w:id="452" w:name="_Toc45883233"/>
      <w:bookmarkStart w:id="453" w:name="_Toc51763513"/>
      <w:bookmarkStart w:id="454" w:name="_Toc52266327"/>
      <w:bookmarkStart w:id="455" w:name="_Toc64445105"/>
      <w:bookmarkStart w:id="456" w:name="_Toc73980464"/>
      <w:bookmarkStart w:id="457" w:name="_Toc88651160"/>
      <w:bookmarkStart w:id="458" w:name="_Toc98351692"/>
      <w:bookmarkStart w:id="459" w:name="_Toc98747990"/>
      <w:bookmarkStart w:id="460" w:name="_Toc105704376"/>
      <w:bookmarkStart w:id="461" w:name="_Toc106108494"/>
      <w:bookmarkStart w:id="462" w:name="_Toc107829466"/>
      <w:bookmarkStart w:id="463" w:name="_Toc112703225"/>
      <w:bookmarkStart w:id="464" w:name="_Toc200456316"/>
      <w:bookmarkEnd w:id="447"/>
      <w:r w:rsidRPr="00B8401F">
        <w:t>6.4</w:t>
      </w:r>
      <w:r w:rsidRPr="00B8401F">
        <w:tab/>
        <w:t>UE associations in NG-RAN Node</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41AFF8C9" w:rsidR="00FF5EBC"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w:t>
      </w:r>
      <w:r w:rsidR="00C9047B">
        <w:rPr>
          <w:rFonts w:eastAsiaTheme="minorEastAsia" w:hint="eastAsia"/>
          <w:lang w:eastAsia="zh-CN"/>
        </w:rPr>
        <w:t>or Source</w:t>
      </w:r>
      <w:r w:rsidR="00C9047B" w:rsidRPr="00386ABD">
        <w:t xml:space="preserve"> NG-RAN node UE XnAP ID and </w:t>
      </w:r>
      <w:r w:rsidR="00C9047B">
        <w:rPr>
          <w:rFonts w:eastAsiaTheme="minorEastAsia" w:hint="eastAsia"/>
          <w:lang w:eastAsia="zh-CN"/>
        </w:rPr>
        <w:t>Target</w:t>
      </w:r>
      <w:r w:rsidR="00C9047B" w:rsidRPr="00386ABD">
        <w:t xml:space="preserve"> NG-RAN node UE XnAP ID</w:t>
      </w:r>
      <w:r w:rsidR="00C9047B">
        <w:rPr>
          <w:rFonts w:eastAsiaTheme="minorEastAsia" w:hint="eastAsia"/>
          <w:lang w:eastAsia="zh-CN"/>
        </w:rPr>
        <w:t>,</w:t>
      </w:r>
      <w:r w:rsidR="00C9047B" w:rsidRPr="00386ABD">
        <w:t xml:space="preserve"> </w:t>
      </w:r>
      <w:r w:rsidRPr="00B8401F">
        <w:t>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5" w:name="_CR6_5"/>
      <w:bookmarkStart w:id="466" w:name="_Toc98351693"/>
      <w:bookmarkStart w:id="467" w:name="_Toc98747991"/>
      <w:bookmarkStart w:id="468" w:name="_Toc105704377"/>
      <w:bookmarkStart w:id="469" w:name="_Toc106108495"/>
      <w:bookmarkStart w:id="470" w:name="_Toc107829467"/>
      <w:bookmarkStart w:id="471" w:name="_Toc112703226"/>
      <w:bookmarkStart w:id="472" w:name="_Toc200456317"/>
      <w:bookmarkStart w:id="473" w:name="_Toc13919122"/>
      <w:bookmarkStart w:id="474" w:name="_Toc29391485"/>
      <w:bookmarkStart w:id="475" w:name="_Toc36560516"/>
      <w:bookmarkStart w:id="476" w:name="_Toc45104751"/>
      <w:bookmarkStart w:id="477" w:name="_Toc45883234"/>
      <w:bookmarkStart w:id="478" w:name="_Toc51763514"/>
      <w:bookmarkStart w:id="479" w:name="_Toc52266328"/>
      <w:bookmarkStart w:id="480" w:name="_Toc64445106"/>
      <w:bookmarkStart w:id="481" w:name="_Toc73980465"/>
      <w:bookmarkStart w:id="482" w:name="_Toc88651161"/>
      <w:bookmarkEnd w:id="465"/>
      <w:r w:rsidRPr="00816EB9">
        <w:t>6.</w:t>
      </w:r>
      <w:r>
        <w:t>5</w:t>
      </w:r>
      <w:r w:rsidRPr="00816EB9">
        <w:tab/>
        <w:t>MBS Session associations in NG-RAN Node</w:t>
      </w:r>
      <w:bookmarkEnd w:id="466"/>
      <w:bookmarkEnd w:id="467"/>
      <w:bookmarkEnd w:id="468"/>
      <w:bookmarkEnd w:id="469"/>
      <w:bookmarkEnd w:id="470"/>
      <w:bookmarkEnd w:id="471"/>
      <w:bookmarkEnd w:id="472"/>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3" w:name="_Hlk112701956"/>
      <w:bookmarkStart w:id="484" w:name="_Toc98351694"/>
      <w:bookmarkStart w:id="485" w:name="_Toc98747992"/>
      <w:bookmarkStart w:id="486" w:name="_Toc105704378"/>
      <w:bookmarkStart w:id="487" w:name="_Toc106108496"/>
      <w:bookmarkStart w:id="488"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3"/>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9" w:name="_CR7"/>
      <w:bookmarkStart w:id="490" w:name="_Toc112703227"/>
      <w:bookmarkStart w:id="491" w:name="_Toc200456318"/>
      <w:bookmarkEnd w:id="489"/>
      <w:r w:rsidRPr="00B8401F">
        <w:t>7</w:t>
      </w:r>
      <w:r w:rsidRPr="00B8401F">
        <w:tab/>
      </w:r>
      <w:r w:rsidRPr="00B8401F">
        <w:rPr>
          <w:lang w:eastAsia="ja-JP"/>
        </w:rPr>
        <w:t>NG-RAN</w:t>
      </w:r>
      <w:r w:rsidRPr="00B8401F">
        <w:t xml:space="preserve"> functions description</w:t>
      </w:r>
      <w:bookmarkEnd w:id="473"/>
      <w:bookmarkEnd w:id="474"/>
      <w:bookmarkEnd w:id="475"/>
      <w:bookmarkEnd w:id="476"/>
      <w:bookmarkEnd w:id="477"/>
      <w:bookmarkEnd w:id="478"/>
      <w:bookmarkEnd w:id="479"/>
      <w:bookmarkEnd w:id="480"/>
      <w:bookmarkEnd w:id="481"/>
      <w:bookmarkEnd w:id="482"/>
      <w:bookmarkEnd w:id="484"/>
      <w:bookmarkEnd w:id="485"/>
      <w:bookmarkEnd w:id="486"/>
      <w:bookmarkEnd w:id="487"/>
      <w:bookmarkEnd w:id="488"/>
      <w:bookmarkEnd w:id="490"/>
      <w:bookmarkEnd w:id="491"/>
    </w:p>
    <w:p w14:paraId="0DFE1233" w14:textId="77777777" w:rsidR="00373621" w:rsidRPr="00B8401F" w:rsidRDefault="00373621" w:rsidP="00371D61">
      <w:pPr>
        <w:pStyle w:val="Heading2"/>
        <w:rPr>
          <w:rFonts w:eastAsia="MS Mincho"/>
          <w:lang w:eastAsia="ja-JP"/>
        </w:rPr>
      </w:pPr>
      <w:bookmarkStart w:id="492" w:name="_CR7_0"/>
      <w:bookmarkStart w:id="493" w:name="_Toc13919123"/>
      <w:bookmarkStart w:id="494" w:name="_Toc29391486"/>
      <w:bookmarkStart w:id="495" w:name="_Toc36560517"/>
      <w:bookmarkStart w:id="496" w:name="_Toc45104752"/>
      <w:bookmarkStart w:id="497" w:name="_Toc45883235"/>
      <w:bookmarkStart w:id="498" w:name="_Toc51763515"/>
      <w:bookmarkStart w:id="499" w:name="_Toc52266329"/>
      <w:bookmarkStart w:id="500" w:name="_Toc64445107"/>
      <w:bookmarkStart w:id="501" w:name="_Toc73980466"/>
      <w:bookmarkStart w:id="502" w:name="_Toc88651162"/>
      <w:bookmarkStart w:id="503" w:name="_Toc98351695"/>
      <w:bookmarkStart w:id="504" w:name="_Toc98747993"/>
      <w:bookmarkStart w:id="505" w:name="_Toc105704379"/>
      <w:bookmarkStart w:id="506" w:name="_Toc106108497"/>
      <w:bookmarkStart w:id="507" w:name="_Toc107829469"/>
      <w:bookmarkStart w:id="508" w:name="_Toc112703228"/>
      <w:bookmarkStart w:id="509" w:name="_Toc200456319"/>
      <w:bookmarkEnd w:id="492"/>
      <w:r w:rsidRPr="00B8401F">
        <w:t>7.0</w:t>
      </w:r>
      <w:r w:rsidRPr="00B8401F">
        <w:tab/>
      </w:r>
      <w:r w:rsidRPr="00B8401F">
        <w:rPr>
          <w:lang w:eastAsia="ja-JP"/>
        </w:rPr>
        <w:t>General</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10" w:name="_CR7_1"/>
      <w:bookmarkStart w:id="511" w:name="_Toc13919124"/>
      <w:bookmarkStart w:id="512" w:name="_Toc29391487"/>
      <w:bookmarkStart w:id="513" w:name="_Toc36560518"/>
      <w:bookmarkStart w:id="514" w:name="_Toc45104753"/>
      <w:bookmarkStart w:id="515" w:name="_Toc45883236"/>
      <w:bookmarkStart w:id="516" w:name="_Toc51763516"/>
      <w:bookmarkStart w:id="517" w:name="_Toc52266330"/>
      <w:bookmarkStart w:id="518" w:name="_Toc64445108"/>
      <w:bookmarkStart w:id="519" w:name="_Toc73980467"/>
      <w:bookmarkStart w:id="520" w:name="_Toc88651163"/>
      <w:bookmarkStart w:id="521" w:name="_Toc98351696"/>
      <w:bookmarkStart w:id="522" w:name="_Toc98747994"/>
      <w:bookmarkStart w:id="523" w:name="_Toc105704380"/>
      <w:bookmarkStart w:id="524" w:name="_Toc106108498"/>
      <w:bookmarkStart w:id="525" w:name="_Toc107829470"/>
      <w:bookmarkStart w:id="526" w:name="_Toc112703229"/>
      <w:bookmarkStart w:id="527" w:name="_Toc200456320"/>
      <w:bookmarkEnd w:id="510"/>
      <w:r w:rsidRPr="00B8401F">
        <w:t>7.1</w:t>
      </w:r>
      <w:r w:rsidRPr="00B8401F">
        <w:tab/>
      </w:r>
      <w:r w:rsidR="00B471AC" w:rsidRPr="00B8401F">
        <w:t>NG-RAN sharing</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8" w:name="_CR7_2"/>
      <w:bookmarkStart w:id="529" w:name="_Toc29391488"/>
      <w:bookmarkStart w:id="530" w:name="_Toc36560519"/>
      <w:bookmarkStart w:id="531" w:name="_Toc45104754"/>
      <w:bookmarkStart w:id="532" w:name="_Toc45883237"/>
      <w:bookmarkStart w:id="533" w:name="_Toc51763517"/>
      <w:bookmarkStart w:id="534" w:name="_Toc52266331"/>
      <w:bookmarkStart w:id="535" w:name="_Toc64445109"/>
      <w:bookmarkStart w:id="536" w:name="_Toc73980468"/>
      <w:bookmarkStart w:id="537" w:name="_Toc88651164"/>
      <w:bookmarkStart w:id="538" w:name="_Toc98351697"/>
      <w:bookmarkStart w:id="539" w:name="_Toc98747995"/>
      <w:bookmarkStart w:id="540" w:name="_Toc105704381"/>
      <w:bookmarkStart w:id="541" w:name="_Toc106108499"/>
      <w:bookmarkStart w:id="542" w:name="_Toc107829471"/>
      <w:bookmarkStart w:id="543" w:name="_Toc112703230"/>
      <w:bookmarkStart w:id="544" w:name="_Toc200456321"/>
      <w:bookmarkEnd w:id="528"/>
      <w:r w:rsidRPr="00B8401F">
        <w:t>7.2</w:t>
      </w:r>
      <w:r w:rsidRPr="00B8401F">
        <w:tab/>
        <w:t>Remote Interference Management</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5" w:name="_CR7_3"/>
      <w:bookmarkStart w:id="546" w:name="_Toc29391489"/>
      <w:bookmarkStart w:id="547" w:name="_Toc36560520"/>
      <w:bookmarkStart w:id="548" w:name="_Toc45104755"/>
      <w:bookmarkStart w:id="549" w:name="_Toc45883238"/>
      <w:bookmarkStart w:id="550" w:name="_Toc51763518"/>
      <w:bookmarkStart w:id="551" w:name="_Toc52266332"/>
      <w:bookmarkStart w:id="552" w:name="_Toc64445110"/>
      <w:bookmarkStart w:id="553" w:name="_Toc73980469"/>
      <w:bookmarkStart w:id="554" w:name="_Toc88651165"/>
      <w:bookmarkStart w:id="555" w:name="_Toc98351698"/>
      <w:bookmarkStart w:id="556" w:name="_Toc98747996"/>
      <w:bookmarkStart w:id="557" w:name="_Toc105704382"/>
      <w:bookmarkStart w:id="558" w:name="_Toc106108500"/>
      <w:bookmarkStart w:id="559" w:name="_Toc107829472"/>
      <w:bookmarkStart w:id="560" w:name="_Toc112703231"/>
      <w:bookmarkStart w:id="561" w:name="_Toc200456322"/>
      <w:bookmarkEnd w:id="545"/>
      <w:r w:rsidRPr="00B8401F">
        <w:t>7.3</w:t>
      </w:r>
      <w:r w:rsidRPr="00B8401F">
        <w:tab/>
      </w:r>
      <w:bookmarkStart w:id="562" w:name="OLE_LINK44"/>
      <w:r w:rsidRPr="00B8401F">
        <w:rPr>
          <w:lang w:val="en-US" w:eastAsia="zh-CN"/>
        </w:rPr>
        <w:t xml:space="preserve">Cross-Link Interference </w:t>
      </w:r>
      <w:bookmarkEnd w:id="562"/>
      <w:r w:rsidRPr="00B8401F">
        <w:rPr>
          <w:lang w:val="en-US" w:eastAsia="zh-CN"/>
        </w:rPr>
        <w:t>Management</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3" w:name="_CR7_4"/>
      <w:bookmarkStart w:id="564" w:name="_Toc45104756"/>
      <w:bookmarkStart w:id="565" w:name="_Toc45883239"/>
      <w:bookmarkStart w:id="566" w:name="_Toc51763519"/>
      <w:bookmarkStart w:id="567" w:name="_Toc52266333"/>
      <w:bookmarkStart w:id="568" w:name="_Toc64445111"/>
      <w:bookmarkStart w:id="569" w:name="_Toc73980470"/>
      <w:bookmarkStart w:id="570" w:name="_Toc88651166"/>
      <w:bookmarkStart w:id="571" w:name="_Toc98351699"/>
      <w:bookmarkStart w:id="572" w:name="_Toc98747997"/>
      <w:bookmarkStart w:id="573" w:name="_Toc105704383"/>
      <w:bookmarkStart w:id="574" w:name="_Toc106108501"/>
      <w:bookmarkStart w:id="575" w:name="_Toc107829473"/>
      <w:bookmarkStart w:id="576" w:name="_Toc112703232"/>
      <w:bookmarkStart w:id="577" w:name="_Toc200456323"/>
      <w:bookmarkStart w:id="578" w:name="_Toc13919125"/>
      <w:bookmarkStart w:id="579" w:name="_Toc29391490"/>
      <w:bookmarkStart w:id="580" w:name="_Toc36560521"/>
      <w:bookmarkEnd w:id="563"/>
      <w:r>
        <w:t>7.4</w:t>
      </w:r>
      <w:r>
        <w:tab/>
        <w:t>Support for Non-Public Networks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1" w:name="_CR7_5"/>
      <w:bookmarkStart w:id="582" w:name="_Toc45104757"/>
      <w:bookmarkStart w:id="583" w:name="_Toc45883240"/>
      <w:bookmarkStart w:id="584" w:name="_Toc51763520"/>
      <w:bookmarkStart w:id="585" w:name="_Toc52266334"/>
      <w:bookmarkStart w:id="586" w:name="_Toc64445112"/>
      <w:bookmarkStart w:id="587" w:name="_Toc73980471"/>
      <w:bookmarkStart w:id="588" w:name="_Toc88651167"/>
      <w:bookmarkStart w:id="589" w:name="_Toc98351700"/>
      <w:bookmarkStart w:id="590" w:name="_Toc98747998"/>
      <w:bookmarkStart w:id="591" w:name="_Toc105704384"/>
      <w:bookmarkStart w:id="592" w:name="_Toc106108502"/>
      <w:bookmarkStart w:id="593" w:name="_Toc107829474"/>
      <w:bookmarkStart w:id="594" w:name="_Toc112703233"/>
      <w:bookmarkStart w:id="595" w:name="_Toc200456324"/>
      <w:bookmarkEnd w:id="581"/>
      <w:r w:rsidRPr="00325D12">
        <w:t>7.5</w:t>
      </w:r>
      <w:r w:rsidRPr="00325D12">
        <w:tab/>
        <w:t>RACH Optimisation Function</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6" w:name="_CR7_6"/>
      <w:bookmarkStart w:id="597" w:name="_Toc51763521"/>
      <w:bookmarkStart w:id="598" w:name="_Toc52266335"/>
      <w:bookmarkStart w:id="599" w:name="_Toc64445113"/>
      <w:bookmarkStart w:id="600" w:name="_Toc73980472"/>
      <w:bookmarkStart w:id="601" w:name="_Toc88651168"/>
      <w:bookmarkStart w:id="602" w:name="_Toc98351701"/>
      <w:bookmarkStart w:id="603" w:name="_Toc98747999"/>
      <w:bookmarkStart w:id="604" w:name="_Toc105704385"/>
      <w:bookmarkStart w:id="605" w:name="_Toc106108503"/>
      <w:bookmarkStart w:id="606" w:name="_Toc107829475"/>
      <w:bookmarkStart w:id="607" w:name="_Toc112703234"/>
      <w:bookmarkStart w:id="608" w:name="_Toc200456325"/>
      <w:bookmarkStart w:id="609" w:name="_Toc45104758"/>
      <w:bookmarkStart w:id="610" w:name="_Toc45883241"/>
      <w:bookmarkEnd w:id="596"/>
      <w:r w:rsidRPr="00B8401F">
        <w:t>7.</w:t>
      </w:r>
      <w:r>
        <w:t>6</w:t>
      </w:r>
      <w:r w:rsidRPr="00B8401F">
        <w:tab/>
      </w:r>
      <w:r>
        <w:rPr>
          <w:lang w:val="en-US" w:eastAsia="zh-CN"/>
        </w:rPr>
        <w:t>Positioning</w:t>
      </w:r>
      <w:bookmarkEnd w:id="597"/>
      <w:bookmarkEnd w:id="598"/>
      <w:bookmarkEnd w:id="599"/>
      <w:bookmarkEnd w:id="600"/>
      <w:bookmarkEnd w:id="601"/>
      <w:bookmarkEnd w:id="602"/>
      <w:bookmarkEnd w:id="603"/>
      <w:bookmarkEnd w:id="604"/>
      <w:bookmarkEnd w:id="605"/>
      <w:bookmarkEnd w:id="606"/>
      <w:bookmarkEnd w:id="607"/>
      <w:bookmarkEnd w:id="608"/>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1" w:name="_CR7_7"/>
      <w:bookmarkStart w:id="612" w:name="_Toc98351702"/>
      <w:bookmarkStart w:id="613" w:name="_Toc98748000"/>
      <w:bookmarkStart w:id="614" w:name="_Toc105704386"/>
      <w:bookmarkStart w:id="615" w:name="_Toc106108504"/>
      <w:bookmarkStart w:id="616" w:name="_Toc107829476"/>
      <w:bookmarkStart w:id="617" w:name="_Toc112703235"/>
      <w:bookmarkStart w:id="618" w:name="_Toc200456326"/>
      <w:bookmarkStart w:id="619" w:name="_Toc51763522"/>
      <w:bookmarkStart w:id="620" w:name="_Toc52266336"/>
      <w:bookmarkStart w:id="621" w:name="_Toc64445114"/>
      <w:bookmarkStart w:id="622" w:name="_Toc73980473"/>
      <w:bookmarkStart w:id="623" w:name="_Toc88651169"/>
      <w:bookmarkEnd w:id="611"/>
      <w:r w:rsidRPr="00325D12">
        <w:t>7.</w:t>
      </w:r>
      <w:r>
        <w:t>7</w:t>
      </w:r>
      <w:r w:rsidRPr="00325D12">
        <w:tab/>
      </w:r>
      <w:r>
        <w:t>Support for NR MBS</w:t>
      </w:r>
      <w:bookmarkEnd w:id="612"/>
      <w:bookmarkEnd w:id="613"/>
      <w:bookmarkEnd w:id="614"/>
      <w:bookmarkEnd w:id="615"/>
      <w:bookmarkEnd w:id="616"/>
      <w:bookmarkEnd w:id="617"/>
      <w:bookmarkEnd w:id="618"/>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4" w:name="_CR7_7_1"/>
      <w:bookmarkStart w:id="625" w:name="_Toc98351703"/>
      <w:bookmarkStart w:id="626" w:name="_Toc98748001"/>
      <w:bookmarkStart w:id="627" w:name="_Toc105704387"/>
      <w:bookmarkStart w:id="628" w:name="_Toc106108505"/>
      <w:bookmarkStart w:id="629" w:name="_Toc107829477"/>
      <w:bookmarkStart w:id="630" w:name="_Toc112703236"/>
      <w:bookmarkStart w:id="631" w:name="_Toc200456327"/>
      <w:bookmarkEnd w:id="624"/>
      <w:r>
        <w:t>7</w:t>
      </w:r>
      <w:r w:rsidRPr="00B8401F">
        <w:t>.</w:t>
      </w:r>
      <w:r>
        <w:t>7</w:t>
      </w:r>
      <w:r w:rsidRPr="00B8401F">
        <w:t>.1</w:t>
      </w:r>
      <w:r w:rsidRPr="00B8401F">
        <w:tab/>
      </w:r>
      <w:r>
        <w:t>Support of dynamic PTP and PTM switching</w:t>
      </w:r>
      <w:bookmarkEnd w:id="625"/>
      <w:bookmarkEnd w:id="626"/>
      <w:bookmarkEnd w:id="627"/>
      <w:bookmarkEnd w:id="628"/>
      <w:bookmarkEnd w:id="629"/>
      <w:bookmarkEnd w:id="630"/>
      <w:bookmarkEnd w:id="631"/>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2" w:name="_CR7_7_2"/>
      <w:bookmarkStart w:id="633" w:name="_Toc200456328"/>
      <w:bookmarkEnd w:id="632"/>
      <w:r>
        <w:t>7.7.2</w:t>
      </w:r>
      <w:r w:rsidRPr="003E3DAD">
        <w:tab/>
      </w:r>
      <w:r>
        <w:t>Support of resource efficiency for RAN</w:t>
      </w:r>
      <w:r w:rsidRPr="00876A1E">
        <w:t xml:space="preserve"> Sharing</w:t>
      </w:r>
      <w:bookmarkEnd w:id="633"/>
    </w:p>
    <w:p w14:paraId="4C5771E8" w14:textId="39EC1A86" w:rsidR="00BD1DB4" w:rsidRPr="003E3DAD" w:rsidRDefault="00BD1DB4" w:rsidP="00BD1DB4">
      <w:pPr>
        <w:pStyle w:val="Heading4"/>
        <w:rPr>
          <w:lang w:eastAsia="zh-CN"/>
        </w:rPr>
      </w:pPr>
      <w:bookmarkStart w:id="634" w:name="_CR7_7_2_1"/>
      <w:bookmarkStart w:id="635" w:name="_Toc200456329"/>
      <w:bookmarkEnd w:id="634"/>
      <w:r>
        <w:t>7.7.2.1</w:t>
      </w:r>
      <w:r w:rsidRPr="003E3DAD">
        <w:tab/>
      </w:r>
      <w:r>
        <w:t>General</w:t>
      </w:r>
      <w:bookmarkEnd w:id="635"/>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6" w:name="_CR7_7_2_2"/>
      <w:bookmarkStart w:id="637" w:name="_Toc200456330"/>
      <w:bookmarkEnd w:id="636"/>
      <w:r>
        <w:t>7.7.2.2</w:t>
      </w:r>
      <w:r w:rsidRPr="003E3DAD">
        <w:tab/>
      </w:r>
      <w:r>
        <w:t>Support of resource efficiency for MOCN</w:t>
      </w:r>
      <w:bookmarkEnd w:id="637"/>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38" w:name="_CR7_7_2_3"/>
      <w:bookmarkStart w:id="639" w:name="_Toc200456331"/>
      <w:bookmarkEnd w:id="638"/>
      <w:r>
        <w:t>7.7.2.3</w:t>
      </w:r>
      <w:r w:rsidRPr="003E3DAD">
        <w:tab/>
      </w:r>
      <w:r>
        <w:t>Support of resource efficiency for RAN</w:t>
      </w:r>
      <w:r w:rsidRPr="00876A1E">
        <w:t xml:space="preserve"> Sharing with multiple cell-ID broadcast</w:t>
      </w:r>
      <w:bookmarkEnd w:id="639"/>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40" w:name="_CR7_7_3"/>
      <w:bookmarkStart w:id="641" w:name="_Toc200456332"/>
      <w:bookmarkEnd w:id="640"/>
      <w:r>
        <w:t>7.7.3</w:t>
      </w:r>
      <w:r>
        <w:tab/>
        <w:t>Support of Multicast reception for UEs in RRC_INACTIVE</w:t>
      </w:r>
      <w:bookmarkEnd w:id="641"/>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FF1245">
      <w:pPr>
        <w:ind w:left="568" w:hanging="284"/>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2" w:name="_CR7_7_4"/>
      <w:bookmarkStart w:id="643" w:name="_Toc200456333"/>
      <w:bookmarkEnd w:id="642"/>
      <w:r>
        <w:t>7.7.</w:t>
      </w:r>
      <w:r>
        <w:rPr>
          <w:rFonts w:eastAsiaTheme="minorEastAsia" w:hint="eastAsia"/>
        </w:rPr>
        <w:t>4</w:t>
      </w:r>
      <w:r>
        <w:tab/>
        <w:t>Recovery of shared F1-U Failure</w:t>
      </w:r>
      <w:bookmarkEnd w:id="643"/>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4" w:name="_CR7_8"/>
      <w:bookmarkStart w:id="645" w:name="_Toc98351704"/>
      <w:bookmarkStart w:id="646" w:name="_Toc98748002"/>
      <w:bookmarkStart w:id="647" w:name="_Toc105704388"/>
      <w:bookmarkStart w:id="648" w:name="_Toc106108506"/>
      <w:bookmarkStart w:id="649" w:name="_Toc107829478"/>
      <w:bookmarkStart w:id="650" w:name="_Toc112703237"/>
      <w:bookmarkStart w:id="651" w:name="_Toc200456334"/>
      <w:bookmarkEnd w:id="644"/>
      <w:r>
        <w:rPr>
          <w:lang w:eastAsia="en-GB"/>
        </w:rPr>
        <w:t>7.8</w:t>
      </w:r>
      <w:r>
        <w:rPr>
          <w:lang w:eastAsia="en-GB"/>
        </w:rPr>
        <w:tab/>
        <w:t>PCI Optimisation Function</w:t>
      </w:r>
      <w:bookmarkEnd w:id="645"/>
      <w:bookmarkEnd w:id="646"/>
      <w:bookmarkEnd w:id="647"/>
      <w:bookmarkEnd w:id="648"/>
      <w:bookmarkEnd w:id="649"/>
      <w:bookmarkEnd w:id="650"/>
      <w:bookmarkEnd w:id="651"/>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2" w:name="_CR7_9"/>
      <w:bookmarkStart w:id="653" w:name="_Toc98351705"/>
      <w:bookmarkStart w:id="654" w:name="_Toc98748003"/>
      <w:bookmarkStart w:id="655" w:name="_Toc105704389"/>
      <w:bookmarkStart w:id="656" w:name="_Toc106108507"/>
      <w:bookmarkStart w:id="657" w:name="_Toc107829479"/>
      <w:bookmarkStart w:id="658" w:name="_Toc112703238"/>
      <w:bookmarkStart w:id="659" w:name="_Toc200456335"/>
      <w:bookmarkEnd w:id="652"/>
      <w:r>
        <w:rPr>
          <w:lang w:eastAsia="zh-CN"/>
        </w:rPr>
        <w:t>7.9</w:t>
      </w:r>
      <w:r>
        <w:rPr>
          <w:lang w:eastAsia="zh-CN"/>
        </w:rPr>
        <w:tab/>
        <w:t>Support for CCO</w:t>
      </w:r>
      <w:bookmarkEnd w:id="653"/>
      <w:bookmarkEnd w:id="654"/>
      <w:bookmarkEnd w:id="655"/>
      <w:bookmarkEnd w:id="656"/>
      <w:bookmarkEnd w:id="657"/>
      <w:bookmarkEnd w:id="658"/>
      <w:bookmarkEnd w:id="659"/>
    </w:p>
    <w:p w14:paraId="6772D357" w14:textId="18C4519C" w:rsidR="007529BF" w:rsidRDefault="007529BF" w:rsidP="00B0289C">
      <w:pPr>
        <w:pStyle w:val="Heading3"/>
        <w:rPr>
          <w:lang w:eastAsia="zh-CN"/>
        </w:rPr>
      </w:pPr>
      <w:bookmarkStart w:id="660" w:name="_CR7_9_1"/>
      <w:bookmarkStart w:id="661" w:name="_Toc98351706"/>
      <w:bookmarkStart w:id="662" w:name="_Toc98748004"/>
      <w:bookmarkStart w:id="663" w:name="_Toc105704390"/>
      <w:bookmarkStart w:id="664" w:name="_Toc106108508"/>
      <w:bookmarkStart w:id="665" w:name="_Toc107829480"/>
      <w:bookmarkStart w:id="666" w:name="_Toc112703239"/>
      <w:bookmarkStart w:id="667" w:name="_Toc200456336"/>
      <w:bookmarkEnd w:id="660"/>
      <w:r>
        <w:rPr>
          <w:lang w:eastAsia="ja-JP"/>
        </w:rPr>
        <w:t>7.9.1</w:t>
      </w:r>
      <w:r w:rsidR="00B0289C">
        <w:rPr>
          <w:lang w:eastAsia="ja-JP"/>
        </w:rPr>
        <w:tab/>
      </w:r>
      <w:r>
        <w:rPr>
          <w:lang w:eastAsia="ja-JP"/>
        </w:rPr>
        <w:t>General</w:t>
      </w:r>
      <w:bookmarkEnd w:id="661"/>
      <w:bookmarkEnd w:id="662"/>
      <w:bookmarkEnd w:id="663"/>
      <w:bookmarkEnd w:id="664"/>
      <w:bookmarkEnd w:id="665"/>
      <w:bookmarkEnd w:id="666"/>
      <w:bookmarkEnd w:id="667"/>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8" w:name="_CR7_9_2"/>
      <w:bookmarkStart w:id="669" w:name="_Toc98351707"/>
      <w:bookmarkStart w:id="670" w:name="_Toc98748005"/>
      <w:bookmarkStart w:id="671" w:name="_Toc105704391"/>
      <w:bookmarkStart w:id="672" w:name="_Toc106108509"/>
      <w:bookmarkStart w:id="673" w:name="_Toc107829481"/>
      <w:bookmarkStart w:id="674" w:name="_Toc112703240"/>
      <w:bookmarkStart w:id="675" w:name="_Toc200456337"/>
      <w:bookmarkEnd w:id="668"/>
      <w:r>
        <w:rPr>
          <w:lang w:eastAsia="zh-CN"/>
        </w:rPr>
        <w:t>7.9.2</w:t>
      </w:r>
      <w:r>
        <w:rPr>
          <w:lang w:eastAsia="ja-JP"/>
        </w:rPr>
        <w:tab/>
        <w:t>OAM requirements</w:t>
      </w:r>
      <w:bookmarkEnd w:id="669"/>
      <w:bookmarkEnd w:id="670"/>
      <w:bookmarkEnd w:id="671"/>
      <w:bookmarkEnd w:id="672"/>
      <w:bookmarkEnd w:id="673"/>
      <w:bookmarkEnd w:id="674"/>
      <w:bookmarkEnd w:id="675"/>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6" w:name="_Toc98351708"/>
      <w:bookmarkStart w:id="677" w:name="_Toc98748006"/>
      <w:bookmarkStart w:id="678" w:name="_Toc105704392"/>
      <w:bookmarkStart w:id="679" w:name="_Toc106108510"/>
      <w:bookmarkStart w:id="680" w:name="_Toc107829482"/>
      <w:bookmarkStart w:id="681" w:name="_Toc112703241"/>
    </w:p>
    <w:p w14:paraId="10D4C995" w14:textId="77777777" w:rsidR="007529BF" w:rsidRDefault="007529BF" w:rsidP="007529BF">
      <w:pPr>
        <w:pStyle w:val="Heading3"/>
        <w:rPr>
          <w:lang w:eastAsia="zh-CN"/>
        </w:rPr>
      </w:pPr>
      <w:bookmarkStart w:id="682" w:name="_CR7_9_3"/>
      <w:bookmarkStart w:id="683" w:name="_Toc200456338"/>
      <w:bookmarkEnd w:id="682"/>
      <w:r>
        <w:rPr>
          <w:lang w:eastAsia="zh-CN"/>
        </w:rPr>
        <w:t>7.9.3</w:t>
      </w:r>
      <w:r>
        <w:rPr>
          <w:lang w:eastAsia="ja-JP"/>
        </w:rPr>
        <w:tab/>
        <w:t>Dynamic coverage configuration changes</w:t>
      </w:r>
      <w:bookmarkEnd w:id="676"/>
      <w:bookmarkEnd w:id="677"/>
      <w:bookmarkEnd w:id="678"/>
      <w:bookmarkEnd w:id="679"/>
      <w:bookmarkEnd w:id="680"/>
      <w:bookmarkEnd w:id="681"/>
      <w:bookmarkEnd w:id="683"/>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4" w:name="_CR7_10"/>
      <w:bookmarkStart w:id="685" w:name="_Toc105704393"/>
      <w:bookmarkStart w:id="686" w:name="_Toc106108511"/>
      <w:bookmarkStart w:id="687" w:name="_Toc107829483"/>
      <w:bookmarkStart w:id="688" w:name="_Toc112703242"/>
      <w:bookmarkStart w:id="689" w:name="_Toc200456339"/>
      <w:bookmarkStart w:id="690" w:name="_Toc98351709"/>
      <w:bookmarkStart w:id="691" w:name="_Toc98748007"/>
      <w:bookmarkEnd w:id="684"/>
      <w:r>
        <w:rPr>
          <w:rFonts w:hint="eastAsia"/>
          <w:lang w:eastAsia="zh-CN"/>
        </w:rPr>
        <w:t>7</w:t>
      </w:r>
      <w:r>
        <w:rPr>
          <w:lang w:eastAsia="zh-CN"/>
        </w:rPr>
        <w:t>.10</w:t>
      </w:r>
      <w:r>
        <w:rPr>
          <w:lang w:eastAsia="zh-CN"/>
        </w:rPr>
        <w:tab/>
        <w:t>Support of RAN visible QoE measurement</w:t>
      </w:r>
      <w:bookmarkEnd w:id="685"/>
      <w:bookmarkEnd w:id="686"/>
      <w:bookmarkEnd w:id="687"/>
      <w:bookmarkEnd w:id="688"/>
      <w:bookmarkEnd w:id="689"/>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92" w:name="_Toc105704394"/>
      <w:bookmarkStart w:id="693"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4" w:name="_CR7_11"/>
      <w:bookmarkStart w:id="695" w:name="_Toc200456340"/>
      <w:bookmarkEnd w:id="694"/>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5"/>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6" w:name="_CR8"/>
      <w:bookmarkStart w:id="697" w:name="_Toc107829484"/>
      <w:bookmarkStart w:id="698" w:name="_Toc112703243"/>
      <w:bookmarkStart w:id="699" w:name="_Toc200456341"/>
      <w:bookmarkEnd w:id="696"/>
      <w:r w:rsidRPr="00B8401F">
        <w:t>8</w:t>
      </w:r>
      <w:r w:rsidRPr="00B8401F">
        <w:tab/>
        <w:t>Overall procedures in gNB-CU/gNB-DU Architecture</w:t>
      </w:r>
      <w:bookmarkEnd w:id="578"/>
      <w:bookmarkEnd w:id="579"/>
      <w:bookmarkEnd w:id="580"/>
      <w:bookmarkEnd w:id="609"/>
      <w:bookmarkEnd w:id="610"/>
      <w:bookmarkEnd w:id="619"/>
      <w:bookmarkEnd w:id="620"/>
      <w:bookmarkEnd w:id="621"/>
      <w:bookmarkEnd w:id="622"/>
      <w:bookmarkEnd w:id="623"/>
      <w:bookmarkEnd w:id="690"/>
      <w:bookmarkEnd w:id="691"/>
      <w:bookmarkEnd w:id="692"/>
      <w:bookmarkEnd w:id="693"/>
      <w:bookmarkEnd w:id="697"/>
      <w:bookmarkEnd w:id="698"/>
      <w:bookmarkEnd w:id="699"/>
    </w:p>
    <w:p w14:paraId="3B4CBB84" w14:textId="77777777" w:rsidR="00373621" w:rsidRPr="00B8401F" w:rsidRDefault="00373621" w:rsidP="00371D61">
      <w:pPr>
        <w:pStyle w:val="Heading2"/>
      </w:pPr>
      <w:bookmarkStart w:id="700" w:name="_CR8_1"/>
      <w:bookmarkStart w:id="701" w:name="_Toc13919126"/>
      <w:bookmarkStart w:id="702" w:name="_Toc29391491"/>
      <w:bookmarkStart w:id="703" w:name="_Toc36560522"/>
      <w:bookmarkStart w:id="704" w:name="_Toc45104759"/>
      <w:bookmarkStart w:id="705" w:name="_Toc45883242"/>
      <w:bookmarkStart w:id="706" w:name="_Toc51763523"/>
      <w:bookmarkStart w:id="707" w:name="_Toc52266337"/>
      <w:bookmarkStart w:id="708" w:name="_Toc64445115"/>
      <w:bookmarkStart w:id="709" w:name="_Toc73980474"/>
      <w:bookmarkStart w:id="710" w:name="_Toc88651170"/>
      <w:bookmarkStart w:id="711" w:name="_Toc98351710"/>
      <w:bookmarkStart w:id="712" w:name="_Toc98748008"/>
      <w:bookmarkStart w:id="713" w:name="_Toc105704395"/>
      <w:bookmarkStart w:id="714" w:name="_Toc106108513"/>
      <w:bookmarkStart w:id="715" w:name="_Toc107829485"/>
      <w:bookmarkStart w:id="716" w:name="_Toc112703244"/>
      <w:bookmarkStart w:id="717" w:name="_Toc200456342"/>
      <w:bookmarkEnd w:id="700"/>
      <w:r w:rsidRPr="00B8401F">
        <w:t>8.1</w:t>
      </w:r>
      <w:r w:rsidRPr="00B8401F">
        <w:tab/>
        <w:t xml:space="preserve">UE </w:t>
      </w:r>
      <w:r w:rsidRPr="00B8401F">
        <w:rPr>
          <w:lang w:eastAsia="ja-JP"/>
        </w:rPr>
        <w:t>Initial Access</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1pt;height:326.7pt" o:ole="">
            <v:imagedata r:id="rId31" o:title=""/>
          </v:shape>
          <o:OLEObject Type="Embed" ProgID="Visio.Drawing.11" ShapeID="_x0000_i1036" DrawAspect="Content" ObjectID="_1811140394" r:id="rId32"/>
        </w:object>
      </w:r>
    </w:p>
    <w:p w14:paraId="33051843" w14:textId="77777777" w:rsidR="00373621" w:rsidRPr="00B8401F" w:rsidRDefault="00373621" w:rsidP="00371D61">
      <w:pPr>
        <w:pStyle w:val="TF"/>
        <w:rPr>
          <w:lang w:eastAsia="zh-CN"/>
        </w:rPr>
      </w:pPr>
      <w:bookmarkStart w:id="718" w:name="_CRFigure8_11"/>
      <w:r w:rsidRPr="00B8401F">
        <w:rPr>
          <w:lang w:eastAsia="zh-CN"/>
        </w:rPr>
        <w:t>Figure</w:t>
      </w:r>
      <w:r w:rsidRPr="00B8401F">
        <w:rPr>
          <w:rFonts w:hint="eastAsia"/>
          <w:lang w:eastAsia="zh-CN"/>
        </w:rPr>
        <w:t xml:space="preserve"> </w:t>
      </w:r>
      <w:bookmarkEnd w:id="718"/>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B33C08D"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ndication</w:t>
      </w:r>
      <w:r w:rsidR="009C7D49" w:rsidRPr="009C7D49">
        <w:t xml:space="preserve"> </w:t>
      </w:r>
      <w:r w:rsidR="009C7D49">
        <w:t>or a NR eRedCap UE Indication</w:t>
      </w:r>
      <w:r w:rsidR="00196701" w:rsidRPr="004A6A99">
        <w:rPr>
          <w:lang w:eastAsia="zh-CN"/>
        </w:rPr>
        <w:t xml:space="preserve">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9" w:name="_CR8_2"/>
      <w:bookmarkStart w:id="720" w:name="_Toc13919127"/>
      <w:bookmarkStart w:id="721" w:name="_Toc29391492"/>
      <w:bookmarkStart w:id="722" w:name="_Toc36560523"/>
      <w:bookmarkStart w:id="723" w:name="_Toc45104760"/>
      <w:bookmarkStart w:id="724" w:name="_Toc45883243"/>
      <w:bookmarkStart w:id="725" w:name="_Toc51763524"/>
      <w:bookmarkStart w:id="726" w:name="_Toc52266338"/>
      <w:bookmarkStart w:id="727" w:name="_Toc64445116"/>
      <w:bookmarkStart w:id="728" w:name="_Toc73980475"/>
      <w:bookmarkStart w:id="729" w:name="_Toc88651171"/>
      <w:bookmarkStart w:id="730" w:name="_Toc98351711"/>
      <w:bookmarkStart w:id="731" w:name="_Toc98748009"/>
      <w:bookmarkStart w:id="732" w:name="_Toc105704396"/>
      <w:bookmarkStart w:id="733" w:name="_Toc106108514"/>
      <w:bookmarkStart w:id="734" w:name="_Toc107829486"/>
      <w:bookmarkStart w:id="735" w:name="_Toc112703245"/>
      <w:bookmarkStart w:id="736" w:name="_Toc200456343"/>
      <w:bookmarkEnd w:id="719"/>
      <w:r w:rsidRPr="00B8401F">
        <w:t>8.2</w:t>
      </w:r>
      <w:r w:rsidRPr="00B8401F">
        <w:tab/>
        <w:t>Intra-gNB-CU Mobility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591D3F0A" w14:textId="77777777" w:rsidR="00373621" w:rsidRPr="00B8401F" w:rsidRDefault="00373621" w:rsidP="00371D61">
      <w:pPr>
        <w:pStyle w:val="Heading3"/>
        <w:rPr>
          <w:lang w:eastAsia="zh-CN"/>
        </w:rPr>
      </w:pPr>
      <w:bookmarkStart w:id="737" w:name="_CR8_2_1"/>
      <w:bookmarkStart w:id="738" w:name="_Toc13919128"/>
      <w:bookmarkStart w:id="739" w:name="_Toc29391493"/>
      <w:bookmarkStart w:id="740" w:name="_Toc36560524"/>
      <w:bookmarkStart w:id="741" w:name="_Toc45104761"/>
      <w:bookmarkStart w:id="742" w:name="_Toc45883244"/>
      <w:bookmarkStart w:id="743" w:name="_Toc51763525"/>
      <w:bookmarkStart w:id="744" w:name="_Toc52266339"/>
      <w:bookmarkStart w:id="745" w:name="_Toc64445117"/>
      <w:bookmarkStart w:id="746" w:name="_Toc73980476"/>
      <w:bookmarkStart w:id="747" w:name="_Toc88651172"/>
      <w:bookmarkStart w:id="748" w:name="_Toc98351712"/>
      <w:bookmarkStart w:id="749" w:name="_Toc98748010"/>
      <w:bookmarkStart w:id="750" w:name="_Toc105704397"/>
      <w:bookmarkStart w:id="751" w:name="_Toc106108515"/>
      <w:bookmarkStart w:id="752" w:name="_Toc107829487"/>
      <w:bookmarkStart w:id="753" w:name="_Toc112703246"/>
      <w:bookmarkStart w:id="754" w:name="_Toc200456344"/>
      <w:bookmarkEnd w:id="737"/>
      <w:r w:rsidRPr="00B8401F">
        <w:t>8.2.1</w:t>
      </w:r>
      <w:r w:rsidRPr="00B8401F">
        <w:tab/>
        <w:t>Intra-NR Mobility</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52084217" w14:textId="77777777" w:rsidR="00373621" w:rsidRPr="009010F4" w:rsidRDefault="00373621" w:rsidP="009010F4">
      <w:pPr>
        <w:pStyle w:val="Heading4"/>
      </w:pPr>
      <w:bookmarkStart w:id="755" w:name="_CR8_2_1_1"/>
      <w:bookmarkStart w:id="756" w:name="_Toc13919129"/>
      <w:bookmarkStart w:id="757" w:name="_Toc29391494"/>
      <w:bookmarkStart w:id="758" w:name="_Toc36560525"/>
      <w:bookmarkStart w:id="759" w:name="_Toc45104762"/>
      <w:bookmarkStart w:id="760" w:name="_Toc45883245"/>
      <w:bookmarkStart w:id="761" w:name="_Toc51763526"/>
      <w:bookmarkStart w:id="762" w:name="_Toc52266340"/>
      <w:bookmarkStart w:id="763" w:name="_Toc64445118"/>
      <w:bookmarkStart w:id="764" w:name="_Toc73980477"/>
      <w:bookmarkStart w:id="765" w:name="_Toc88651173"/>
      <w:bookmarkStart w:id="766" w:name="_Toc98351713"/>
      <w:bookmarkStart w:id="767" w:name="_Toc98748011"/>
      <w:bookmarkStart w:id="768" w:name="_Toc105704398"/>
      <w:bookmarkStart w:id="769" w:name="_Toc106108516"/>
      <w:bookmarkStart w:id="770" w:name="_Toc107829488"/>
      <w:bookmarkStart w:id="771" w:name="_Toc112703247"/>
      <w:bookmarkStart w:id="772" w:name="_Toc200456345"/>
      <w:bookmarkEnd w:id="755"/>
      <w:r w:rsidRPr="008120A8">
        <w:t>8.2.1.1</w:t>
      </w:r>
      <w:r w:rsidRPr="008120A8">
        <w:tab/>
        <w:t>Inter-gNB-DU Mobility</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3.65pt;height:364.3pt" o:ole="">
            <v:imagedata r:id="rId33" o:title=""/>
          </v:shape>
          <o:OLEObject Type="Embed" ProgID="Visio.Drawing.11" ShapeID="_x0000_i1037" DrawAspect="Content" ObjectID="_1811140395" r:id="rId34"/>
        </w:object>
      </w:r>
    </w:p>
    <w:p w14:paraId="5AAB712B" w14:textId="77777777" w:rsidR="00373621" w:rsidRPr="00B8401F" w:rsidRDefault="00373621" w:rsidP="00371D61">
      <w:pPr>
        <w:pStyle w:val="TF"/>
      </w:pPr>
      <w:bookmarkStart w:id="773" w:name="_CRFigure8_2_1_11"/>
      <w:r w:rsidRPr="00B8401F">
        <w:t xml:space="preserve">Figure </w:t>
      </w:r>
      <w:bookmarkEnd w:id="773"/>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4" w:name="_CR8_2_1_2"/>
      <w:bookmarkStart w:id="775" w:name="_Toc13919130"/>
      <w:bookmarkStart w:id="776" w:name="_Toc29391495"/>
      <w:bookmarkStart w:id="777" w:name="_Toc36560526"/>
      <w:bookmarkStart w:id="778" w:name="_Toc45104763"/>
      <w:bookmarkStart w:id="779" w:name="_Toc45883246"/>
      <w:bookmarkStart w:id="780" w:name="_Toc51763527"/>
      <w:bookmarkStart w:id="781" w:name="_Toc52266341"/>
      <w:bookmarkStart w:id="782" w:name="_Toc64445119"/>
      <w:bookmarkStart w:id="783" w:name="_Toc73980478"/>
      <w:bookmarkStart w:id="784" w:name="_Toc88651174"/>
      <w:bookmarkStart w:id="785" w:name="_Toc98351714"/>
      <w:bookmarkStart w:id="786" w:name="_Toc98748012"/>
      <w:bookmarkStart w:id="787" w:name="_Toc105704399"/>
      <w:bookmarkStart w:id="788" w:name="_Toc106108517"/>
      <w:bookmarkStart w:id="789" w:name="_Toc107829489"/>
      <w:bookmarkStart w:id="790" w:name="_Toc112703248"/>
      <w:bookmarkStart w:id="791" w:name="_Toc200456346"/>
      <w:bookmarkEnd w:id="774"/>
      <w:r w:rsidRPr="008120A8">
        <w:t>8.2.1.2</w:t>
      </w:r>
      <w:r w:rsidRPr="008120A8">
        <w:tab/>
        <w:t xml:space="preserve">Intra-gNB-DU </w:t>
      </w:r>
      <w:r w:rsidRPr="009010F4">
        <w:t>handover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2" w:name="_CR8_2_1_3"/>
      <w:bookmarkStart w:id="793" w:name="_Toc52266342"/>
      <w:bookmarkStart w:id="794" w:name="_Toc64445120"/>
      <w:bookmarkStart w:id="795" w:name="_Toc73980479"/>
      <w:bookmarkStart w:id="796" w:name="_Toc88651175"/>
      <w:bookmarkStart w:id="797" w:name="_Toc98351715"/>
      <w:bookmarkStart w:id="798" w:name="_Toc98748013"/>
      <w:bookmarkStart w:id="799" w:name="_Toc105704400"/>
      <w:bookmarkStart w:id="800" w:name="_Toc106108518"/>
      <w:bookmarkStart w:id="801" w:name="_Toc107829490"/>
      <w:bookmarkStart w:id="802" w:name="_Toc112703249"/>
      <w:bookmarkStart w:id="803" w:name="_Toc200456347"/>
      <w:bookmarkStart w:id="804" w:name="_Toc13919131"/>
      <w:bookmarkStart w:id="805" w:name="_Toc29391496"/>
      <w:bookmarkStart w:id="806" w:name="_Toc36560527"/>
      <w:bookmarkEnd w:id="792"/>
      <w:r>
        <w:t>8.2.1.3</w:t>
      </w:r>
      <w:r>
        <w:tab/>
        <w:t>Inter-gNB-DU Conditional Handover or Conditional PSCell Change</w:t>
      </w:r>
      <w:bookmarkEnd w:id="793"/>
      <w:bookmarkEnd w:id="794"/>
      <w:bookmarkEnd w:id="795"/>
      <w:bookmarkEnd w:id="796"/>
      <w:bookmarkEnd w:id="797"/>
      <w:bookmarkEnd w:id="798"/>
      <w:bookmarkEnd w:id="799"/>
      <w:bookmarkEnd w:id="800"/>
      <w:bookmarkEnd w:id="801"/>
      <w:bookmarkEnd w:id="802"/>
      <w:r w:rsidR="00797559">
        <w:t xml:space="preserve"> or subsequent CPAC</w:t>
      </w:r>
      <w:bookmarkEnd w:id="803"/>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0.2pt;height:470.7pt" o:ole="">
            <v:imagedata r:id="rId35" o:title=""/>
          </v:shape>
          <o:OLEObject Type="Embed" ProgID="Visio.Drawing.11" ShapeID="_x0000_i1038" DrawAspect="Content" ObjectID="_1811140396" r:id="rId36"/>
        </w:object>
      </w:r>
    </w:p>
    <w:p w14:paraId="740B85E9" w14:textId="1EA882DD" w:rsidR="004003D2" w:rsidRDefault="004003D2" w:rsidP="00325D12">
      <w:pPr>
        <w:pStyle w:val="TF"/>
      </w:pPr>
      <w:bookmarkStart w:id="807" w:name="_CRFigure8_2_1_31"/>
      <w:r>
        <w:t xml:space="preserve">Figure </w:t>
      </w:r>
      <w:bookmarkEnd w:id="807"/>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8" w:name="_CR8_2_1_4"/>
      <w:bookmarkStart w:id="809" w:name="_Toc200456348"/>
      <w:bookmarkEnd w:id="808"/>
      <w:r>
        <w:t>8.2.1.4</w:t>
      </w:r>
      <w:r>
        <w:tab/>
        <w:t xml:space="preserve">Intra-gNB-DU </w:t>
      </w:r>
      <w:r>
        <w:rPr>
          <w:lang w:val="sv-SE"/>
        </w:rPr>
        <w:t>LTM</w:t>
      </w:r>
      <w:bookmarkEnd w:id="809"/>
    </w:p>
    <w:p w14:paraId="5ADD6635" w14:textId="6C5E96B5" w:rsidR="00C464D5" w:rsidRPr="00C464D5" w:rsidRDefault="00797559" w:rsidP="00C464D5">
      <w:pPr>
        <w:rPr>
          <w:rFonts w:eastAsiaTheme="minorEastAsia"/>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810" w:name="_CRFigure8_2_1_41"/>
    </w:p>
    <w:p w14:paraId="7AA6D39F" w14:textId="4FA0FF40" w:rsidR="00C464D5" w:rsidRPr="002D00DA" w:rsidRDefault="00C464D5" w:rsidP="00C464D5">
      <w:pPr>
        <w:pStyle w:val="TH"/>
        <w:rPr>
          <w:lang w:eastAsia="zh-CN"/>
        </w:rPr>
      </w:pPr>
      <w:r>
        <w:rPr>
          <w:rFonts w:eastAsia="DengXian"/>
        </w:rPr>
        <w:object w:dxaOrig="10812" w:dyaOrig="14592" w14:anchorId="66475D91">
          <v:shape id="_x0000_i1040" type="#_x0000_t75" style="width:496.5pt;height:671.65pt" o:ole="">
            <v:imagedata r:id="rId37" o:title=""/>
          </v:shape>
          <o:OLEObject Type="Embed" ProgID="Mscgen.Chart" ShapeID="_x0000_i1040" DrawAspect="Content" ObjectID="_1811140397" r:id="rId38"/>
        </w:object>
      </w:r>
    </w:p>
    <w:p w14:paraId="229F5AD3" w14:textId="0F4C2953" w:rsidR="00797559" w:rsidRPr="00673D2E" w:rsidRDefault="00154210" w:rsidP="00154210">
      <w:pPr>
        <w:pStyle w:val="TF"/>
      </w:pPr>
      <w:r w:rsidRPr="00673D2E">
        <w:t>F</w:t>
      </w:r>
      <w:r w:rsidR="00797559" w:rsidRPr="00673D2E">
        <w:t xml:space="preserve">igure </w:t>
      </w:r>
      <w:bookmarkEnd w:id="810"/>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t>2.</w:t>
      </w:r>
      <w:r>
        <w:rPr>
          <w:lang w:eastAsia="zh-CN"/>
        </w:rPr>
        <w:tab/>
        <w:t>The gNB-CU determines to initiate LTM configuration.</w:t>
      </w:r>
    </w:p>
    <w:p w14:paraId="41344EB7" w14:textId="77777777" w:rsidR="00FF1245" w:rsidRDefault="00154210" w:rsidP="00FF1245">
      <w:pPr>
        <w:pStyle w:val="B1"/>
        <w:rPr>
          <w:lang w:eastAsia="zh-CN"/>
        </w:rPr>
      </w:pPr>
      <w:r>
        <w:rPr>
          <w:lang w:eastAsia="zh-CN"/>
        </w:rPr>
        <w:t>3.</w:t>
      </w:r>
      <w:r>
        <w:rPr>
          <w:lang w:eastAsia="zh-CN"/>
        </w:rPr>
        <w:tab/>
      </w:r>
      <w:r w:rsidR="00FF1245">
        <w:rPr>
          <w:lang w:eastAsia="zh-CN"/>
        </w:rPr>
        <w:t xml:space="preserve">The gNB-CU sends a UE CONTEXT MODIFICATION REQUEST message to the gNB-DU </w:t>
      </w:r>
      <w:r w:rsidR="00FF1245">
        <w:rPr>
          <w:lang w:val="en-US" w:eastAsia="zh-CN"/>
        </w:rPr>
        <w:t>for each candidate cell,</w:t>
      </w:r>
      <w:r w:rsidR="00FF1245">
        <w:rPr>
          <w:lang w:eastAsia="zh-CN"/>
        </w:rPr>
        <w:t xml:space="preserve"> containing </w:t>
      </w:r>
      <w:r w:rsidR="00FF1245">
        <w:rPr>
          <w:rFonts w:hint="eastAsia"/>
          <w:lang w:eastAsia="zh-CN"/>
        </w:rPr>
        <w:t>one</w:t>
      </w:r>
      <w:r w:rsidR="00FF1245">
        <w:rPr>
          <w:lang w:eastAsia="zh-CN"/>
        </w:rPr>
        <w:t xml:space="preserve"> candidate cell ID and the CSI resource configuration for subsequent LTM. </w:t>
      </w:r>
      <w:r w:rsidR="00FF1245" w:rsidRPr="007011D7">
        <w:rPr>
          <w:lang w:eastAsia="zh-CN"/>
        </w:rPr>
        <w:t xml:space="preserve">The gNB-CU may provide the LTM configuration ID mapping list to the gNB-DU. </w:t>
      </w:r>
      <w:r w:rsidR="00FF1245">
        <w:t xml:space="preserve">The gNB-CU may request </w:t>
      </w:r>
      <w:bookmarkStart w:id="811" w:name="OLE_LINK382"/>
      <w:bookmarkStart w:id="812" w:name="OLE_LINK383"/>
      <w:r w:rsidR="00FF1245">
        <w:t>PRACH resources</w:t>
      </w:r>
      <w:bookmarkEnd w:id="811"/>
      <w:bookmarkEnd w:id="812"/>
      <w:r w:rsidR="00FF1245">
        <w:t xml:space="preserve"> from the gNB-DU. The gNB-CU may request the gNB-DU to provide the lower layer configuration for the purpose of generating the reference configuratio</w:t>
      </w:r>
      <w:bookmarkStart w:id="813" w:name="OLE_LINK81"/>
      <w:bookmarkStart w:id="814" w:name="OLE_LINK82"/>
      <w:r w:rsidR="00FF1245">
        <w:t>n or</w:t>
      </w:r>
      <w:r w:rsidR="00FF1245" w:rsidRPr="00BD59E7">
        <w:t xml:space="preserve"> provide the lower layer reference configuration to the gNB-DU</w:t>
      </w:r>
      <w:bookmarkEnd w:id="813"/>
      <w:bookmarkEnd w:id="814"/>
      <w:r w:rsidR="00FF1245" w:rsidRPr="00BD59E7">
        <w:t>.</w:t>
      </w:r>
      <w:r w:rsidR="00FF1245">
        <w:t xml:space="preserve"> </w:t>
      </w:r>
      <w:r w:rsidR="00FF1245">
        <w:rPr>
          <w:lang w:eastAsia="zh-CN"/>
        </w:rPr>
        <w:t>The gNB-CU may inform the gNB-DU about intra-DU L2 reset configuration.</w:t>
      </w:r>
    </w:p>
    <w:p w14:paraId="0EBC9C3F" w14:textId="77777777" w:rsidR="00FF1245" w:rsidRDefault="00FF1245" w:rsidP="00FF1245">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743B695D"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bookmarkStart w:id="815" w:name="OLE_LINK7"/>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w:t>
      </w:r>
      <w:bookmarkEnd w:id="815"/>
      <w:r>
        <w:rPr>
          <w:lang w:eastAsia="zh-CN"/>
        </w:rPr>
        <w:t xml:space="preserve"> The gNB-CU may inform the gNB-DU about intra-DU L2 reset configuration.</w:t>
      </w:r>
    </w:p>
    <w:p w14:paraId="39200670" w14:textId="6E6D17FC" w:rsidR="00154210" w:rsidRDefault="00154210" w:rsidP="00154210">
      <w:pPr>
        <w:pStyle w:val="B1"/>
        <w:rPr>
          <w:lang w:eastAsia="zh-CN"/>
        </w:rPr>
      </w:pPr>
      <w:r>
        <w:rPr>
          <w:lang w:eastAsia="zh-CN"/>
        </w:rPr>
        <w:t>6.</w:t>
      </w:r>
      <w:r>
        <w:rPr>
          <w:lang w:eastAsia="zh-CN"/>
        </w:rPr>
        <w:tab/>
        <w:t xml:space="preserve">The gNB-DU responds with a UE CONTEXT MODIFICATION RESPONSE message which </w:t>
      </w:r>
      <w:r w:rsidR="00C464D5">
        <w:rPr>
          <w:rFonts w:hint="eastAsia"/>
          <w:lang w:eastAsia="zh-CN"/>
        </w:rPr>
        <w:t xml:space="preserve">may </w:t>
      </w:r>
      <w:r w:rsidR="00C464D5">
        <w:rPr>
          <w:lang w:eastAsia="zh-CN"/>
        </w:rPr>
        <w:t xml:space="preserve">include </w:t>
      </w:r>
      <w:r>
        <w:rPr>
          <w:lang w:eastAsia="zh-CN"/>
        </w:rPr>
        <w:t>an updated lower layer configuration, e.g., containing the updated CSI report configuration of the source cell</w:t>
      </w:r>
      <w:bookmarkStart w:id="816" w:name="_Hlk151803765"/>
      <w:r>
        <w:rPr>
          <w:lang w:eastAsia="zh-CN"/>
        </w:rPr>
        <w:t>.</w:t>
      </w:r>
      <w:bookmarkEnd w:id="816"/>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49BFDBBF" w14:textId="77777777" w:rsidR="00C464D5" w:rsidRDefault="00154210" w:rsidP="00C464D5">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79000894" w14:textId="605E14BD" w:rsidR="00C20527" w:rsidRDefault="00C464D5" w:rsidP="00C464D5">
      <w:pPr>
        <w:pStyle w:val="B1"/>
        <w:rPr>
          <w:lang w:eastAsia="zh-CN"/>
        </w:rPr>
      </w:pPr>
      <w:r>
        <w:rPr>
          <w:rFonts w:hint="eastAsia"/>
          <w:lang w:eastAsia="zh-CN"/>
        </w:rPr>
        <w:t>10a.</w:t>
      </w:r>
      <w:r w:rsidRPr="00BF3A60">
        <w:t xml:space="preserve"> </w:t>
      </w:r>
      <w:r w:rsidRPr="00BF3A60">
        <w:rPr>
          <w:lang w:eastAsia="zh-CN"/>
        </w:rPr>
        <w:t>If LTM is triggered based on L3 measurement,</w:t>
      </w:r>
      <w:r>
        <w:rPr>
          <w:rFonts w:hint="eastAsia"/>
          <w:lang w:val="en-US" w:eastAsia="zh-CN"/>
        </w:rPr>
        <w:t xml:space="preserve"> </w:t>
      </w:r>
      <w:r w:rsidRPr="009010F4">
        <w:rPr>
          <w:rFonts w:eastAsia="Malgun Gothic"/>
        </w:rPr>
        <w:t>gNB</w:t>
      </w:r>
      <w:r w:rsidRPr="009010F4">
        <w:rPr>
          <w:rFonts w:eastAsia="DengXian"/>
        </w:rPr>
        <w:t>-</w:t>
      </w:r>
      <w:r>
        <w:rPr>
          <w:rFonts w:hint="eastAsia"/>
          <w:lang w:val="en-US"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456E3115"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w:t>
      </w:r>
      <w:r w:rsidR="00C464D5">
        <w:rPr>
          <w:rFonts w:hint="eastAsia"/>
          <w:lang w:eastAsia="zh-CN"/>
        </w:rPr>
        <w:t xml:space="preserve"> if L1 </w:t>
      </w:r>
      <w:r w:rsidR="00C464D5">
        <w:rPr>
          <w:lang w:eastAsia="zh-CN"/>
        </w:rPr>
        <w:t>measurement</w:t>
      </w:r>
      <w:r w:rsidR="00C464D5">
        <w:rPr>
          <w:rFonts w:hint="eastAsia"/>
          <w:lang w:eastAsia="zh-CN"/>
        </w:rPr>
        <w:t xml:space="preserve"> is configured to UE</w:t>
      </w:r>
      <w:r w:rsidRPr="009010F4">
        <w:rPr>
          <w:rFonts w:eastAsia="Malgun Gothic"/>
        </w:rPr>
        <w:t>.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7" w:name="_CR8_2_1_5"/>
      <w:bookmarkStart w:id="818" w:name="_Toc200456349"/>
      <w:bookmarkEnd w:id="817"/>
      <w:r>
        <w:t>8.2.1.5</w:t>
      </w:r>
      <w:r>
        <w:tab/>
        <w:t>Inter-gNB-DU LTM</w:t>
      </w:r>
      <w:bookmarkEnd w:id="818"/>
    </w:p>
    <w:p w14:paraId="2CFA2A52" w14:textId="4027615B" w:rsidR="00C464D5" w:rsidRPr="00357131" w:rsidRDefault="00797559" w:rsidP="00C464D5">
      <w:pPr>
        <w:rPr>
          <w:rFonts w:eastAsiaTheme="minorEastAsia"/>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5D05E0ED" w14:textId="6A3E014D" w:rsidR="002D00DA" w:rsidRPr="008120A8" w:rsidRDefault="00C464D5" w:rsidP="00C464D5">
      <w:pPr>
        <w:pStyle w:val="TH"/>
        <w:rPr>
          <w:lang w:eastAsia="zh-CN"/>
        </w:rPr>
      </w:pPr>
      <w:r>
        <w:object w:dxaOrig="11328" w:dyaOrig="17352" w14:anchorId="5E3B88C1">
          <v:shape id="_x0000_i1042" type="#_x0000_t75" style="width:485.75pt;height:742.55pt" o:ole="">
            <v:imagedata r:id="rId39" o:title=""/>
          </v:shape>
          <o:OLEObject Type="Embed" ProgID="Mscgen.Chart" ShapeID="_x0000_i1042" DrawAspect="Content" ObjectID="_1811140398" r:id="rId40"/>
        </w:object>
      </w:r>
    </w:p>
    <w:p w14:paraId="2624AA06" w14:textId="70303BB1" w:rsidR="00797559" w:rsidRPr="002C4ACC" w:rsidRDefault="00154210" w:rsidP="00154210">
      <w:pPr>
        <w:pStyle w:val="TF"/>
        <w:rPr>
          <w:lang w:eastAsia="zh-CN"/>
        </w:rPr>
      </w:pPr>
      <w:bookmarkStart w:id="819" w:name="_CRFigure8_2_1_51"/>
      <w:r w:rsidRPr="002C4ACC">
        <w:rPr>
          <w:lang w:eastAsia="ja-JP"/>
        </w:rPr>
        <w:t>F</w:t>
      </w:r>
      <w:r w:rsidR="00797559" w:rsidRPr="002C4ACC">
        <w:rPr>
          <w:lang w:eastAsia="ja-JP"/>
        </w:rPr>
        <w:t xml:space="preserve">igure </w:t>
      </w:r>
      <w:bookmarkEnd w:id="819"/>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2A85A57" w:rsidR="00154210" w:rsidRPr="00912F3E" w:rsidRDefault="00154210" w:rsidP="00154210">
      <w:pPr>
        <w:pStyle w:val="B1"/>
        <w:rPr>
          <w:lang w:val="en-US" w:eastAsia="zh-CN"/>
        </w:rPr>
      </w:pPr>
      <w:r>
        <w:rPr>
          <w:lang w:val="en-US" w:eastAsia="zh-CN"/>
        </w:rPr>
        <w:t>3.</w:t>
      </w:r>
      <w:r>
        <w:tab/>
      </w:r>
      <w:bookmarkStart w:id="820" w:name="OLE_LINK75"/>
      <w:bookmarkStart w:id="821" w:name="OLE_LINK76"/>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2" w:name="_Hlk164270717"/>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bookmarkEnd w:id="822"/>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3" w:name="OLE_LINK9"/>
      <w:bookmarkStart w:id="824" w:name="OLE_LINK10"/>
      <w:r w:rsidR="00FF7653">
        <w:rPr>
          <w:lang w:val="en-US"/>
        </w:rPr>
        <w:t xml:space="preserve">the lower layer </w:t>
      </w:r>
      <w:r w:rsidR="0065366A">
        <w:rPr>
          <w:lang w:val="en-US"/>
        </w:rPr>
        <w:t xml:space="preserve">part of the </w:t>
      </w:r>
      <w:r w:rsidR="00FF7653">
        <w:rPr>
          <w:lang w:val="en-US"/>
        </w:rPr>
        <w:t xml:space="preserve">reference configuration </w:t>
      </w:r>
      <w:bookmarkEnd w:id="823"/>
      <w:bookmarkEnd w:id="824"/>
      <w:r w:rsidR="00FF7653">
        <w:rPr>
          <w:lang w:val="en-US"/>
        </w:rPr>
        <w:t>to the candidate gNB-DU</w:t>
      </w:r>
      <w:r w:rsidR="00FF7653">
        <w:rPr>
          <w:rFonts w:hint="eastAsia"/>
          <w:lang w:val="en-US" w:eastAsia="zh-CN"/>
        </w:rPr>
        <w:t>(s)</w:t>
      </w:r>
      <w:r w:rsidR="00FF7653">
        <w:rPr>
          <w:lang w:val="en-US"/>
        </w:rPr>
        <w:t>.</w:t>
      </w:r>
    </w:p>
    <w:bookmarkEnd w:id="820"/>
    <w:bookmarkEnd w:id="821"/>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30C040E1" w14:textId="12BFFE84" w:rsidR="0065366A" w:rsidRDefault="00154210" w:rsidP="0065366A">
      <w:pPr>
        <w:pStyle w:val="B1"/>
        <w:rPr>
          <w:lang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the information related to early sync </w:t>
      </w:r>
      <w:r w:rsidR="00FF7653">
        <w:rPr>
          <w:lang w:eastAsia="zh-CN"/>
        </w:rPr>
        <w:t xml:space="preserve">and </w:t>
      </w:r>
      <w:bookmarkStart w:id="825" w:name="OLE_LINK87"/>
      <w:bookmarkStart w:id="826" w:name="OLE_LINK88"/>
      <w:r w:rsidR="00FF7653">
        <w:rPr>
          <w:lang w:eastAsia="zh-CN"/>
        </w:rPr>
        <w:t>t</w:t>
      </w:r>
      <w:bookmarkStart w:id="827" w:name="OLE_LINK83"/>
      <w:bookmarkStart w:id="828"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5"/>
      <w:bookmarkEnd w:id="826"/>
      <w:bookmarkEnd w:id="827"/>
      <w:bookmarkEnd w:id="828"/>
      <w:r w:rsidR="00FF7653">
        <w:rPr>
          <w:lang w:val="en-US" w:eastAsia="zh-CN"/>
        </w:rPr>
        <w:t xml:space="preserve"> for the accepted target candidate cell(s). </w:t>
      </w:r>
      <w:bookmarkStart w:id="829" w:name="OLE_LINK11"/>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bookmarkEnd w:id="829"/>
      <w:r w:rsidR="0088288C">
        <w:rPr>
          <w:lang w:eastAsia="zh-CN"/>
        </w:rPr>
        <w:t xml:space="preserve"> The gNB-CU may inform the source gNB-DU about intra-DU L2 reset configuration.</w:t>
      </w:r>
    </w:p>
    <w:p w14:paraId="5C72C74A" w14:textId="5A85CA15" w:rsidR="00FF7653" w:rsidRDefault="00FF7653" w:rsidP="00FF7653">
      <w:pPr>
        <w:pStyle w:val="B1"/>
        <w:rPr>
          <w:lang w:val="en-US" w:eastAsia="zh-CN"/>
        </w:rPr>
      </w:pPr>
      <w:r>
        <w:rPr>
          <w:lang w:val="en-US" w:eastAsia="zh-CN"/>
        </w:rPr>
        <w:t>6.</w:t>
      </w:r>
      <w:r>
        <w:rPr>
          <w:lang w:val="en-US" w:eastAsia="zh-CN"/>
        </w:rPr>
        <w:tab/>
        <w:t xml:space="preserve">The source gNB-DU responds with a UE CONTEXT MODIFICATION RESPONSE message which includes an updated lower layer configuration, e.g., containing the updated CSI report configuration </w:t>
      </w:r>
      <w:r w:rsidRPr="00C6640A">
        <w:rPr>
          <w:lang w:val="en-US" w:eastAsia="zh-CN"/>
        </w:rPr>
        <w:t>of the source cell</w:t>
      </w:r>
      <w:r>
        <w:rPr>
          <w:lang w:val="en-US" w:eastAsia="zh-CN"/>
        </w:rPr>
        <w:t>.</w:t>
      </w:r>
    </w:p>
    <w:p w14:paraId="607567D6" w14:textId="7B9046F9" w:rsidR="00FF1245" w:rsidRPr="003025A4" w:rsidRDefault="00FF7653" w:rsidP="00FF1245">
      <w:pPr>
        <w:ind w:left="568" w:hanging="284"/>
        <w:rPr>
          <w:lang w:val="en-US" w:eastAsia="zh-CN"/>
        </w:rPr>
      </w:pPr>
      <w:r>
        <w:rPr>
          <w:lang w:val="en-US" w:eastAsia="zh-CN"/>
        </w:rPr>
        <w:t>7.</w:t>
      </w:r>
      <w:r>
        <w:rPr>
          <w:lang w:val="en-US" w:eastAsia="zh-CN"/>
        </w:rPr>
        <w:tab/>
      </w:r>
      <w:r w:rsidR="00FF1245" w:rsidRPr="003025A4">
        <w:rPr>
          <w:lang w:val="en-US" w:eastAsia="zh-CN"/>
        </w:rPr>
        <w:t xml:space="preserve">The gNB-CU may send a UE CONTEXT MODIFICATION REQUEST message </w:t>
      </w:r>
      <w:r w:rsidR="00FF1245">
        <w:rPr>
          <w:lang w:val="en-US" w:eastAsia="zh-CN"/>
        </w:rPr>
        <w:t>for each candidate cell accepted in</w:t>
      </w:r>
      <w:r w:rsidR="00FF1245" w:rsidRPr="003025A4">
        <w:rPr>
          <w:lang w:val="en-US" w:eastAsia="zh-CN"/>
        </w:rPr>
        <w:t xml:space="preserve"> the candidate gNB-DU(s)</w:t>
      </w:r>
      <w:bookmarkStart w:id="830" w:name="OLE_LINK41"/>
      <w:r w:rsidR="00FF1245">
        <w:rPr>
          <w:lang w:val="en-US" w:eastAsia="zh-CN"/>
        </w:rPr>
        <w:t xml:space="preserve">, </w:t>
      </w:r>
      <w:r w:rsidR="00FF1245" w:rsidRPr="003025A4">
        <w:rPr>
          <w:lang w:val="en-US" w:eastAsia="zh-CN"/>
        </w:rPr>
        <w:t>c</w:t>
      </w:r>
      <w:bookmarkStart w:id="831" w:name="OLE_LINK38"/>
      <w:r w:rsidR="00FF1245" w:rsidRPr="003025A4">
        <w:rPr>
          <w:lang w:val="en-US" w:eastAsia="zh-CN"/>
        </w:rPr>
        <w:t>ontaining the information for subsequent LTM or for updating the configurations of candidate cells</w:t>
      </w:r>
      <w:bookmarkStart w:id="832" w:name="OLE_LINK79"/>
      <w:bookmarkStart w:id="833" w:name="OLE_LINK80"/>
      <w:bookmarkEnd w:id="830"/>
      <w:bookmarkEnd w:id="831"/>
      <w:r w:rsidR="00FF1245" w:rsidRPr="003025A4">
        <w:rPr>
          <w:lang w:val="en-US" w:eastAsia="zh-CN"/>
        </w:rPr>
        <w:t>.</w:t>
      </w:r>
      <w:bookmarkEnd w:id="832"/>
      <w:bookmarkEnd w:id="833"/>
      <w:r w:rsidR="00FF1245" w:rsidRPr="003025A4">
        <w:rPr>
          <w:lang w:val="en-US" w:eastAsia="zh-CN"/>
        </w:rPr>
        <w:t xml:space="preserve"> The gNB-CU may also provide the lower layer part of the reference configuration to the candidate gNB-DU(s). </w:t>
      </w:r>
      <w:r w:rsidR="0088288C">
        <w:rPr>
          <w:lang w:eastAsia="zh-CN"/>
        </w:rPr>
        <w:t>The gNB-CU may inform the candidate gNB-DU(s) about intra-DU L2 reset configuration.</w:t>
      </w:r>
    </w:p>
    <w:p w14:paraId="7B14FCEB" w14:textId="68FFC374" w:rsidR="00154210" w:rsidRDefault="00FF1245" w:rsidP="00FF1245">
      <w:pPr>
        <w:pStyle w:val="B1"/>
        <w:rPr>
          <w:lang w:eastAsia="zh-CN"/>
        </w:rPr>
      </w:pPr>
      <w:r w:rsidRPr="003025A4">
        <w:rPr>
          <w:lang w:val="en-US" w:eastAsia="zh-CN"/>
        </w:rPr>
        <w:t>8.</w:t>
      </w:r>
      <w:r w:rsidRPr="003025A4">
        <w:rPr>
          <w:lang w:val="en-US" w:eastAsia="zh-CN"/>
        </w:rPr>
        <w:tab/>
        <w:t xml:space="preserve">The candidate gNB-DU responds with a UE CONTEXT MODIFICATION RESPONSE message </w:t>
      </w:r>
      <w:bookmarkStart w:id="834" w:name="_Hlk151805859"/>
      <w:r w:rsidRPr="003025A4">
        <w:rPr>
          <w:lang w:val="en-US" w:eastAsia="zh-CN"/>
        </w:rPr>
        <w:t xml:space="preserve">including </w:t>
      </w:r>
      <w:bookmarkStart w:id="835" w:name="OLE_LINK39"/>
      <w:bookmarkStart w:id="836" w:name="OLE_LINK40"/>
      <w:r w:rsidRPr="003025A4">
        <w:rPr>
          <w:lang w:val="en-US" w:eastAsia="zh-CN"/>
        </w:rPr>
        <w:t>the updated lower layer configuration</w:t>
      </w:r>
      <w:bookmarkEnd w:id="834"/>
      <w:bookmarkEnd w:id="835"/>
      <w:bookmarkEnd w:id="836"/>
      <w:r w:rsidRPr="003025A4">
        <w:rPr>
          <w:lang w:val="en-US" w:eastAsia="zh-CN"/>
        </w:rPr>
        <w:t>,</w:t>
      </w:r>
      <w:r w:rsidRPr="003025A4">
        <w:rPr>
          <w:rFonts w:hint="eastAsia"/>
          <w:lang w:val="en-US" w:eastAsia="zh-CN"/>
        </w:rPr>
        <w:t xml:space="preserve"> </w:t>
      </w:r>
      <w:r w:rsidRPr="003025A4">
        <w:rPr>
          <w:lang w:eastAsia="zh-CN"/>
        </w:rPr>
        <w:t xml:space="preserve">e.g., containing the updated CSI report configuration of the </w:t>
      </w:r>
      <w:r>
        <w:rPr>
          <w:lang w:eastAsia="zh-CN"/>
        </w:rPr>
        <w:t>requested candidate cell</w:t>
      </w:r>
      <w:r w:rsidRPr="003025A4">
        <w:rPr>
          <w:lang w:eastAsia="zh-CN"/>
        </w:rPr>
        <w:t>.</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CAACD25" w14:textId="77777777" w:rsidR="00DF467E" w:rsidRDefault="00154210" w:rsidP="00DF467E">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2F95F03F" w14:textId="2F8CC721" w:rsidR="00C20527" w:rsidRDefault="00DF467E" w:rsidP="00DF467E">
      <w:pPr>
        <w:pStyle w:val="B1"/>
        <w:rPr>
          <w:lang w:val="en-US" w:eastAsia="zh-CN"/>
        </w:rPr>
      </w:pPr>
      <w:r>
        <w:rPr>
          <w:lang w:eastAsia="zh-CN"/>
        </w:rPr>
        <w:t>1</w:t>
      </w:r>
      <w:r>
        <w:rPr>
          <w:rFonts w:hint="eastAsia"/>
          <w:lang w:eastAsia="zh-CN"/>
        </w:rPr>
        <w:t>2a.</w:t>
      </w:r>
      <w:r>
        <w:rPr>
          <w:lang w:eastAsia="zh-CN"/>
        </w:rPr>
        <w:t xml:space="preserve">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sidRPr="00BF3A60">
        <w:rPr>
          <w:lang w:eastAsia="zh-CN"/>
        </w:rPr>
        <w:t>synchronization</w:t>
      </w:r>
      <w:r>
        <w:rPr>
          <w:lang w:eastAsia="zh-CN"/>
        </w:rPr>
        <w:t xml:space="preserve"> </w:t>
      </w:r>
      <w:r w:rsidRPr="00BF3A60">
        <w:rPr>
          <w:rFonts w:hint="eastAsia"/>
          <w:lang w:eastAsia="zh-CN"/>
        </w:rPr>
        <w:t>and/</w:t>
      </w:r>
      <w:r>
        <w:rPr>
          <w:lang w:eastAsia="zh-CN"/>
        </w:rPr>
        <w:t>or cell switch</w:t>
      </w:r>
      <w:r>
        <w:rPr>
          <w:rFonts w:hint="eastAsia"/>
          <w:lang w:eastAsia="zh-CN"/>
        </w:rPr>
        <w:t>.</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71CDF685" w14:textId="66386542" w:rsidR="00DF467E" w:rsidRDefault="00DF467E" w:rsidP="00DF467E">
      <w:pPr>
        <w:pStyle w:val="B1"/>
        <w:rPr>
          <w:lang w:eastAsia="zh-CN"/>
        </w:rPr>
      </w:pPr>
      <w:r>
        <w:rPr>
          <w:lang w:eastAsia="zh-CN"/>
        </w:rPr>
        <w:t>16</w:t>
      </w:r>
      <w:r>
        <w:rPr>
          <w:rFonts w:hint="eastAsia"/>
          <w:lang w:eastAsia="zh-CN"/>
        </w:rPr>
        <w:t>/ 17</w:t>
      </w:r>
      <w:r>
        <w:rPr>
          <w:lang w:eastAsia="zh-CN"/>
        </w:rPr>
        <w:t>.</w:t>
      </w:r>
      <w:r>
        <w:rPr>
          <w:lang w:eastAsia="zh-CN"/>
        </w:rPr>
        <w:tab/>
        <w:t>The UE sends the L1 measurement result to the source gNB-DU</w:t>
      </w:r>
      <w:r>
        <w:rPr>
          <w:rFonts w:hint="eastAsia"/>
          <w:lang w:eastAsia="zh-CN"/>
        </w:rPr>
        <w:t xml:space="preserve"> if L1 </w:t>
      </w:r>
      <w:r>
        <w:rPr>
          <w:lang w:eastAsia="zh-CN"/>
        </w:rPr>
        <w:t>measurement</w:t>
      </w:r>
      <w:r>
        <w:rPr>
          <w:rFonts w:hint="eastAsia"/>
          <w:lang w:eastAsia="zh-CN"/>
        </w:rPr>
        <w:t xml:space="preserve"> is configured to UE</w:t>
      </w:r>
      <w:r>
        <w:rPr>
          <w:lang w:eastAsia="zh-CN"/>
        </w:rPr>
        <w:t>.</w:t>
      </w:r>
      <w:r w:rsidRPr="00BF2C5C">
        <w:rPr>
          <w:lang w:eastAsia="zh-CN"/>
        </w:rPr>
        <w:t xml:space="preserve"> </w:t>
      </w:r>
      <w:r>
        <w:rPr>
          <w:lang w:eastAsia="zh-CN"/>
        </w:rPr>
        <w:t>The source gNB-DU</w:t>
      </w:r>
      <w:r>
        <w:rPr>
          <w:rFonts w:hint="eastAsia"/>
          <w:lang w:eastAsia="zh-CN"/>
        </w:rPr>
        <w:t xml:space="preserve"> </w:t>
      </w:r>
      <w:r>
        <w:rPr>
          <w:lang w:eastAsia="zh-CN"/>
        </w:rPr>
        <w:t>decides to execute LTM to a target cell</w:t>
      </w:r>
      <w:r>
        <w:rPr>
          <w:rFonts w:hint="eastAsia"/>
          <w:lang w:eastAsia="zh-CN"/>
        </w:rPr>
        <w:t>.</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7" w:name="_CR8_2_1_6"/>
      <w:bookmarkStart w:id="838" w:name="_Toc200456350"/>
      <w:bookmarkEnd w:id="837"/>
      <w:r>
        <w:t>8.2.1.6</w:t>
      </w:r>
      <w:r>
        <w:tab/>
        <w:t>LTM with gNB-CU-UP change</w:t>
      </w:r>
      <w:bookmarkEnd w:id="838"/>
    </w:p>
    <w:p w14:paraId="219C912D" w14:textId="00B8E02D" w:rsidR="00DF467E" w:rsidRPr="00357131" w:rsidRDefault="00797559" w:rsidP="00DF467E">
      <w:pPr>
        <w:rPr>
          <w:rFonts w:eastAsiaTheme="minorEastAsia"/>
        </w:rPr>
      </w:pPr>
      <w:r>
        <w:rPr>
          <w:lang w:eastAsia="ja-JP"/>
        </w:rPr>
        <w:t>Figure 8.2.1.6-1 shows the procedure used for LTM with the change of gNB-CU-UP within a gNB</w:t>
      </w:r>
      <w:bookmarkStart w:id="839" w:name="_CRFigure8_2_1_61LTMwiththechangeofgNBC"/>
      <w:r w:rsidR="00FF1245">
        <w:rPr>
          <w:lang w:eastAsia="ja-JP"/>
        </w:rPr>
        <w:t>.</w:t>
      </w:r>
    </w:p>
    <w:p w14:paraId="4B8538CC" w14:textId="1C91922F" w:rsidR="00FF1245" w:rsidRPr="00DF467E" w:rsidRDefault="00DF467E" w:rsidP="00FF1245">
      <w:pPr>
        <w:pStyle w:val="TH"/>
        <w:rPr>
          <w:rFonts w:eastAsiaTheme="minorEastAsia"/>
          <w:noProof/>
        </w:rPr>
      </w:pPr>
      <w:r>
        <w:object w:dxaOrig="13308" w:dyaOrig="17076" w14:anchorId="4F4B94E9">
          <v:shape id="_x0000_i1044" type="#_x0000_t75" style="width:465.3pt;height:596.4pt" o:ole="">
            <v:imagedata r:id="rId41" o:title=""/>
          </v:shape>
          <o:OLEObject Type="Embed" ProgID="Mscgen.Chart" ShapeID="_x0000_i1044" DrawAspect="Content" ObjectID="_1811140399" r:id="rId42"/>
        </w:object>
      </w:r>
    </w:p>
    <w:p w14:paraId="00A18C27" w14:textId="3DB84B7D" w:rsidR="00797559" w:rsidRDefault="00FF1245" w:rsidP="00FF1245">
      <w:pPr>
        <w:pStyle w:val="TF"/>
      </w:pPr>
      <w:r>
        <w:rPr>
          <w:rFonts w:hint="eastAsia"/>
          <w:noProof/>
        </w:rPr>
        <w:t>F</w:t>
      </w:r>
      <w:r w:rsidR="00797559">
        <w:t xml:space="preserve">igure </w:t>
      </w:r>
      <w:bookmarkEnd w:id="839"/>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56963CAF" w14:textId="77777777" w:rsidR="009C7D49" w:rsidRDefault="009C7D49" w:rsidP="009C7D49">
      <w:pPr>
        <w:pStyle w:val="B1"/>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w:t>
      </w:r>
      <w:r>
        <w:rPr>
          <w:rFonts w:hint="eastAsia"/>
          <w:lang w:eastAsia="zh-CN"/>
        </w:rPr>
        <w:t xml:space="preserve">source gNB-DU via </w:t>
      </w:r>
      <w:r>
        <w:rPr>
          <w:lang w:val="en-US" w:eastAsia="zh-CN"/>
        </w:rPr>
        <w:t>DL RRC MESSAGE TRANSFER message</w:t>
      </w:r>
      <w:r>
        <w:rPr>
          <w:rFonts w:hint="eastAsia"/>
          <w:lang w:eastAsia="zh-CN"/>
        </w:rPr>
        <w:t xml:space="preserve">, and receives the </w:t>
      </w:r>
      <w:r>
        <w:rPr>
          <w:lang w:val="en-US" w:eastAsia="zh-CN"/>
        </w:rPr>
        <w:t>the</w:t>
      </w:r>
      <w:r>
        <w:rPr>
          <w:i/>
          <w:lang w:val="en-US" w:eastAsia="zh-CN"/>
        </w:rPr>
        <w:t xml:space="preserve"> RRCReconfigurationComplete</w:t>
      </w:r>
      <w:r>
        <w:rPr>
          <w:lang w:val="en-US" w:eastAsia="zh-CN"/>
        </w:rPr>
        <w:t xml:space="preserve"> message</w:t>
      </w:r>
      <w:r>
        <w:rPr>
          <w:rFonts w:hint="eastAsia"/>
          <w:lang w:val="en-US" w:eastAsia="zh-CN"/>
        </w:rPr>
        <w:t xml:space="preserve"> from </w:t>
      </w:r>
      <w:r>
        <w:rPr>
          <w:lang w:eastAsia="zh-CN"/>
        </w:rPr>
        <w:t xml:space="preserve">the </w:t>
      </w:r>
      <w:r>
        <w:rPr>
          <w:rFonts w:hint="eastAsia"/>
          <w:lang w:eastAsia="zh-CN"/>
        </w:rPr>
        <w:t>source gNB-DU</w:t>
      </w:r>
      <w:r>
        <w:rPr>
          <w:rFonts w:hint="eastAsia"/>
          <w:lang w:val="en-US" w:eastAsia="zh-CN"/>
        </w:rPr>
        <w:t xml:space="preserve"> </w:t>
      </w:r>
      <w:r>
        <w:rPr>
          <w:lang w:val="en-US" w:eastAsia="zh-CN"/>
        </w:rPr>
        <w:t>via UL RRC MESSAGE TRANSFER message</w:t>
      </w:r>
      <w:r>
        <w:rPr>
          <w:lang w:eastAsia="zh-CN"/>
        </w:rPr>
        <w:t xml:space="preserve">. </w:t>
      </w:r>
    </w:p>
    <w:p w14:paraId="5CA2E7A7" w14:textId="77777777" w:rsidR="009C7D49" w:rsidRPr="00DE3CF3" w:rsidRDefault="009C7D49" w:rsidP="009C7D49">
      <w:pPr>
        <w:ind w:left="568" w:hanging="284"/>
        <w:rPr>
          <w:lang w:val="en-US" w:eastAsia="zh-CN"/>
        </w:rPr>
      </w:pPr>
      <w:r>
        <w:rPr>
          <w:rFonts w:hint="eastAsia"/>
          <w:lang w:val="en-US" w:eastAsia="zh-CN"/>
        </w:rPr>
        <w:t>6</w:t>
      </w:r>
      <w:r w:rsidRPr="00BF3A60">
        <w:rPr>
          <w:rFonts w:hint="eastAsia"/>
          <w:lang w:eastAsia="zh-CN"/>
        </w:rPr>
        <w:t xml:space="preserve">a.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rFonts w:hint="eastAsia"/>
          <w:lang w:eastAsia="zh-CN"/>
        </w:rPr>
        <w:t>-CP</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709DE8F3" w14:textId="3797185E" w:rsidR="009C7D49" w:rsidRDefault="009C7D49" w:rsidP="009C7D49">
      <w:pPr>
        <w:pStyle w:val="B1"/>
        <w:rPr>
          <w:lang w:eastAsia="zh-CN"/>
        </w:rPr>
      </w:pPr>
      <w:r>
        <w:rPr>
          <w:lang w:eastAsia="zh-CN"/>
        </w:rPr>
        <w:t>7.</w:t>
      </w:r>
      <w:r>
        <w:rPr>
          <w:lang w:eastAsia="zh-CN"/>
        </w:rPr>
        <w:tab/>
        <w:t>The UE sends the lower layer measurement result to the source gNB-DU</w:t>
      </w:r>
      <w:r w:rsidRPr="00830A78">
        <w:rPr>
          <w:rFonts w:hint="eastAsia"/>
          <w:lang w:eastAsia="zh-CN"/>
        </w:rPr>
        <w:t xml:space="preserve"> </w:t>
      </w:r>
      <w:r w:rsidRPr="00830A78">
        <w:rPr>
          <w:lang w:eastAsia="zh-CN"/>
        </w:rPr>
        <w:t>if L1 measurement</w:t>
      </w:r>
      <w:r w:rsidRPr="00830A78">
        <w:rPr>
          <w:rFonts w:hint="eastAsia"/>
          <w:lang w:eastAsia="zh-CN"/>
        </w:rPr>
        <w:t xml:space="preserve"> is configured to UE</w:t>
      </w:r>
      <w:r>
        <w:rPr>
          <w:rFonts w:hint="eastAsia"/>
          <w:lang w:eastAsia="zh-CN"/>
        </w:rPr>
        <w:t>.</w:t>
      </w:r>
      <w:r>
        <w:rPr>
          <w:lang w:eastAsia="zh-CN"/>
        </w:rPr>
        <w:t xml:space="preserve"> </w:t>
      </w:r>
      <w:r>
        <w:rPr>
          <w:rFonts w:hint="eastAsia"/>
          <w:lang w:eastAsia="zh-CN"/>
        </w:rPr>
        <w:t>T</w:t>
      </w:r>
      <w:r>
        <w:rPr>
          <w:lang w:eastAsia="zh-CN"/>
        </w:rPr>
        <w: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40" w:name="_CR8_2_2"/>
      <w:bookmarkStart w:id="841" w:name="_Toc45104764"/>
      <w:bookmarkStart w:id="842" w:name="_Toc45883247"/>
      <w:bookmarkStart w:id="843" w:name="_Toc51763528"/>
      <w:bookmarkStart w:id="844" w:name="_Toc52266343"/>
      <w:bookmarkStart w:id="845" w:name="_Toc64445121"/>
      <w:bookmarkStart w:id="846" w:name="_Toc73980480"/>
      <w:bookmarkStart w:id="847" w:name="_Toc88651176"/>
      <w:bookmarkStart w:id="848" w:name="_Toc98351716"/>
      <w:bookmarkStart w:id="849" w:name="_Toc98748014"/>
      <w:bookmarkStart w:id="850" w:name="_Toc105704401"/>
      <w:bookmarkStart w:id="851" w:name="_Toc106108519"/>
      <w:bookmarkStart w:id="852" w:name="_Toc107829491"/>
      <w:bookmarkStart w:id="853" w:name="_Toc112703250"/>
      <w:bookmarkStart w:id="854" w:name="_Toc200456351"/>
      <w:bookmarkEnd w:id="840"/>
      <w:r w:rsidRPr="00B8401F">
        <w:t>8.2.2</w:t>
      </w:r>
      <w:r w:rsidRPr="00B8401F">
        <w:tab/>
        <w:t>EN-DC Mobility</w:t>
      </w:r>
      <w:bookmarkEnd w:id="804"/>
      <w:bookmarkEnd w:id="805"/>
      <w:bookmarkEnd w:id="806"/>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10129691" w14:textId="77777777" w:rsidR="00373621" w:rsidRPr="009010F4" w:rsidRDefault="00373621" w:rsidP="009010F4">
      <w:pPr>
        <w:pStyle w:val="Heading4"/>
      </w:pPr>
      <w:bookmarkStart w:id="855" w:name="_CR8_2_2_1"/>
      <w:bookmarkStart w:id="856" w:name="_Toc13919132"/>
      <w:bookmarkStart w:id="857" w:name="_Toc29391497"/>
      <w:bookmarkStart w:id="858" w:name="_Toc36560528"/>
      <w:bookmarkStart w:id="859" w:name="_Toc45104765"/>
      <w:bookmarkStart w:id="860" w:name="_Toc45883248"/>
      <w:bookmarkStart w:id="861" w:name="_Toc51763529"/>
      <w:bookmarkStart w:id="862" w:name="_Toc52266344"/>
      <w:bookmarkStart w:id="863" w:name="_Toc64445122"/>
      <w:bookmarkStart w:id="864" w:name="_Toc73980481"/>
      <w:bookmarkStart w:id="865" w:name="_Toc88651177"/>
      <w:bookmarkStart w:id="866" w:name="_Toc98351717"/>
      <w:bookmarkStart w:id="867" w:name="_Toc98748015"/>
      <w:bookmarkStart w:id="868" w:name="_Toc105704402"/>
      <w:bookmarkStart w:id="869" w:name="_Toc106108520"/>
      <w:bookmarkStart w:id="870" w:name="_Toc107829492"/>
      <w:bookmarkStart w:id="871" w:name="_Toc112703251"/>
      <w:bookmarkStart w:id="872" w:name="_Toc200456352"/>
      <w:bookmarkEnd w:id="855"/>
      <w:r w:rsidRPr="008120A8">
        <w:t>8.2.2.1</w:t>
      </w:r>
      <w:r w:rsidRPr="008120A8">
        <w:tab/>
        <w:t>Inter-gNB-DU Mobility using MCG SRB</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5" type="#_x0000_t75" style="width:408.35pt;height:403pt" o:ole="">
            <v:imagedata r:id="rId43" o:title=""/>
          </v:shape>
          <o:OLEObject Type="Embed" ProgID="Visio.Drawing.11" ShapeID="_x0000_i1045" DrawAspect="Content" ObjectID="_1811140400" r:id="rId44"/>
        </w:object>
      </w:r>
    </w:p>
    <w:p w14:paraId="30E2EF2F" w14:textId="77777777" w:rsidR="00373621" w:rsidRPr="00B8401F" w:rsidRDefault="00373621" w:rsidP="00371D61">
      <w:pPr>
        <w:pStyle w:val="TF"/>
      </w:pPr>
      <w:bookmarkStart w:id="873" w:name="_CRFigure8_2_2_11"/>
      <w:r w:rsidRPr="00B8401F">
        <w:t xml:space="preserve">Figure </w:t>
      </w:r>
      <w:bookmarkEnd w:id="873"/>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4" w:name="_CR8_2_2_2"/>
      <w:bookmarkStart w:id="875" w:name="_Toc13919133"/>
      <w:bookmarkStart w:id="876" w:name="_Toc29391498"/>
      <w:bookmarkStart w:id="877" w:name="_Toc36560529"/>
      <w:bookmarkStart w:id="878" w:name="_Toc45104766"/>
      <w:bookmarkStart w:id="879" w:name="_Toc45883249"/>
      <w:bookmarkStart w:id="880" w:name="_Toc51763530"/>
      <w:bookmarkStart w:id="881" w:name="_Toc52266345"/>
      <w:bookmarkStart w:id="882" w:name="_Toc64445123"/>
      <w:bookmarkStart w:id="883" w:name="_Toc73980482"/>
      <w:bookmarkStart w:id="884" w:name="_Toc88651178"/>
      <w:bookmarkStart w:id="885" w:name="_Toc98351718"/>
      <w:bookmarkStart w:id="886" w:name="_Toc98748016"/>
      <w:bookmarkStart w:id="887" w:name="_Toc105704403"/>
      <w:bookmarkStart w:id="888" w:name="_Toc106108521"/>
      <w:bookmarkStart w:id="889" w:name="_Toc107829493"/>
      <w:bookmarkStart w:id="890" w:name="_Toc112703252"/>
      <w:bookmarkStart w:id="891" w:name="_Toc200456353"/>
      <w:bookmarkEnd w:id="874"/>
      <w:r w:rsidRPr="008120A8">
        <w:t>8.2.2.2</w:t>
      </w:r>
      <w:r w:rsidRPr="008120A8">
        <w:tab/>
        <w:t>Inter-gNB-DU Mobility using SCG SRB (SRB3)</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2" w:name="_CR8_2_2_3"/>
      <w:bookmarkStart w:id="893" w:name="_Toc45104767"/>
      <w:bookmarkStart w:id="894" w:name="_Toc45883250"/>
      <w:bookmarkStart w:id="895" w:name="_Toc51763531"/>
      <w:bookmarkStart w:id="896" w:name="_Toc52266346"/>
      <w:bookmarkStart w:id="897" w:name="_Toc64445124"/>
      <w:bookmarkStart w:id="898" w:name="_Toc73980483"/>
      <w:bookmarkStart w:id="899" w:name="_Toc88651179"/>
      <w:bookmarkStart w:id="900" w:name="_Toc98351719"/>
      <w:bookmarkStart w:id="901" w:name="_Toc98748017"/>
      <w:bookmarkStart w:id="902" w:name="_Toc105704404"/>
      <w:bookmarkStart w:id="903" w:name="_Toc106108522"/>
      <w:bookmarkStart w:id="904" w:name="_Toc107829494"/>
      <w:bookmarkStart w:id="905" w:name="_Toc112703253"/>
      <w:bookmarkStart w:id="906" w:name="_Toc200456354"/>
      <w:bookmarkStart w:id="907" w:name="_Toc13919134"/>
      <w:bookmarkStart w:id="908" w:name="_Toc29391499"/>
      <w:bookmarkStart w:id="909" w:name="_Toc36560530"/>
      <w:bookmarkEnd w:id="892"/>
      <w:r w:rsidRPr="008120A8">
        <w:t>8.2.2.3</w:t>
      </w:r>
      <w:r w:rsidRPr="008120A8">
        <w:tab/>
        <w:t>Inter-gNB-DU Conditional PSCell Change using MCG SRB without MN negotiation</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6" type="#_x0000_t75" style="width:467.45pt;height:488.95pt" o:ole="">
            <v:imagedata r:id="rId45" o:title=""/>
          </v:shape>
          <o:OLEObject Type="Embed" ProgID="Visio.Drawing.11" ShapeID="_x0000_i1046" DrawAspect="Content" ObjectID="_1811140401" r:id="rId46"/>
        </w:object>
      </w:r>
    </w:p>
    <w:p w14:paraId="0E8C74FA" w14:textId="77777777" w:rsidR="004003D2" w:rsidRDefault="004003D2" w:rsidP="004003D2">
      <w:pPr>
        <w:pStyle w:val="TF"/>
      </w:pPr>
      <w:bookmarkStart w:id="910" w:name="_CRFigure8_2_2_31"/>
      <w:r>
        <w:t xml:space="preserve">Figure </w:t>
      </w:r>
      <w:bookmarkEnd w:id="910"/>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11" w:name="_CR8_2_3"/>
      <w:bookmarkStart w:id="912" w:name="_Toc45104768"/>
      <w:bookmarkStart w:id="913" w:name="_Toc45883251"/>
      <w:bookmarkStart w:id="914" w:name="_Toc51763532"/>
      <w:bookmarkStart w:id="915" w:name="_Toc52266347"/>
      <w:bookmarkStart w:id="916" w:name="_Toc64445125"/>
      <w:bookmarkStart w:id="917" w:name="_Toc73980484"/>
      <w:bookmarkStart w:id="918" w:name="_Toc88651180"/>
      <w:bookmarkStart w:id="919" w:name="_Toc98351720"/>
      <w:bookmarkStart w:id="920" w:name="_Toc98748018"/>
      <w:bookmarkStart w:id="921" w:name="_Toc105704405"/>
      <w:bookmarkStart w:id="922" w:name="_Toc106108523"/>
      <w:bookmarkStart w:id="923" w:name="_Toc107829495"/>
      <w:bookmarkStart w:id="924" w:name="_Toc112703254"/>
      <w:bookmarkStart w:id="925" w:name="_Toc200456355"/>
      <w:bookmarkEnd w:id="911"/>
      <w:r>
        <w:rPr>
          <w:rFonts w:eastAsia="Malgun Gothic"/>
        </w:rPr>
        <w:t>8.2.3</w:t>
      </w:r>
      <w:r>
        <w:rPr>
          <w:rFonts w:eastAsia="Malgun Gothic"/>
        </w:rPr>
        <w:tab/>
      </w:r>
      <w:bookmarkStart w:id="926" w:name="OLE_LINK12"/>
      <w:r>
        <w:rPr>
          <w:rFonts w:eastAsia="Malgun Gothic"/>
        </w:rPr>
        <w:t>Intra-CU topology adaptation procedure</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19420549" w14:textId="77777777" w:rsidR="00C0516C" w:rsidRPr="008120A8" w:rsidRDefault="00C0516C" w:rsidP="009010F4">
      <w:pPr>
        <w:pStyle w:val="Heading4"/>
      </w:pPr>
      <w:bookmarkStart w:id="927" w:name="_CR8_2_3_1"/>
      <w:bookmarkStart w:id="928" w:name="_Toc45104769"/>
      <w:bookmarkStart w:id="929" w:name="_Toc45883252"/>
      <w:bookmarkStart w:id="930" w:name="_Toc51763533"/>
      <w:bookmarkStart w:id="931" w:name="_Toc52266348"/>
      <w:bookmarkStart w:id="932" w:name="_Toc64445126"/>
      <w:bookmarkStart w:id="933" w:name="_Toc73980485"/>
      <w:bookmarkStart w:id="934" w:name="_Toc88651181"/>
      <w:bookmarkStart w:id="935" w:name="_Toc98351721"/>
      <w:bookmarkStart w:id="936" w:name="_Toc98748019"/>
      <w:bookmarkStart w:id="937" w:name="_Toc105704406"/>
      <w:bookmarkStart w:id="938" w:name="_Toc106108524"/>
      <w:bookmarkStart w:id="939" w:name="_Toc107829496"/>
      <w:bookmarkStart w:id="940" w:name="_Toc112703255"/>
      <w:bookmarkStart w:id="941" w:name="_Toc200456356"/>
      <w:bookmarkEnd w:id="927"/>
      <w:r w:rsidRPr="008120A8">
        <w:t>8.2.3.1</w:t>
      </w:r>
      <w:r w:rsidRPr="008120A8">
        <w:tab/>
        <w:t>Intra-CU topology adaptation procedure in SA</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bookmarkEnd w:id="926"/>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7" type="#_x0000_t75" style="width:481.45pt;height:375.05pt" o:ole="">
            <v:imagedata r:id="rId47" o:title=""/>
          </v:shape>
          <o:OLEObject Type="Embed" ProgID="Mscgen.Chart" ShapeID="_x0000_i1047" DrawAspect="Content" ObjectID="_1811140402" r:id="rId48"/>
        </w:object>
      </w:r>
    </w:p>
    <w:p w14:paraId="6D657C5B" w14:textId="77777777" w:rsidR="00C0516C" w:rsidRDefault="00C0516C" w:rsidP="00325D12">
      <w:pPr>
        <w:pStyle w:val="TF"/>
      </w:pPr>
      <w:bookmarkStart w:id="942" w:name="_CRFigure8_2_3_11"/>
      <w:bookmarkStart w:id="943" w:name="OLE_LINK3"/>
      <w:bookmarkStart w:id="944" w:name="_Hlk16780442"/>
      <w:r>
        <w:t xml:space="preserve">Figure </w:t>
      </w:r>
      <w:bookmarkEnd w:id="942"/>
      <w:r>
        <w:t>8.2.3.1-1</w:t>
      </w:r>
      <w:bookmarkEnd w:id="943"/>
      <w:r>
        <w:t>: IAB intra-CU topology adaptation procedure</w:t>
      </w:r>
    </w:p>
    <w:bookmarkEnd w:id="944"/>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5"/>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6" w:name="_CR8_2_3_2"/>
      <w:bookmarkStart w:id="947" w:name="_Toc45104770"/>
      <w:bookmarkStart w:id="948" w:name="_Toc45883253"/>
      <w:bookmarkStart w:id="949" w:name="_Toc51763534"/>
      <w:bookmarkStart w:id="950" w:name="_Toc52266349"/>
      <w:bookmarkStart w:id="951" w:name="_Toc64445127"/>
      <w:bookmarkStart w:id="952" w:name="_Toc73980486"/>
      <w:bookmarkStart w:id="953" w:name="_Toc88651182"/>
      <w:bookmarkStart w:id="954" w:name="_Toc98351722"/>
      <w:bookmarkStart w:id="955" w:name="_Toc98748020"/>
      <w:bookmarkStart w:id="956" w:name="_Toc105704407"/>
      <w:bookmarkStart w:id="957" w:name="_Toc106108525"/>
      <w:bookmarkStart w:id="958" w:name="_Toc107829497"/>
      <w:bookmarkStart w:id="959" w:name="_Toc112703256"/>
      <w:bookmarkStart w:id="960" w:name="_Toc200456357"/>
      <w:bookmarkEnd w:id="946"/>
      <w:r>
        <w:t>8.2.3.2</w:t>
      </w:r>
      <w:r>
        <w:tab/>
        <w:t>Intra-CU topology adaptation procedure in NSA using MCG SRB</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8" type="#_x0000_t75" style="width:477.15pt;height:405.15pt" o:ole="">
            <v:imagedata r:id="rId49" o:title=""/>
          </v:shape>
          <o:OLEObject Type="Embed" ProgID="Mscgen.Chart" ShapeID="_x0000_i1048" DrawAspect="Content" ObjectID="_1811140403" r:id="rId50"/>
        </w:object>
      </w:r>
    </w:p>
    <w:p w14:paraId="539932A8" w14:textId="77777777" w:rsidR="007B62F3" w:rsidRDefault="007B62F3" w:rsidP="00325D12">
      <w:pPr>
        <w:pStyle w:val="TF"/>
      </w:pPr>
      <w:bookmarkStart w:id="961" w:name="_CRFigure8_2_3_21"/>
      <w:r>
        <w:t xml:space="preserve">Figure </w:t>
      </w:r>
      <w:bookmarkEnd w:id="961"/>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2" w:name="_CR8_2_3_3"/>
      <w:bookmarkStart w:id="963" w:name="_Toc45104771"/>
      <w:bookmarkStart w:id="964" w:name="_Toc45883254"/>
      <w:bookmarkStart w:id="965" w:name="_Toc51763535"/>
      <w:bookmarkStart w:id="966" w:name="_Toc52266350"/>
      <w:bookmarkStart w:id="967" w:name="_Toc64445128"/>
      <w:bookmarkStart w:id="968" w:name="_Toc73980487"/>
      <w:bookmarkStart w:id="969" w:name="_Toc88651183"/>
      <w:bookmarkStart w:id="970" w:name="_Toc98351723"/>
      <w:bookmarkStart w:id="971" w:name="_Toc98748021"/>
      <w:bookmarkStart w:id="972" w:name="_Toc105704408"/>
      <w:bookmarkStart w:id="973" w:name="_Toc106108526"/>
      <w:bookmarkStart w:id="974" w:name="_Toc107829498"/>
      <w:bookmarkStart w:id="975" w:name="_Toc112703257"/>
      <w:bookmarkStart w:id="976" w:name="_Toc200456358"/>
      <w:bookmarkEnd w:id="962"/>
      <w:r>
        <w:t>8.2.3.3</w:t>
      </w:r>
      <w:r>
        <w:tab/>
        <w:t>Intra-CU topology adaptation procedure in NSA using SCG SRB (SRB3)</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7" w:name="_CR8_2_4"/>
      <w:bookmarkStart w:id="978" w:name="_Toc45104772"/>
      <w:bookmarkStart w:id="979" w:name="_Toc45883255"/>
      <w:bookmarkStart w:id="980" w:name="_Toc51763536"/>
      <w:bookmarkStart w:id="981" w:name="_Toc52266351"/>
      <w:bookmarkStart w:id="982" w:name="_Toc64445129"/>
      <w:bookmarkStart w:id="983" w:name="_Toc73980488"/>
      <w:bookmarkStart w:id="984" w:name="_Toc88651184"/>
      <w:bookmarkStart w:id="985" w:name="_Toc98351724"/>
      <w:bookmarkStart w:id="986" w:name="_Toc98748022"/>
      <w:bookmarkStart w:id="987" w:name="_Toc105704409"/>
      <w:bookmarkStart w:id="988" w:name="_Toc106108527"/>
      <w:bookmarkStart w:id="989" w:name="_Toc107829499"/>
      <w:bookmarkStart w:id="990" w:name="_Toc112703258"/>
      <w:bookmarkStart w:id="991" w:name="_Toc200456359"/>
      <w:bookmarkEnd w:id="977"/>
      <w:r>
        <w:rPr>
          <w:rFonts w:eastAsia="Malgun Gothic"/>
        </w:rPr>
        <w:t>8.2.4</w:t>
      </w:r>
      <w:r>
        <w:rPr>
          <w:rFonts w:eastAsia="Malgun Gothic"/>
        </w:rPr>
        <w:tab/>
        <w:t>Intra-CU topological redundancy procedure</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9" type="#_x0000_t75" style="width:219.2pt;height:293.35pt" o:ole="">
            <v:imagedata r:id="rId51" o:title=""/>
          </v:shape>
          <o:OLEObject Type="Embed" ProgID="Visio.Drawing.11" ShapeID="_x0000_i1049" DrawAspect="Content" ObjectID="_1811140404" r:id="rId52"/>
        </w:object>
      </w:r>
    </w:p>
    <w:p w14:paraId="3DFDECC6" w14:textId="77777777" w:rsidR="007B62F3" w:rsidRDefault="007B62F3" w:rsidP="00325D12">
      <w:pPr>
        <w:pStyle w:val="TF"/>
        <w:rPr>
          <w:lang w:eastAsia="en-US"/>
        </w:rPr>
      </w:pPr>
      <w:bookmarkStart w:id="992" w:name="_CRFigure8_2_41"/>
      <w:r>
        <w:t xml:space="preserve">Figure </w:t>
      </w:r>
      <w:bookmarkEnd w:id="992"/>
      <w:r>
        <w:t>8.2.4-1: Example for IAB topology with two redundant paths</w:t>
      </w:r>
    </w:p>
    <w:bookmarkStart w:id="993"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50" type="#_x0000_t75" style="width:481.45pt;height:335.3pt" o:ole="">
            <v:imagedata r:id="rId53" o:title=""/>
          </v:shape>
          <o:OLEObject Type="Embed" ProgID="Mscgen.Chart" ShapeID="_x0000_i1050" DrawAspect="Content" ObjectID="_1811140405" r:id="rId54"/>
        </w:object>
      </w:r>
    </w:p>
    <w:p w14:paraId="003CFC85" w14:textId="77777777" w:rsidR="007B62F3" w:rsidRDefault="007B62F3" w:rsidP="00325D12">
      <w:pPr>
        <w:pStyle w:val="TF"/>
      </w:pPr>
      <w:r>
        <w:t xml:space="preserve"> </w:t>
      </w:r>
      <w:bookmarkStart w:id="994" w:name="_CRFigure8_2_42"/>
      <w:r>
        <w:t xml:space="preserve">Figure </w:t>
      </w:r>
      <w:bookmarkEnd w:id="994"/>
      <w:r>
        <w:t>8.2.4-2: Procedure for establishment of redundant path in IAB topology</w:t>
      </w:r>
    </w:p>
    <w:bookmarkEnd w:id="993"/>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5"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5"/>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6" w:name="_CR8_2_5"/>
      <w:bookmarkStart w:id="997" w:name="_Toc45104773"/>
      <w:bookmarkStart w:id="998" w:name="_Toc45883256"/>
      <w:bookmarkStart w:id="999" w:name="_Toc51763537"/>
      <w:bookmarkStart w:id="1000" w:name="_Toc52266352"/>
      <w:bookmarkStart w:id="1001" w:name="_Toc64445130"/>
      <w:bookmarkStart w:id="1002" w:name="_Toc73980489"/>
      <w:bookmarkStart w:id="1003" w:name="_Toc88651185"/>
      <w:bookmarkStart w:id="1004" w:name="_Toc98351725"/>
      <w:bookmarkStart w:id="1005" w:name="_Toc98748023"/>
      <w:bookmarkStart w:id="1006" w:name="_Toc105704410"/>
      <w:bookmarkStart w:id="1007" w:name="_Toc106108528"/>
      <w:bookmarkStart w:id="1008" w:name="_Toc107829500"/>
      <w:bookmarkStart w:id="1009" w:name="_Toc112703259"/>
      <w:bookmarkStart w:id="1010" w:name="_Toc200456360"/>
      <w:bookmarkEnd w:id="996"/>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11" w:name="OLE_LINK161"/>
      <w:r>
        <w:rPr>
          <w:lang w:eastAsia="ja-JP"/>
        </w:rPr>
        <w:t xml:space="preserve"> 38.331</w:t>
      </w:r>
      <w:bookmarkEnd w:id="1011"/>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2" w:name="OLE_LINK26"/>
    <w:p w14:paraId="23F6B1F2" w14:textId="5A5D1138" w:rsidR="00C20527" w:rsidRDefault="007B62F3" w:rsidP="00325D12">
      <w:pPr>
        <w:pStyle w:val="TH"/>
      </w:pPr>
      <w:r>
        <w:rPr>
          <w:rFonts w:eastAsia="Malgun Gothic"/>
          <w:lang w:eastAsia="en-US"/>
        </w:rPr>
        <w:object w:dxaOrig="9636" w:dyaOrig="3192" w14:anchorId="016D631D">
          <v:shape id="_x0000_i1051" type="#_x0000_t75" style="width:481.45pt;height:155.8pt" o:ole="">
            <v:imagedata r:id="rId55" o:title=""/>
          </v:shape>
          <o:OLEObject Type="Embed" ProgID="Mscgen.Chart" ShapeID="_x0000_i1051" DrawAspect="Content" ObjectID="_1811140406" r:id="rId56"/>
        </w:object>
      </w:r>
      <w:bookmarkEnd w:id="1012"/>
    </w:p>
    <w:p w14:paraId="39776A73" w14:textId="77777777" w:rsidR="007B62F3" w:rsidRDefault="007B62F3" w:rsidP="00325D12">
      <w:pPr>
        <w:pStyle w:val="TF"/>
      </w:pPr>
      <w:bookmarkStart w:id="1013" w:name="_CRFigure8_2_51"/>
      <w:r>
        <w:t xml:space="preserve">Figure </w:t>
      </w:r>
      <w:bookmarkEnd w:id="1013"/>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4" w:name="_CR8_3"/>
      <w:bookmarkStart w:id="1015" w:name="_Toc45104774"/>
      <w:bookmarkStart w:id="1016" w:name="_Toc45883257"/>
      <w:bookmarkStart w:id="1017" w:name="_Toc51763538"/>
      <w:bookmarkStart w:id="1018" w:name="_Toc52266353"/>
      <w:bookmarkStart w:id="1019" w:name="_Toc64445131"/>
      <w:bookmarkStart w:id="1020" w:name="_Toc73980490"/>
      <w:bookmarkStart w:id="1021" w:name="_Toc88651186"/>
      <w:bookmarkStart w:id="1022" w:name="_Toc98351726"/>
      <w:bookmarkStart w:id="1023" w:name="_Toc98748024"/>
      <w:bookmarkStart w:id="1024" w:name="_Toc105704411"/>
      <w:bookmarkStart w:id="1025" w:name="_Toc106108529"/>
      <w:bookmarkStart w:id="1026" w:name="_Toc107829501"/>
      <w:bookmarkStart w:id="1027" w:name="_Toc112703260"/>
      <w:bookmarkStart w:id="1028" w:name="_Toc200456361"/>
      <w:bookmarkEnd w:id="1014"/>
      <w:r w:rsidRPr="00B8401F">
        <w:t>8.3</w:t>
      </w:r>
      <w:r w:rsidRPr="00B8401F">
        <w:tab/>
        <w:t>Mechanism of centralized retransmission of lost PDUs</w:t>
      </w:r>
      <w:bookmarkEnd w:id="907"/>
      <w:bookmarkEnd w:id="908"/>
      <w:bookmarkEnd w:id="909"/>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139295A0" w14:textId="77777777" w:rsidR="00373621" w:rsidRPr="00B8401F" w:rsidRDefault="00373621" w:rsidP="00371D61">
      <w:pPr>
        <w:pStyle w:val="Heading3"/>
      </w:pPr>
      <w:bookmarkStart w:id="1029" w:name="_CR8_3_1"/>
      <w:bookmarkStart w:id="1030" w:name="_Toc13919135"/>
      <w:bookmarkStart w:id="1031" w:name="_Toc29391500"/>
      <w:bookmarkStart w:id="1032" w:name="_Toc36560531"/>
      <w:bookmarkStart w:id="1033" w:name="_Toc45104775"/>
      <w:bookmarkStart w:id="1034" w:name="_Toc45883258"/>
      <w:bookmarkStart w:id="1035" w:name="_Toc51763539"/>
      <w:bookmarkStart w:id="1036" w:name="_Toc52266354"/>
      <w:bookmarkStart w:id="1037" w:name="_Toc64445132"/>
      <w:bookmarkStart w:id="1038" w:name="_Toc73980491"/>
      <w:bookmarkStart w:id="1039" w:name="_Toc88651187"/>
      <w:bookmarkStart w:id="1040" w:name="_Toc98351727"/>
      <w:bookmarkStart w:id="1041" w:name="_Toc98748025"/>
      <w:bookmarkStart w:id="1042" w:name="_Toc105704412"/>
      <w:bookmarkStart w:id="1043" w:name="_Toc106108530"/>
      <w:bookmarkStart w:id="1044" w:name="_Toc107829502"/>
      <w:bookmarkStart w:id="1045" w:name="_Toc112703261"/>
      <w:bookmarkStart w:id="1046" w:name="_Toc200456362"/>
      <w:bookmarkEnd w:id="1029"/>
      <w:r w:rsidRPr="00B8401F">
        <w:t>8.3.1</w:t>
      </w:r>
      <w:r w:rsidRPr="00B8401F">
        <w:tab/>
        <w:t>Centralized Retransmission in Intra gNB-CU Cases</w: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52" type="#_x0000_t75" style="width:424.5pt;height:321.3pt" o:ole="">
            <v:imagedata r:id="rId57" o:title=""/>
          </v:shape>
          <o:OLEObject Type="Embed" ProgID="Visio.Drawing.11" ShapeID="_x0000_i1052" DrawAspect="Content" ObjectID="_1811140407" r:id="rId58"/>
        </w:object>
      </w:r>
    </w:p>
    <w:p w14:paraId="7CCA3F28" w14:textId="77777777" w:rsidR="00373621" w:rsidRPr="00B8401F" w:rsidRDefault="00373621" w:rsidP="00371D61">
      <w:pPr>
        <w:pStyle w:val="TF"/>
      </w:pPr>
      <w:bookmarkStart w:id="1047" w:name="_CRFigure8_3_11"/>
      <w:r w:rsidRPr="00B8401F">
        <w:t xml:space="preserve">Figure </w:t>
      </w:r>
      <w:bookmarkEnd w:id="1047"/>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8" w:name="_CR8_4"/>
      <w:bookmarkStart w:id="1049" w:name="_Toc13919136"/>
      <w:bookmarkStart w:id="1050" w:name="_Toc29391501"/>
      <w:bookmarkStart w:id="1051" w:name="_Toc36560532"/>
      <w:bookmarkStart w:id="1052" w:name="_Toc45104776"/>
      <w:bookmarkStart w:id="1053" w:name="_Toc45883259"/>
      <w:bookmarkStart w:id="1054" w:name="_Toc51763540"/>
      <w:bookmarkStart w:id="1055" w:name="_Toc52266355"/>
      <w:bookmarkStart w:id="1056" w:name="_Toc64445133"/>
      <w:bookmarkStart w:id="1057" w:name="_Toc73980492"/>
      <w:bookmarkStart w:id="1058" w:name="_Toc88651188"/>
      <w:bookmarkStart w:id="1059" w:name="_Toc98351728"/>
      <w:bookmarkStart w:id="1060" w:name="_Toc98748026"/>
      <w:bookmarkStart w:id="1061" w:name="_Toc105704413"/>
      <w:bookmarkStart w:id="1062" w:name="_Toc106108531"/>
      <w:bookmarkStart w:id="1063" w:name="_Toc107829503"/>
      <w:bookmarkStart w:id="1064" w:name="_Toc112703262"/>
      <w:bookmarkStart w:id="1065" w:name="_Toc200456363"/>
      <w:bookmarkEnd w:id="1048"/>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52E60F22" w14:textId="77777777" w:rsidR="00373621" w:rsidRPr="00B8401F" w:rsidRDefault="00373621" w:rsidP="00371D61">
      <w:pPr>
        <w:pStyle w:val="Heading3"/>
        <w:rPr>
          <w:rFonts w:eastAsia="SimSun"/>
          <w:lang w:eastAsia="zh-CN"/>
        </w:rPr>
      </w:pPr>
      <w:bookmarkStart w:id="1066" w:name="_CR8_4_1"/>
      <w:bookmarkStart w:id="1067" w:name="_Toc13919137"/>
      <w:bookmarkStart w:id="1068" w:name="_Toc29391502"/>
      <w:bookmarkStart w:id="1069" w:name="_Toc36560533"/>
      <w:bookmarkStart w:id="1070" w:name="_Toc45104777"/>
      <w:bookmarkStart w:id="1071" w:name="_Toc45883260"/>
      <w:bookmarkStart w:id="1072" w:name="_Toc51763541"/>
      <w:bookmarkStart w:id="1073" w:name="_Toc52266356"/>
      <w:bookmarkStart w:id="1074" w:name="_Toc64445134"/>
      <w:bookmarkStart w:id="1075" w:name="_Toc73980493"/>
      <w:bookmarkStart w:id="1076" w:name="_Toc88651189"/>
      <w:bookmarkStart w:id="1077" w:name="_Toc98351729"/>
      <w:bookmarkStart w:id="1078" w:name="_Toc98748027"/>
      <w:bookmarkStart w:id="1079" w:name="_Toc105704414"/>
      <w:bookmarkStart w:id="1080" w:name="_Toc106108532"/>
      <w:bookmarkStart w:id="1081" w:name="_Toc107829504"/>
      <w:bookmarkStart w:id="1082" w:name="_Toc112703263"/>
      <w:bookmarkStart w:id="1083" w:name="_Toc200456364"/>
      <w:bookmarkEnd w:id="1066"/>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5EDF6CAF" w14:textId="77777777" w:rsidR="00373621" w:rsidRPr="009010F4" w:rsidRDefault="00373621" w:rsidP="009010F4">
      <w:pPr>
        <w:pStyle w:val="Heading4"/>
        <w:rPr>
          <w:rFonts w:eastAsia="SimSun"/>
        </w:rPr>
      </w:pPr>
      <w:bookmarkStart w:id="1084" w:name="_CR8_4_1_1"/>
      <w:bookmarkStart w:id="1085" w:name="_Toc13919138"/>
      <w:bookmarkStart w:id="1086" w:name="_Toc29391503"/>
      <w:bookmarkStart w:id="1087" w:name="_Toc36560534"/>
      <w:bookmarkStart w:id="1088" w:name="_Toc45104778"/>
      <w:bookmarkStart w:id="1089" w:name="_Toc45883261"/>
      <w:bookmarkStart w:id="1090" w:name="_Toc51763542"/>
      <w:bookmarkStart w:id="1091" w:name="_Toc52266357"/>
      <w:bookmarkStart w:id="1092" w:name="_Toc64445135"/>
      <w:bookmarkStart w:id="1093" w:name="_Toc73980494"/>
      <w:bookmarkStart w:id="1094" w:name="_Toc88651190"/>
      <w:bookmarkStart w:id="1095" w:name="_Toc98351730"/>
      <w:bookmarkStart w:id="1096" w:name="_Toc98748028"/>
      <w:bookmarkStart w:id="1097" w:name="_Toc105704415"/>
      <w:bookmarkStart w:id="1098" w:name="_Toc106108533"/>
      <w:bookmarkStart w:id="1099" w:name="_Toc107829505"/>
      <w:bookmarkStart w:id="1100" w:name="_Toc112703264"/>
      <w:bookmarkStart w:id="1101" w:name="_Toc200456365"/>
      <w:bookmarkEnd w:id="1084"/>
      <w:r w:rsidRPr="009010F4">
        <w:rPr>
          <w:rFonts w:eastAsia="SimSun"/>
        </w:rPr>
        <w:t>8.4.1.1</w:t>
      </w:r>
      <w:r w:rsidRPr="009010F4">
        <w:rPr>
          <w:rFonts w:eastAsia="SimSun"/>
        </w:rPr>
        <w:tab/>
        <w:t>EN-DC</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3" type="#_x0000_t75" style="width:451.35pt;height:261.15pt" o:ole="">
            <v:imagedata r:id="rId59" o:title=""/>
          </v:shape>
          <o:OLEObject Type="Embed" ProgID="Visio.Drawing.11" ShapeID="_x0000_i1053" DrawAspect="Content" ObjectID="_1811140408" r:id="rId60"/>
        </w:object>
      </w:r>
    </w:p>
    <w:p w14:paraId="63E0C399" w14:textId="77777777" w:rsidR="00373621" w:rsidRPr="00B8401F" w:rsidRDefault="00373621" w:rsidP="00371D61">
      <w:pPr>
        <w:pStyle w:val="TF"/>
        <w:rPr>
          <w:rFonts w:eastAsia="SimSun"/>
          <w:lang w:eastAsia="zh-CN"/>
        </w:rPr>
      </w:pPr>
      <w:bookmarkStart w:id="1102" w:name="_CRFigure8_4_1_11"/>
      <w:r w:rsidRPr="00B8401F">
        <w:rPr>
          <w:rFonts w:eastAsia="SimSun" w:hint="eastAsia"/>
          <w:lang w:eastAsia="zh-CN"/>
        </w:rPr>
        <w:t xml:space="preserve">Figure </w:t>
      </w:r>
      <w:bookmarkEnd w:id="1102"/>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3" w:name="_CR8_4_2"/>
      <w:bookmarkStart w:id="1104" w:name="_Toc13919139"/>
      <w:bookmarkStart w:id="1105" w:name="_Toc29391504"/>
      <w:bookmarkStart w:id="1106" w:name="_Toc36560535"/>
      <w:bookmarkStart w:id="1107" w:name="_Toc45104779"/>
      <w:bookmarkStart w:id="1108" w:name="_Toc45883262"/>
      <w:bookmarkStart w:id="1109" w:name="_Toc51763543"/>
      <w:bookmarkStart w:id="1110" w:name="_Toc52266358"/>
      <w:bookmarkStart w:id="1111" w:name="_Toc64445136"/>
      <w:bookmarkStart w:id="1112" w:name="_Toc73980495"/>
      <w:bookmarkStart w:id="1113" w:name="_Toc88651191"/>
      <w:bookmarkStart w:id="1114" w:name="_Toc98351731"/>
      <w:bookmarkStart w:id="1115" w:name="_Toc98748029"/>
      <w:bookmarkStart w:id="1116" w:name="_Toc105704416"/>
      <w:bookmarkStart w:id="1117" w:name="_Toc106108534"/>
      <w:bookmarkStart w:id="1118" w:name="_Toc107829506"/>
      <w:bookmarkStart w:id="1119" w:name="_Toc112703265"/>
      <w:bookmarkStart w:id="1120" w:name="_Toc200456366"/>
      <w:bookmarkEnd w:id="1103"/>
      <w:r w:rsidRPr="00B8401F">
        <w:rPr>
          <w:rFonts w:eastAsia="SimSun" w:hint="eastAsia"/>
          <w:lang w:eastAsia="zh-CN"/>
        </w:rPr>
        <w:t>8.4.2</w:t>
      </w:r>
      <w:r w:rsidRPr="00B8401F">
        <w:rPr>
          <w:rFonts w:eastAsia="SimSun" w:hint="eastAsia"/>
          <w:lang w:eastAsia="zh-CN"/>
        </w:rPr>
        <w:tab/>
      </w:r>
      <w:r w:rsidRPr="00B8401F">
        <w:rPr>
          <w:lang w:eastAsia="zh-CN"/>
        </w:rPr>
        <w:t>Secondary Node Release (MN/SN initiated)</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14:paraId="3F78138C" w14:textId="77777777" w:rsidR="00373621" w:rsidRPr="009010F4" w:rsidRDefault="00373621" w:rsidP="009010F4">
      <w:pPr>
        <w:pStyle w:val="Heading4"/>
        <w:rPr>
          <w:rFonts w:eastAsia="SimSun"/>
        </w:rPr>
      </w:pPr>
      <w:bookmarkStart w:id="1121" w:name="_CR8_4_2_1"/>
      <w:bookmarkStart w:id="1122" w:name="_Toc13919140"/>
      <w:bookmarkStart w:id="1123" w:name="_Toc29391505"/>
      <w:bookmarkStart w:id="1124" w:name="_Toc36560536"/>
      <w:bookmarkStart w:id="1125" w:name="_Toc45104780"/>
      <w:bookmarkStart w:id="1126" w:name="_Toc45883263"/>
      <w:bookmarkStart w:id="1127" w:name="_Toc51763544"/>
      <w:bookmarkStart w:id="1128" w:name="_Toc52266359"/>
      <w:bookmarkStart w:id="1129" w:name="_Toc64445137"/>
      <w:bookmarkStart w:id="1130" w:name="_Toc73980496"/>
      <w:bookmarkStart w:id="1131" w:name="_Toc88651192"/>
      <w:bookmarkStart w:id="1132" w:name="_Toc98351732"/>
      <w:bookmarkStart w:id="1133" w:name="_Toc98748030"/>
      <w:bookmarkStart w:id="1134" w:name="_Toc105704417"/>
      <w:bookmarkStart w:id="1135" w:name="_Toc106108535"/>
      <w:bookmarkStart w:id="1136" w:name="_Toc107829507"/>
      <w:bookmarkStart w:id="1137" w:name="_Toc112703266"/>
      <w:bookmarkStart w:id="1138" w:name="_Toc200456367"/>
      <w:bookmarkEnd w:id="1121"/>
      <w:r w:rsidRPr="009010F4">
        <w:rPr>
          <w:rFonts w:eastAsia="SimSun"/>
        </w:rPr>
        <w:t>8.4.2.1</w:t>
      </w:r>
      <w:r w:rsidRPr="009010F4">
        <w:rPr>
          <w:rFonts w:eastAsia="SimSun"/>
        </w:rPr>
        <w:tab/>
        <w:t>EN-DC</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4" type="#_x0000_t75" style="width:449.2pt;height:182.7pt" o:ole="">
            <v:imagedata r:id="rId61" o:title=""/>
          </v:shape>
          <o:OLEObject Type="Embed" ProgID="Visio.Drawing.11" ShapeID="_x0000_i1054" DrawAspect="Content" ObjectID="_1811140409" r:id="rId62"/>
        </w:object>
      </w:r>
    </w:p>
    <w:p w14:paraId="630D58F1" w14:textId="77777777" w:rsidR="00373621" w:rsidRPr="00B8401F" w:rsidRDefault="00373621" w:rsidP="00371D61">
      <w:pPr>
        <w:pStyle w:val="TF"/>
        <w:rPr>
          <w:rFonts w:eastAsia="SimSun"/>
          <w:lang w:eastAsia="zh-CN"/>
        </w:rPr>
      </w:pPr>
      <w:bookmarkStart w:id="1139" w:name="_CRFigure8_4_2_11SgNBreleaseprocedurein"/>
      <w:r w:rsidRPr="00B8401F">
        <w:rPr>
          <w:rFonts w:eastAsia="SimSun" w:hint="eastAsia"/>
          <w:lang w:eastAsia="zh-CN"/>
        </w:rPr>
        <w:t xml:space="preserve">Figure </w:t>
      </w:r>
      <w:bookmarkEnd w:id="1139"/>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5" type="#_x0000_t75" style="width:449.2pt;height:182.7pt" o:ole="">
            <v:imagedata r:id="rId63" o:title=""/>
          </v:shape>
          <o:OLEObject Type="Embed" ProgID="Visio.Drawing.11" ShapeID="_x0000_i1055" DrawAspect="Content" ObjectID="_1811140410" r:id="rId64"/>
        </w:object>
      </w:r>
    </w:p>
    <w:p w14:paraId="2C10CDA7" w14:textId="77777777" w:rsidR="00373621" w:rsidRPr="00B8401F" w:rsidRDefault="00373621" w:rsidP="00FB350F">
      <w:pPr>
        <w:pStyle w:val="TF"/>
        <w:rPr>
          <w:rFonts w:eastAsia="SimSun"/>
          <w:lang w:eastAsia="zh-CN"/>
        </w:rPr>
      </w:pPr>
      <w:bookmarkStart w:id="1140" w:name="_CRFigure8_4_2_12SgNBreleaseprocedurein"/>
      <w:r w:rsidRPr="00B8401F">
        <w:rPr>
          <w:rFonts w:eastAsia="SimSun" w:hint="eastAsia"/>
          <w:lang w:eastAsia="zh-CN"/>
        </w:rPr>
        <w:t xml:space="preserve">Figure </w:t>
      </w:r>
      <w:bookmarkEnd w:id="1140"/>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41" w:name="_CR8_4_3"/>
      <w:bookmarkStart w:id="1142" w:name="_Toc29391506"/>
      <w:bookmarkStart w:id="1143" w:name="_Toc36560537"/>
      <w:bookmarkStart w:id="1144" w:name="_Toc45104781"/>
      <w:bookmarkStart w:id="1145" w:name="_Toc45883264"/>
      <w:bookmarkStart w:id="1146" w:name="_Toc51763545"/>
      <w:bookmarkStart w:id="1147" w:name="_Toc52266360"/>
      <w:bookmarkStart w:id="1148" w:name="_Toc64445138"/>
      <w:bookmarkStart w:id="1149" w:name="_Toc73980497"/>
      <w:bookmarkStart w:id="1150" w:name="_Toc88651193"/>
      <w:bookmarkStart w:id="1151" w:name="_Toc98351733"/>
      <w:bookmarkStart w:id="1152" w:name="_Toc98748031"/>
      <w:bookmarkStart w:id="1153" w:name="_Toc105704418"/>
      <w:bookmarkStart w:id="1154" w:name="_Toc106108536"/>
      <w:bookmarkStart w:id="1155" w:name="_Toc107829508"/>
      <w:bookmarkStart w:id="1156" w:name="_Toc112703267"/>
      <w:bookmarkStart w:id="1157" w:name="_Toc200456368"/>
      <w:bookmarkEnd w:id="1141"/>
      <w:r w:rsidRPr="00B8401F">
        <w:rPr>
          <w:lang w:eastAsia="zh-CN"/>
        </w:rPr>
        <w:t>8.4.3</w:t>
      </w:r>
      <w:r w:rsidRPr="00B8401F">
        <w:rPr>
          <w:lang w:eastAsia="zh-CN"/>
        </w:rPr>
        <w:tab/>
        <w:t>SCG suspend/resume in RRC_INACTIVE</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6" type="#_x0000_t75" style="width:484.65pt;height:424.5pt" o:ole="">
            <v:imagedata r:id="rId65" o:title=""/>
          </v:shape>
          <o:OLEObject Type="Embed" ProgID="Visio.Drawing.15" ShapeID="_x0000_i1056" DrawAspect="Content" ObjectID="_1811140411" r:id="rId66"/>
        </w:object>
      </w:r>
    </w:p>
    <w:p w14:paraId="6C23940D" w14:textId="77777777" w:rsidR="00FA7821" w:rsidRPr="00B8401F" w:rsidRDefault="00FA7821" w:rsidP="002D6C99">
      <w:pPr>
        <w:pStyle w:val="TF"/>
      </w:pPr>
      <w:bookmarkStart w:id="1158" w:name="_CRFigure8_4_31"/>
      <w:r w:rsidRPr="00B8401F">
        <w:t xml:space="preserve">Figure </w:t>
      </w:r>
      <w:bookmarkEnd w:id="1158"/>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9" w:name="_CR8_4_4"/>
      <w:bookmarkStart w:id="1160" w:name="_Toc98351734"/>
      <w:bookmarkStart w:id="1161" w:name="_Toc98748032"/>
      <w:bookmarkStart w:id="1162" w:name="_Toc105704419"/>
      <w:bookmarkStart w:id="1163" w:name="_Toc106108537"/>
      <w:bookmarkStart w:id="1164" w:name="_Toc107829509"/>
      <w:bookmarkStart w:id="1165" w:name="_Toc112703268"/>
      <w:bookmarkStart w:id="1166" w:name="_Toc200456369"/>
      <w:bookmarkStart w:id="1167" w:name="_Toc13919141"/>
      <w:bookmarkStart w:id="1168" w:name="_Toc29391507"/>
      <w:bookmarkStart w:id="1169" w:name="_Toc36560538"/>
      <w:bookmarkStart w:id="1170" w:name="_Toc45104782"/>
      <w:bookmarkStart w:id="1171" w:name="_Toc45883265"/>
      <w:bookmarkStart w:id="1172" w:name="_Toc51763546"/>
      <w:bookmarkStart w:id="1173" w:name="_Toc52266361"/>
      <w:bookmarkStart w:id="1174" w:name="_Toc64445139"/>
      <w:bookmarkStart w:id="1175" w:name="_Toc73980498"/>
      <w:bookmarkStart w:id="1176" w:name="_Toc88651194"/>
      <w:bookmarkEnd w:id="1159"/>
      <w:r w:rsidRPr="00B8401F">
        <w:rPr>
          <w:lang w:eastAsia="zh-CN"/>
        </w:rPr>
        <w:t>8.4.</w:t>
      </w:r>
      <w:r>
        <w:rPr>
          <w:lang w:eastAsia="zh-CN"/>
        </w:rPr>
        <w:t>4</w:t>
      </w:r>
      <w:r w:rsidRPr="00B8401F">
        <w:rPr>
          <w:lang w:eastAsia="zh-CN"/>
        </w:rPr>
        <w:tab/>
        <w:t xml:space="preserve">SCG </w:t>
      </w:r>
      <w:r>
        <w:rPr>
          <w:lang w:eastAsia="zh-CN"/>
        </w:rPr>
        <w:t>Deactivation and Activation</w:t>
      </w:r>
      <w:bookmarkEnd w:id="1160"/>
      <w:bookmarkEnd w:id="1161"/>
      <w:bookmarkEnd w:id="1162"/>
      <w:bookmarkEnd w:id="1163"/>
      <w:bookmarkEnd w:id="1164"/>
      <w:bookmarkEnd w:id="1165"/>
      <w:bookmarkEnd w:id="1166"/>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7" w:name="_Toc98351735"/>
      <w:bookmarkStart w:id="1178" w:name="_Toc98748033"/>
      <w:bookmarkStart w:id="1179" w:name="_Toc105704420"/>
      <w:bookmarkStart w:id="1180" w:name="_Toc106108538"/>
      <w:bookmarkStart w:id="1181" w:name="_Toc107829510"/>
      <w:bookmarkStart w:id="1182" w:name="_Toc112703269"/>
    </w:p>
    <w:p w14:paraId="6A86F63E" w14:textId="77777777" w:rsidR="00E11B0F" w:rsidRPr="008120A8" w:rsidRDefault="00E11B0F" w:rsidP="009010F4">
      <w:pPr>
        <w:pStyle w:val="Heading4"/>
      </w:pPr>
      <w:bookmarkStart w:id="1183" w:name="_CR8_4_4_1"/>
      <w:bookmarkStart w:id="1184" w:name="_Toc200456370"/>
      <w:bookmarkEnd w:id="1183"/>
      <w:r w:rsidRPr="008120A8">
        <w:t>8.4.4.1</w:t>
      </w:r>
      <w:r w:rsidRPr="008120A8">
        <w:tab/>
        <w:t>SN Addition with SCG Activation or Deactivation</w:t>
      </w:r>
      <w:bookmarkEnd w:id="1177"/>
      <w:bookmarkEnd w:id="1178"/>
      <w:bookmarkEnd w:id="1179"/>
      <w:bookmarkEnd w:id="1180"/>
      <w:bookmarkEnd w:id="1181"/>
      <w:bookmarkEnd w:id="1182"/>
      <w:bookmarkEnd w:id="1184"/>
    </w:p>
    <w:p w14:paraId="0E7D2B2A" w14:textId="72EDB64C" w:rsidR="000A268A" w:rsidRPr="00FA1EE6" w:rsidRDefault="000A268A" w:rsidP="005D3C45">
      <w:pPr>
        <w:pStyle w:val="TH"/>
        <w:rPr>
          <w:lang w:eastAsia="en-GB"/>
        </w:rPr>
      </w:pPr>
      <w:r>
        <w:rPr>
          <w:rFonts w:eastAsia="SimSun"/>
        </w:rPr>
        <w:object w:dxaOrig="10075" w:dyaOrig="4301" w14:anchorId="66C6C8A3">
          <v:shape id="_x0000_i1057" type="#_x0000_t75" style="width:484.65pt;height:205.25pt" o:ole="">
            <v:imagedata r:id="rId67" o:title=""/>
          </v:shape>
          <o:OLEObject Type="Embed" ProgID="Mscgen.Chart" ShapeID="_x0000_i1057" DrawAspect="Content" ObjectID="_1811140412" r:id="rId68"/>
        </w:object>
      </w:r>
    </w:p>
    <w:p w14:paraId="72EDAF1D" w14:textId="77777777" w:rsidR="00E11B0F" w:rsidRPr="00FA1EE6" w:rsidRDefault="00E11B0F" w:rsidP="005D3C45">
      <w:pPr>
        <w:pStyle w:val="TF"/>
        <w:rPr>
          <w:lang w:eastAsia="en-GB"/>
        </w:rPr>
      </w:pPr>
      <w:bookmarkStart w:id="1185" w:name="_CRFigure8_4_4_11"/>
      <w:r w:rsidRPr="00FA1EE6">
        <w:rPr>
          <w:lang w:eastAsia="en-GB"/>
        </w:rPr>
        <w:t xml:space="preserve">Figure </w:t>
      </w:r>
      <w:bookmarkEnd w:id="1185"/>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6" w:name="OLE_LINK6"/>
      <w:r>
        <w:rPr>
          <w:lang w:eastAsia="zh-CN"/>
        </w:rPr>
        <w:t xml:space="preserve"> </w:t>
      </w:r>
      <w:r>
        <w:rPr>
          <w:rFonts w:hint="eastAsia"/>
          <w:lang w:eastAsia="zh-CN"/>
        </w:rPr>
        <w:t>not</w:t>
      </w:r>
      <w:r>
        <w:rPr>
          <w:lang w:eastAsia="zh-CN"/>
        </w:rPr>
        <w:t>ify the activation or deactivation of the SCG</w:t>
      </w:r>
      <w:bookmarkEnd w:id="1186"/>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7" w:name="_Toc98351736"/>
      <w:bookmarkStart w:id="1188"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9" w:name="_CR8_4_4_2"/>
      <w:bookmarkStart w:id="1190" w:name="_Toc105704421"/>
      <w:bookmarkStart w:id="1191" w:name="_Toc106108539"/>
      <w:bookmarkStart w:id="1192" w:name="_Toc107829511"/>
      <w:bookmarkStart w:id="1193" w:name="_Toc112703270"/>
      <w:bookmarkStart w:id="1194" w:name="_Toc200456371"/>
      <w:bookmarkEnd w:id="1189"/>
      <w:r w:rsidRPr="008120A8">
        <w:t>8.4.4.2</w:t>
      </w:r>
      <w:r w:rsidRPr="008120A8">
        <w:tab/>
        <w:t>MN initiated SN Modification with SCG Activation or Deactivation</w:t>
      </w:r>
      <w:bookmarkEnd w:id="1187"/>
      <w:bookmarkEnd w:id="1188"/>
      <w:bookmarkEnd w:id="1190"/>
      <w:bookmarkEnd w:id="1191"/>
      <w:bookmarkEnd w:id="1192"/>
      <w:bookmarkEnd w:id="1193"/>
      <w:bookmarkEnd w:id="1194"/>
    </w:p>
    <w:p w14:paraId="75DE66DF" w14:textId="2CCC61A6" w:rsidR="000A268A" w:rsidRDefault="000A268A" w:rsidP="005D3C45">
      <w:pPr>
        <w:pStyle w:val="TH"/>
        <w:rPr>
          <w:rFonts w:eastAsia="SimSun"/>
        </w:rPr>
      </w:pPr>
      <w:r>
        <w:rPr>
          <w:rFonts w:eastAsia="SimSun"/>
        </w:rPr>
        <w:object w:dxaOrig="9814" w:dyaOrig="4479" w14:anchorId="2CCA7328">
          <v:shape id="_x0000_i1058" type="#_x0000_t75" style="width:480.35pt;height:219.2pt" o:ole="">
            <v:imagedata r:id="rId69" o:title=""/>
          </v:shape>
          <o:OLEObject Type="Embed" ProgID="Mscgen.Chart" ShapeID="_x0000_i1058" DrawAspect="Content" ObjectID="_1811140413" r:id="rId70"/>
        </w:object>
      </w:r>
    </w:p>
    <w:p w14:paraId="701D6E6C" w14:textId="77777777" w:rsidR="00E11B0F" w:rsidRPr="00FA1EE6" w:rsidRDefault="00E11B0F" w:rsidP="00564453">
      <w:pPr>
        <w:pStyle w:val="TF"/>
        <w:rPr>
          <w:lang w:eastAsia="en-GB"/>
        </w:rPr>
      </w:pPr>
      <w:bookmarkStart w:id="1195" w:name="_CRFigure8_4_4_21"/>
      <w:r w:rsidRPr="00FA1EE6">
        <w:rPr>
          <w:lang w:eastAsia="en-GB"/>
        </w:rPr>
        <w:t xml:space="preserve">Figure </w:t>
      </w:r>
      <w:bookmarkEnd w:id="1195"/>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6" w:name="_Toc98351737"/>
      <w:bookmarkStart w:id="1197"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8" w:name="_CR8_4_4_3"/>
      <w:bookmarkStart w:id="1199" w:name="_Toc105704422"/>
      <w:bookmarkStart w:id="1200" w:name="_Toc106108540"/>
      <w:bookmarkStart w:id="1201" w:name="_Toc107829512"/>
      <w:bookmarkStart w:id="1202" w:name="_Toc112703271"/>
      <w:bookmarkStart w:id="1203" w:name="_Toc200456372"/>
      <w:bookmarkEnd w:id="1198"/>
      <w:r w:rsidRPr="008120A8">
        <w:t>8.4.4.3</w:t>
      </w:r>
      <w:r w:rsidRPr="008120A8">
        <w:tab/>
        <w:t>SN initiated SN Modification with SCG Activation or Deactivation</w:t>
      </w:r>
      <w:bookmarkEnd w:id="1196"/>
      <w:bookmarkEnd w:id="1197"/>
      <w:bookmarkEnd w:id="1199"/>
      <w:bookmarkEnd w:id="1200"/>
      <w:bookmarkEnd w:id="1201"/>
      <w:bookmarkEnd w:id="1202"/>
      <w:bookmarkEnd w:id="1203"/>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9" type="#_x0000_t75" style="width:470.7pt;height:226.75pt" o:ole="">
            <v:imagedata r:id="rId71" o:title=""/>
          </v:shape>
          <o:OLEObject Type="Embed" ProgID="Mscgen.Chart" ShapeID="_x0000_i1059" DrawAspect="Content" ObjectID="_1811140414" r:id="rId72"/>
        </w:object>
      </w:r>
    </w:p>
    <w:p w14:paraId="3059ED8C" w14:textId="77777777" w:rsidR="00E11B0F" w:rsidRPr="00FA1EE6" w:rsidRDefault="00E11B0F" w:rsidP="00564453">
      <w:pPr>
        <w:pStyle w:val="TF"/>
        <w:rPr>
          <w:lang w:eastAsia="en-GB"/>
        </w:rPr>
      </w:pPr>
      <w:bookmarkStart w:id="1204" w:name="_CRFigure8_4_4_31"/>
      <w:r w:rsidRPr="00FA1EE6">
        <w:rPr>
          <w:lang w:eastAsia="en-GB"/>
        </w:rPr>
        <w:t xml:space="preserve">Figure </w:t>
      </w:r>
      <w:bookmarkEnd w:id="1204"/>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5" w:name="_CR8_5"/>
      <w:bookmarkStart w:id="1206" w:name="_Toc98351738"/>
      <w:bookmarkStart w:id="1207" w:name="_Toc98748036"/>
      <w:bookmarkStart w:id="1208" w:name="_Toc105704423"/>
      <w:bookmarkStart w:id="1209" w:name="_Toc106108541"/>
      <w:bookmarkStart w:id="1210" w:name="_Toc107829513"/>
      <w:bookmarkStart w:id="1211" w:name="_Toc112703272"/>
      <w:bookmarkStart w:id="1212" w:name="_Toc200456373"/>
      <w:bookmarkEnd w:id="1205"/>
      <w:r w:rsidRPr="00B8401F">
        <w:t>8.5</w:t>
      </w:r>
      <w:r w:rsidRPr="00B8401F">
        <w:tab/>
        <w:t>F1 Startup and cells activation</w:t>
      </w:r>
      <w:bookmarkEnd w:id="1167"/>
      <w:bookmarkEnd w:id="1168"/>
      <w:bookmarkEnd w:id="1169"/>
      <w:bookmarkEnd w:id="1170"/>
      <w:bookmarkEnd w:id="1171"/>
      <w:bookmarkEnd w:id="1172"/>
      <w:bookmarkEnd w:id="1173"/>
      <w:bookmarkEnd w:id="1174"/>
      <w:bookmarkEnd w:id="1175"/>
      <w:bookmarkEnd w:id="1176"/>
      <w:bookmarkEnd w:id="1206"/>
      <w:bookmarkEnd w:id="1207"/>
      <w:bookmarkEnd w:id="1208"/>
      <w:bookmarkEnd w:id="1209"/>
      <w:bookmarkEnd w:id="1210"/>
      <w:bookmarkEnd w:id="1211"/>
      <w:bookmarkEnd w:id="1212"/>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60" type="#_x0000_t75" style="width:404.05pt;height:227.8pt" o:ole="">
            <v:imagedata r:id="rId73" o:title=""/>
          </v:shape>
          <o:OLEObject Type="Embed" ProgID="Visio.Drawing.15" ShapeID="_x0000_i1060" DrawAspect="Content" ObjectID="_1811140415" r:id="rId74"/>
        </w:object>
      </w:r>
    </w:p>
    <w:p w14:paraId="37A56164" w14:textId="77777777" w:rsidR="00373621" w:rsidRPr="00B8401F" w:rsidRDefault="00373621" w:rsidP="00371D61">
      <w:pPr>
        <w:pStyle w:val="TF"/>
        <w:rPr>
          <w:rFonts w:eastAsia="SimSun"/>
          <w:lang w:eastAsia="zh-CN"/>
        </w:rPr>
      </w:pPr>
      <w:bookmarkStart w:id="1213" w:name="_CRFigure8_51"/>
      <w:r w:rsidRPr="00B8401F">
        <w:rPr>
          <w:rFonts w:eastAsia="SimSun"/>
          <w:lang w:eastAsia="zh-CN"/>
        </w:rPr>
        <w:t xml:space="preserve">Figure </w:t>
      </w:r>
      <w:bookmarkEnd w:id="1213"/>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4" w:name="_CR8_6"/>
      <w:bookmarkStart w:id="1215" w:name="_Toc13919142"/>
      <w:bookmarkStart w:id="1216" w:name="_Toc29391508"/>
      <w:bookmarkStart w:id="1217" w:name="_Toc36560539"/>
      <w:bookmarkStart w:id="1218" w:name="_Toc45104783"/>
      <w:bookmarkStart w:id="1219" w:name="_Toc45883266"/>
      <w:bookmarkStart w:id="1220" w:name="_Toc51763547"/>
      <w:bookmarkStart w:id="1221" w:name="_Toc52266362"/>
      <w:bookmarkStart w:id="1222" w:name="_Toc64445140"/>
      <w:bookmarkStart w:id="1223" w:name="_Toc73980499"/>
      <w:bookmarkStart w:id="1224" w:name="_Toc88651195"/>
      <w:bookmarkStart w:id="1225" w:name="_Toc98351739"/>
      <w:bookmarkStart w:id="1226" w:name="_Toc98748037"/>
      <w:bookmarkStart w:id="1227" w:name="_Toc105704424"/>
      <w:bookmarkStart w:id="1228" w:name="_Toc106108542"/>
      <w:bookmarkStart w:id="1229" w:name="_Toc107829514"/>
      <w:bookmarkStart w:id="1230" w:name="_Toc112703273"/>
      <w:bookmarkStart w:id="1231" w:name="_Toc200456374"/>
      <w:bookmarkEnd w:id="1214"/>
      <w:r w:rsidRPr="00B8401F">
        <w:t>8.6</w:t>
      </w:r>
      <w:r w:rsidRPr="00B8401F">
        <w:tab/>
        <w:t>RRC state transition</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140B6B8D" w14:textId="77777777" w:rsidR="00373621" w:rsidRPr="00B8401F" w:rsidRDefault="00373621" w:rsidP="00371D61">
      <w:pPr>
        <w:pStyle w:val="Heading3"/>
        <w:rPr>
          <w:lang w:eastAsia="zh-CN"/>
        </w:rPr>
      </w:pPr>
      <w:bookmarkStart w:id="1232" w:name="_CR8_6_1"/>
      <w:bookmarkStart w:id="1233" w:name="_Toc13919143"/>
      <w:bookmarkStart w:id="1234" w:name="_Toc29391509"/>
      <w:bookmarkStart w:id="1235" w:name="_Toc36560540"/>
      <w:bookmarkStart w:id="1236" w:name="_Toc45104784"/>
      <w:bookmarkStart w:id="1237" w:name="_Toc45883267"/>
      <w:bookmarkStart w:id="1238" w:name="_Toc51763548"/>
      <w:bookmarkStart w:id="1239" w:name="_Toc52266363"/>
      <w:bookmarkStart w:id="1240" w:name="_Toc64445141"/>
      <w:bookmarkStart w:id="1241" w:name="_Toc73980500"/>
      <w:bookmarkStart w:id="1242" w:name="_Toc88651196"/>
      <w:bookmarkStart w:id="1243" w:name="_Toc98351740"/>
      <w:bookmarkStart w:id="1244" w:name="_Toc98748038"/>
      <w:bookmarkStart w:id="1245" w:name="_Toc105704425"/>
      <w:bookmarkStart w:id="1246" w:name="_Toc106108543"/>
      <w:bookmarkStart w:id="1247" w:name="_Toc107829515"/>
      <w:bookmarkStart w:id="1248" w:name="_Toc112703274"/>
      <w:bookmarkStart w:id="1249" w:name="_Toc200456375"/>
      <w:bookmarkEnd w:id="1232"/>
      <w:r w:rsidRPr="00B8401F">
        <w:rPr>
          <w:rFonts w:hint="eastAsia"/>
          <w:lang w:eastAsia="zh-CN"/>
        </w:rPr>
        <w:t>8.6.1</w:t>
      </w:r>
      <w:r w:rsidRPr="00B8401F">
        <w:rPr>
          <w:rFonts w:hint="eastAsia"/>
          <w:lang w:eastAsia="zh-CN"/>
        </w:rPr>
        <w:tab/>
      </w:r>
      <w:r w:rsidRPr="00B8401F">
        <w:t>RRC connected to RRC inactive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50" w:name="_Hlk81229969"/>
    <w:bookmarkStart w:id="1251" w:name="_Hlk81229988"/>
    <w:bookmarkEnd w:id="1250"/>
    <w:p w14:paraId="0BD15838" w14:textId="77777777" w:rsidR="00CF1921" w:rsidRDefault="00CF1921" w:rsidP="00371D61">
      <w:pPr>
        <w:pStyle w:val="TH"/>
      </w:pPr>
      <w:r w:rsidRPr="00B8401F">
        <w:object w:dxaOrig="11461" w:dyaOrig="6289" w14:anchorId="3DB1210F">
          <v:shape id="_x0000_i1061" type="#_x0000_t75" style="width:303.05pt;height:166.55pt" o:ole="">
            <v:imagedata r:id="rId75" o:title=""/>
          </v:shape>
          <o:OLEObject Type="Embed" ProgID="Visio.Drawing.15" ShapeID="_x0000_i1061" DrawAspect="Content" ObjectID="_1811140416" r:id="rId76"/>
        </w:object>
      </w:r>
      <w:bookmarkEnd w:id="1251"/>
    </w:p>
    <w:p w14:paraId="79320853" w14:textId="77777777" w:rsidR="00373621" w:rsidRPr="00B8401F" w:rsidRDefault="00373621" w:rsidP="002F6B78">
      <w:pPr>
        <w:pStyle w:val="TF"/>
        <w:rPr>
          <w:lang w:eastAsia="zh-CN"/>
        </w:rPr>
      </w:pPr>
      <w:bookmarkStart w:id="1252" w:name="_CRFigure8_6_11"/>
      <w:bookmarkStart w:id="1253" w:name="MCCQCTEMPBM_00000053"/>
      <w:r w:rsidRPr="00B8401F">
        <w:rPr>
          <w:lang w:eastAsia="zh-CN"/>
        </w:rPr>
        <w:t xml:space="preserve">Figure </w:t>
      </w:r>
      <w:bookmarkEnd w:id="1252"/>
      <w:r w:rsidRPr="00B8401F">
        <w:rPr>
          <w:lang w:eastAsia="zh-CN"/>
        </w:rPr>
        <w:t xml:space="preserve">8.6.1-1: </w:t>
      </w:r>
      <w:r w:rsidRPr="00B8401F">
        <w:t>RRC connected to RRC inactive state transition procedure</w:t>
      </w:r>
    </w:p>
    <w:bookmarkEnd w:id="1253"/>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4" w:name="_CR8_6_2"/>
      <w:bookmarkStart w:id="1255" w:name="_Toc13919144"/>
      <w:bookmarkStart w:id="1256" w:name="_Toc29391510"/>
      <w:bookmarkStart w:id="1257" w:name="_Toc36560541"/>
      <w:bookmarkStart w:id="1258" w:name="_Toc45104785"/>
      <w:bookmarkStart w:id="1259" w:name="_Toc45883268"/>
      <w:bookmarkStart w:id="1260" w:name="_Toc51763549"/>
      <w:bookmarkStart w:id="1261" w:name="_Toc52266364"/>
      <w:bookmarkStart w:id="1262" w:name="_Toc64445142"/>
      <w:bookmarkStart w:id="1263" w:name="_Toc73980501"/>
      <w:bookmarkStart w:id="1264" w:name="_Toc88651197"/>
      <w:bookmarkStart w:id="1265" w:name="_Toc98351741"/>
      <w:bookmarkStart w:id="1266" w:name="_Toc98748039"/>
      <w:bookmarkStart w:id="1267" w:name="_Toc105704426"/>
      <w:bookmarkStart w:id="1268" w:name="_Toc106108544"/>
      <w:bookmarkStart w:id="1269" w:name="_Toc107829516"/>
      <w:bookmarkStart w:id="1270" w:name="_Toc112703275"/>
      <w:bookmarkStart w:id="1271" w:name="_Toc200456376"/>
      <w:bookmarkEnd w:id="1254"/>
      <w:r w:rsidRPr="00B8401F">
        <w:rPr>
          <w:rFonts w:hint="eastAsia"/>
          <w:lang w:eastAsia="zh-CN"/>
        </w:rPr>
        <w:t>8.6.2</w:t>
      </w:r>
      <w:r w:rsidRPr="00B8401F">
        <w:rPr>
          <w:rFonts w:hint="eastAsia"/>
          <w:lang w:eastAsia="zh-CN"/>
        </w:rPr>
        <w:tab/>
      </w:r>
      <w:r w:rsidRPr="00B8401F">
        <w:t>RRC inactive to other states</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62" type="#_x0000_t75" style="width:357.85pt;height:270.8pt" o:ole="">
            <v:imagedata r:id="rId77" o:title=""/>
          </v:shape>
          <o:OLEObject Type="Embed" ProgID="Visio.Drawing.15" ShapeID="_x0000_i1062" DrawAspect="Content" ObjectID="_1811140417" r:id="rId78"/>
        </w:object>
      </w:r>
    </w:p>
    <w:p w14:paraId="76BE3884" w14:textId="77777777" w:rsidR="00373621" w:rsidRPr="00B8401F" w:rsidRDefault="00373621" w:rsidP="00371D61">
      <w:pPr>
        <w:pStyle w:val="TF"/>
        <w:rPr>
          <w:lang w:eastAsia="zh-CN"/>
        </w:rPr>
      </w:pPr>
      <w:bookmarkStart w:id="1272" w:name="_CRFigure8_6_21"/>
      <w:r w:rsidRPr="00B8401F">
        <w:rPr>
          <w:lang w:eastAsia="zh-CN"/>
        </w:rPr>
        <w:t xml:space="preserve">Figure </w:t>
      </w:r>
      <w:bookmarkEnd w:id="1272"/>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3BF1E0A4" w14:textId="77777777" w:rsidR="009C7D49" w:rsidRDefault="00373621" w:rsidP="009C7D49">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2273FB9F" w14:textId="5BF55E4F" w:rsidR="00373621" w:rsidRPr="00B8401F" w:rsidRDefault="009C7D49" w:rsidP="009C7D49">
      <w:pPr>
        <w:pStyle w:val="NO"/>
      </w:pPr>
      <w:r>
        <w:rPr>
          <w:rFonts w:hint="eastAsia"/>
          <w:lang w:eastAsia="zh-CN"/>
        </w:rPr>
        <w:t>N</w:t>
      </w:r>
      <w:r>
        <w:rPr>
          <w:rFonts w:hint="eastAsia"/>
        </w:rPr>
        <w:t xml:space="preserve">OTE </w:t>
      </w:r>
      <w:r w:rsidR="00A1360B">
        <w:rPr>
          <w:rFonts w:eastAsiaTheme="minorEastAsia" w:hint="eastAsia"/>
        </w:rPr>
        <w:t>1a</w:t>
      </w:r>
      <w:r w:rsidRPr="00441B42">
        <w:t xml:space="preserve">: </w:t>
      </w:r>
      <w:r w:rsidRPr="00F52247">
        <w:t>In case of CP/UP split architecture, if the UE context has been retrieved from the old NG-RAN node, the security indication of each PDU Session as communicated to the gNB-CU-UP represents the user plane security activation status that the UE used at the last serving cell.</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1D8A8CAA"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2</w:t>
      </w:r>
      <w:r w:rsidRPr="00B8401F">
        <w:rPr>
          <w:lang w:eastAsia="ja-JP"/>
        </w:rPr>
        <w:t>:</w:t>
      </w:r>
      <w:r w:rsidRPr="00B8401F">
        <w:rPr>
          <w:lang w:eastAsia="ja-JP"/>
        </w:rPr>
        <w:tab/>
      </w:r>
      <w:r>
        <w:rPr>
          <w:lang w:eastAsia="ja-JP"/>
        </w:rPr>
        <w:t>S</w:t>
      </w:r>
      <w:r w:rsidR="00373621" w:rsidRPr="00B8401F">
        <w:t xml:space="preserve">tep 5 and </w:t>
      </w:r>
      <w:r w:rsidR="0015740F">
        <w:t xml:space="preserve">step </w:t>
      </w:r>
      <w:r w:rsidR="00373621"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12C30917"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3</w:t>
      </w:r>
      <w:r w:rsidRPr="00B8401F">
        <w:rPr>
          <w:lang w:eastAsia="ja-JP"/>
        </w:rPr>
        <w:t>:</w:t>
      </w:r>
      <w:r w:rsidRPr="00B8401F">
        <w:rPr>
          <w:lang w:eastAsia="ja-JP"/>
        </w:rPr>
        <w:tab/>
      </w:r>
      <w:r>
        <w:rPr>
          <w:lang w:eastAsia="ja-JP"/>
        </w:rPr>
        <w:t>I</w:t>
      </w:r>
      <w:r w:rsidR="00373621"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00373621" w:rsidRPr="00B8401F">
        <w:t xml:space="preserve"> message for fallback to establish a new RRC connection, and generates </w:t>
      </w:r>
      <w:r w:rsidR="00FF6DBB" w:rsidRPr="00B8401F">
        <w:t xml:space="preserve">or receives from the old NG-RAN node </w:t>
      </w:r>
      <w:r w:rsidR="00373621" w:rsidRPr="00B8401F">
        <w:t xml:space="preserve">either </w:t>
      </w:r>
      <w:r w:rsidR="00FF6DBB" w:rsidRPr="00B8401F">
        <w:rPr>
          <w:i/>
        </w:rPr>
        <w:t>RRCRelease</w:t>
      </w:r>
      <w:r w:rsidR="00373621" w:rsidRPr="00B8401F">
        <w:t xml:space="preserve"> message without suspend configuration for inactive to idle state transition, or </w:t>
      </w:r>
      <w:r w:rsidR="00FF6DBB" w:rsidRPr="00B8401F">
        <w:rPr>
          <w:i/>
        </w:rPr>
        <w:t>RRCRelease</w:t>
      </w:r>
      <w:r w:rsidR="00373621" w:rsidRPr="00B8401F">
        <w:t xml:space="preserve"> message with suspend configuration to remain in inactive state. </w:t>
      </w:r>
      <w:r w:rsidR="00373621"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862DB9E"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4</w:t>
      </w:r>
      <w:r w:rsidRPr="00B8401F">
        <w:rPr>
          <w:lang w:eastAsia="ja-JP"/>
        </w:rPr>
        <w:t>:</w:t>
      </w:r>
      <w:r w:rsidRPr="00B8401F">
        <w:rPr>
          <w:lang w:eastAsia="ja-JP"/>
        </w:rPr>
        <w:tab/>
      </w:r>
      <w:r>
        <w:t>S</w:t>
      </w:r>
      <w:r w:rsidR="00373621" w:rsidRPr="00B8401F">
        <w:t xml:space="preserve">tep 9 and step 10 exist for inactive to active state transition (for both cases of signaling exchange only, and UP data exchange). UE generates </w:t>
      </w:r>
      <w:r w:rsidR="00373621" w:rsidRPr="00B8401F">
        <w:rPr>
          <w:i/>
        </w:rPr>
        <w:t>RRCResumeComplete</w:t>
      </w:r>
      <w:r w:rsidR="00373621" w:rsidRPr="00B8401F">
        <w:t>/</w:t>
      </w:r>
      <w:r w:rsidR="00373621" w:rsidRPr="00B8401F">
        <w:rPr>
          <w:i/>
        </w:rPr>
        <w:t>RRCSetupComplete</w:t>
      </w:r>
      <w:r w:rsidR="00373621"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3" w:name="_CR8_7"/>
      <w:bookmarkStart w:id="1274" w:name="_Toc13919145"/>
      <w:bookmarkStart w:id="1275" w:name="_Toc29391511"/>
      <w:bookmarkStart w:id="1276" w:name="_Toc36560542"/>
      <w:bookmarkStart w:id="1277" w:name="_Toc45104786"/>
      <w:bookmarkStart w:id="1278" w:name="_Toc45883269"/>
      <w:bookmarkStart w:id="1279" w:name="_Toc51763550"/>
      <w:bookmarkStart w:id="1280" w:name="_Toc52266365"/>
      <w:bookmarkStart w:id="1281" w:name="_Toc64445143"/>
      <w:bookmarkStart w:id="1282" w:name="_Toc73980502"/>
      <w:bookmarkStart w:id="1283" w:name="_Toc88651198"/>
      <w:bookmarkStart w:id="1284" w:name="_Toc98351742"/>
      <w:bookmarkStart w:id="1285" w:name="_Toc98748040"/>
      <w:bookmarkStart w:id="1286" w:name="_Toc105704427"/>
      <w:bookmarkStart w:id="1287" w:name="_Toc106108545"/>
      <w:bookmarkStart w:id="1288" w:name="_Toc107829517"/>
      <w:bookmarkStart w:id="1289" w:name="_Toc112703276"/>
      <w:bookmarkStart w:id="1290" w:name="_Toc200456377"/>
      <w:bookmarkEnd w:id="1273"/>
      <w:r w:rsidRPr="00B8401F">
        <w:t>8.7</w:t>
      </w:r>
      <w:r w:rsidRPr="00B8401F">
        <w:tab/>
        <w:t>RRC connection reestablishment</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3" type="#_x0000_t75" style="width:470.7pt;height:469.6pt" o:ole="">
            <v:imagedata r:id="rId79" o:title=""/>
          </v:shape>
          <o:OLEObject Type="Embed" ProgID="Visio.Drawing.15" ShapeID="_x0000_i1063" DrawAspect="Content" ObjectID="_1811140418" r:id="rId80"/>
        </w:object>
      </w:r>
    </w:p>
    <w:p w14:paraId="345DB64B" w14:textId="77777777" w:rsidR="00373621" w:rsidRPr="00B8401F" w:rsidRDefault="00373621" w:rsidP="00371D61">
      <w:pPr>
        <w:pStyle w:val="TF"/>
        <w:rPr>
          <w:lang w:eastAsia="zh-CN"/>
        </w:rPr>
      </w:pPr>
      <w:bookmarkStart w:id="1291" w:name="_CRFigure8_71"/>
      <w:r w:rsidRPr="00B8401F">
        <w:rPr>
          <w:lang w:eastAsia="zh-CN"/>
        </w:rPr>
        <w:t xml:space="preserve">Figure </w:t>
      </w:r>
      <w:bookmarkEnd w:id="1291"/>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52A2843C"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 xml:space="preserve">Indication </w:t>
      </w:r>
      <w:r w:rsidR="009C7D49">
        <w:t xml:space="preserve">or a NR eRedCap UE Indication </w:t>
      </w:r>
      <w:r w:rsidR="00196701" w:rsidRPr="00531162">
        <w:t>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92" w:name="_CR8_8"/>
      <w:bookmarkStart w:id="1293" w:name="_Toc13919146"/>
      <w:bookmarkStart w:id="1294" w:name="_Toc29391512"/>
      <w:bookmarkStart w:id="1295" w:name="_Toc36560543"/>
      <w:bookmarkStart w:id="1296" w:name="_Toc45104787"/>
      <w:bookmarkStart w:id="1297" w:name="_Toc45883270"/>
      <w:bookmarkStart w:id="1298" w:name="_Toc51763551"/>
      <w:bookmarkStart w:id="1299" w:name="_Toc52266366"/>
      <w:bookmarkStart w:id="1300" w:name="_Toc64445144"/>
      <w:bookmarkStart w:id="1301" w:name="_Toc73980503"/>
      <w:bookmarkStart w:id="1302" w:name="_Toc88651199"/>
      <w:bookmarkStart w:id="1303" w:name="_Toc98351743"/>
      <w:bookmarkStart w:id="1304" w:name="_Toc98748041"/>
      <w:bookmarkStart w:id="1305" w:name="_Toc105704428"/>
      <w:bookmarkStart w:id="1306" w:name="_Toc106108546"/>
      <w:bookmarkStart w:id="1307" w:name="_Toc107829518"/>
      <w:bookmarkStart w:id="1308" w:name="_Toc112703277"/>
      <w:bookmarkStart w:id="1309" w:name="_Toc200456378"/>
      <w:bookmarkEnd w:id="1292"/>
      <w:r w:rsidRPr="00B8401F">
        <w:t>8.8</w:t>
      </w:r>
      <w:r w:rsidRPr="00B8401F">
        <w:tab/>
        <w:t>Multiple TNLAs for F1-C</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4" type="#_x0000_t75" style="width:227.8pt;height:313.8pt" o:ole="">
            <v:imagedata r:id="rId81" o:title=""/>
          </v:shape>
          <o:OLEObject Type="Embed" ProgID="Visio.Drawing.15" ShapeID="_x0000_i1064" DrawAspect="Content" ObjectID="_1811140419" r:id="rId82"/>
        </w:object>
      </w:r>
    </w:p>
    <w:p w14:paraId="6FB5B758" w14:textId="77777777" w:rsidR="00373621" w:rsidRPr="00B8401F" w:rsidRDefault="00373621" w:rsidP="00371D61">
      <w:pPr>
        <w:pStyle w:val="TF"/>
        <w:rPr>
          <w:lang w:eastAsia="zh-CN"/>
        </w:rPr>
      </w:pPr>
      <w:bookmarkStart w:id="1310" w:name="_CRFigure8_81"/>
      <w:r w:rsidRPr="00B8401F">
        <w:t xml:space="preserve">Figure </w:t>
      </w:r>
      <w:bookmarkEnd w:id="1310"/>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11"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11"/>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12" w:name="_CR8_9"/>
      <w:bookmarkStart w:id="1313" w:name="_Toc13919147"/>
      <w:bookmarkStart w:id="1314" w:name="_Toc29391513"/>
      <w:bookmarkStart w:id="1315" w:name="_Toc36560544"/>
      <w:bookmarkStart w:id="1316" w:name="_Toc45104788"/>
      <w:bookmarkStart w:id="1317" w:name="_Toc45883271"/>
      <w:bookmarkStart w:id="1318" w:name="_Toc51763552"/>
      <w:bookmarkStart w:id="1319" w:name="_Toc52266367"/>
      <w:bookmarkStart w:id="1320" w:name="_Toc64445145"/>
      <w:bookmarkStart w:id="1321" w:name="_Toc73980504"/>
      <w:bookmarkStart w:id="1322" w:name="_Toc88651200"/>
      <w:bookmarkStart w:id="1323" w:name="_Toc98351744"/>
      <w:bookmarkStart w:id="1324" w:name="_Toc98748042"/>
      <w:bookmarkStart w:id="1325" w:name="_Toc105704429"/>
      <w:bookmarkStart w:id="1326" w:name="_Toc106108547"/>
      <w:bookmarkStart w:id="1327" w:name="_Toc107829519"/>
      <w:bookmarkStart w:id="1328" w:name="_Toc112703278"/>
      <w:bookmarkStart w:id="1329" w:name="_Toc200456379"/>
      <w:bookmarkEnd w:id="1312"/>
      <w:r w:rsidRPr="00B8401F">
        <w:t>8.9</w:t>
      </w:r>
      <w:r w:rsidRPr="00B8401F">
        <w:tab/>
        <w:t>Overall procedures involving E1 and F1</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30" w:name="_Toc13919148"/>
      <w:bookmarkStart w:id="1331" w:name="_Toc29391514"/>
      <w:bookmarkStart w:id="1332" w:name="_Toc36560545"/>
      <w:bookmarkStart w:id="1333" w:name="_Toc45104789"/>
      <w:bookmarkStart w:id="1334" w:name="_Toc45883272"/>
      <w:bookmarkStart w:id="1335" w:name="_Toc51763553"/>
      <w:bookmarkStart w:id="1336" w:name="_Toc52266368"/>
      <w:bookmarkStart w:id="1337" w:name="_Toc64445146"/>
      <w:bookmarkStart w:id="1338" w:name="_Toc73980505"/>
      <w:bookmarkStart w:id="1339"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40" w:name="_CR8_9_1"/>
      <w:bookmarkStart w:id="1341" w:name="_Toc98351745"/>
      <w:bookmarkStart w:id="1342" w:name="_Toc98748043"/>
      <w:bookmarkStart w:id="1343" w:name="_Toc105704430"/>
      <w:bookmarkStart w:id="1344" w:name="_Toc106108548"/>
      <w:bookmarkStart w:id="1345" w:name="_Toc107829520"/>
      <w:bookmarkStart w:id="1346" w:name="_Toc112703279"/>
      <w:bookmarkStart w:id="1347" w:name="_Toc200456380"/>
      <w:bookmarkEnd w:id="1340"/>
      <w:r w:rsidRPr="00B8401F">
        <w:t>8.9.1</w:t>
      </w:r>
      <w:r w:rsidRPr="00B8401F">
        <w:tab/>
        <w:t>UE Initial Access</w:t>
      </w:r>
      <w:bookmarkEnd w:id="1330"/>
      <w:bookmarkEnd w:id="1331"/>
      <w:bookmarkEnd w:id="1332"/>
      <w:bookmarkEnd w:id="1333"/>
      <w:bookmarkEnd w:id="1334"/>
      <w:bookmarkEnd w:id="1335"/>
      <w:bookmarkEnd w:id="1336"/>
      <w:bookmarkEnd w:id="1337"/>
      <w:bookmarkEnd w:id="1338"/>
      <w:bookmarkEnd w:id="1339"/>
      <w:bookmarkEnd w:id="1341"/>
      <w:bookmarkEnd w:id="1342"/>
      <w:bookmarkEnd w:id="1343"/>
      <w:bookmarkEnd w:id="1344"/>
      <w:bookmarkEnd w:id="1345"/>
      <w:bookmarkEnd w:id="1346"/>
      <w:bookmarkEnd w:id="1347"/>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5" type="#_x0000_t75" style="width:481.45pt;height:375.05pt" o:ole="">
            <v:imagedata r:id="rId83" o:title=""/>
          </v:shape>
          <o:OLEObject Type="Embed" ProgID="Visio.Drawing.15" ShapeID="_x0000_i1065" DrawAspect="Content" ObjectID="_1811140420" r:id="rId84"/>
        </w:object>
      </w:r>
    </w:p>
    <w:p w14:paraId="1052E257" w14:textId="77777777" w:rsidR="00373621" w:rsidRPr="00B8401F" w:rsidRDefault="00373621" w:rsidP="00371D61">
      <w:pPr>
        <w:pStyle w:val="TF"/>
        <w:rPr>
          <w:lang w:eastAsia="zh-CN"/>
        </w:rPr>
      </w:pPr>
      <w:bookmarkStart w:id="1348" w:name="_CRFigure8_9_11"/>
      <w:r w:rsidRPr="00B8401F">
        <w:rPr>
          <w:lang w:eastAsia="zh-CN"/>
        </w:rPr>
        <w:t>Figure</w:t>
      </w:r>
      <w:r w:rsidRPr="00B8401F">
        <w:rPr>
          <w:rFonts w:hint="eastAsia"/>
          <w:lang w:eastAsia="zh-CN"/>
        </w:rPr>
        <w:t xml:space="preserve"> </w:t>
      </w:r>
      <w:bookmarkEnd w:id="1348"/>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9" w:name="_CR8_9_2"/>
      <w:bookmarkStart w:id="1350" w:name="_Toc13919149"/>
      <w:bookmarkStart w:id="1351" w:name="_Toc29391515"/>
      <w:bookmarkStart w:id="1352" w:name="_Toc36560546"/>
      <w:bookmarkStart w:id="1353" w:name="_Toc45104790"/>
      <w:bookmarkStart w:id="1354" w:name="_Toc45883273"/>
      <w:bookmarkStart w:id="1355" w:name="_Toc51763554"/>
      <w:bookmarkStart w:id="1356" w:name="_Toc52266369"/>
      <w:bookmarkStart w:id="1357" w:name="_Toc64445147"/>
      <w:bookmarkStart w:id="1358" w:name="_Toc73980506"/>
      <w:bookmarkStart w:id="1359" w:name="_Toc88651202"/>
      <w:bookmarkStart w:id="1360" w:name="_Toc98351746"/>
      <w:bookmarkStart w:id="1361" w:name="_Toc98748044"/>
      <w:bookmarkStart w:id="1362" w:name="_Toc105704431"/>
      <w:bookmarkStart w:id="1363" w:name="_Toc106108549"/>
      <w:bookmarkStart w:id="1364" w:name="_Toc107829521"/>
      <w:bookmarkStart w:id="1365" w:name="_Toc112703280"/>
      <w:bookmarkStart w:id="1366" w:name="_Toc200456381"/>
      <w:bookmarkEnd w:id="1349"/>
      <w:r w:rsidRPr="00B8401F">
        <w:t>8.9.2</w:t>
      </w:r>
      <w:r w:rsidRPr="00B8401F">
        <w:tab/>
        <w:t>Bearer context setup over F1-U</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6" type="#_x0000_t75" style="width:375.05pt;height:276.2pt" o:ole="">
            <v:imagedata r:id="rId85" o:title=""/>
          </v:shape>
          <o:OLEObject Type="Embed" ProgID="Visio.Drawing.11" ShapeID="_x0000_i1066" DrawAspect="Content" ObjectID="_1811140421" r:id="rId86"/>
        </w:object>
      </w:r>
    </w:p>
    <w:p w14:paraId="22FD72B2" w14:textId="77777777" w:rsidR="00373621" w:rsidRPr="00B8401F" w:rsidRDefault="00373621" w:rsidP="00371D61">
      <w:pPr>
        <w:pStyle w:val="TF"/>
      </w:pPr>
      <w:bookmarkStart w:id="1367" w:name="_CRFigure8_9_21"/>
      <w:r w:rsidRPr="00B8401F">
        <w:t xml:space="preserve">Figure </w:t>
      </w:r>
      <w:bookmarkEnd w:id="1367"/>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8" w:name="_CR8_9_3"/>
      <w:bookmarkStart w:id="1369" w:name="_Toc13919150"/>
      <w:bookmarkStart w:id="1370" w:name="_Toc29391516"/>
      <w:bookmarkStart w:id="1371" w:name="_Toc36560547"/>
      <w:bookmarkStart w:id="1372" w:name="_Toc45104791"/>
      <w:bookmarkStart w:id="1373" w:name="_Toc45883274"/>
      <w:bookmarkStart w:id="1374" w:name="_Toc51763555"/>
      <w:bookmarkStart w:id="1375" w:name="_Toc52266370"/>
      <w:bookmarkStart w:id="1376" w:name="_Toc64445148"/>
      <w:bookmarkStart w:id="1377" w:name="_Toc73980507"/>
      <w:bookmarkStart w:id="1378" w:name="_Toc88651203"/>
      <w:bookmarkStart w:id="1379" w:name="_Toc98351747"/>
      <w:bookmarkStart w:id="1380" w:name="_Toc98748045"/>
      <w:bookmarkStart w:id="1381" w:name="_Toc105704432"/>
      <w:bookmarkStart w:id="1382" w:name="_Toc106108550"/>
      <w:bookmarkStart w:id="1383" w:name="_Toc107829522"/>
      <w:bookmarkStart w:id="1384" w:name="_Toc112703281"/>
      <w:bookmarkStart w:id="1385" w:name="_Toc200456382"/>
      <w:bookmarkEnd w:id="1368"/>
      <w:r w:rsidRPr="00B8401F">
        <w:t>8.9.3</w:t>
      </w:r>
      <w:r w:rsidRPr="00B8401F">
        <w:tab/>
        <w:t>Bearer context release over F1-U</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666ED961" w14:textId="77777777" w:rsidR="00373621" w:rsidRPr="00B8401F" w:rsidRDefault="00373621" w:rsidP="00371D61">
      <w:pPr>
        <w:pStyle w:val="Heading4"/>
      </w:pPr>
      <w:bookmarkStart w:id="1386" w:name="_CR8_9_3_1"/>
      <w:bookmarkStart w:id="1387" w:name="_Toc13919151"/>
      <w:bookmarkStart w:id="1388" w:name="_Toc29391517"/>
      <w:bookmarkStart w:id="1389" w:name="_Toc36560548"/>
      <w:bookmarkStart w:id="1390" w:name="_Toc45104792"/>
      <w:bookmarkStart w:id="1391" w:name="_Toc45883275"/>
      <w:bookmarkStart w:id="1392" w:name="_Toc51763556"/>
      <w:bookmarkStart w:id="1393" w:name="_Toc52266371"/>
      <w:bookmarkStart w:id="1394" w:name="_Toc64445149"/>
      <w:bookmarkStart w:id="1395" w:name="_Toc73980508"/>
      <w:bookmarkStart w:id="1396" w:name="_Toc88651204"/>
      <w:bookmarkStart w:id="1397" w:name="_Toc98351748"/>
      <w:bookmarkStart w:id="1398" w:name="_Toc98748046"/>
      <w:bookmarkStart w:id="1399" w:name="_Toc105704433"/>
      <w:bookmarkStart w:id="1400" w:name="_Toc106108551"/>
      <w:bookmarkStart w:id="1401" w:name="_Toc107829523"/>
      <w:bookmarkStart w:id="1402" w:name="_Toc112703282"/>
      <w:bookmarkStart w:id="1403" w:name="_Toc200456383"/>
      <w:bookmarkEnd w:id="1386"/>
      <w:r w:rsidRPr="00B8401F">
        <w:t>8.9.3.1</w:t>
      </w:r>
      <w:r w:rsidRPr="00B8401F">
        <w:tab/>
        <w:t>gNB-CU-CP initiated bearer context release</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7" type="#_x0000_t75" style="width:329.9pt;height:295.5pt" o:ole="">
            <v:imagedata r:id="rId87" o:title=""/>
          </v:shape>
          <o:OLEObject Type="Embed" ProgID="Visio.Drawing.15" ShapeID="_x0000_i1067" DrawAspect="Content" ObjectID="_1811140422" r:id="rId88"/>
        </w:object>
      </w:r>
    </w:p>
    <w:p w14:paraId="733CD2B1" w14:textId="77777777" w:rsidR="00373621" w:rsidRPr="00B8401F" w:rsidRDefault="00373621" w:rsidP="00371D61">
      <w:pPr>
        <w:pStyle w:val="TF"/>
      </w:pPr>
      <w:bookmarkStart w:id="1404" w:name="_CRFigure8_9_3_11"/>
      <w:r w:rsidRPr="00B8401F">
        <w:t xml:space="preserve">Figure </w:t>
      </w:r>
      <w:bookmarkEnd w:id="1404"/>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5" w:name="_CR8_9_3_2"/>
      <w:bookmarkStart w:id="1406" w:name="_Toc13919152"/>
      <w:bookmarkStart w:id="1407" w:name="_Toc29391518"/>
      <w:bookmarkStart w:id="1408" w:name="_Toc36560549"/>
      <w:bookmarkStart w:id="1409" w:name="_Toc45104793"/>
      <w:bookmarkStart w:id="1410" w:name="_Toc45883276"/>
      <w:bookmarkStart w:id="1411" w:name="_Toc51763557"/>
      <w:bookmarkStart w:id="1412" w:name="_Toc52266372"/>
      <w:bookmarkStart w:id="1413" w:name="_Toc64445150"/>
      <w:bookmarkStart w:id="1414" w:name="_Toc73980509"/>
      <w:bookmarkStart w:id="1415" w:name="_Toc88651205"/>
      <w:bookmarkStart w:id="1416" w:name="_Toc98351749"/>
      <w:bookmarkStart w:id="1417" w:name="_Toc98748047"/>
      <w:bookmarkStart w:id="1418" w:name="_Toc105704434"/>
      <w:bookmarkStart w:id="1419" w:name="_Toc106108552"/>
      <w:bookmarkStart w:id="1420" w:name="_Toc107829524"/>
      <w:bookmarkStart w:id="1421" w:name="_Toc112703283"/>
      <w:bookmarkStart w:id="1422" w:name="_Toc200456384"/>
      <w:bookmarkEnd w:id="1405"/>
      <w:r w:rsidRPr="00B8401F">
        <w:t>8.9.3.2</w:t>
      </w:r>
      <w:r w:rsidRPr="00B8401F">
        <w:tab/>
        <w:t>gNB-CU-UP initiated bearer context release</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8" type="#_x0000_t75" style="width:312.7pt;height:272.95pt" o:ole="">
            <v:imagedata r:id="rId89" o:title=""/>
          </v:shape>
          <o:OLEObject Type="Embed" ProgID="Visio.Drawing.15" ShapeID="_x0000_i1068" DrawAspect="Content" ObjectID="_1811140423" r:id="rId90"/>
        </w:object>
      </w:r>
    </w:p>
    <w:p w14:paraId="2B591CF0" w14:textId="77777777" w:rsidR="00373621" w:rsidRPr="00B8401F" w:rsidRDefault="00373621" w:rsidP="00371D61">
      <w:pPr>
        <w:pStyle w:val="TF"/>
      </w:pPr>
      <w:bookmarkStart w:id="1423" w:name="_CRFigure8_9_3_21"/>
      <w:r w:rsidRPr="00B8401F">
        <w:t xml:space="preserve">Figure </w:t>
      </w:r>
      <w:bookmarkEnd w:id="1423"/>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4" w:name="_CR8_9_4"/>
      <w:bookmarkStart w:id="1425" w:name="_Toc13919153"/>
      <w:bookmarkStart w:id="1426" w:name="_Toc29391519"/>
      <w:bookmarkStart w:id="1427" w:name="_Toc36560550"/>
      <w:bookmarkStart w:id="1428" w:name="_Toc45104794"/>
      <w:bookmarkStart w:id="1429" w:name="_Toc45883277"/>
      <w:bookmarkStart w:id="1430" w:name="_Toc51763558"/>
      <w:bookmarkStart w:id="1431" w:name="_Toc52266373"/>
      <w:bookmarkStart w:id="1432" w:name="_Toc64445151"/>
      <w:bookmarkStart w:id="1433" w:name="_Toc73980510"/>
      <w:bookmarkStart w:id="1434" w:name="_Toc88651206"/>
      <w:bookmarkStart w:id="1435" w:name="_Toc98351750"/>
      <w:bookmarkStart w:id="1436" w:name="_Toc98748048"/>
      <w:bookmarkStart w:id="1437" w:name="_Toc105704435"/>
      <w:bookmarkStart w:id="1438" w:name="_Toc106108553"/>
      <w:bookmarkStart w:id="1439" w:name="_Toc107829525"/>
      <w:bookmarkStart w:id="1440" w:name="_Toc112703284"/>
      <w:bookmarkStart w:id="1441" w:name="_Toc200456385"/>
      <w:bookmarkEnd w:id="1424"/>
      <w:r w:rsidRPr="00B8401F">
        <w:t>8.9.4</w:t>
      </w:r>
      <w:r w:rsidRPr="00B8401F">
        <w:tab/>
        <w:t>Inter-gNB handover involving gNB-CU-UP change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9" type="#_x0000_t75" style="width:487.9pt;height:408.35pt" o:ole="">
            <v:imagedata r:id="rId91" o:title=""/>
          </v:shape>
          <o:OLEObject Type="Embed" ProgID="Visio.Drawing.15" ShapeID="_x0000_i1069" DrawAspect="Content" ObjectID="_1811140424" r:id="rId92"/>
        </w:object>
      </w:r>
    </w:p>
    <w:p w14:paraId="5145CC3C" w14:textId="77777777" w:rsidR="00373621" w:rsidRPr="00B8401F" w:rsidRDefault="00373621" w:rsidP="00371D61">
      <w:pPr>
        <w:pStyle w:val="TF"/>
      </w:pPr>
      <w:bookmarkStart w:id="1442" w:name="_CRFigure8_9_41"/>
      <w:r w:rsidRPr="00B8401F">
        <w:t xml:space="preserve">Figure </w:t>
      </w:r>
      <w:bookmarkEnd w:id="1442"/>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3" w:name="_CR8_9_5"/>
      <w:bookmarkStart w:id="1444" w:name="_Toc13919154"/>
      <w:bookmarkStart w:id="1445" w:name="_Toc29391520"/>
      <w:bookmarkStart w:id="1446" w:name="_Toc36560551"/>
      <w:bookmarkStart w:id="1447" w:name="_Toc45104795"/>
      <w:bookmarkStart w:id="1448" w:name="_Toc45883278"/>
      <w:bookmarkStart w:id="1449" w:name="_Toc51763559"/>
      <w:bookmarkStart w:id="1450" w:name="_Toc52266374"/>
      <w:bookmarkStart w:id="1451" w:name="_Toc64445152"/>
      <w:bookmarkStart w:id="1452" w:name="_Toc73980511"/>
      <w:bookmarkStart w:id="1453" w:name="_Toc88651207"/>
      <w:bookmarkStart w:id="1454" w:name="_Toc98351751"/>
      <w:bookmarkStart w:id="1455" w:name="_Toc98748049"/>
      <w:bookmarkStart w:id="1456" w:name="_Toc105704436"/>
      <w:bookmarkStart w:id="1457" w:name="_Toc106108554"/>
      <w:bookmarkStart w:id="1458" w:name="_Toc107829526"/>
      <w:bookmarkStart w:id="1459" w:name="_Toc112703285"/>
      <w:bookmarkStart w:id="1460" w:name="_Toc200456386"/>
      <w:bookmarkEnd w:id="1443"/>
      <w:r w:rsidRPr="00B8401F">
        <w:t>8.9.5</w:t>
      </w:r>
      <w:r w:rsidRPr="00B8401F">
        <w:tab/>
        <w:t>Change of gNB-CU-UP</w:t>
      </w:r>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70" type="#_x0000_t75" style="width:454.55pt;height:300.9pt" o:ole="">
            <v:imagedata r:id="rId93" o:title=""/>
          </v:shape>
          <o:OLEObject Type="Embed" ProgID="Visio.Drawing.11" ShapeID="_x0000_i1070" DrawAspect="Content" ObjectID="_1811140425" r:id="rId94"/>
        </w:object>
      </w:r>
    </w:p>
    <w:bookmarkStart w:id="1461" w:name="MCCQCTEMPBM_00000058"/>
    <w:bookmarkStart w:id="1462" w:name="MCCQCTEMPBM_00000065"/>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63" w:name="_CRFigure8_9_51"/>
      <w:bookmarkEnd w:id="1461"/>
      <w:bookmarkEnd w:id="1462"/>
      <w:r w:rsidRPr="00B8401F">
        <w:t xml:space="preserve">Figure </w:t>
      </w:r>
      <w:bookmarkEnd w:id="1463"/>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4" w:name="_CR8_9_6"/>
      <w:bookmarkStart w:id="1465" w:name="_Toc13919155"/>
      <w:bookmarkStart w:id="1466" w:name="_Toc29391521"/>
      <w:bookmarkStart w:id="1467" w:name="_Toc36560552"/>
      <w:bookmarkStart w:id="1468" w:name="_Toc45104796"/>
      <w:bookmarkStart w:id="1469" w:name="_Toc45883279"/>
      <w:bookmarkStart w:id="1470" w:name="_Toc51763560"/>
      <w:bookmarkStart w:id="1471" w:name="_Toc52266375"/>
      <w:bookmarkStart w:id="1472" w:name="_Toc64445153"/>
      <w:bookmarkStart w:id="1473" w:name="_Toc73980512"/>
      <w:bookmarkStart w:id="1474" w:name="_Toc88651208"/>
      <w:bookmarkStart w:id="1475" w:name="_Toc98351752"/>
      <w:bookmarkStart w:id="1476" w:name="_Toc98748050"/>
      <w:bookmarkStart w:id="1477" w:name="_Toc105704437"/>
      <w:bookmarkStart w:id="1478" w:name="_Toc106108555"/>
      <w:bookmarkStart w:id="1479" w:name="_Toc107829527"/>
      <w:bookmarkStart w:id="1480" w:name="_Toc112703286"/>
      <w:bookmarkStart w:id="1481" w:name="_Toc200456387"/>
      <w:bookmarkEnd w:id="1464"/>
      <w:r w:rsidRPr="00B8401F">
        <w:t>8.9.6</w:t>
      </w:r>
      <w:r w:rsidRPr="00B8401F">
        <w:tab/>
        <w:t>RRC State transition</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17DD95B" w14:textId="77777777" w:rsidR="00373621" w:rsidRPr="00B8401F" w:rsidRDefault="00373621" w:rsidP="00371D61">
      <w:pPr>
        <w:pStyle w:val="Heading4"/>
      </w:pPr>
      <w:bookmarkStart w:id="1482" w:name="_CR8_9_6_1"/>
      <w:bookmarkStart w:id="1483" w:name="_Toc13919156"/>
      <w:bookmarkStart w:id="1484" w:name="_Toc29391522"/>
      <w:bookmarkStart w:id="1485" w:name="_Toc36560553"/>
      <w:bookmarkStart w:id="1486" w:name="_Toc45104797"/>
      <w:bookmarkStart w:id="1487" w:name="_Toc45883280"/>
      <w:bookmarkStart w:id="1488" w:name="_Toc51763561"/>
      <w:bookmarkStart w:id="1489" w:name="_Toc52266376"/>
      <w:bookmarkStart w:id="1490" w:name="_Toc64445154"/>
      <w:bookmarkStart w:id="1491" w:name="_Toc73980513"/>
      <w:bookmarkStart w:id="1492" w:name="_Toc88651209"/>
      <w:bookmarkStart w:id="1493" w:name="_Toc98351753"/>
      <w:bookmarkStart w:id="1494" w:name="_Toc98748051"/>
      <w:bookmarkStart w:id="1495" w:name="_Toc105704438"/>
      <w:bookmarkStart w:id="1496" w:name="_Toc106108556"/>
      <w:bookmarkStart w:id="1497" w:name="_Toc107829528"/>
      <w:bookmarkStart w:id="1498" w:name="_Toc112703287"/>
      <w:bookmarkStart w:id="1499" w:name="_Toc200456388"/>
      <w:bookmarkEnd w:id="1482"/>
      <w:r w:rsidRPr="00B8401F">
        <w:t>8.9.6.1</w:t>
      </w:r>
      <w:r w:rsidRPr="00B8401F">
        <w:tab/>
        <w:t>RRC Connected to RRC Inactive</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71" type="#_x0000_t75" style="width:411.6pt;height:262.2pt" o:ole="">
            <v:imagedata r:id="rId95" o:title=""/>
          </v:shape>
          <o:OLEObject Type="Embed" ProgID="Visio.Drawing.15" ShapeID="_x0000_i1071" DrawAspect="Content" ObjectID="_1811140426" r:id="rId96"/>
        </w:object>
      </w:r>
    </w:p>
    <w:p w14:paraId="17C9EAE6" w14:textId="64B96144" w:rsidR="00FF5EBC" w:rsidRDefault="00373621" w:rsidP="00371D61">
      <w:pPr>
        <w:pStyle w:val="TF"/>
      </w:pPr>
      <w:bookmarkStart w:id="1500" w:name="_CRFigure8_9_6_11"/>
      <w:r w:rsidRPr="00B8401F">
        <w:t xml:space="preserve">Figure </w:t>
      </w:r>
      <w:bookmarkEnd w:id="1500"/>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501" w:name="_CR8_9_6_2"/>
      <w:bookmarkStart w:id="1502" w:name="_Toc13919157"/>
      <w:bookmarkStart w:id="1503" w:name="_Toc29391523"/>
      <w:bookmarkStart w:id="1504" w:name="_Toc36560554"/>
      <w:bookmarkStart w:id="1505" w:name="_Toc45104798"/>
      <w:bookmarkStart w:id="1506" w:name="_Toc45883281"/>
      <w:bookmarkStart w:id="1507" w:name="_Toc51763562"/>
      <w:bookmarkStart w:id="1508" w:name="_Toc52266377"/>
      <w:bookmarkStart w:id="1509" w:name="_Toc64445155"/>
      <w:bookmarkStart w:id="1510" w:name="_Toc73980514"/>
      <w:bookmarkStart w:id="1511" w:name="_Toc88651210"/>
      <w:bookmarkStart w:id="1512" w:name="_Toc98351754"/>
      <w:bookmarkStart w:id="1513" w:name="_Toc98748052"/>
      <w:bookmarkStart w:id="1514" w:name="_Toc105704439"/>
      <w:bookmarkStart w:id="1515" w:name="_Toc106108557"/>
      <w:bookmarkStart w:id="1516" w:name="_Toc107829529"/>
      <w:bookmarkStart w:id="1517" w:name="_Toc112703288"/>
      <w:bookmarkStart w:id="1518" w:name="_Toc200456389"/>
      <w:bookmarkEnd w:id="1501"/>
      <w:r w:rsidRPr="00B8401F">
        <w:t>8.9.6.2</w:t>
      </w:r>
      <w:r w:rsidRPr="00B8401F">
        <w:tab/>
        <w:t>RRC Inactive to other states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72" type="#_x0000_t75" style="width:376.1pt;height:354.65pt" o:ole="">
            <v:imagedata r:id="rId97" o:title=""/>
          </v:shape>
          <o:OLEObject Type="Embed" ProgID="Visio.Drawing.15" ShapeID="_x0000_i1072" DrawAspect="Content" ObjectID="_1811140427" r:id="rId98"/>
        </w:object>
      </w:r>
    </w:p>
    <w:p w14:paraId="065F34B7" w14:textId="306862AF" w:rsidR="00FF5EBC" w:rsidRDefault="00373621" w:rsidP="00371D61">
      <w:pPr>
        <w:pStyle w:val="TF"/>
      </w:pPr>
      <w:bookmarkStart w:id="1519" w:name="_CRFigure8_9_6_21"/>
      <w:r w:rsidRPr="00B8401F">
        <w:t xml:space="preserve">Figure </w:t>
      </w:r>
      <w:bookmarkEnd w:id="1519"/>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20" w:name="_CR8_9_7"/>
      <w:bookmarkStart w:id="1521" w:name="_Toc29391524"/>
      <w:bookmarkStart w:id="1522" w:name="_Toc36560555"/>
      <w:bookmarkStart w:id="1523" w:name="_Toc45104799"/>
      <w:bookmarkStart w:id="1524" w:name="_Toc45883282"/>
      <w:bookmarkStart w:id="1525" w:name="_Toc51763563"/>
      <w:bookmarkStart w:id="1526" w:name="_Toc52266378"/>
      <w:bookmarkStart w:id="1527" w:name="_Toc64445156"/>
      <w:bookmarkStart w:id="1528" w:name="_Toc73980515"/>
      <w:bookmarkStart w:id="1529" w:name="_Toc88651211"/>
      <w:bookmarkStart w:id="1530" w:name="_Toc98351755"/>
      <w:bookmarkStart w:id="1531" w:name="_Toc98748053"/>
      <w:bookmarkStart w:id="1532" w:name="_Toc105704440"/>
      <w:bookmarkStart w:id="1533" w:name="_Toc106108558"/>
      <w:bookmarkStart w:id="1534" w:name="_Toc107829530"/>
      <w:bookmarkStart w:id="1535" w:name="_Toc112703289"/>
      <w:bookmarkStart w:id="1536" w:name="_Toc200456390"/>
      <w:bookmarkEnd w:id="1520"/>
      <w:r w:rsidRPr="00B8401F">
        <w:t>8.9.</w:t>
      </w:r>
      <w:r w:rsidR="00D81F90">
        <w:t>7</w:t>
      </w:r>
      <w:r w:rsidRPr="00B8401F">
        <w:tab/>
        <w:t>Trace activation/deactivation over F1 and E1</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3" type="#_x0000_t75" style="width:480.35pt;height:320.25pt" o:ole="">
            <v:imagedata r:id="rId99" o:title=""/>
          </v:shape>
          <o:OLEObject Type="Embed" ProgID="Visio.Drawing.15" ShapeID="_x0000_i1073" DrawAspect="Content" ObjectID="_1811140428" r:id="rId100"/>
        </w:object>
      </w:r>
    </w:p>
    <w:p w14:paraId="3412787E" w14:textId="77777777" w:rsidR="00387EF3" w:rsidRPr="00B8401F" w:rsidRDefault="00387EF3" w:rsidP="00387EF3">
      <w:pPr>
        <w:pStyle w:val="TF"/>
      </w:pPr>
      <w:bookmarkStart w:id="1537" w:name="_CRFigure8_9_61"/>
      <w:r w:rsidRPr="00B8401F">
        <w:t xml:space="preserve">Figure </w:t>
      </w:r>
      <w:bookmarkEnd w:id="1537"/>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8" w:name="_CR8_9_8"/>
      <w:bookmarkStart w:id="1539" w:name="_Toc45104800"/>
      <w:bookmarkStart w:id="1540" w:name="_Toc45883283"/>
      <w:bookmarkStart w:id="1541" w:name="_Toc51763564"/>
      <w:bookmarkStart w:id="1542" w:name="_Toc52266379"/>
      <w:bookmarkStart w:id="1543" w:name="_Toc64445157"/>
      <w:bookmarkStart w:id="1544" w:name="_Toc73980516"/>
      <w:bookmarkStart w:id="1545" w:name="_Toc88651212"/>
      <w:bookmarkStart w:id="1546" w:name="_Toc98351756"/>
      <w:bookmarkStart w:id="1547" w:name="_Toc98748054"/>
      <w:bookmarkStart w:id="1548" w:name="_Toc105704441"/>
      <w:bookmarkStart w:id="1549" w:name="_Toc106108559"/>
      <w:bookmarkStart w:id="1550" w:name="_Toc107829531"/>
      <w:bookmarkStart w:id="1551" w:name="_Toc112703290"/>
      <w:bookmarkStart w:id="1552" w:name="_Toc200456391"/>
      <w:bookmarkStart w:id="1553" w:name="_Toc13919158"/>
      <w:bookmarkStart w:id="1554" w:name="_Toc29391525"/>
      <w:bookmarkStart w:id="1555" w:name="_Toc36560556"/>
      <w:bookmarkEnd w:id="1538"/>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4" type="#_x0000_t75" style="width:436.3pt;height:267.6pt" o:ole="">
            <v:imagedata r:id="rId101" o:title=""/>
          </v:shape>
          <o:OLEObject Type="Embed" ProgID="Mscgen.Chart" ShapeID="_x0000_i1074" DrawAspect="Content" ObjectID="_1811140429" r:id="rId102"/>
        </w:object>
      </w:r>
    </w:p>
    <w:p w14:paraId="45D00875" w14:textId="77777777" w:rsidR="00FA3152" w:rsidRDefault="00FA3152" w:rsidP="00FA3152">
      <w:pPr>
        <w:pStyle w:val="TF"/>
        <w:rPr>
          <w:rFonts w:cs="Arial"/>
          <w:lang w:val="en-US" w:eastAsia="en-US"/>
        </w:rPr>
      </w:pPr>
      <w:bookmarkStart w:id="1556" w:name="_CRFigure8_9_81"/>
      <w:r>
        <w:rPr>
          <w:rFonts w:cs="Arial"/>
          <w:lang w:val="en-US"/>
        </w:rPr>
        <w:t xml:space="preserve">Figure </w:t>
      </w:r>
      <w:bookmarkStart w:id="1557" w:name="OLE_LINK4"/>
      <w:bookmarkEnd w:id="1556"/>
      <w:r>
        <w:rPr>
          <w:rFonts w:cs="Arial"/>
          <w:lang w:val="en-US"/>
        </w:rPr>
        <w:t>8.9.</w:t>
      </w:r>
      <w:r w:rsidR="00524DFA">
        <w:rPr>
          <w:rFonts w:cs="Arial"/>
          <w:lang w:val="en-US"/>
        </w:rPr>
        <w:t>8</w:t>
      </w:r>
      <w:r>
        <w:rPr>
          <w:rFonts w:cs="Arial"/>
          <w:lang w:val="en-US"/>
        </w:rPr>
        <w:t>-1</w:t>
      </w:r>
      <w:bookmarkEnd w:id="1557"/>
      <w:r>
        <w:rPr>
          <w:rFonts w:cs="Arial"/>
          <w:lang w:val="en-US"/>
        </w:rPr>
        <w:t xml:space="preserve">: </w:t>
      </w:r>
      <w:bookmarkStart w:id="1558" w:name="_Hlk1080763"/>
      <w:r>
        <w:rPr>
          <w:lang w:eastAsia="ja-JP"/>
        </w:rPr>
        <w:t>Signalling</w:t>
      </w:r>
      <w:r>
        <w:rPr>
          <w:rFonts w:cs="Arial"/>
          <w:lang w:val="en-US"/>
        </w:rPr>
        <w:t xml:space="preserve"> flow for IAB BH RLC channel establishment</w:t>
      </w:r>
      <w:bookmarkEnd w:id="1558"/>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9"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9"/>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60" w:name="_CR8_9_9"/>
      <w:bookmarkStart w:id="1561" w:name="_Toc45104801"/>
      <w:bookmarkStart w:id="1562" w:name="_Toc45883284"/>
      <w:bookmarkStart w:id="1563" w:name="_Toc51763565"/>
      <w:bookmarkStart w:id="1564" w:name="_Toc52266380"/>
      <w:bookmarkStart w:id="1565" w:name="_Toc64445158"/>
      <w:bookmarkStart w:id="1566" w:name="_Toc73980517"/>
      <w:bookmarkStart w:id="1567" w:name="_Toc88651213"/>
      <w:bookmarkStart w:id="1568" w:name="_Toc98351757"/>
      <w:bookmarkStart w:id="1569" w:name="_Toc98748055"/>
      <w:bookmarkStart w:id="1570" w:name="_Toc105704442"/>
      <w:bookmarkStart w:id="1571" w:name="_Toc106108560"/>
      <w:bookmarkStart w:id="1572" w:name="_Toc107829532"/>
      <w:bookmarkStart w:id="1573" w:name="_Toc112703291"/>
      <w:bookmarkStart w:id="1574" w:name="_Toc200456392"/>
      <w:bookmarkEnd w:id="1560"/>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14:paraId="327670A1" w14:textId="222A15A7" w:rsidR="000875B8" w:rsidRPr="00632C22" w:rsidRDefault="000875B8" w:rsidP="00564453">
      <w:pPr>
        <w:pStyle w:val="NO"/>
        <w:rPr>
          <w:rFonts w:eastAsia="Malgun Gothic"/>
        </w:rPr>
      </w:pPr>
      <w:bookmarkStart w:id="1575" w:name="_Toc45104802"/>
      <w:bookmarkStart w:id="1576" w:name="_Toc45883285"/>
      <w:bookmarkStart w:id="1577" w:name="_Toc51763566"/>
      <w:bookmarkStart w:id="1578" w:name="_Toc52266381"/>
      <w:bookmarkStart w:id="1579" w:name="_Toc64445159"/>
      <w:bookmarkStart w:id="1580" w:name="_Toc73980518"/>
      <w:bookmarkStart w:id="1581"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2" w:name="_CR8_9_9_1"/>
      <w:bookmarkStart w:id="1583" w:name="_Toc98351758"/>
      <w:bookmarkStart w:id="1584" w:name="_Toc98748056"/>
      <w:bookmarkStart w:id="1585" w:name="_Toc105704443"/>
      <w:bookmarkStart w:id="1586" w:name="_Toc106108561"/>
      <w:bookmarkStart w:id="1587" w:name="_Toc107829533"/>
      <w:bookmarkStart w:id="1588" w:name="_Toc112703292"/>
      <w:bookmarkStart w:id="1589" w:name="_Toc200456393"/>
      <w:bookmarkEnd w:id="1582"/>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90" w:name="MCCQCTEMPBM_00000044"/>
      <w:bookmarkEnd w:id="1575"/>
      <w:bookmarkEnd w:id="1576"/>
      <w:bookmarkEnd w:id="1577"/>
      <w:bookmarkEnd w:id="1578"/>
      <w:bookmarkEnd w:id="1579"/>
      <w:bookmarkEnd w:id="1580"/>
      <w:bookmarkEnd w:id="1581"/>
      <w:bookmarkEnd w:id="1583"/>
      <w:bookmarkEnd w:id="1584"/>
      <w:bookmarkEnd w:id="1585"/>
      <w:bookmarkEnd w:id="1586"/>
      <w:bookmarkEnd w:id="1587"/>
      <w:bookmarkEnd w:id="1588"/>
      <w:bookmarkEnd w:id="1589"/>
    </w:p>
    <w:bookmarkEnd w:id="1590"/>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91" w:name="_Toc45104803"/>
      <w:bookmarkStart w:id="1592" w:name="_Toc45883286"/>
      <w:bookmarkStart w:id="1593" w:name="_Toc51763567"/>
      <w:bookmarkStart w:id="1594" w:name="_Toc52266382"/>
      <w:bookmarkStart w:id="1595" w:name="_Toc64445160"/>
      <w:bookmarkStart w:id="1596" w:name="_Toc73980519"/>
      <w:bookmarkStart w:id="1597"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8" w:name="_CR8_9_9_2"/>
      <w:bookmarkStart w:id="1599" w:name="_Toc98351759"/>
      <w:bookmarkStart w:id="1600" w:name="_Toc98748057"/>
      <w:bookmarkStart w:id="1601" w:name="_Toc105704444"/>
      <w:bookmarkStart w:id="1602" w:name="_Toc106108562"/>
      <w:bookmarkStart w:id="1603" w:name="_Toc107829534"/>
      <w:bookmarkStart w:id="1604" w:name="_Toc112703293"/>
      <w:bookmarkStart w:id="1605" w:name="_Toc200456394"/>
      <w:bookmarkEnd w:id="1598"/>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91"/>
      <w:bookmarkEnd w:id="1592"/>
      <w:bookmarkEnd w:id="1593"/>
      <w:bookmarkEnd w:id="1594"/>
      <w:bookmarkEnd w:id="1595"/>
      <w:bookmarkEnd w:id="1596"/>
      <w:bookmarkEnd w:id="1597"/>
      <w:bookmarkEnd w:id="1599"/>
      <w:bookmarkEnd w:id="1600"/>
      <w:bookmarkEnd w:id="1601"/>
      <w:bookmarkEnd w:id="1602"/>
      <w:bookmarkEnd w:id="1603"/>
      <w:bookmarkEnd w:id="1604"/>
      <w:bookmarkEnd w:id="1605"/>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6" w:name="_CR8_9_10"/>
      <w:bookmarkStart w:id="1607" w:name="_Toc45104804"/>
      <w:bookmarkStart w:id="1608" w:name="_Toc45883287"/>
      <w:bookmarkStart w:id="1609" w:name="_Toc51763568"/>
      <w:bookmarkStart w:id="1610" w:name="_Toc52266383"/>
      <w:bookmarkStart w:id="1611" w:name="_Toc64445161"/>
      <w:bookmarkStart w:id="1612" w:name="_Toc73980520"/>
      <w:bookmarkStart w:id="1613" w:name="_Toc88651216"/>
      <w:bookmarkStart w:id="1614" w:name="_Toc98351760"/>
      <w:bookmarkStart w:id="1615" w:name="_Toc98748058"/>
      <w:bookmarkStart w:id="1616" w:name="_Toc105704445"/>
      <w:bookmarkStart w:id="1617" w:name="_Toc106108563"/>
      <w:bookmarkStart w:id="1618" w:name="_Toc107829535"/>
      <w:bookmarkStart w:id="1619" w:name="_Toc112703294"/>
      <w:bookmarkStart w:id="1620" w:name="_Toc200456395"/>
      <w:bookmarkEnd w:id="1606"/>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21" w:name="_CR8_9_10_1"/>
      <w:bookmarkStart w:id="1622" w:name="_Toc45104805"/>
      <w:bookmarkStart w:id="1623" w:name="_Toc45883288"/>
      <w:bookmarkStart w:id="1624" w:name="_Toc51763569"/>
      <w:bookmarkStart w:id="1625" w:name="_Toc52266384"/>
      <w:bookmarkStart w:id="1626" w:name="_Toc64445162"/>
      <w:bookmarkStart w:id="1627" w:name="_Toc73980521"/>
      <w:bookmarkStart w:id="1628" w:name="_Toc88651217"/>
      <w:bookmarkStart w:id="1629" w:name="_Toc98351761"/>
      <w:bookmarkStart w:id="1630" w:name="_Toc98748059"/>
      <w:bookmarkStart w:id="1631" w:name="_Toc105704446"/>
      <w:bookmarkStart w:id="1632" w:name="_Toc106108564"/>
      <w:bookmarkStart w:id="1633" w:name="_Toc107829536"/>
      <w:bookmarkStart w:id="1634" w:name="_Toc112703295"/>
      <w:bookmarkStart w:id="1635" w:name="_Toc200456396"/>
      <w:bookmarkEnd w:id="1621"/>
      <w:r>
        <w:rPr>
          <w:rFonts w:eastAsia="Malgun Gothic"/>
        </w:rPr>
        <w:t>8.9.</w:t>
      </w:r>
      <w:r w:rsidR="00524DFA">
        <w:rPr>
          <w:rFonts w:eastAsia="Malgun Gothic"/>
        </w:rPr>
        <w:t>10</w:t>
      </w:r>
      <w:r>
        <w:rPr>
          <w:rFonts w:eastAsia="Malgun Gothic"/>
        </w:rPr>
        <w:t>.1</w:t>
      </w:r>
      <w:r>
        <w:rPr>
          <w:rFonts w:eastAsia="Malgun Gothic"/>
        </w:rPr>
        <w:tab/>
        <w:t>IAB-node orderly release</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6" w:name="_CR8_9_10_2"/>
      <w:bookmarkStart w:id="1637" w:name="_Toc45104806"/>
      <w:bookmarkStart w:id="1638" w:name="_Toc45883289"/>
      <w:bookmarkStart w:id="1639" w:name="_Toc51763570"/>
      <w:bookmarkStart w:id="1640" w:name="_Toc52266385"/>
      <w:bookmarkStart w:id="1641" w:name="_Toc64445163"/>
      <w:bookmarkStart w:id="1642" w:name="_Toc73980522"/>
      <w:bookmarkStart w:id="1643" w:name="_Toc88651218"/>
      <w:bookmarkStart w:id="1644" w:name="_Toc98351762"/>
      <w:bookmarkStart w:id="1645" w:name="_Toc98748060"/>
      <w:bookmarkStart w:id="1646" w:name="_Toc105704447"/>
      <w:bookmarkStart w:id="1647" w:name="_Toc106108565"/>
      <w:bookmarkStart w:id="1648" w:name="_Toc107829537"/>
      <w:bookmarkStart w:id="1649" w:name="_Toc112703296"/>
      <w:bookmarkStart w:id="1650" w:name="_Toc200456397"/>
      <w:bookmarkEnd w:id="1636"/>
      <w:r>
        <w:rPr>
          <w:rFonts w:eastAsia="Malgun Gothic"/>
        </w:rPr>
        <w:t>8.9.</w:t>
      </w:r>
      <w:r w:rsidR="00524DFA">
        <w:rPr>
          <w:rFonts w:eastAsia="Malgun Gothic"/>
        </w:rPr>
        <w:t>10</w:t>
      </w:r>
      <w:r>
        <w:rPr>
          <w:rFonts w:eastAsia="Malgun Gothic"/>
        </w:rPr>
        <w:t>.2</w:t>
      </w:r>
      <w:r>
        <w:rPr>
          <w:rFonts w:eastAsia="Malgun Gothic"/>
        </w:rPr>
        <w:tab/>
        <w:t>IAB-node disorderly release</w:t>
      </w:r>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51" w:name="_CR8_9_11"/>
      <w:bookmarkStart w:id="1652" w:name="_Toc45104807"/>
      <w:bookmarkStart w:id="1653" w:name="_Toc45883290"/>
      <w:bookmarkStart w:id="1654" w:name="_Toc51763571"/>
      <w:bookmarkStart w:id="1655" w:name="_Toc52266386"/>
      <w:bookmarkStart w:id="1656" w:name="_Toc64445164"/>
      <w:bookmarkStart w:id="1657" w:name="_Toc73980523"/>
      <w:bookmarkStart w:id="1658" w:name="_Toc88651219"/>
      <w:bookmarkStart w:id="1659" w:name="_Toc98351763"/>
      <w:bookmarkStart w:id="1660" w:name="_Toc98748061"/>
      <w:bookmarkStart w:id="1661" w:name="_Toc105704448"/>
      <w:bookmarkStart w:id="1662" w:name="_Toc106108566"/>
      <w:bookmarkStart w:id="1663" w:name="_Toc107829538"/>
      <w:bookmarkStart w:id="1664" w:name="_Toc112703297"/>
      <w:bookmarkStart w:id="1665" w:name="_Toc200456398"/>
      <w:bookmarkEnd w:id="1651"/>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6" w:name="_CR8_9_12"/>
      <w:bookmarkStart w:id="1667" w:name="_Toc45104808"/>
      <w:bookmarkStart w:id="1668" w:name="_Toc45883291"/>
      <w:bookmarkStart w:id="1669" w:name="_Toc51763572"/>
      <w:bookmarkStart w:id="1670" w:name="_Toc52266387"/>
      <w:bookmarkStart w:id="1671" w:name="_Toc64445165"/>
      <w:bookmarkStart w:id="1672" w:name="_Toc73980524"/>
      <w:bookmarkStart w:id="1673" w:name="_Toc88651220"/>
      <w:bookmarkStart w:id="1674" w:name="_Toc98351764"/>
      <w:bookmarkStart w:id="1675" w:name="_Toc98748062"/>
      <w:bookmarkStart w:id="1676" w:name="_Toc105704449"/>
      <w:bookmarkStart w:id="1677" w:name="_Toc106108567"/>
      <w:bookmarkStart w:id="1678" w:name="_Toc107829539"/>
      <w:bookmarkStart w:id="1679" w:name="_Toc112703298"/>
      <w:bookmarkStart w:id="1680" w:name="_Toc200456399"/>
      <w:bookmarkEnd w:id="1666"/>
      <w:r>
        <w:t>8.9.</w:t>
      </w:r>
      <w:r w:rsidR="00524DFA">
        <w:t>12</w:t>
      </w:r>
      <w:r>
        <w:tab/>
      </w:r>
      <w:r>
        <w:rPr>
          <w:lang w:eastAsia="ja-JP"/>
        </w:rPr>
        <w:t>Handling of IAB-MTs in INACTIVE State</w:t>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81" w:name="_CR8_9_13"/>
      <w:bookmarkStart w:id="1682" w:name="_Toc45104809"/>
      <w:bookmarkStart w:id="1683" w:name="_Toc45883292"/>
      <w:bookmarkStart w:id="1684" w:name="_Toc51763573"/>
      <w:bookmarkStart w:id="1685" w:name="_Toc52266388"/>
      <w:bookmarkStart w:id="1686" w:name="_Toc64445166"/>
      <w:bookmarkStart w:id="1687" w:name="_Toc73980525"/>
      <w:bookmarkStart w:id="1688" w:name="_Toc88651221"/>
      <w:bookmarkStart w:id="1689" w:name="_Toc98351765"/>
      <w:bookmarkStart w:id="1690" w:name="_Toc98748063"/>
      <w:bookmarkStart w:id="1691" w:name="_Toc105704450"/>
      <w:bookmarkStart w:id="1692" w:name="_Toc106108568"/>
      <w:bookmarkStart w:id="1693" w:name="_Toc107829540"/>
      <w:bookmarkStart w:id="1694" w:name="_Toc112703299"/>
      <w:bookmarkStart w:id="1695" w:name="_Toc200456400"/>
      <w:bookmarkEnd w:id="1681"/>
      <w:r>
        <w:rPr>
          <w:rFonts w:eastAsia="Malgun Gothic"/>
        </w:rPr>
        <w:t>8.9.</w:t>
      </w:r>
      <w:r w:rsidR="00524DFA">
        <w:rPr>
          <w:rFonts w:eastAsia="Malgun Gothic"/>
        </w:rPr>
        <w:t>13</w:t>
      </w:r>
      <w:r>
        <w:rPr>
          <w:rFonts w:eastAsia="Malgun Gothic"/>
        </w:rPr>
        <w:tab/>
        <w:t>IP Address Allocation for IAB-nodes</w:t>
      </w:r>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6" w:name="OLE_LINK49"/>
    </w:p>
    <w:p w14:paraId="4ADB874D" w14:textId="7F76F7BC" w:rsidR="00A71584" w:rsidRPr="006D6406" w:rsidRDefault="00A71584" w:rsidP="00C31A30">
      <w:pPr>
        <w:pStyle w:val="NO"/>
      </w:pPr>
      <w:r w:rsidRPr="006D6406">
        <w:t>NOTE</w:t>
      </w:r>
      <w:r w:rsidR="00085D0E">
        <w:t xml:space="preserve"> 1</w:t>
      </w:r>
      <w:r w:rsidRPr="006D6406">
        <w:t>:</w:t>
      </w:r>
      <w:bookmarkEnd w:id="1696"/>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7" w:name="_CR8_9_14"/>
      <w:bookmarkStart w:id="1698" w:name="_Toc200456401"/>
      <w:bookmarkEnd w:id="1697"/>
      <w:r w:rsidRPr="00165BE9">
        <w:t>8.9.</w:t>
      </w:r>
      <w:r>
        <w:t>14</w:t>
      </w:r>
      <w:r w:rsidR="00B0289C">
        <w:tab/>
      </w:r>
      <w:r w:rsidRPr="00165BE9">
        <w:t>Mobile IAB</w:t>
      </w:r>
      <w:r>
        <w:t>-</w:t>
      </w:r>
      <w:r w:rsidRPr="00165BE9">
        <w:t>node authorization</w:t>
      </w:r>
      <w:bookmarkEnd w:id="1698"/>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-CU via the IAB 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9" w:name="_CR8_9_15"/>
      <w:bookmarkStart w:id="1700" w:name="_Toc200456402"/>
      <w:bookmarkEnd w:id="1699"/>
      <w:r w:rsidRPr="008120A8">
        <w:rPr>
          <w:rFonts w:eastAsia="Malgun Gothic"/>
        </w:rPr>
        <w:t>8.9.15</w:t>
      </w:r>
      <w:r w:rsidRPr="008120A8">
        <w:rPr>
          <w:rFonts w:eastAsia="Malgun Gothic"/>
        </w:rPr>
        <w:tab/>
        <w:t>IAB-donor-CU-based NR Cell Identity (NCI) (re-)configuration for mobile IAB cells</w:t>
      </w:r>
      <w:bookmarkEnd w:id="1700"/>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701" w:name="_CR8_9_16"/>
      <w:bookmarkStart w:id="1702" w:name="_Toc200456403"/>
      <w:bookmarkEnd w:id="1701"/>
      <w:r w:rsidRPr="008120A8">
        <w:rPr>
          <w:rFonts w:eastAsia="Malgun Gothic"/>
        </w:rPr>
        <w:t>8.9.16</w:t>
      </w:r>
      <w:r w:rsidRPr="008120A8">
        <w:rPr>
          <w:rFonts w:eastAsia="Malgun Gothic"/>
        </w:rPr>
        <w:tab/>
        <w:t>TAC/RANAC (re-)configuration for mobile IAB</w:t>
      </w:r>
      <w:bookmarkEnd w:id="1702"/>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3" w:name="_CR8_9_17"/>
      <w:bookmarkStart w:id="1704" w:name="_Toc200456404"/>
      <w:bookmarkStart w:id="1705" w:name="MCCQCTEMPBM_00000049"/>
      <w:bookmarkEnd w:id="1703"/>
      <w:r w:rsidRPr="006C703D">
        <w:t>8.9.</w:t>
      </w:r>
      <w:r>
        <w:t>17</w:t>
      </w:r>
      <w:r w:rsidR="001E219D">
        <w:tab/>
      </w:r>
      <w:r w:rsidRPr="006C703D">
        <w:t>IAB-node authorization</w:t>
      </w:r>
      <w:bookmarkEnd w:id="1704"/>
    </w:p>
    <w:p w14:paraId="33F097BC" w14:textId="1E47FBFA" w:rsidR="00B96CDB" w:rsidRPr="008120A8" w:rsidRDefault="00B96CDB" w:rsidP="009010F4">
      <w:pPr>
        <w:pStyle w:val="Heading4"/>
      </w:pPr>
      <w:bookmarkStart w:id="1706" w:name="_CR8_9_17_1"/>
      <w:bookmarkStart w:id="1707" w:name="_Toc200456405"/>
      <w:bookmarkEnd w:id="1705"/>
      <w:bookmarkEnd w:id="1706"/>
      <w:r w:rsidRPr="008120A8">
        <w:t>8.9.17.1</w:t>
      </w:r>
      <w:r w:rsidRPr="008120A8">
        <w:tab/>
        <w:t>IAB-node in NSA</w:t>
      </w:r>
      <w:bookmarkEnd w:id="1707"/>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bookmarkStart w:id="1708" w:name="_Hlk162621202"/>
      <w:r>
        <w:t>updated</w:t>
      </w:r>
      <w:bookmarkEnd w:id="1708"/>
      <w:r>
        <w:t xml:space="preserve">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9" w:name="_CR8_9_17_2"/>
      <w:bookmarkStart w:id="1710" w:name="_Toc200456406"/>
      <w:bookmarkEnd w:id="1709"/>
      <w:r w:rsidRPr="008120A8">
        <w:t>8.9.17.2</w:t>
      </w:r>
      <w:r w:rsidRPr="008120A8">
        <w:tab/>
        <w:t>IAB-node with single IAB-donor in SA</w:t>
      </w:r>
      <w:bookmarkEnd w:id="1710"/>
    </w:p>
    <w:p w14:paraId="3D247D8F" w14:textId="204B1A08" w:rsidR="00B96CDB" w:rsidRPr="006C703D" w:rsidRDefault="00B96CDB" w:rsidP="00B96CDB">
      <w:pPr>
        <w:pStyle w:val="Heading5"/>
        <w:rPr>
          <w:rFonts w:eastAsia="Malgun Gothic"/>
          <w:lang w:eastAsia="ja-JP"/>
        </w:rPr>
      </w:pPr>
      <w:bookmarkStart w:id="1711" w:name="_CR8_9_17_2_1"/>
      <w:bookmarkStart w:id="1712" w:name="_Toc200456407"/>
      <w:bookmarkStart w:id="1713" w:name="MCCQCTEMPBM_00000050"/>
      <w:bookmarkEnd w:id="1711"/>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2"/>
    </w:p>
    <w:bookmarkEnd w:id="1713"/>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714" w:name="_CR8_9_17_2_2"/>
      <w:bookmarkStart w:id="1715" w:name="_Toc200456408"/>
      <w:bookmarkStart w:id="1716" w:name="MCCQCTEMPBM_00000051"/>
      <w:bookmarkEnd w:id="1714"/>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5"/>
    </w:p>
    <w:bookmarkEnd w:id="1716"/>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717" w:name="_CR8_9_17_3"/>
      <w:bookmarkStart w:id="1718" w:name="_Toc200456409"/>
      <w:bookmarkEnd w:id="1717"/>
      <w:r w:rsidRPr="008120A8">
        <w:t>8.9.17.3</w:t>
      </w:r>
      <w:r w:rsidRPr="008120A8">
        <w:tab/>
        <w:t>IAB-node is served by two IAB-donors in SA</w:t>
      </w:r>
      <w:bookmarkEnd w:id="1718"/>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719" w:name="_CR8_10"/>
      <w:bookmarkStart w:id="1720" w:name="_Toc45104810"/>
      <w:bookmarkStart w:id="1721" w:name="_Toc45883293"/>
      <w:bookmarkStart w:id="1722" w:name="_Toc51763574"/>
      <w:bookmarkStart w:id="1723" w:name="_Toc52266389"/>
      <w:bookmarkStart w:id="1724" w:name="_Toc64445167"/>
      <w:bookmarkStart w:id="1725" w:name="_Toc73980526"/>
      <w:bookmarkStart w:id="1726" w:name="_Toc88651222"/>
      <w:bookmarkStart w:id="1727" w:name="_Toc98351766"/>
      <w:bookmarkStart w:id="1728" w:name="_Toc98748064"/>
      <w:bookmarkStart w:id="1729" w:name="_Toc105704451"/>
      <w:bookmarkStart w:id="1730" w:name="_Toc106108569"/>
      <w:bookmarkStart w:id="1731" w:name="_Toc107829541"/>
      <w:bookmarkStart w:id="1732" w:name="_Toc112703300"/>
      <w:bookmarkStart w:id="1733" w:name="_Toc200456410"/>
      <w:bookmarkEnd w:id="1719"/>
      <w:r w:rsidRPr="00B8401F">
        <w:t>8.</w:t>
      </w:r>
      <w:r w:rsidR="00747303" w:rsidRPr="00B8401F">
        <w:t>10</w:t>
      </w:r>
      <w:r w:rsidRPr="00B8401F">
        <w:tab/>
        <w:t>Multiple TNLAs for E1</w:t>
      </w:r>
      <w:bookmarkEnd w:id="1553"/>
      <w:bookmarkEnd w:id="1554"/>
      <w:bookmarkEnd w:id="1555"/>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5" type="#_x0000_t75" style="width:252.55pt;height:348.2pt" o:ole="">
            <v:imagedata r:id="rId103" o:title=""/>
          </v:shape>
          <o:OLEObject Type="Embed" ProgID="Visio.Drawing.15" ShapeID="_x0000_i1075" DrawAspect="Content" ObjectID="_1811140430" r:id="rId104"/>
        </w:object>
      </w:r>
    </w:p>
    <w:p w14:paraId="1E157356" w14:textId="77777777" w:rsidR="004239B4" w:rsidRPr="00B8401F" w:rsidRDefault="004239B4" w:rsidP="00D53FF9">
      <w:pPr>
        <w:pStyle w:val="TF"/>
        <w:rPr>
          <w:lang w:eastAsia="zh-CN"/>
        </w:rPr>
      </w:pPr>
      <w:bookmarkStart w:id="1734" w:name="_CRFigure8_101"/>
      <w:r w:rsidRPr="00B8401F">
        <w:t xml:space="preserve">Figure </w:t>
      </w:r>
      <w:bookmarkEnd w:id="1734"/>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35" w:name="_CR8_11"/>
      <w:bookmarkStart w:id="1736" w:name="_Toc13919159"/>
      <w:bookmarkStart w:id="1737" w:name="_Toc29391526"/>
      <w:bookmarkStart w:id="1738" w:name="_Toc36560557"/>
      <w:bookmarkStart w:id="1739" w:name="_Toc45104811"/>
      <w:bookmarkStart w:id="1740" w:name="_Toc45883294"/>
      <w:bookmarkStart w:id="1741" w:name="_Toc51763575"/>
      <w:bookmarkStart w:id="1742" w:name="_Toc52266390"/>
      <w:bookmarkStart w:id="1743" w:name="_Toc64445168"/>
      <w:bookmarkStart w:id="1744" w:name="_Toc73980527"/>
      <w:bookmarkStart w:id="1745" w:name="_Toc88651223"/>
      <w:bookmarkStart w:id="1746" w:name="_Toc98351767"/>
      <w:bookmarkStart w:id="1747" w:name="_Toc98748065"/>
      <w:bookmarkStart w:id="1748" w:name="_Toc105704452"/>
      <w:bookmarkStart w:id="1749" w:name="_Toc106108570"/>
      <w:bookmarkStart w:id="1750" w:name="_Toc107829542"/>
      <w:bookmarkStart w:id="1751" w:name="_Toc112703301"/>
      <w:bookmarkStart w:id="1752" w:name="_Toc200456411"/>
      <w:bookmarkEnd w:id="1735"/>
      <w:r w:rsidRPr="00B8401F">
        <w:t>8.11</w:t>
      </w:r>
      <w:r w:rsidRPr="00B8401F">
        <w:tab/>
        <w:t>Support of Network Sharing with multiple cell-ID broadcast</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500FFA04" w14:textId="77777777" w:rsidR="009C3D5A" w:rsidRPr="00B8401F" w:rsidRDefault="009C3D5A" w:rsidP="009C3D5A">
      <w:pPr>
        <w:pStyle w:val="Heading3"/>
      </w:pPr>
      <w:bookmarkStart w:id="1753" w:name="_CR8_11_1"/>
      <w:bookmarkStart w:id="1754" w:name="_Toc13919160"/>
      <w:bookmarkStart w:id="1755" w:name="_Toc29391527"/>
      <w:bookmarkStart w:id="1756" w:name="_Toc36560558"/>
      <w:bookmarkStart w:id="1757" w:name="_Toc45104812"/>
      <w:bookmarkStart w:id="1758" w:name="_Toc45883295"/>
      <w:bookmarkStart w:id="1759" w:name="_Toc51763576"/>
      <w:bookmarkStart w:id="1760" w:name="_Toc52266391"/>
      <w:bookmarkStart w:id="1761" w:name="_Toc64445169"/>
      <w:bookmarkStart w:id="1762" w:name="_Toc73980528"/>
      <w:bookmarkStart w:id="1763" w:name="_Toc88651224"/>
      <w:bookmarkStart w:id="1764" w:name="_Toc98351768"/>
      <w:bookmarkStart w:id="1765" w:name="_Toc98748066"/>
      <w:bookmarkStart w:id="1766" w:name="_Toc105704453"/>
      <w:bookmarkStart w:id="1767" w:name="_Toc106108571"/>
      <w:bookmarkStart w:id="1768" w:name="_Toc107829543"/>
      <w:bookmarkStart w:id="1769" w:name="_Toc112703302"/>
      <w:bookmarkStart w:id="1770" w:name="_Toc200456412"/>
      <w:bookmarkEnd w:id="1753"/>
      <w:r w:rsidRPr="00B8401F">
        <w:t>8.11.1</w:t>
      </w:r>
      <w:r w:rsidRPr="00B8401F">
        <w:tab/>
        <w:t>General</w:t>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5E7E381C" w:rsidR="009C3D5A" w:rsidRPr="00B8401F" w:rsidRDefault="00453FED" w:rsidP="009C3D5A">
      <w:pPr>
        <w:rPr>
          <w:lang w:eastAsia="zh-CN"/>
        </w:rPr>
      </w:pPr>
      <w:r w:rsidRPr="00B8401F">
        <w:rPr>
          <w:lang w:eastAsia="zh-CN"/>
        </w:rPr>
        <w:t>The signalling flo</w:t>
      </w:r>
      <w:r w:rsidRPr="00B8401F">
        <w:rPr>
          <w:szCs w:val="24"/>
          <w:lang w:eastAsia="zh-CN"/>
        </w:rPr>
        <w:t xml:space="preserve">ws in the subsequent </w:t>
      </w:r>
      <w:r>
        <w:rPr>
          <w:szCs w:val="24"/>
          <w:lang w:eastAsia="zh-CN"/>
        </w:rPr>
        <w:t>clauses</w:t>
      </w:r>
      <w:r w:rsidRPr="00B8401F">
        <w:rPr>
          <w:szCs w:val="24"/>
          <w:lang w:eastAsia="zh-CN"/>
        </w:rPr>
        <w:t xml:space="preserve"> </w:t>
      </w:r>
      <w:r w:rsidRPr="00B8401F">
        <w:rPr>
          <w:lang w:eastAsia="zh-CN"/>
        </w:rPr>
        <w:t xml:space="preserve">assuming 2 sharing operators, </w:t>
      </w:r>
      <w:r>
        <w:rPr>
          <w:lang w:eastAsia="zh-CN"/>
        </w:rPr>
        <w:t xml:space="preserve">PLMN </w:t>
      </w:r>
      <w:r w:rsidRPr="00B8401F">
        <w:rPr>
          <w:lang w:eastAsia="zh-CN"/>
        </w:rPr>
        <w:t xml:space="preserve">A and </w:t>
      </w:r>
      <w:r>
        <w:rPr>
          <w:lang w:eastAsia="zh-CN"/>
        </w:rPr>
        <w:t xml:space="preserve">PLMN </w:t>
      </w:r>
      <w:r w:rsidRPr="00B8401F">
        <w:rPr>
          <w:lang w:eastAsia="zh-CN"/>
        </w:rPr>
        <w:t>B</w:t>
      </w:r>
      <w:r w:rsidRPr="00B8401F">
        <w:rPr>
          <w:rFonts w:hint="eastAsia"/>
          <w:lang w:eastAsia="zh-CN"/>
        </w:rPr>
        <w:t>.</w:t>
      </w:r>
      <w:r w:rsidRPr="00B8401F">
        <w:rPr>
          <w:lang w:eastAsia="zh-CN"/>
        </w:rPr>
        <w:t xml:space="preserve"> </w:t>
      </w:r>
      <w:r>
        <w:rPr>
          <w:lang w:eastAsia="zh-CN"/>
        </w:rPr>
        <w:t xml:space="preserve">For RAN sharing with multiple cell-ID broadcast among PLMNs and NPNs or among NPNs, equivalent principles as described in the example signalling flows below apply. </w:t>
      </w:r>
      <w:r w:rsidRPr="00B8401F">
        <w:rPr>
          <w:lang w:eastAsia="zh-CN"/>
        </w:rPr>
        <w:t xml:space="preserve">The F1-C signalling transport deployment used is indicated within the subsequent </w:t>
      </w:r>
      <w:r>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71" w:name="_CR8_11_2"/>
      <w:bookmarkStart w:id="1772" w:name="_Toc13919161"/>
      <w:bookmarkStart w:id="1773" w:name="_Toc29391528"/>
      <w:bookmarkStart w:id="1774" w:name="_Toc36560559"/>
      <w:bookmarkStart w:id="1775" w:name="_Toc45104813"/>
      <w:bookmarkStart w:id="1776" w:name="_Toc45883296"/>
      <w:bookmarkStart w:id="1777" w:name="_Toc51763577"/>
      <w:bookmarkStart w:id="1778" w:name="_Toc52266392"/>
      <w:bookmarkStart w:id="1779" w:name="_Toc64445170"/>
      <w:bookmarkStart w:id="1780" w:name="_Toc73980529"/>
      <w:bookmarkStart w:id="1781" w:name="_Toc88651225"/>
      <w:bookmarkStart w:id="1782" w:name="_Toc98351769"/>
      <w:bookmarkStart w:id="1783" w:name="_Toc98748067"/>
      <w:bookmarkStart w:id="1784" w:name="_Toc105704454"/>
      <w:bookmarkStart w:id="1785" w:name="_Toc106108572"/>
      <w:bookmarkStart w:id="1786" w:name="_Toc107829544"/>
      <w:bookmarkStart w:id="1787" w:name="_Toc112703303"/>
      <w:bookmarkStart w:id="1788" w:name="_Toc200456413"/>
      <w:bookmarkEnd w:id="1771"/>
      <w:r w:rsidRPr="00B8401F">
        <w:t>8.11.2</w:t>
      </w:r>
      <w:r w:rsidRPr="00B8401F">
        <w:tab/>
        <w:t>Initial Registration – separate PLMN signalling</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6" type="#_x0000_t75" style="width:481.45pt;height:319.15pt" o:ole="">
            <v:imagedata r:id="rId105" o:title=""/>
          </v:shape>
          <o:OLEObject Type="Embed" ProgID="Visio.Drawing.11" ShapeID="_x0000_i1076" DrawAspect="Content" ObjectID="_1811140431" r:id="rId106"/>
        </w:object>
      </w:r>
    </w:p>
    <w:p w14:paraId="5AEBDF4E" w14:textId="77777777" w:rsidR="009C3D5A" w:rsidRPr="00B8401F" w:rsidRDefault="009C3D5A" w:rsidP="00806533">
      <w:pPr>
        <w:pStyle w:val="TF"/>
        <w:rPr>
          <w:lang w:eastAsia="zh-CN"/>
        </w:rPr>
      </w:pPr>
      <w:bookmarkStart w:id="1789" w:name="_CRFigure8_11_21"/>
      <w:r w:rsidRPr="00B8401F">
        <w:rPr>
          <w:lang w:eastAsia="zh-CN"/>
        </w:rPr>
        <w:t>Figure</w:t>
      </w:r>
      <w:r w:rsidRPr="00B8401F">
        <w:rPr>
          <w:rFonts w:hint="eastAsia"/>
          <w:lang w:eastAsia="zh-CN"/>
        </w:rPr>
        <w:t xml:space="preserve"> </w:t>
      </w:r>
      <w:bookmarkEnd w:id="1789"/>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90" w:name="_CR8_11_3"/>
      <w:bookmarkStart w:id="1791" w:name="_Toc13919162"/>
      <w:bookmarkStart w:id="1792" w:name="_Toc29391529"/>
      <w:bookmarkStart w:id="1793" w:name="_Toc36560560"/>
      <w:bookmarkStart w:id="1794" w:name="_Toc45104814"/>
      <w:bookmarkStart w:id="1795" w:name="_Toc45883297"/>
      <w:bookmarkStart w:id="1796" w:name="_Toc51763578"/>
      <w:bookmarkStart w:id="1797" w:name="_Toc52266393"/>
      <w:bookmarkStart w:id="1798" w:name="_Toc64445171"/>
      <w:bookmarkStart w:id="1799" w:name="_Toc73980530"/>
      <w:bookmarkStart w:id="1800" w:name="_Toc88651226"/>
      <w:bookmarkStart w:id="1801" w:name="_Toc98351770"/>
      <w:bookmarkStart w:id="1802" w:name="_Toc98748068"/>
      <w:bookmarkStart w:id="1803" w:name="_Toc105704455"/>
      <w:bookmarkStart w:id="1804" w:name="_Toc106108573"/>
      <w:bookmarkStart w:id="1805" w:name="_Toc107829545"/>
      <w:bookmarkStart w:id="1806" w:name="_Toc112703304"/>
      <w:bookmarkStart w:id="1807" w:name="_Toc200456414"/>
      <w:bookmarkEnd w:id="1790"/>
      <w:r w:rsidRPr="00B8401F">
        <w:t>8.11.3</w:t>
      </w:r>
      <w:r w:rsidRPr="00B8401F">
        <w:tab/>
        <w:t>RRC Connection Reestablishment – separate PLMN signalling</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7" type="#_x0000_t75" style="width:481.45pt;height:319.15pt" o:ole="">
            <v:imagedata r:id="rId107" o:title=""/>
          </v:shape>
          <o:OLEObject Type="Embed" ProgID="Visio.Drawing.11" ShapeID="_x0000_i1077" DrawAspect="Content" ObjectID="_1811140432" r:id="rId108"/>
        </w:object>
      </w:r>
    </w:p>
    <w:p w14:paraId="0807E999" w14:textId="77777777" w:rsidR="009C3D5A" w:rsidRPr="00B8401F" w:rsidRDefault="009C3D5A" w:rsidP="009C3D5A">
      <w:pPr>
        <w:pStyle w:val="TF"/>
        <w:rPr>
          <w:lang w:eastAsia="zh-CN"/>
        </w:rPr>
      </w:pPr>
      <w:bookmarkStart w:id="1808" w:name="_CRFigure8_11_31"/>
      <w:r w:rsidRPr="00B8401F">
        <w:rPr>
          <w:lang w:eastAsia="zh-CN"/>
        </w:rPr>
        <w:t>Figure</w:t>
      </w:r>
      <w:r w:rsidRPr="00B8401F">
        <w:rPr>
          <w:rFonts w:hint="eastAsia"/>
          <w:lang w:eastAsia="zh-CN"/>
        </w:rPr>
        <w:t xml:space="preserve"> </w:t>
      </w:r>
      <w:bookmarkEnd w:id="1808"/>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9" w:name="_CR8_11_4"/>
      <w:bookmarkStart w:id="1810" w:name="_Toc13919163"/>
      <w:bookmarkStart w:id="1811" w:name="_Toc29391530"/>
      <w:bookmarkStart w:id="1812" w:name="_Toc36560561"/>
      <w:bookmarkStart w:id="1813" w:name="_Toc45104815"/>
      <w:bookmarkStart w:id="1814" w:name="_Toc45883298"/>
      <w:bookmarkStart w:id="1815" w:name="_Toc51763579"/>
      <w:bookmarkStart w:id="1816" w:name="_Toc52266394"/>
      <w:bookmarkStart w:id="1817" w:name="_Toc64445172"/>
      <w:bookmarkStart w:id="1818" w:name="_Toc73980531"/>
      <w:bookmarkStart w:id="1819" w:name="_Toc88651227"/>
      <w:bookmarkStart w:id="1820" w:name="_Toc98351771"/>
      <w:bookmarkStart w:id="1821" w:name="_Toc98748069"/>
      <w:bookmarkStart w:id="1822" w:name="_Toc105704456"/>
      <w:bookmarkStart w:id="1823" w:name="_Toc106108574"/>
      <w:bookmarkStart w:id="1824" w:name="_Toc107829546"/>
      <w:bookmarkStart w:id="1825" w:name="_Toc112703305"/>
      <w:bookmarkStart w:id="1826" w:name="_Toc200456415"/>
      <w:bookmarkEnd w:id="1809"/>
      <w:r w:rsidRPr="00B8401F">
        <w:t>8.11.4</w:t>
      </w:r>
      <w:r w:rsidRPr="00B8401F">
        <w:tab/>
        <w:t>Support of shared signalling transport</w:t>
      </w:r>
      <w:bookmarkStart w:id="1827" w:name="_Hlk8967961"/>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27"/>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8" w:name="_CR8_12"/>
      <w:bookmarkStart w:id="1829" w:name="_Toc45104816"/>
      <w:bookmarkStart w:id="1830" w:name="_Toc45883299"/>
      <w:bookmarkStart w:id="1831" w:name="_Toc51763580"/>
      <w:bookmarkStart w:id="1832" w:name="_Toc52266395"/>
      <w:bookmarkStart w:id="1833" w:name="_Toc64445173"/>
      <w:bookmarkStart w:id="1834" w:name="_Toc73980532"/>
      <w:bookmarkStart w:id="1835" w:name="_Toc88651228"/>
      <w:bookmarkStart w:id="1836" w:name="_Toc98351772"/>
      <w:bookmarkStart w:id="1837" w:name="_Toc98748070"/>
      <w:bookmarkStart w:id="1838" w:name="_Toc105704457"/>
      <w:bookmarkStart w:id="1839" w:name="_Toc106108575"/>
      <w:bookmarkStart w:id="1840" w:name="_Toc107829547"/>
      <w:bookmarkStart w:id="1841" w:name="_Toc112703306"/>
      <w:bookmarkStart w:id="1842" w:name="_Toc200456416"/>
      <w:bookmarkStart w:id="1843" w:name="OLE_LINK18"/>
      <w:bookmarkStart w:id="1844" w:name="_Toc13919164"/>
      <w:bookmarkStart w:id="1845" w:name="_Toc29391531"/>
      <w:bookmarkStart w:id="1846" w:name="_Toc36560562"/>
      <w:bookmarkEnd w:id="1828"/>
      <w:r>
        <w:rPr>
          <w:rFonts w:eastAsia="Malgun Gothic"/>
        </w:rPr>
        <w:t>8.12</w:t>
      </w:r>
      <w:r>
        <w:rPr>
          <w:rFonts w:eastAsia="Malgun Gothic"/>
        </w:rPr>
        <w:tab/>
        <w:t>IAB-node Integration Procedure</w:t>
      </w:r>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14:paraId="1F1C9229" w14:textId="77777777" w:rsidR="00FA3152" w:rsidRDefault="00FA3152" w:rsidP="00FA3152">
      <w:pPr>
        <w:pStyle w:val="Heading3"/>
        <w:rPr>
          <w:rFonts w:eastAsia="SimSun"/>
        </w:rPr>
      </w:pPr>
      <w:bookmarkStart w:id="1847" w:name="_CR8_12_1"/>
      <w:bookmarkStart w:id="1848" w:name="_Toc45104817"/>
      <w:bookmarkStart w:id="1849" w:name="_Toc45883300"/>
      <w:bookmarkStart w:id="1850" w:name="_Toc51763581"/>
      <w:bookmarkStart w:id="1851" w:name="_Toc52266396"/>
      <w:bookmarkStart w:id="1852" w:name="_Toc64445174"/>
      <w:bookmarkStart w:id="1853" w:name="_Toc73980533"/>
      <w:bookmarkStart w:id="1854" w:name="_Toc88651229"/>
      <w:bookmarkStart w:id="1855" w:name="_Toc98351773"/>
      <w:bookmarkStart w:id="1856" w:name="_Toc98748071"/>
      <w:bookmarkStart w:id="1857" w:name="_Toc105704458"/>
      <w:bookmarkStart w:id="1858" w:name="_Toc106108576"/>
      <w:bookmarkStart w:id="1859" w:name="_Toc107829548"/>
      <w:bookmarkStart w:id="1860" w:name="_Toc112703307"/>
      <w:bookmarkStart w:id="1861" w:name="_Toc200456417"/>
      <w:bookmarkEnd w:id="1847"/>
      <w:r>
        <w:rPr>
          <w:rFonts w:eastAsia="SimSun"/>
        </w:rPr>
        <w:t>8.12.1</w:t>
      </w:r>
      <w:r>
        <w:rPr>
          <w:rFonts w:eastAsia="SimSun"/>
        </w:rPr>
        <w:tab/>
        <w:t>Standalone IAB integration</w:t>
      </w:r>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8" type="#_x0000_t75" style="width:418.05pt;height:204.2pt" o:ole="">
            <v:imagedata r:id="rId109" o:title=""/>
          </v:shape>
          <o:OLEObject Type="Embed" ProgID="Mscgen.Chart" ShapeID="_x0000_i1078" DrawAspect="Content" ObjectID="_1811140433" r:id="rId110"/>
        </w:object>
      </w:r>
      <w:bookmarkStart w:id="1862" w:name="OLE_LINK14"/>
    </w:p>
    <w:p w14:paraId="4DACC038" w14:textId="77777777" w:rsidR="00FA3152" w:rsidRDefault="00FA3152" w:rsidP="00325D12">
      <w:pPr>
        <w:pStyle w:val="TF"/>
      </w:pPr>
      <w:bookmarkStart w:id="1863" w:name="_CRFigure8_12_11"/>
      <w:r>
        <w:t xml:space="preserve">Figure </w:t>
      </w:r>
      <w:bookmarkEnd w:id="1863"/>
      <w:r>
        <w:t xml:space="preserve">8.12.1-1: The </w:t>
      </w:r>
      <w:r>
        <w:rPr>
          <w:lang w:eastAsia="ja-JP"/>
        </w:rPr>
        <w:t>integration</w:t>
      </w:r>
      <w:r>
        <w:t xml:space="preserve"> procedure for IAB-</w:t>
      </w:r>
      <w:r>
        <w:rPr>
          <w:lang w:eastAsia="ja-JP"/>
        </w:rPr>
        <w:t>node</w:t>
      </w:r>
      <w:bookmarkEnd w:id="1862"/>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4" w:name="_Hlk33703676"/>
      <w:r>
        <w:t>The IAB-donor-CU may establish additional (non-default) BH RLC channels.</w:t>
      </w:r>
      <w:bookmarkEnd w:id="1864"/>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43"/>
    </w:p>
    <w:p w14:paraId="7225CE27" w14:textId="74A0A47F" w:rsidR="002A4ACF" w:rsidRPr="00564453" w:rsidRDefault="002A4ACF" w:rsidP="009010F4">
      <w:pPr>
        <w:pStyle w:val="NO"/>
      </w:pPr>
      <w:bookmarkStart w:id="1865" w:name="_Toc45104818"/>
      <w:bookmarkStart w:id="1866" w:name="_Toc45883301"/>
      <w:bookmarkStart w:id="1867" w:name="_Toc51763582"/>
      <w:bookmarkStart w:id="1868" w:name="_Toc52266397"/>
      <w:bookmarkStart w:id="1869" w:name="_Toc64445175"/>
      <w:bookmarkStart w:id="1870" w:name="_Toc73980534"/>
      <w:bookmarkStart w:id="1871"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2" w:name="_Toc98351774"/>
      <w:bookmarkStart w:id="1873"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74" w:name="_CR8_12_2"/>
      <w:bookmarkStart w:id="1875" w:name="_Toc105704459"/>
      <w:bookmarkStart w:id="1876" w:name="_Toc106108577"/>
      <w:bookmarkStart w:id="1877" w:name="_Toc107829549"/>
      <w:bookmarkStart w:id="1878" w:name="_Toc112703308"/>
      <w:bookmarkStart w:id="1879" w:name="_Toc200456418"/>
      <w:bookmarkEnd w:id="1874"/>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5"/>
      <w:bookmarkEnd w:id="1866"/>
      <w:bookmarkEnd w:id="1867"/>
      <w:bookmarkEnd w:id="1868"/>
      <w:bookmarkEnd w:id="1869"/>
      <w:bookmarkEnd w:id="1870"/>
      <w:bookmarkEnd w:id="1871"/>
      <w:bookmarkEnd w:id="1872"/>
      <w:bookmarkEnd w:id="1873"/>
      <w:bookmarkEnd w:id="1875"/>
      <w:bookmarkEnd w:id="1876"/>
      <w:bookmarkEnd w:id="1877"/>
      <w:bookmarkEnd w:id="1878"/>
      <w:bookmarkEnd w:id="1879"/>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9" type="#_x0000_t75" style="width:423.4pt;height:254.7pt" o:ole="">
            <v:imagedata r:id="rId111" o:title=""/>
          </v:shape>
          <o:OLEObject Type="Embed" ProgID="Mscgen.Chart" ShapeID="_x0000_i1079" DrawAspect="Content" ObjectID="_1811140434" r:id="rId112"/>
        </w:object>
      </w:r>
      <w:bookmarkStart w:id="1880" w:name="OLE_LINK16"/>
      <w:bookmarkStart w:id="1881" w:name="OLE_LINK15"/>
    </w:p>
    <w:p w14:paraId="0193142E" w14:textId="77777777" w:rsidR="00FA3152" w:rsidRDefault="00FA3152" w:rsidP="00325D12">
      <w:pPr>
        <w:pStyle w:val="TF"/>
      </w:pPr>
      <w:bookmarkStart w:id="1882" w:name="_CRFigure8_12_21"/>
      <w:r>
        <w:t xml:space="preserve">Figure </w:t>
      </w:r>
      <w:bookmarkEnd w:id="1882"/>
      <w:r>
        <w:t>8.12.2-1</w:t>
      </w:r>
      <w:bookmarkEnd w:id="1880"/>
      <w:bookmarkEnd w:id="1881"/>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3" w:name="_CR8_12_3"/>
      <w:bookmarkStart w:id="1884" w:name="_Toc200456419"/>
      <w:bookmarkEnd w:id="1883"/>
      <w:r w:rsidRPr="009010F4">
        <w:t>8.12.3</w:t>
      </w:r>
      <w:r w:rsidR="00B0289C" w:rsidRPr="009010F4">
        <w:tab/>
      </w:r>
      <w:r w:rsidRPr="009010F4">
        <w:t>Mobile IAB-node integration</w:t>
      </w:r>
      <w:bookmarkEnd w:id="1884"/>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80" type="#_x0000_t75" style="width:477.15pt;height:139.7pt" o:ole="">
            <v:imagedata r:id="rId113" o:title=""/>
          </v:shape>
          <o:OLEObject Type="Embed" ProgID="Mscgen.Chart" ShapeID="_x0000_i1080" DrawAspect="Content" ObjectID="_1811140435" r:id="rId114"/>
        </w:object>
      </w:r>
      <w:bookmarkStart w:id="1885" w:name="_CRFigure8_12_31"/>
      <w:r w:rsidRPr="00435C15">
        <w:t xml:space="preserve">Figure </w:t>
      </w:r>
      <w:bookmarkEnd w:id="1885"/>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6" w:name="_Toc45104819"/>
      <w:bookmarkStart w:id="1887" w:name="_Toc45883302"/>
      <w:bookmarkStart w:id="1888" w:name="_Toc51763583"/>
      <w:bookmarkStart w:id="1889" w:name="_Toc52266398"/>
      <w:bookmarkStart w:id="1890" w:name="_Toc64445176"/>
      <w:bookmarkStart w:id="1891" w:name="_Toc73980535"/>
      <w:bookmarkStart w:id="1892" w:name="_Toc88651231"/>
      <w:bookmarkStart w:id="1893" w:name="_Toc98351775"/>
      <w:bookmarkStart w:id="1894" w:name="_Toc98748073"/>
      <w:bookmarkStart w:id="1895" w:name="_Toc105704460"/>
      <w:bookmarkStart w:id="1896" w:name="_Toc106108578"/>
      <w:bookmarkStart w:id="1897" w:name="_Toc107829550"/>
      <w:bookmarkStart w:id="1898"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9" w:name="_CR8_13"/>
      <w:bookmarkStart w:id="1900" w:name="_Toc200456420"/>
      <w:bookmarkEnd w:id="189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901" w:name="_Toc105704461"/>
      <w:bookmarkStart w:id="1902" w:name="_Toc106108579"/>
      <w:bookmarkStart w:id="1903" w:name="_Toc107829551"/>
      <w:bookmarkStart w:id="1904" w:name="_Toc112703310"/>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00"/>
    </w:p>
    <w:p w14:paraId="0C1F7C27" w14:textId="77777777" w:rsidR="005E1A06" w:rsidRDefault="005E1A06" w:rsidP="005E1A06">
      <w:pPr>
        <w:pStyle w:val="Heading3"/>
        <w:rPr>
          <w:rFonts w:eastAsia="SimSun"/>
          <w:lang w:eastAsia="zh-CN"/>
        </w:rPr>
      </w:pPr>
      <w:bookmarkStart w:id="1905" w:name="_CR8_13_0"/>
      <w:bookmarkStart w:id="1906" w:name="_Toc200456421"/>
      <w:bookmarkEnd w:id="1905"/>
      <w:r>
        <w:rPr>
          <w:rFonts w:eastAsia="SimSun"/>
          <w:lang w:eastAsia="zh-CN"/>
        </w:rPr>
        <w:t>8</w:t>
      </w:r>
      <w:r>
        <w:rPr>
          <w:rFonts w:eastAsia="SimSun"/>
        </w:rPr>
        <w:t>.13.0</w:t>
      </w:r>
      <w:r>
        <w:rPr>
          <w:rFonts w:eastAsia="SimSun"/>
        </w:rPr>
        <w:tab/>
      </w:r>
      <w:r>
        <w:rPr>
          <w:rFonts w:eastAsia="SimSun"/>
          <w:lang w:eastAsia="zh-CN"/>
        </w:rPr>
        <w:t>General</w:t>
      </w:r>
      <w:bookmarkEnd w:id="1901"/>
      <w:bookmarkEnd w:id="1902"/>
      <w:bookmarkEnd w:id="1903"/>
      <w:bookmarkEnd w:id="1904"/>
      <w:bookmarkEnd w:id="1906"/>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7" w:name="_CR8_13_1"/>
      <w:bookmarkStart w:id="1908" w:name="_Toc45104820"/>
      <w:bookmarkStart w:id="1909" w:name="_Toc45883303"/>
      <w:bookmarkStart w:id="1910" w:name="_Toc51763584"/>
      <w:bookmarkStart w:id="1911" w:name="_Toc52266399"/>
      <w:bookmarkStart w:id="1912" w:name="_Toc64445177"/>
      <w:bookmarkStart w:id="1913" w:name="_Toc73980536"/>
      <w:bookmarkStart w:id="1914" w:name="_Toc88651232"/>
      <w:bookmarkStart w:id="1915" w:name="_Toc98351776"/>
      <w:bookmarkStart w:id="1916" w:name="_Toc98748074"/>
      <w:bookmarkStart w:id="1917" w:name="_Toc105704462"/>
      <w:bookmarkStart w:id="1918" w:name="_Toc106108580"/>
      <w:bookmarkStart w:id="1919" w:name="_Toc107829552"/>
      <w:bookmarkStart w:id="1920" w:name="_Toc112703311"/>
      <w:bookmarkStart w:id="1921" w:name="_Toc200456422"/>
      <w:bookmarkEnd w:id="1907"/>
      <w:r>
        <w:rPr>
          <w:rFonts w:eastAsia="SimSun"/>
          <w:lang w:eastAsia="zh-CN"/>
        </w:rPr>
        <w:t>8</w:t>
      </w:r>
      <w:r>
        <w:rPr>
          <w:rFonts w:eastAsia="SimSun"/>
        </w:rPr>
        <w:t>.13.1</w:t>
      </w:r>
      <w:r>
        <w:rPr>
          <w:rFonts w:eastAsia="SimSun"/>
        </w:rPr>
        <w:tab/>
      </w:r>
      <w:r>
        <w:rPr>
          <w:rFonts w:eastAsia="SimSun"/>
          <w:lang w:eastAsia="zh-CN"/>
        </w:rPr>
        <w:t>Signalling based MDT activation</w:t>
      </w:r>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81" type="#_x0000_t75" style="width:394.4pt;height:166.55pt" o:ole="">
            <v:imagedata r:id="rId115" o:title=""/>
          </v:shape>
          <o:OLEObject Type="Embed" ProgID="Visio.Drawing.11" ShapeID="_x0000_i1081" DrawAspect="Content" ObjectID="_1811140436"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22" w:name="_CR8_13_2"/>
      <w:bookmarkStart w:id="1923" w:name="_Toc45104821"/>
      <w:bookmarkStart w:id="1924" w:name="_Toc45883304"/>
      <w:bookmarkStart w:id="1925" w:name="_Toc51763585"/>
      <w:bookmarkStart w:id="1926" w:name="_Toc52266400"/>
      <w:bookmarkStart w:id="1927" w:name="_Toc64445178"/>
      <w:bookmarkStart w:id="1928" w:name="_Toc73980537"/>
      <w:bookmarkStart w:id="1929" w:name="_Toc88651233"/>
      <w:bookmarkStart w:id="1930" w:name="_Toc98351777"/>
      <w:bookmarkStart w:id="1931" w:name="_Toc98748075"/>
      <w:bookmarkStart w:id="1932" w:name="_Toc105704463"/>
      <w:bookmarkStart w:id="1933" w:name="_Toc106108581"/>
      <w:bookmarkStart w:id="1934" w:name="_Toc107829553"/>
      <w:bookmarkStart w:id="1935" w:name="_Toc112703312"/>
      <w:bookmarkStart w:id="1936" w:name="_Toc200456423"/>
      <w:bookmarkEnd w:id="1922"/>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3DC8F02A" w14:textId="77777777" w:rsidR="00B84FC6" w:rsidRPr="0024324E" w:rsidRDefault="00B84FC6" w:rsidP="0024324E">
      <w:pPr>
        <w:pStyle w:val="Heading4"/>
        <w:rPr>
          <w:rFonts w:eastAsia="Malgun Gothic"/>
        </w:rPr>
      </w:pPr>
      <w:bookmarkStart w:id="1937" w:name="_CR8_13_2_1"/>
      <w:bookmarkStart w:id="1938" w:name="_Toc51763586"/>
      <w:bookmarkStart w:id="1939" w:name="_Toc52266401"/>
      <w:bookmarkStart w:id="1940" w:name="_Toc64445179"/>
      <w:bookmarkStart w:id="1941" w:name="_Toc73980538"/>
      <w:bookmarkStart w:id="1942" w:name="_Toc88651234"/>
      <w:bookmarkStart w:id="1943" w:name="_Toc98351778"/>
      <w:bookmarkStart w:id="1944" w:name="_Toc98748076"/>
      <w:bookmarkStart w:id="1945" w:name="_Toc105704464"/>
      <w:bookmarkStart w:id="1946" w:name="_Toc106108582"/>
      <w:bookmarkStart w:id="1947" w:name="_Toc107829554"/>
      <w:bookmarkStart w:id="1948" w:name="_Toc112703313"/>
      <w:bookmarkStart w:id="1949" w:name="_Toc200456424"/>
      <w:bookmarkEnd w:id="1937"/>
      <w:r w:rsidRPr="0024324E">
        <w:rPr>
          <w:rFonts w:eastAsia="Malgun Gothic"/>
        </w:rPr>
        <w:t>8.13.2.1</w:t>
      </w:r>
      <w:r w:rsidRPr="0024324E">
        <w:rPr>
          <w:rFonts w:eastAsia="Malgun Gothic"/>
        </w:rPr>
        <w:tab/>
        <w:t>General</w:t>
      </w:r>
      <w:bookmarkEnd w:id="1938"/>
      <w:bookmarkEnd w:id="1939"/>
      <w:bookmarkEnd w:id="1940"/>
      <w:bookmarkEnd w:id="1941"/>
      <w:bookmarkEnd w:id="1942"/>
      <w:bookmarkEnd w:id="1943"/>
      <w:bookmarkEnd w:id="1944"/>
      <w:bookmarkEnd w:id="1945"/>
      <w:bookmarkEnd w:id="1946"/>
      <w:bookmarkEnd w:id="1947"/>
      <w:bookmarkEnd w:id="1948"/>
      <w:bookmarkEnd w:id="1949"/>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50" w:name="_CR8_13_2_2"/>
      <w:bookmarkStart w:id="1951" w:name="_Toc51763587"/>
      <w:bookmarkStart w:id="1952" w:name="_Toc52266402"/>
      <w:bookmarkStart w:id="1953" w:name="_Toc64445180"/>
      <w:bookmarkStart w:id="1954" w:name="_Toc73980539"/>
      <w:bookmarkStart w:id="1955" w:name="_Toc88651235"/>
      <w:bookmarkStart w:id="1956" w:name="_Toc98351779"/>
      <w:bookmarkStart w:id="1957" w:name="_Toc98748077"/>
      <w:bookmarkStart w:id="1958" w:name="_Toc105704465"/>
      <w:bookmarkStart w:id="1959" w:name="_Toc106108583"/>
      <w:bookmarkStart w:id="1960" w:name="_Toc107829555"/>
      <w:bookmarkStart w:id="1961" w:name="_Toc112703314"/>
      <w:bookmarkStart w:id="1962" w:name="_Toc200456425"/>
      <w:bookmarkEnd w:id="1950"/>
      <w:r w:rsidRPr="0024324E">
        <w:rPr>
          <w:rFonts w:eastAsia="Malgun Gothic"/>
        </w:rPr>
        <w:t>8.13.2.2</w:t>
      </w:r>
      <w:r w:rsidRPr="0024324E">
        <w:rPr>
          <w:rFonts w:eastAsia="Malgun Gothic"/>
        </w:rPr>
        <w:tab/>
        <w:t>Management based MDT Activation in gNB-CU-CP</w:t>
      </w:r>
      <w:bookmarkEnd w:id="1951"/>
      <w:bookmarkEnd w:id="1952"/>
      <w:bookmarkEnd w:id="1953"/>
      <w:bookmarkEnd w:id="1954"/>
      <w:bookmarkEnd w:id="1955"/>
      <w:bookmarkEnd w:id="1956"/>
      <w:bookmarkEnd w:id="1957"/>
      <w:bookmarkEnd w:id="1958"/>
      <w:bookmarkEnd w:id="1959"/>
      <w:bookmarkEnd w:id="1960"/>
      <w:bookmarkEnd w:id="1961"/>
      <w:bookmarkEnd w:id="196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82" type="#_x0000_t75" style="width:413.75pt;height:182.7pt" o:ole="">
            <v:imagedata r:id="rId117" o:title=""/>
          </v:shape>
          <o:OLEObject Type="Embed" ProgID="Visio.Drawing.11" ShapeID="_x0000_i1082" DrawAspect="Content" ObjectID="_1811140437" r:id="rId118"/>
        </w:object>
      </w:r>
    </w:p>
    <w:p w14:paraId="37EC4B40" w14:textId="77777777" w:rsidR="005C237A" w:rsidRDefault="005C237A" w:rsidP="00325D12">
      <w:pPr>
        <w:pStyle w:val="TF"/>
        <w:rPr>
          <w:lang w:eastAsia="zh-CN"/>
        </w:rPr>
      </w:pPr>
      <w:bookmarkStart w:id="1963" w:name="_CRFigure8_13_2_21"/>
      <w:r>
        <w:rPr>
          <w:lang w:eastAsia="zh-CN"/>
        </w:rPr>
        <w:t xml:space="preserve">Figure </w:t>
      </w:r>
      <w:bookmarkEnd w:id="1963"/>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4" w:name="_Toc51763588"/>
      <w:bookmarkStart w:id="1965" w:name="_Toc52266403"/>
      <w:bookmarkStart w:id="1966" w:name="_Toc64445181"/>
      <w:bookmarkStart w:id="1967" w:name="_Toc73980540"/>
      <w:bookmarkStart w:id="1968" w:name="_Toc88651236"/>
      <w:bookmarkStart w:id="1969"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70" w:name="_CR8_13_2_3"/>
      <w:bookmarkStart w:id="1971" w:name="_Toc98748078"/>
      <w:bookmarkStart w:id="1972" w:name="_Toc105704466"/>
      <w:bookmarkStart w:id="1973" w:name="_Toc106108584"/>
      <w:bookmarkStart w:id="1974" w:name="_Toc107829556"/>
      <w:bookmarkStart w:id="1975" w:name="_Toc112703315"/>
      <w:bookmarkStart w:id="1976" w:name="_Toc200456426"/>
      <w:bookmarkEnd w:id="1970"/>
      <w:r w:rsidRPr="0024324E">
        <w:rPr>
          <w:rFonts w:eastAsia="Malgun Gothic"/>
        </w:rPr>
        <w:t>8.13.2.3</w:t>
      </w:r>
      <w:r w:rsidRPr="0024324E">
        <w:rPr>
          <w:rFonts w:eastAsia="Malgun Gothic"/>
        </w:rPr>
        <w:tab/>
        <w:t>Management based MDT Activation in gNB-DU</w:t>
      </w:r>
      <w:bookmarkEnd w:id="1964"/>
      <w:bookmarkEnd w:id="1965"/>
      <w:bookmarkEnd w:id="1966"/>
      <w:bookmarkEnd w:id="1967"/>
      <w:bookmarkEnd w:id="1968"/>
      <w:bookmarkEnd w:id="1969"/>
      <w:bookmarkEnd w:id="1971"/>
      <w:bookmarkEnd w:id="1972"/>
      <w:bookmarkEnd w:id="1973"/>
      <w:bookmarkEnd w:id="1974"/>
      <w:bookmarkEnd w:id="1975"/>
      <w:bookmarkEnd w:id="1976"/>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3" type="#_x0000_t75" style="width:416.95pt;height:207.4pt" o:ole="">
            <v:imagedata r:id="rId119" o:title=""/>
          </v:shape>
          <o:OLEObject Type="Embed" ProgID="Visio.Drawing.11" ShapeID="_x0000_i1083" DrawAspect="Content" ObjectID="_1811140438" r:id="rId120"/>
        </w:object>
      </w:r>
    </w:p>
    <w:p w14:paraId="73EDA414" w14:textId="77777777" w:rsidR="005C237A" w:rsidRDefault="005C237A" w:rsidP="00325D12">
      <w:pPr>
        <w:pStyle w:val="TF"/>
        <w:rPr>
          <w:lang w:eastAsia="zh-CN"/>
        </w:rPr>
      </w:pPr>
      <w:bookmarkStart w:id="1977" w:name="_CRFigure8_13_2_31"/>
      <w:r>
        <w:rPr>
          <w:lang w:eastAsia="zh-CN"/>
        </w:rPr>
        <w:t xml:space="preserve">Figure </w:t>
      </w:r>
      <w:bookmarkEnd w:id="1977"/>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8" w:name="_CR8_13_2_4"/>
      <w:bookmarkStart w:id="1979" w:name="_Toc51763589"/>
      <w:bookmarkStart w:id="1980" w:name="_Toc52266404"/>
      <w:bookmarkStart w:id="1981" w:name="_Toc64445182"/>
      <w:bookmarkStart w:id="1982" w:name="_Toc73980541"/>
      <w:bookmarkStart w:id="1983" w:name="_Toc88651237"/>
      <w:bookmarkStart w:id="1984" w:name="_Toc98351781"/>
      <w:bookmarkStart w:id="1985" w:name="_Toc98748079"/>
      <w:bookmarkStart w:id="1986" w:name="_Toc105704467"/>
      <w:bookmarkStart w:id="1987" w:name="_Toc106108585"/>
      <w:bookmarkStart w:id="1988" w:name="_Toc107829557"/>
      <w:bookmarkStart w:id="1989" w:name="_Toc112703316"/>
      <w:bookmarkStart w:id="1990" w:name="_Toc200456427"/>
      <w:bookmarkEnd w:id="1978"/>
      <w:r w:rsidRPr="0024324E">
        <w:rPr>
          <w:rFonts w:eastAsia="Malgun Gothic"/>
        </w:rPr>
        <w:t>8.13.2.4</w:t>
      </w:r>
      <w:r w:rsidRPr="0024324E">
        <w:rPr>
          <w:rFonts w:eastAsia="Malgun Gothic"/>
        </w:rPr>
        <w:tab/>
        <w:t>Management based MDT Activation in gNB-CU-UP</w:t>
      </w:r>
      <w:bookmarkEnd w:id="1979"/>
      <w:bookmarkEnd w:id="1980"/>
      <w:bookmarkEnd w:id="1981"/>
      <w:bookmarkEnd w:id="1982"/>
      <w:bookmarkEnd w:id="1983"/>
      <w:bookmarkEnd w:id="1984"/>
      <w:bookmarkEnd w:id="1985"/>
      <w:bookmarkEnd w:id="1986"/>
      <w:bookmarkEnd w:id="1987"/>
      <w:bookmarkEnd w:id="1988"/>
      <w:bookmarkEnd w:id="1989"/>
      <w:bookmarkEnd w:id="1990"/>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4" type="#_x0000_t75" style="width:420.2pt;height:197.75pt" o:ole="">
            <v:imagedata r:id="rId121" o:title=""/>
          </v:shape>
          <o:OLEObject Type="Embed" ProgID="Visio.Drawing.11" ShapeID="_x0000_i1084" DrawAspect="Content" ObjectID="_1811140439" r:id="rId122"/>
        </w:object>
      </w:r>
    </w:p>
    <w:p w14:paraId="24DAE76A" w14:textId="77777777" w:rsidR="005C237A" w:rsidRDefault="005C237A" w:rsidP="00325D12">
      <w:pPr>
        <w:pStyle w:val="TF"/>
        <w:rPr>
          <w:lang w:eastAsia="zh-CN"/>
        </w:rPr>
      </w:pPr>
      <w:bookmarkStart w:id="1991" w:name="_CRFigure8_13_2_41"/>
      <w:r>
        <w:rPr>
          <w:lang w:eastAsia="zh-CN"/>
        </w:rPr>
        <w:t xml:space="preserve">Figure </w:t>
      </w:r>
      <w:bookmarkEnd w:id="1991"/>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2" w:name="_CR8_13_2_5"/>
      <w:bookmarkStart w:id="1993" w:name="_Toc51763590"/>
      <w:bookmarkStart w:id="1994" w:name="_Toc52266405"/>
      <w:bookmarkStart w:id="1995" w:name="_Toc64445183"/>
      <w:bookmarkStart w:id="1996" w:name="_Toc73980542"/>
      <w:bookmarkStart w:id="1997" w:name="_Toc88651238"/>
      <w:bookmarkStart w:id="1998" w:name="_Toc98351782"/>
      <w:bookmarkStart w:id="1999" w:name="_Toc98748080"/>
      <w:bookmarkStart w:id="2000" w:name="_Toc105704468"/>
      <w:bookmarkStart w:id="2001" w:name="_Toc106108586"/>
      <w:bookmarkStart w:id="2002" w:name="_Toc107829558"/>
      <w:bookmarkStart w:id="2003" w:name="_Toc112703317"/>
      <w:bookmarkStart w:id="2004" w:name="_Toc200456428"/>
      <w:bookmarkEnd w:id="1992"/>
      <w:r w:rsidRPr="00CA4F23">
        <w:rPr>
          <w:rFonts w:eastAsia="Malgun Gothic"/>
          <w:lang w:val="fr-FR"/>
        </w:rPr>
        <w:t>8.13.2.5</w:t>
      </w:r>
      <w:r w:rsidRPr="00CA4F23">
        <w:rPr>
          <w:rFonts w:eastAsia="Malgun Gothic"/>
          <w:lang w:val="fr-FR"/>
        </w:rPr>
        <w:tab/>
        <w:t>User consent propagation in EN-DC</w:t>
      </w:r>
      <w:bookmarkEnd w:id="1993"/>
      <w:bookmarkEnd w:id="1994"/>
      <w:bookmarkEnd w:id="1995"/>
      <w:bookmarkEnd w:id="1996"/>
      <w:bookmarkEnd w:id="1997"/>
      <w:bookmarkEnd w:id="1998"/>
      <w:bookmarkEnd w:id="1999"/>
      <w:bookmarkEnd w:id="2000"/>
      <w:bookmarkEnd w:id="2001"/>
      <w:bookmarkEnd w:id="2002"/>
      <w:bookmarkEnd w:id="2003"/>
      <w:bookmarkEnd w:id="2004"/>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5" type="#_x0000_t75" style="width:410.5pt;height:183.75pt" o:ole="">
            <v:imagedata r:id="rId123" o:title=""/>
          </v:shape>
          <o:OLEObject Type="Embed" ProgID="Visio.Drawing.11" ShapeID="_x0000_i1085" DrawAspect="Content" ObjectID="_1811140440" r:id="rId124"/>
        </w:object>
      </w:r>
    </w:p>
    <w:p w14:paraId="42425995" w14:textId="77777777" w:rsidR="005C237A" w:rsidRPr="00CA4F23" w:rsidRDefault="005C237A" w:rsidP="00325D12">
      <w:pPr>
        <w:pStyle w:val="TF"/>
        <w:rPr>
          <w:lang w:val="fr-FR" w:eastAsia="zh-CN"/>
        </w:rPr>
      </w:pPr>
      <w:bookmarkStart w:id="2005" w:name="_CRFigure8_13_2_51"/>
      <w:r w:rsidRPr="00CA4F23">
        <w:rPr>
          <w:lang w:val="fr-FR" w:eastAsia="zh-CN"/>
        </w:rPr>
        <w:t xml:space="preserve">Figure </w:t>
      </w:r>
      <w:bookmarkEnd w:id="2005"/>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6" w:name="_CR8_13_2_6"/>
      <w:bookmarkStart w:id="2007" w:name="_Toc98748081"/>
      <w:bookmarkStart w:id="2008" w:name="_Toc105704469"/>
      <w:bookmarkStart w:id="2009" w:name="_Toc106108587"/>
      <w:bookmarkStart w:id="2010" w:name="_Toc107829559"/>
      <w:bookmarkStart w:id="2011" w:name="_Toc112703318"/>
      <w:bookmarkStart w:id="2012" w:name="_Toc200456429"/>
      <w:bookmarkStart w:id="2013" w:name="_Hlk56415810"/>
      <w:bookmarkStart w:id="2014" w:name="_Toc98351785"/>
      <w:bookmarkStart w:id="2015" w:name="_Toc81230274"/>
      <w:bookmarkStart w:id="2016" w:name="_Toc45104822"/>
      <w:bookmarkStart w:id="2017" w:name="_Toc45883305"/>
      <w:bookmarkStart w:id="2018" w:name="_Toc51763591"/>
      <w:bookmarkStart w:id="2019" w:name="_Toc52266406"/>
      <w:bookmarkStart w:id="2020" w:name="_Toc64445184"/>
      <w:bookmarkStart w:id="2021" w:name="_Toc73980543"/>
      <w:bookmarkStart w:id="2022" w:name="_Toc88651239"/>
      <w:bookmarkEnd w:id="2006"/>
      <w:r>
        <w:rPr>
          <w:rFonts w:eastAsia="Malgun Gothic"/>
          <w:lang w:eastAsia="en-GB"/>
        </w:rPr>
        <w:t>8.13.2.6</w:t>
      </w:r>
      <w:r>
        <w:rPr>
          <w:rFonts w:eastAsia="Malgun Gothic"/>
          <w:lang w:eastAsia="en-GB"/>
        </w:rPr>
        <w:tab/>
        <w:t>User consent propagation in MR-DC with 5GC</w:t>
      </w:r>
      <w:bookmarkEnd w:id="2007"/>
      <w:bookmarkEnd w:id="2008"/>
      <w:bookmarkEnd w:id="2009"/>
      <w:bookmarkEnd w:id="2010"/>
      <w:bookmarkEnd w:id="2011"/>
      <w:bookmarkEnd w:id="2012"/>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23"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6" type="#_x0000_t75" style="width:441.65pt;height:205.25pt" o:ole="">
            <v:imagedata r:id="rId125" o:title=""/>
          </v:shape>
          <o:OLEObject Type="Embed" ProgID="Visio.Drawing.11" ShapeID="_x0000_i1086" DrawAspect="Content" ObjectID="_1811140441" r:id="rId126"/>
        </w:object>
      </w:r>
      <w:bookmarkEnd w:id="2023"/>
    </w:p>
    <w:p w14:paraId="04EBE6FE" w14:textId="77777777" w:rsidR="00725A32" w:rsidRDefault="00725A32" w:rsidP="00564453">
      <w:pPr>
        <w:pStyle w:val="TF"/>
        <w:rPr>
          <w:lang w:eastAsia="zh-CN"/>
        </w:rPr>
      </w:pPr>
      <w:bookmarkStart w:id="2024" w:name="_CRFigure8_13_2_61"/>
      <w:r>
        <w:rPr>
          <w:lang w:eastAsia="zh-CN"/>
        </w:rPr>
        <w:t xml:space="preserve">Figure </w:t>
      </w:r>
      <w:bookmarkEnd w:id="2024"/>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5" w:name="_CR8_13_2_7"/>
      <w:bookmarkStart w:id="2026" w:name="_Toc98748082"/>
      <w:bookmarkStart w:id="2027" w:name="_Toc105704470"/>
      <w:bookmarkStart w:id="2028" w:name="_Toc106108588"/>
      <w:bookmarkStart w:id="2029" w:name="_Toc107829560"/>
      <w:bookmarkStart w:id="2030" w:name="_Toc112703319"/>
      <w:bookmarkStart w:id="2031" w:name="_Toc200456430"/>
      <w:bookmarkStart w:id="2032" w:name="OLE_LINK42"/>
      <w:bookmarkEnd w:id="2025"/>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6"/>
      <w:r>
        <w:rPr>
          <w:rFonts w:eastAsia="Malgun Gothic"/>
          <w:lang w:eastAsia="en-GB"/>
        </w:rPr>
        <w:t xml:space="preserve"> </w:t>
      </w:r>
      <w:r w:rsidR="0087785B">
        <w:rPr>
          <w:rFonts w:eastAsia="Malgun Gothic"/>
          <w:lang w:eastAsia="en-GB"/>
        </w:rPr>
        <w:t>with 5GC</w:t>
      </w:r>
      <w:bookmarkEnd w:id="2027"/>
      <w:bookmarkEnd w:id="2028"/>
      <w:bookmarkEnd w:id="2029"/>
      <w:bookmarkEnd w:id="2030"/>
      <w:bookmarkEnd w:id="2031"/>
    </w:p>
    <w:bookmarkEnd w:id="2032"/>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7" type="#_x0000_t75" style="width:481.45pt;height:193.45pt" o:ole="">
            <v:imagedata r:id="rId127" o:title=""/>
          </v:shape>
          <o:OLEObject Type="Embed" ProgID="Visio.Drawing.11" ShapeID="_x0000_i1087" DrawAspect="Content" ObjectID="_1811140442" r:id="rId128"/>
        </w:object>
      </w:r>
    </w:p>
    <w:p w14:paraId="128C4E60" w14:textId="18493FAA" w:rsidR="00725A32" w:rsidRDefault="00725A32" w:rsidP="00564453">
      <w:pPr>
        <w:pStyle w:val="TF"/>
        <w:rPr>
          <w:lang w:eastAsia="zh-CN"/>
        </w:rPr>
      </w:pPr>
      <w:bookmarkStart w:id="2033" w:name="_CRFigure8_13_2_71"/>
      <w:r>
        <w:rPr>
          <w:lang w:eastAsia="zh-CN"/>
        </w:rPr>
        <w:t xml:space="preserve">Figure </w:t>
      </w:r>
      <w:bookmarkEnd w:id="2033"/>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3"/>
    </w:p>
    <w:p w14:paraId="2B590FA1" w14:textId="4129824E" w:rsidR="00FF5EBC" w:rsidRDefault="001D3971" w:rsidP="00564453">
      <w:pPr>
        <w:pStyle w:val="Heading3"/>
        <w:rPr>
          <w:rFonts w:eastAsia="SimSun"/>
          <w:lang w:eastAsia="zh-CN"/>
        </w:rPr>
      </w:pPr>
      <w:bookmarkStart w:id="2034" w:name="_CR8_13_3"/>
      <w:bookmarkStart w:id="2035" w:name="_Toc98748083"/>
      <w:bookmarkStart w:id="2036" w:name="_Toc105704471"/>
      <w:bookmarkStart w:id="2037" w:name="_Toc106108589"/>
      <w:bookmarkStart w:id="2038" w:name="_Toc107829561"/>
      <w:bookmarkStart w:id="2039" w:name="_Toc112703320"/>
      <w:bookmarkStart w:id="2040" w:name="_Toc200456431"/>
      <w:bookmarkEnd w:id="2034"/>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14"/>
      <w:bookmarkEnd w:id="2035"/>
      <w:bookmarkEnd w:id="2036"/>
      <w:bookmarkEnd w:id="2037"/>
      <w:bookmarkEnd w:id="2038"/>
      <w:bookmarkEnd w:id="2039"/>
      <w:bookmarkEnd w:id="2040"/>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41" w:name="_CR8_13_4"/>
      <w:bookmarkStart w:id="2042" w:name="_Toc105704472"/>
      <w:bookmarkStart w:id="2043" w:name="_Toc106108590"/>
      <w:bookmarkStart w:id="2044" w:name="_Toc107829562"/>
      <w:bookmarkStart w:id="2045" w:name="_Toc112703321"/>
      <w:bookmarkStart w:id="2046" w:name="_Toc200456432"/>
      <w:bookmarkStart w:id="2047" w:name="_Toc98351786"/>
      <w:bookmarkStart w:id="2048" w:name="_Toc98748084"/>
      <w:bookmarkEnd w:id="2015"/>
      <w:bookmarkEnd w:id="2041"/>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2"/>
      <w:bookmarkEnd w:id="2043"/>
      <w:bookmarkEnd w:id="2044"/>
      <w:bookmarkEnd w:id="2045"/>
      <w:bookmarkEnd w:id="2046"/>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9" w:name="_CR8_14"/>
      <w:bookmarkStart w:id="2050" w:name="_Toc105704473"/>
      <w:bookmarkStart w:id="2051" w:name="_Toc106108591"/>
      <w:bookmarkStart w:id="2052" w:name="_Toc107829563"/>
      <w:bookmarkStart w:id="2053" w:name="_Toc112703322"/>
      <w:bookmarkStart w:id="2054" w:name="_Toc200456433"/>
      <w:bookmarkEnd w:id="2049"/>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5" w:name="_Toc45104823"/>
      <w:bookmarkStart w:id="2056" w:name="_Toc45883306"/>
      <w:bookmarkStart w:id="2057" w:name="_Toc51763592"/>
      <w:bookmarkStart w:id="2058" w:name="_Toc52266407"/>
      <w:bookmarkStart w:id="2059" w:name="_Toc64445185"/>
      <w:bookmarkStart w:id="2060" w:name="_Toc73980544"/>
      <w:bookmarkStart w:id="2061" w:name="_Toc88651240"/>
      <w:bookmarkStart w:id="2062" w:name="_Toc98351787"/>
      <w:bookmarkStart w:id="2063" w:name="_Toc98748085"/>
      <w:bookmarkStart w:id="2064" w:name="_Toc105704474"/>
      <w:bookmarkStart w:id="2065" w:name="_Toc106108592"/>
      <w:bookmarkStart w:id="2066" w:name="_Toc107829564"/>
      <w:bookmarkStart w:id="2067" w:name="_Toc112703323"/>
      <w:bookmarkEnd w:id="2016"/>
      <w:bookmarkEnd w:id="2017"/>
      <w:bookmarkEnd w:id="2018"/>
      <w:bookmarkEnd w:id="2019"/>
      <w:bookmarkEnd w:id="2020"/>
      <w:bookmarkEnd w:id="2021"/>
      <w:bookmarkEnd w:id="2022"/>
      <w:bookmarkEnd w:id="2047"/>
      <w:bookmarkEnd w:id="2048"/>
      <w:bookmarkEnd w:id="2050"/>
      <w:bookmarkEnd w:id="2051"/>
      <w:bookmarkEnd w:id="2052"/>
      <w:bookmarkEnd w:id="2053"/>
      <w:bookmarkEnd w:id="2054"/>
    </w:p>
    <w:p w14:paraId="61D2AA5E" w14:textId="55D9A2E0" w:rsidR="00FF5EBC" w:rsidRDefault="00314B30" w:rsidP="00325D12">
      <w:pPr>
        <w:pStyle w:val="Heading3"/>
        <w:rPr>
          <w:rFonts w:eastAsia="SimSun"/>
          <w:lang w:eastAsia="zh-CN"/>
        </w:rPr>
      </w:pPr>
      <w:bookmarkStart w:id="2068" w:name="_CR8_14_1"/>
      <w:bookmarkStart w:id="2069" w:name="_Toc200456434"/>
      <w:bookmarkEnd w:id="2068"/>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9"/>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70" w:name="_CR8_14_1_1"/>
      <w:bookmarkStart w:id="2071" w:name="_Toc45104824"/>
      <w:bookmarkStart w:id="2072" w:name="_Toc45883307"/>
      <w:bookmarkStart w:id="2073" w:name="_Toc51763593"/>
      <w:bookmarkStart w:id="2074" w:name="_Toc52266408"/>
      <w:bookmarkStart w:id="2075" w:name="_Toc64445186"/>
      <w:bookmarkStart w:id="2076" w:name="_Toc73980545"/>
      <w:bookmarkStart w:id="2077" w:name="_Toc88651241"/>
      <w:bookmarkStart w:id="2078" w:name="_Toc98351788"/>
      <w:bookmarkStart w:id="2079" w:name="_Toc98748086"/>
      <w:bookmarkStart w:id="2080" w:name="_Toc105704475"/>
      <w:bookmarkStart w:id="2081" w:name="_Toc106108593"/>
      <w:bookmarkStart w:id="2082" w:name="_Toc107829565"/>
      <w:bookmarkStart w:id="2083" w:name="_Toc112703324"/>
      <w:bookmarkStart w:id="2084" w:name="_Toc200456435"/>
      <w:bookmarkEnd w:id="2070"/>
      <w:r w:rsidRPr="00325D12">
        <w:t>8.</w:t>
      </w:r>
      <w:r>
        <w:t>14</w:t>
      </w:r>
      <w:r w:rsidRPr="00325D12">
        <w:t>.</w:t>
      </w:r>
      <w:r>
        <w:t>1</w:t>
      </w:r>
      <w:r w:rsidRPr="00325D12">
        <w:t>.1</w:t>
      </w:r>
      <w:r w:rsidRPr="00325D12">
        <w:tab/>
      </w:r>
      <w:bookmarkStart w:id="2085" w:name="_Hlk37240426"/>
      <w:r w:rsidRPr="00325D12">
        <w:t>Signalling of RLF information from gNB-CU to gNB-DU</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8" type="#_x0000_t75" style="width:480.35pt;height:4in" o:ole="">
            <v:imagedata r:id="rId129" o:title="" cropbottom="24113f"/>
          </v:shape>
          <o:OLEObject Type="Embed" ProgID="Visio.Drawing.15" ShapeID="_x0000_i1088" DrawAspect="Content" ObjectID="_1811140443" r:id="rId130"/>
        </w:object>
      </w:r>
    </w:p>
    <w:p w14:paraId="07711C47" w14:textId="77777777" w:rsidR="00314B30" w:rsidRDefault="00314B30" w:rsidP="00325D12">
      <w:pPr>
        <w:pStyle w:val="TF"/>
        <w:rPr>
          <w:lang w:eastAsia="zh-CN"/>
        </w:rPr>
      </w:pPr>
      <w:bookmarkStart w:id="2086" w:name="_CRFigure8_14_1_11"/>
      <w:r>
        <w:rPr>
          <w:lang w:eastAsia="zh-CN"/>
        </w:rPr>
        <w:t xml:space="preserve">Figure </w:t>
      </w:r>
      <w:bookmarkEnd w:id="2086"/>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87" w:name="_CR8_14_1_2"/>
      <w:bookmarkStart w:id="2088" w:name="_Toc105704476"/>
      <w:bookmarkStart w:id="2089" w:name="_Toc106108594"/>
      <w:bookmarkStart w:id="2090" w:name="_Toc107829566"/>
      <w:bookmarkStart w:id="2091" w:name="_Toc112703325"/>
      <w:bookmarkStart w:id="2092" w:name="_Toc200456436"/>
      <w:bookmarkStart w:id="2093" w:name="_Toc98351789"/>
      <w:bookmarkStart w:id="2094" w:name="_Toc98748087"/>
      <w:bookmarkStart w:id="2095" w:name="_Toc45104825"/>
      <w:bookmarkStart w:id="2096" w:name="_Toc45883308"/>
      <w:bookmarkStart w:id="2097" w:name="_Toc51763594"/>
      <w:bookmarkStart w:id="2098" w:name="_Toc52266409"/>
      <w:bookmarkStart w:id="2099" w:name="_Toc64445187"/>
      <w:bookmarkStart w:id="2100" w:name="_Toc73980546"/>
      <w:bookmarkStart w:id="2101" w:name="_Toc88651242"/>
      <w:bookmarkEnd w:id="2087"/>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88"/>
      <w:bookmarkEnd w:id="2089"/>
      <w:bookmarkEnd w:id="2090"/>
      <w:bookmarkEnd w:id="2091"/>
      <w:bookmarkEnd w:id="2092"/>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9" type="#_x0000_t75" style="width:481.45pt;height:184.85pt" o:ole="">
            <v:imagedata r:id="rId131" o:title=""/>
          </v:shape>
          <o:OLEObject Type="Embed" ProgID="Visio.Drawing.11" ShapeID="_x0000_i1089" DrawAspect="Content" ObjectID="_1811140444" r:id="rId132"/>
        </w:object>
      </w:r>
    </w:p>
    <w:p w14:paraId="501A6A45" w14:textId="77777777" w:rsidR="000A4A0B" w:rsidRDefault="000A4A0B" w:rsidP="000A4A0B">
      <w:pPr>
        <w:pStyle w:val="TF"/>
        <w:rPr>
          <w:lang w:eastAsia="zh-CN"/>
        </w:rPr>
      </w:pPr>
      <w:bookmarkStart w:id="2102" w:name="_CRFigure8_14_1_21"/>
      <w:r>
        <w:rPr>
          <w:lang w:eastAsia="zh-CN"/>
        </w:rPr>
        <w:t xml:space="preserve">Figure </w:t>
      </w:r>
      <w:bookmarkEnd w:id="2102"/>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103" w:name="_CR8_14_1_3"/>
      <w:bookmarkStart w:id="2104" w:name="_Toc155906922"/>
      <w:bookmarkStart w:id="2105" w:name="_Toc200456437"/>
      <w:bookmarkEnd w:id="2103"/>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104"/>
      <w:bookmarkEnd w:id="2105"/>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6" w:name="_CR8_15"/>
      <w:bookmarkStart w:id="2107" w:name="_Toc105704477"/>
      <w:bookmarkStart w:id="2108" w:name="_Toc106108595"/>
      <w:bookmarkStart w:id="2109" w:name="_Toc107829567"/>
      <w:bookmarkStart w:id="2110" w:name="_Toc112703326"/>
      <w:bookmarkStart w:id="2111" w:name="_Toc200456438"/>
      <w:bookmarkEnd w:id="210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12" w:name="_Toc98351790"/>
      <w:bookmarkStart w:id="2113" w:name="_Toc98748088"/>
      <w:bookmarkStart w:id="2114" w:name="_Toc105704478"/>
      <w:bookmarkStart w:id="2115" w:name="_Toc106108596"/>
      <w:bookmarkStart w:id="2116" w:name="_Toc107829568"/>
      <w:bookmarkStart w:id="2117" w:name="_Toc112703327"/>
      <w:bookmarkEnd w:id="2093"/>
      <w:bookmarkEnd w:id="2094"/>
      <w:bookmarkEnd w:id="2107"/>
      <w:bookmarkEnd w:id="2108"/>
      <w:bookmarkEnd w:id="2109"/>
      <w:bookmarkEnd w:id="2110"/>
      <w:bookmarkEnd w:id="2111"/>
    </w:p>
    <w:p w14:paraId="2E746CA9" w14:textId="77777777" w:rsidR="00415AE4" w:rsidRDefault="00415AE4" w:rsidP="00415AE4">
      <w:pPr>
        <w:pStyle w:val="Heading3"/>
      </w:pPr>
      <w:bookmarkStart w:id="2118" w:name="_CR8_15_1"/>
      <w:bookmarkStart w:id="2119" w:name="_Toc200456439"/>
      <w:bookmarkEnd w:id="211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12"/>
      <w:bookmarkEnd w:id="2113"/>
      <w:bookmarkEnd w:id="2114"/>
      <w:bookmarkEnd w:id="2115"/>
      <w:bookmarkEnd w:id="2116"/>
      <w:bookmarkEnd w:id="2117"/>
      <w:bookmarkEnd w:id="2119"/>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20" w:name="_CR8_15_1_1"/>
      <w:bookmarkStart w:id="2121" w:name="_Toc98351791"/>
      <w:bookmarkStart w:id="2122" w:name="_Toc98748089"/>
      <w:bookmarkStart w:id="2123" w:name="_Toc105704479"/>
      <w:bookmarkStart w:id="2124" w:name="_Toc106108597"/>
      <w:bookmarkStart w:id="2125" w:name="_Toc107829569"/>
      <w:bookmarkStart w:id="2126" w:name="_Toc112703328"/>
      <w:bookmarkStart w:id="2127" w:name="_Toc200456440"/>
      <w:bookmarkEnd w:id="2120"/>
      <w:r w:rsidRPr="00455BC9">
        <w:t>8.</w:t>
      </w:r>
      <w:r>
        <w:t>15</w:t>
      </w:r>
      <w:r w:rsidRPr="00455BC9">
        <w:t>.1.1</w:t>
      </w:r>
      <w:r w:rsidRPr="00455BC9">
        <w:tab/>
        <w:t>Broadcast MBS Session Setup</w:t>
      </w:r>
      <w:bookmarkEnd w:id="2121"/>
      <w:bookmarkEnd w:id="2122"/>
      <w:bookmarkEnd w:id="2123"/>
      <w:bookmarkEnd w:id="2124"/>
      <w:bookmarkEnd w:id="2125"/>
      <w:bookmarkEnd w:id="2126"/>
      <w:bookmarkEnd w:id="2127"/>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90" type="#_x0000_t75" style="width:483.6pt;height:204.2pt" o:ole="">
            <v:imagedata r:id="rId133" o:title=""/>
          </v:shape>
          <o:OLEObject Type="Embed" ProgID="Visio.Drawing.15" ShapeID="_x0000_i1090" DrawAspect="Content" ObjectID="_1811140445" r:id="rId134"/>
        </w:object>
      </w:r>
    </w:p>
    <w:p w14:paraId="14AB63EC" w14:textId="77777777" w:rsidR="00415AE4" w:rsidRPr="00455BC9" w:rsidRDefault="00415AE4" w:rsidP="00415AE4">
      <w:pPr>
        <w:pStyle w:val="TF"/>
      </w:pPr>
      <w:bookmarkStart w:id="2128" w:name="_CRFigure8_15_1_11"/>
      <w:r w:rsidRPr="00455BC9">
        <w:t xml:space="preserve">Figure </w:t>
      </w:r>
      <w:bookmarkEnd w:id="2128"/>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9" w:name="_CR8_15_1_1a"/>
      <w:bookmarkStart w:id="2130" w:name="_Toc200456441"/>
      <w:bookmarkEnd w:id="2129"/>
      <w:r w:rsidRPr="00455BC9">
        <w:t>8.</w:t>
      </w:r>
      <w:r>
        <w:t>15</w:t>
      </w:r>
      <w:r w:rsidRPr="00455BC9">
        <w:t>.1.1</w:t>
      </w:r>
      <w:r>
        <w:t>a</w:t>
      </w:r>
      <w:r w:rsidRPr="00455BC9">
        <w:tab/>
        <w:t>Broadcast MBS Session Setup</w:t>
      </w:r>
      <w:r>
        <w:t xml:space="preserve"> for resource efficiency for MOCN</w:t>
      </w:r>
      <w:bookmarkEnd w:id="2130"/>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31" w:name="_Hlk159079386"/>
    </w:p>
    <w:p w14:paraId="1169544D" w14:textId="77777777" w:rsidR="00011029" w:rsidRDefault="00011029" w:rsidP="00011029">
      <w:pPr>
        <w:pStyle w:val="TH"/>
      </w:pPr>
      <w:r>
        <w:object w:dxaOrig="14220" w:dyaOrig="7770" w14:anchorId="5961374A">
          <v:shape id="_x0000_i1091" type="#_x0000_t75" style="width:483.6pt;height:257.9pt" o:ole="">
            <v:imagedata r:id="rId135" o:title=""/>
          </v:shape>
          <o:OLEObject Type="Embed" ProgID="Mscgen.Chart" ShapeID="_x0000_i1091" DrawAspect="Content" ObjectID="_1811140446" r:id="rId136"/>
        </w:object>
      </w:r>
      <w:bookmarkEnd w:id="2131"/>
    </w:p>
    <w:p w14:paraId="10D3CFE0" w14:textId="77777777" w:rsidR="00011029" w:rsidRDefault="00011029" w:rsidP="00011029">
      <w:pPr>
        <w:pStyle w:val="TF"/>
      </w:pPr>
      <w:bookmarkStart w:id="2132" w:name="_CRFigure8_15_1_1a1"/>
      <w:r w:rsidRPr="00455BC9">
        <w:t xml:space="preserve">Figure </w:t>
      </w:r>
      <w:bookmarkEnd w:id="2132"/>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7BDFBB3" w14:textId="77777777" w:rsidR="009C7D49" w:rsidRDefault="0075725A" w:rsidP="009C7D49">
      <w:pPr>
        <w:pStyle w:val="B1"/>
        <w:rPr>
          <w:lang w:eastAsia="zh-CN"/>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4CA8F19A" w14:textId="5E6DCC21" w:rsidR="00011029" w:rsidRPr="0075725A" w:rsidRDefault="009C7D49" w:rsidP="009C7D49">
      <w:pPr>
        <w:pStyle w:val="B1"/>
        <w:rPr>
          <w:rFonts w:eastAsiaTheme="minorEastAsia"/>
        </w:rPr>
      </w:pPr>
      <w:r w:rsidRPr="00FF3C03">
        <w:rPr>
          <w:rFonts w:eastAsia="SimSun"/>
          <w:lang w:eastAsia="zh-CN"/>
        </w:rPr>
        <w:t xml:space="preserve">NOTE: </w:t>
      </w:r>
      <w:r>
        <w:rPr>
          <w:rFonts w:eastAsia="SimSun"/>
          <w:lang w:eastAsia="zh-CN"/>
        </w:rPr>
        <w:t>T</w:t>
      </w:r>
      <w:r w:rsidRPr="00FF3C03">
        <w:rPr>
          <w:rFonts w:eastAsia="SimSun"/>
          <w:lang w:eastAsia="zh-CN"/>
        </w:rPr>
        <w:t xml:space="preserve">he gNB CU-UP </w:t>
      </w:r>
      <w:r>
        <w:rPr>
          <w:rFonts w:eastAsia="SimSun"/>
          <w:lang w:eastAsia="zh-CN"/>
        </w:rPr>
        <w:t xml:space="preserve">may </w:t>
      </w:r>
      <w:r w:rsidRPr="00FF3C03">
        <w:rPr>
          <w:rFonts w:eastAsia="SimSun"/>
          <w:lang w:eastAsia="zh-CN"/>
        </w:rPr>
        <w:t>support PDCP SN continuity after establishment of shared NG-U resources with 5GC2</w:t>
      </w:r>
      <w:r>
        <w:rPr>
          <w:rFonts w:eastAsia="SimSun"/>
          <w:lang w:eastAsia="zh-CN"/>
        </w:rPr>
        <w:t>.</w:t>
      </w:r>
    </w:p>
    <w:p w14:paraId="08496CED" w14:textId="77777777" w:rsidR="00011029" w:rsidRDefault="00011029" w:rsidP="00011029">
      <w:pPr>
        <w:pStyle w:val="Heading4"/>
      </w:pPr>
      <w:bookmarkStart w:id="2133" w:name="_CR8_15_1_1b"/>
      <w:bookmarkStart w:id="2134" w:name="_Toc200456442"/>
      <w:bookmarkEnd w:id="2133"/>
      <w:r w:rsidRPr="00455BC9">
        <w:t>8.</w:t>
      </w:r>
      <w:r>
        <w:t>15</w:t>
      </w:r>
      <w:r w:rsidRPr="00455BC9">
        <w:t>.1.1</w:t>
      </w:r>
      <w:r>
        <w:t>b</w:t>
      </w:r>
      <w:r w:rsidRPr="00455BC9">
        <w:tab/>
        <w:t>Broadcast MBS Session Setup</w:t>
      </w:r>
      <w:r>
        <w:t xml:space="preserve"> for resource efficiency for RAN sharing with multiple cell-ID broadcast</w:t>
      </w:r>
      <w:bookmarkEnd w:id="2134"/>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5" w:name="_CRFigure8_15_1_1b1"/>
    </w:p>
    <w:p w14:paraId="401CC89B" w14:textId="2125D7F4" w:rsidR="00011029" w:rsidRDefault="0075725A" w:rsidP="0075725A">
      <w:pPr>
        <w:pStyle w:val="TH"/>
      </w:pPr>
      <w:r>
        <w:object w:dxaOrig="16875" w:dyaOrig="9960" w14:anchorId="06192B49">
          <v:shape id="_x0000_i1092" type="#_x0000_t75" style="width:484.65pt;height:282.65pt" o:ole="">
            <v:imagedata r:id="rId137" o:title=""/>
          </v:shape>
          <o:OLEObject Type="Embed" ProgID="Mscgen.Chart" ShapeID="_x0000_i1092" DrawAspect="Content" ObjectID="_1811140447" r:id="rId138"/>
        </w:object>
      </w:r>
      <w:r w:rsidR="00011029" w:rsidRPr="00455BC9">
        <w:t xml:space="preserve">Figure </w:t>
      </w:r>
      <w:bookmarkEnd w:id="2135"/>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6" w:name="_CR8_15_1_2"/>
      <w:bookmarkStart w:id="2137" w:name="_Toc98351792"/>
      <w:bookmarkStart w:id="2138" w:name="_Toc98748090"/>
      <w:bookmarkStart w:id="2139" w:name="_Toc105704480"/>
      <w:bookmarkStart w:id="2140" w:name="_Toc106108598"/>
      <w:bookmarkStart w:id="2141" w:name="_Toc107829570"/>
      <w:bookmarkStart w:id="2142" w:name="_Toc112703329"/>
      <w:bookmarkStart w:id="2143" w:name="_Toc200456443"/>
      <w:bookmarkEnd w:id="2136"/>
      <w:r w:rsidRPr="00455BC9">
        <w:t>8.</w:t>
      </w:r>
      <w:r>
        <w:t>15</w:t>
      </w:r>
      <w:r w:rsidRPr="00455BC9">
        <w:t>.1.2</w:t>
      </w:r>
      <w:r w:rsidRPr="00455BC9">
        <w:tab/>
        <w:t xml:space="preserve">Multicast MBS Session </w:t>
      </w:r>
      <w:r w:rsidR="007465C6" w:rsidRPr="005D3C45">
        <w:t>Context Establishment</w:t>
      </w:r>
      <w:bookmarkEnd w:id="2137"/>
      <w:bookmarkEnd w:id="2138"/>
      <w:bookmarkEnd w:id="2139"/>
      <w:bookmarkEnd w:id="2140"/>
      <w:bookmarkEnd w:id="2141"/>
      <w:bookmarkEnd w:id="2142"/>
      <w:bookmarkEnd w:id="2143"/>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44"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3" type="#_x0000_t75" style="width:482.5pt;height:371.8pt" o:ole="">
            <v:imagedata r:id="rId139" o:title=""/>
          </v:shape>
          <o:OLEObject Type="Embed" ProgID="Visio.Drawing.15" ShapeID="_x0000_i1093" DrawAspect="Content" ObjectID="_1811140448" r:id="rId140"/>
        </w:object>
      </w:r>
      <w:bookmarkEnd w:id="2144"/>
    </w:p>
    <w:p w14:paraId="0721A290" w14:textId="77777777" w:rsidR="00DE50FB" w:rsidRPr="00455BC9" w:rsidRDefault="00DE50FB" w:rsidP="002F6B78">
      <w:pPr>
        <w:pStyle w:val="TF"/>
      </w:pPr>
      <w:bookmarkStart w:id="2145" w:name="_CRFigure8_15_1_21"/>
      <w:bookmarkStart w:id="2146" w:name="MCCQCTEMPBM_00000054"/>
      <w:r w:rsidRPr="00455BC9">
        <w:t xml:space="preserve">Figure </w:t>
      </w:r>
      <w:bookmarkEnd w:id="2145"/>
      <w:r w:rsidRPr="00455BC9">
        <w:t>8.</w:t>
      </w:r>
      <w:r>
        <w:t>15</w:t>
      </w:r>
      <w:r w:rsidRPr="00455BC9">
        <w:t>.1.2-1: Multicast MBS Session Context establishment</w:t>
      </w:r>
    </w:p>
    <w:bookmarkEnd w:id="2146"/>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7" w:name="_CR8_15_1_3"/>
      <w:bookmarkStart w:id="2148" w:name="_Toc200456444"/>
      <w:bookmarkStart w:id="2149" w:name="_Toc98351793"/>
      <w:bookmarkStart w:id="2150" w:name="_Toc98748091"/>
      <w:bookmarkStart w:id="2151" w:name="_Toc105704481"/>
      <w:bookmarkStart w:id="2152" w:name="_Toc106108599"/>
      <w:bookmarkStart w:id="2153" w:name="_Toc107829571"/>
      <w:bookmarkStart w:id="2154" w:name="_Toc112703330"/>
      <w:bookmarkEnd w:id="2147"/>
      <w:r w:rsidRPr="00455BC9">
        <w:t>8.</w:t>
      </w:r>
      <w:r>
        <w:t>15</w:t>
      </w:r>
      <w:r w:rsidRPr="00455BC9">
        <w:t>.1.</w:t>
      </w:r>
      <w:r>
        <w:t>3</w:t>
      </w:r>
      <w:r w:rsidRPr="00455BC9">
        <w:tab/>
      </w:r>
      <w:r>
        <w:t xml:space="preserve">Multicast </w:t>
      </w:r>
      <w:r w:rsidRPr="00455BC9">
        <w:t>M</w:t>
      </w:r>
      <w:r>
        <w:t>RB type re-configuration with F1-U ptp-retransmission tunnel establishment</w:t>
      </w:r>
      <w:bookmarkEnd w:id="2148"/>
    </w:p>
    <w:p w14:paraId="6DA3D2F9" w14:textId="77777777" w:rsidR="0074631D" w:rsidRDefault="0074631D" w:rsidP="0074631D">
      <w:pPr>
        <w:pStyle w:val="TH"/>
      </w:pPr>
      <w:r>
        <w:object w:dxaOrig="15252" w:dyaOrig="5520" w14:anchorId="49AD84A3">
          <v:shape id="_x0000_i1094" type="#_x0000_t75" style="width:481.45pt;height:174.1pt" o:ole="">
            <v:imagedata r:id="rId141" o:title=""/>
          </v:shape>
          <o:OLEObject Type="Embed" ProgID="Visio.Drawing.15" ShapeID="_x0000_i1094" DrawAspect="Content" ObjectID="_1811140449" r:id="rId142"/>
        </w:object>
      </w:r>
    </w:p>
    <w:p w14:paraId="40E19830" w14:textId="61C9065D" w:rsidR="0074631D" w:rsidRPr="00455BC9" w:rsidRDefault="0074631D" w:rsidP="0074631D">
      <w:pPr>
        <w:pStyle w:val="TF"/>
      </w:pPr>
      <w:bookmarkStart w:id="2155" w:name="_CRFigure8_15_1_31"/>
      <w:r w:rsidRPr="00455BC9">
        <w:t xml:space="preserve">Figure </w:t>
      </w:r>
      <w:bookmarkEnd w:id="2155"/>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56" w:name="_CR8_15_2"/>
      <w:bookmarkStart w:id="2157" w:name="_Toc200456445"/>
      <w:bookmarkEnd w:id="2156"/>
      <w:r w:rsidRPr="00B8401F">
        <w:t>8.</w:t>
      </w:r>
      <w:r>
        <w:t>15</w:t>
      </w:r>
      <w:r w:rsidRPr="00B8401F">
        <w:t>.</w:t>
      </w:r>
      <w:r>
        <w:t>2</w:t>
      </w:r>
      <w:r w:rsidRPr="00B8401F">
        <w:tab/>
      </w:r>
      <w:r>
        <w:t>Mobility procedure for Multicast</w:t>
      </w:r>
      <w:bookmarkEnd w:id="2157"/>
    </w:p>
    <w:p w14:paraId="6F87A736" w14:textId="12B9BCA5" w:rsidR="00B63D3E" w:rsidRPr="009010F4" w:rsidRDefault="00B63D3E" w:rsidP="009010F4">
      <w:pPr>
        <w:pStyle w:val="Heading4"/>
      </w:pPr>
      <w:bookmarkStart w:id="2158" w:name="_CR8_15_2_1"/>
      <w:bookmarkStart w:id="2159" w:name="_Toc200456446"/>
      <w:bookmarkEnd w:id="2158"/>
      <w:r w:rsidRPr="008120A8">
        <w:t>8.15.2.1</w:t>
      </w:r>
      <w:r w:rsidRPr="008120A8">
        <w:tab/>
        <w:t>Inter-gNB-CU Mobility between MBS Supporting nodes</w:t>
      </w:r>
      <w:bookmarkEnd w:id="2159"/>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5" type="#_x0000_t75" style="width:480.35pt;height:304.1pt" o:ole="">
            <v:imagedata r:id="rId143" o:title=""/>
          </v:shape>
          <o:OLEObject Type="Embed" ProgID="Mscgen.Chart" ShapeID="_x0000_i1095" DrawAspect="Content" ObjectID="_1811140450" r:id="rId144"/>
        </w:object>
      </w:r>
      <w:bookmarkStart w:id="2160" w:name="MCCQCTEMPBM_00000045"/>
    </w:p>
    <w:p w14:paraId="45C484FD" w14:textId="0E3D45CC" w:rsidR="00B63D3E" w:rsidRPr="00455BC9" w:rsidRDefault="00B63D3E" w:rsidP="002F6B78">
      <w:pPr>
        <w:pStyle w:val="TF"/>
      </w:pPr>
      <w:bookmarkStart w:id="2161" w:name="_CRFigure8_15_2_11"/>
      <w:bookmarkStart w:id="2162" w:name="MCCQCTEMPBM_00000055"/>
      <w:bookmarkEnd w:id="2160"/>
      <w:r w:rsidRPr="00455BC9">
        <w:t xml:space="preserve">Figure </w:t>
      </w:r>
      <w:bookmarkEnd w:id="2161"/>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62"/>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3" w:name="_CR8_16"/>
      <w:bookmarkStart w:id="2164" w:name="_Toc200456447"/>
      <w:bookmarkEnd w:id="2163"/>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9"/>
      <w:bookmarkEnd w:id="2150"/>
      <w:bookmarkEnd w:id="2151"/>
      <w:bookmarkEnd w:id="2152"/>
      <w:bookmarkEnd w:id="2153"/>
      <w:bookmarkEnd w:id="2154"/>
      <w:bookmarkEnd w:id="2164"/>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5" w:name="_CR8_16_1"/>
      <w:bookmarkStart w:id="2166" w:name="_Toc105704482"/>
      <w:bookmarkStart w:id="2167" w:name="_Toc106108600"/>
      <w:bookmarkStart w:id="2168" w:name="_Toc107829572"/>
      <w:bookmarkStart w:id="2169" w:name="_Toc112703331"/>
      <w:bookmarkStart w:id="2170" w:name="_Toc200456448"/>
      <w:bookmarkStart w:id="2171" w:name="_Toc98351794"/>
      <w:bookmarkStart w:id="2172" w:name="_Toc98748092"/>
      <w:bookmarkEnd w:id="2165"/>
      <w:r w:rsidRPr="00674017">
        <w:rPr>
          <w:rFonts w:eastAsia="Malgun Gothic" w:hint="eastAsia"/>
          <w:lang w:eastAsia="zh-CN"/>
        </w:rPr>
        <w:t>8.16.1</w:t>
      </w:r>
      <w:r>
        <w:rPr>
          <w:rFonts w:eastAsia="Malgun Gothic"/>
          <w:lang w:eastAsia="zh-CN"/>
        </w:rPr>
        <w:tab/>
      </w:r>
      <w:r w:rsidRPr="008E77C0">
        <w:t>MN initiated Conditional PSCell Addition</w:t>
      </w:r>
      <w:bookmarkEnd w:id="2166"/>
      <w:bookmarkEnd w:id="2167"/>
      <w:bookmarkEnd w:id="2168"/>
      <w:bookmarkEnd w:id="2169"/>
      <w:bookmarkEnd w:id="2170"/>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6" type="#_x0000_t75" style="width:483.6pt;height:331pt" o:ole="">
            <v:imagedata r:id="rId145" o:title=""/>
          </v:shape>
          <o:OLEObject Type="Embed" ProgID="Visio.Drawing.15" ShapeID="_x0000_i1096" DrawAspect="Content" ObjectID="_1811140451" r:id="rId146"/>
        </w:object>
      </w:r>
    </w:p>
    <w:p w14:paraId="069BE479" w14:textId="77777777" w:rsidR="00674017" w:rsidRDefault="00674017" w:rsidP="005D3C45">
      <w:pPr>
        <w:pStyle w:val="TF"/>
      </w:pPr>
      <w:bookmarkStart w:id="2173" w:name="_CRFigure8_16_11ConditionalSecondaryNod"/>
      <w:r w:rsidRPr="005C4071">
        <w:rPr>
          <w:rFonts w:hint="eastAsia"/>
        </w:rPr>
        <w:t xml:space="preserve">Figure </w:t>
      </w:r>
      <w:bookmarkEnd w:id="2173"/>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4" w:name="_CR8_16_2"/>
      <w:bookmarkStart w:id="2175" w:name="_Toc105704483"/>
      <w:bookmarkStart w:id="2176" w:name="_Toc106108601"/>
      <w:bookmarkStart w:id="2177" w:name="_Toc107829573"/>
      <w:bookmarkStart w:id="2178" w:name="_Toc112703332"/>
      <w:bookmarkStart w:id="2179" w:name="_Toc200456449"/>
      <w:bookmarkEnd w:id="2174"/>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5"/>
      <w:bookmarkEnd w:id="2176"/>
      <w:bookmarkEnd w:id="2177"/>
      <w:bookmarkEnd w:id="2178"/>
      <w:bookmarkEnd w:id="2179"/>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80" w:name="_CR8_16_3"/>
      <w:bookmarkStart w:id="2181" w:name="_Toc105704484"/>
      <w:bookmarkStart w:id="2182" w:name="_Toc106108602"/>
      <w:bookmarkStart w:id="2183" w:name="_Toc107829574"/>
      <w:bookmarkStart w:id="2184" w:name="_Toc112703333"/>
      <w:bookmarkStart w:id="2185" w:name="_Toc200456450"/>
      <w:bookmarkEnd w:id="2180"/>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81"/>
      <w:bookmarkEnd w:id="2182"/>
      <w:bookmarkEnd w:id="2183"/>
      <w:bookmarkEnd w:id="2184"/>
      <w:bookmarkEnd w:id="21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6" w:name="_CR8_17"/>
      <w:bookmarkStart w:id="2187" w:name="_Toc105704485"/>
      <w:bookmarkStart w:id="2188" w:name="_Toc106108603"/>
      <w:bookmarkStart w:id="2189" w:name="_Toc107829575"/>
      <w:bookmarkStart w:id="2190" w:name="_Toc112703334"/>
      <w:bookmarkStart w:id="2191" w:name="_Toc200456451"/>
      <w:bookmarkEnd w:id="2186"/>
      <w:r w:rsidRPr="00382BD1">
        <w:t>8.</w:t>
      </w:r>
      <w:r>
        <w:t>17</w:t>
      </w:r>
      <w:r w:rsidRPr="00382BD1">
        <w:tab/>
        <w:t>IAB Inter-</w:t>
      </w:r>
      <w:r>
        <w:t>CU Topology Management</w:t>
      </w:r>
      <w:bookmarkEnd w:id="2171"/>
      <w:bookmarkEnd w:id="2172"/>
      <w:bookmarkEnd w:id="2187"/>
      <w:bookmarkEnd w:id="2188"/>
      <w:bookmarkEnd w:id="2189"/>
      <w:bookmarkEnd w:id="2190"/>
      <w:bookmarkEnd w:id="2191"/>
    </w:p>
    <w:p w14:paraId="5DEF1CA2" w14:textId="77777777" w:rsidR="002A4ACF" w:rsidRPr="00382BD1" w:rsidRDefault="002A4ACF" w:rsidP="00564453">
      <w:pPr>
        <w:pStyle w:val="Heading3"/>
      </w:pPr>
      <w:bookmarkStart w:id="2192" w:name="_CR8_17_1"/>
      <w:bookmarkStart w:id="2193" w:name="_Toc98351795"/>
      <w:bookmarkStart w:id="2194" w:name="_Toc98748093"/>
      <w:bookmarkStart w:id="2195" w:name="_Toc105704486"/>
      <w:bookmarkStart w:id="2196" w:name="_Toc106108604"/>
      <w:bookmarkStart w:id="2197" w:name="_Toc107829576"/>
      <w:bookmarkStart w:id="2198" w:name="_Toc112703335"/>
      <w:bookmarkStart w:id="2199" w:name="_Toc200456452"/>
      <w:bookmarkEnd w:id="2192"/>
      <w:r w:rsidRPr="00382BD1">
        <w:t>8.</w:t>
      </w:r>
      <w:r>
        <w:t>17</w:t>
      </w:r>
      <w:r>
        <w:rPr>
          <w:rFonts w:hint="eastAsia"/>
        </w:rPr>
        <w:t>.</w:t>
      </w:r>
      <w:r>
        <w:t>1</w:t>
      </w:r>
      <w:r w:rsidRPr="00382BD1">
        <w:tab/>
        <w:t>IAB Inter-</w:t>
      </w:r>
      <w:r>
        <w:t>d</w:t>
      </w:r>
      <w:r w:rsidRPr="00382BD1">
        <w:t xml:space="preserve">onor-DU </w:t>
      </w:r>
      <w:r>
        <w:t>Re-</w:t>
      </w:r>
      <w:r w:rsidRPr="00382BD1">
        <w:t>routing</w:t>
      </w:r>
      <w:bookmarkEnd w:id="2193"/>
      <w:bookmarkEnd w:id="2194"/>
      <w:bookmarkEnd w:id="2195"/>
      <w:bookmarkEnd w:id="2196"/>
      <w:bookmarkEnd w:id="2197"/>
      <w:bookmarkEnd w:id="2198"/>
      <w:bookmarkEnd w:id="2199"/>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200" w:name="_CR8_17_2"/>
      <w:bookmarkStart w:id="2201" w:name="_Toc56529359"/>
      <w:bookmarkStart w:id="2202" w:name="_Toc98351796"/>
      <w:bookmarkStart w:id="2203" w:name="_Toc98748094"/>
      <w:bookmarkStart w:id="2204" w:name="_Toc105704487"/>
      <w:bookmarkStart w:id="2205" w:name="_Toc106108605"/>
      <w:bookmarkStart w:id="2206" w:name="_Toc107829577"/>
      <w:bookmarkStart w:id="2207" w:name="_Toc112703336"/>
      <w:bookmarkStart w:id="2208" w:name="_Toc200456453"/>
      <w:bookmarkEnd w:id="2200"/>
      <w:r w:rsidRPr="000E6E8D">
        <w:t>8.</w:t>
      </w:r>
      <w:r>
        <w:t>17.2</w:t>
      </w:r>
      <w:bookmarkEnd w:id="2201"/>
      <w:r>
        <w:tab/>
        <w:t xml:space="preserve">IAB Inter-CU </w:t>
      </w:r>
      <w:r>
        <w:rPr>
          <w:rFonts w:hint="eastAsia"/>
        </w:rPr>
        <w:t>T</w:t>
      </w:r>
      <w:r>
        <w:t>opology Redundancy</w:t>
      </w:r>
      <w:bookmarkStart w:id="2209" w:name="_Toc56529309"/>
      <w:bookmarkStart w:id="2210" w:name="_Toc98351797"/>
      <w:bookmarkStart w:id="2211" w:name="_Toc98748095"/>
      <w:bookmarkStart w:id="2212" w:name="_Toc105704488"/>
      <w:bookmarkStart w:id="2213" w:name="_Toc106108606"/>
      <w:bookmarkStart w:id="2214" w:name="_Toc107829578"/>
      <w:bookmarkStart w:id="2215" w:name="_Toc112703337"/>
      <w:bookmarkEnd w:id="2202"/>
      <w:bookmarkEnd w:id="2203"/>
      <w:bookmarkEnd w:id="2204"/>
      <w:bookmarkEnd w:id="2205"/>
      <w:bookmarkEnd w:id="2206"/>
      <w:bookmarkEnd w:id="2207"/>
      <w:bookmarkEnd w:id="2208"/>
    </w:p>
    <w:p w14:paraId="5C8FE797" w14:textId="77777777" w:rsidR="002A4ACF" w:rsidRPr="00E8164D" w:rsidRDefault="002A4ACF" w:rsidP="00564453">
      <w:pPr>
        <w:pStyle w:val="Heading4"/>
        <w:rPr>
          <w:lang w:eastAsia="en-GB"/>
        </w:rPr>
      </w:pPr>
      <w:bookmarkStart w:id="2216" w:name="_CR8_17_2_1"/>
      <w:bookmarkStart w:id="2217" w:name="_Toc200456454"/>
      <w:bookmarkEnd w:id="2216"/>
      <w:r w:rsidRPr="00E8164D">
        <w:rPr>
          <w:lang w:eastAsia="en-GB"/>
        </w:rPr>
        <w:t>8.</w:t>
      </w:r>
      <w:r>
        <w:rPr>
          <w:lang w:eastAsia="en-GB"/>
        </w:rPr>
        <w:t>17.2</w:t>
      </w:r>
      <w:r w:rsidRPr="00E8164D">
        <w:rPr>
          <w:lang w:eastAsia="en-GB"/>
        </w:rPr>
        <w:t>.1</w:t>
      </w:r>
      <w:r w:rsidRPr="00E8164D">
        <w:rPr>
          <w:lang w:eastAsia="en-GB"/>
        </w:rPr>
        <w:tab/>
      </w:r>
      <w:bookmarkEnd w:id="2209"/>
      <w:r w:rsidRPr="00E8164D">
        <w:rPr>
          <w:lang w:eastAsia="en-GB"/>
        </w:rPr>
        <w:t>IAB Inter-CU topological redundancy procedure</w:t>
      </w:r>
      <w:bookmarkEnd w:id="2210"/>
      <w:bookmarkEnd w:id="2211"/>
      <w:bookmarkEnd w:id="2212"/>
      <w:bookmarkEnd w:id="2213"/>
      <w:bookmarkEnd w:id="2214"/>
      <w:bookmarkEnd w:id="2215"/>
      <w:bookmarkEnd w:id="2217"/>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7" type="#_x0000_t75" style="width:479.3pt;height:439.5pt" o:ole="">
            <v:imagedata r:id="rId147" o:title=""/>
          </v:shape>
          <o:OLEObject Type="Embed" ProgID="Visio.Drawing.15" ShapeID="_x0000_i1097" DrawAspect="Content" ObjectID="_1811140452" r:id="rId148"/>
        </w:object>
      </w:r>
    </w:p>
    <w:p w14:paraId="644566EF" w14:textId="77777777" w:rsidR="002A4ACF" w:rsidRPr="00DC6618" w:rsidRDefault="002A4ACF" w:rsidP="00564453">
      <w:pPr>
        <w:pStyle w:val="TF"/>
        <w:rPr>
          <w:rFonts w:eastAsia="SimSun"/>
          <w:lang w:val="x-none"/>
        </w:rPr>
      </w:pPr>
      <w:bookmarkStart w:id="2218" w:name="_CRFigure8_17_2_11IABinterCUtopologyred"/>
      <w:r w:rsidRPr="00DC6618">
        <w:rPr>
          <w:rFonts w:eastAsia="SimSun"/>
        </w:rPr>
        <w:t xml:space="preserve">Figure </w:t>
      </w:r>
      <w:bookmarkEnd w:id="2218"/>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9" w:name="_CR8_17_3"/>
      <w:bookmarkStart w:id="2220" w:name="_Toc98351798"/>
      <w:bookmarkStart w:id="2221" w:name="_Toc98748096"/>
      <w:bookmarkStart w:id="2222" w:name="_Toc105704489"/>
      <w:bookmarkStart w:id="2223" w:name="_Toc106108607"/>
      <w:bookmarkStart w:id="2224" w:name="_Toc107829579"/>
      <w:bookmarkStart w:id="2225" w:name="_Toc112703338"/>
      <w:bookmarkStart w:id="2226" w:name="_Toc200456455"/>
      <w:bookmarkEnd w:id="2219"/>
      <w:r w:rsidRPr="00963738">
        <w:t>8.</w:t>
      </w:r>
      <w:r>
        <w:t>17.3</w:t>
      </w:r>
      <w:r w:rsidRPr="00963738">
        <w:tab/>
        <w:t>IAB Inter-CU Topology Adaptation</w:t>
      </w:r>
      <w:bookmarkEnd w:id="2220"/>
      <w:bookmarkEnd w:id="2221"/>
      <w:bookmarkEnd w:id="2222"/>
      <w:bookmarkEnd w:id="2223"/>
      <w:bookmarkEnd w:id="2224"/>
      <w:bookmarkEnd w:id="2225"/>
      <w:bookmarkEnd w:id="2226"/>
    </w:p>
    <w:p w14:paraId="414AA7F1" w14:textId="7FDDF675" w:rsidR="00FF5EBC" w:rsidRDefault="002A4ACF" w:rsidP="00564453">
      <w:pPr>
        <w:pStyle w:val="Heading4"/>
      </w:pPr>
      <w:bookmarkStart w:id="2227" w:name="_CR8_17_3_1"/>
      <w:bookmarkStart w:id="2228" w:name="_Toc98351799"/>
      <w:bookmarkStart w:id="2229" w:name="_Toc98748097"/>
      <w:bookmarkStart w:id="2230" w:name="_Toc105704490"/>
      <w:bookmarkStart w:id="2231" w:name="_Toc106108608"/>
      <w:bookmarkStart w:id="2232" w:name="_Toc107829580"/>
      <w:bookmarkStart w:id="2233" w:name="_Toc112703339"/>
      <w:bookmarkStart w:id="2234" w:name="_Toc200456456"/>
      <w:bookmarkEnd w:id="2227"/>
      <w:r w:rsidRPr="00963738">
        <w:t>8.</w:t>
      </w:r>
      <w:r>
        <w:t>17.3</w:t>
      </w:r>
      <w:r w:rsidRPr="00963738">
        <w:t>.1</w:t>
      </w:r>
      <w:r w:rsidRPr="00963738">
        <w:tab/>
        <w:t>IAB inter-CU topology adaptation procedure</w:t>
      </w:r>
      <w:bookmarkEnd w:id="2228"/>
      <w:bookmarkEnd w:id="2229"/>
      <w:bookmarkEnd w:id="2230"/>
      <w:bookmarkEnd w:id="2231"/>
      <w:bookmarkEnd w:id="2232"/>
      <w:bookmarkEnd w:id="2233"/>
      <w:bookmarkEnd w:id="2234"/>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8" type="#_x0000_t75" style="width:475pt;height:612.55pt" o:ole="">
            <v:imagedata r:id="rId149" o:title=""/>
          </v:shape>
          <o:OLEObject Type="Embed" ProgID="Visio.Drawing.11" ShapeID="_x0000_i1098" DrawAspect="Content" ObjectID="_1811140453" r:id="rId150"/>
        </w:object>
      </w:r>
    </w:p>
    <w:p w14:paraId="16E1177E" w14:textId="4B5EFEFC" w:rsidR="00FF5EBC" w:rsidRDefault="002A4ACF" w:rsidP="00564453">
      <w:pPr>
        <w:pStyle w:val="TF"/>
        <w:rPr>
          <w:lang w:eastAsia="en-US"/>
        </w:rPr>
      </w:pPr>
      <w:bookmarkStart w:id="2235" w:name="_CRFigure8_17_3_11"/>
      <w:r>
        <w:rPr>
          <w:lang w:eastAsia="en-US"/>
        </w:rPr>
        <w:t xml:space="preserve">Figure </w:t>
      </w:r>
      <w:bookmarkEnd w:id="2235"/>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6" w:name="_CR8_17_3_2"/>
      <w:bookmarkStart w:id="2237" w:name="_Toc98351800"/>
      <w:bookmarkStart w:id="2238" w:name="_Toc98748098"/>
      <w:bookmarkStart w:id="2239" w:name="_Toc105704491"/>
      <w:bookmarkStart w:id="2240" w:name="_Toc106108609"/>
      <w:bookmarkStart w:id="2241" w:name="_Toc107829581"/>
      <w:bookmarkStart w:id="2242" w:name="_Toc112703340"/>
      <w:bookmarkStart w:id="2243" w:name="_Toc200456457"/>
      <w:bookmarkEnd w:id="2236"/>
      <w:r w:rsidRPr="00963738">
        <w:t>8.</w:t>
      </w:r>
      <w:r w:rsidR="007644F9">
        <w:t>17</w:t>
      </w:r>
      <w:r>
        <w:t>.3.</w:t>
      </w:r>
      <w:r w:rsidRPr="00963738">
        <w:t>2</w:t>
      </w:r>
      <w:r w:rsidRPr="00963738">
        <w:tab/>
        <w:t>IAB inter-CU topology adaptation procedure with descendant IAB-node</w:t>
      </w:r>
      <w:bookmarkEnd w:id="2237"/>
      <w:bookmarkEnd w:id="2238"/>
      <w:bookmarkEnd w:id="2239"/>
      <w:bookmarkEnd w:id="2240"/>
      <w:bookmarkEnd w:id="2241"/>
      <w:bookmarkEnd w:id="2242"/>
      <w:bookmarkEnd w:id="2243"/>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9" type="#_x0000_t75" style="width:481.45pt;height:348.2pt" o:ole="">
            <v:imagedata r:id="rId151" o:title=""/>
          </v:shape>
          <o:OLEObject Type="Embed" ProgID="Visio.Drawing.11" ShapeID="_x0000_i1099" DrawAspect="Content" ObjectID="_1811140454" r:id="rId152"/>
        </w:object>
      </w:r>
    </w:p>
    <w:p w14:paraId="2AFA3D12" w14:textId="77777777" w:rsidR="002A4ACF" w:rsidRPr="00E93641" w:rsidRDefault="002A4ACF" w:rsidP="005D3C45">
      <w:pPr>
        <w:pStyle w:val="TF"/>
        <w:rPr>
          <w:lang w:eastAsia="en-US"/>
        </w:rPr>
      </w:pPr>
      <w:bookmarkStart w:id="2244" w:name="_CRFigure8_17_3_21"/>
      <w:r>
        <w:rPr>
          <w:lang w:eastAsia="en-US"/>
        </w:rPr>
        <w:t xml:space="preserve">Figure </w:t>
      </w:r>
      <w:bookmarkEnd w:id="2244"/>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5"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45"/>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6" w:name="_Toc98351801"/>
      <w:bookmarkStart w:id="2247" w:name="_Toc98748099"/>
      <w:bookmarkStart w:id="2248" w:name="_Toc105704492"/>
      <w:bookmarkStart w:id="2249" w:name="_Toc106108610"/>
      <w:bookmarkStart w:id="2250" w:name="_Toc107829582"/>
      <w:bookmarkStart w:id="2251" w:name="_Toc112703341"/>
    </w:p>
    <w:p w14:paraId="61C521D1" w14:textId="5429DC50" w:rsidR="00FF5EBC" w:rsidRDefault="007644F9" w:rsidP="00564453">
      <w:pPr>
        <w:pStyle w:val="Heading3"/>
      </w:pPr>
      <w:bookmarkStart w:id="2252" w:name="_CR8_17_4"/>
      <w:bookmarkStart w:id="2253" w:name="_Toc200456458"/>
      <w:bookmarkEnd w:id="2252"/>
      <w:r w:rsidRPr="00DA5109">
        <w:t>8.</w:t>
      </w:r>
      <w:r>
        <w:t>17.4</w:t>
      </w:r>
      <w:r w:rsidRPr="00DA5109">
        <w:tab/>
        <w:t>IAB Inter-CU Backhaul RLF recovery for single connected IAB-node</w:t>
      </w:r>
      <w:bookmarkEnd w:id="2246"/>
      <w:bookmarkEnd w:id="2247"/>
      <w:bookmarkEnd w:id="2248"/>
      <w:bookmarkEnd w:id="2249"/>
      <w:bookmarkEnd w:id="2250"/>
      <w:bookmarkEnd w:id="2251"/>
      <w:bookmarkEnd w:id="2253"/>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100" type="#_x0000_t75" style="width:477.15pt;height:570.65pt" o:ole="">
            <v:imagedata r:id="rId153" o:title=""/>
          </v:shape>
          <o:OLEObject Type="Embed" ProgID="Visio.Drawing.15" ShapeID="_x0000_i1100" DrawAspect="Content" ObjectID="_1811140455" r:id="rId154"/>
        </w:object>
      </w:r>
    </w:p>
    <w:p w14:paraId="067A7408" w14:textId="77777777" w:rsidR="007644F9" w:rsidRPr="006727FF" w:rsidRDefault="007644F9" w:rsidP="007644F9">
      <w:pPr>
        <w:pStyle w:val="TF"/>
      </w:pPr>
      <w:bookmarkStart w:id="2254" w:name="_CRFigure8_17_41"/>
      <w:r w:rsidRPr="006727FF">
        <w:t xml:space="preserve">Figure </w:t>
      </w:r>
      <w:bookmarkEnd w:id="2254"/>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5" w:name="_CR8_18"/>
      <w:bookmarkStart w:id="2256" w:name="_Toc98351802"/>
      <w:bookmarkStart w:id="2257" w:name="_Toc98748100"/>
      <w:bookmarkStart w:id="2258" w:name="_Toc105704493"/>
      <w:bookmarkStart w:id="2259" w:name="_Toc106108611"/>
      <w:bookmarkStart w:id="2260" w:name="_Toc107829583"/>
      <w:bookmarkStart w:id="2261" w:name="_Toc112703342"/>
      <w:bookmarkStart w:id="2262" w:name="_Toc200456459"/>
      <w:bookmarkEnd w:id="2255"/>
      <w:r>
        <w:t>8.18</w:t>
      </w:r>
      <w:r w:rsidRPr="00B8401F">
        <w:tab/>
      </w:r>
      <w:r>
        <w:t>Overall procedure for Small Data Transmission during RRC Inactive</w:t>
      </w:r>
      <w:bookmarkEnd w:id="2256"/>
      <w:bookmarkEnd w:id="2257"/>
      <w:bookmarkEnd w:id="2258"/>
      <w:bookmarkEnd w:id="2259"/>
      <w:bookmarkEnd w:id="2260"/>
      <w:bookmarkEnd w:id="2261"/>
      <w:bookmarkEnd w:id="2262"/>
    </w:p>
    <w:p w14:paraId="1872484F" w14:textId="77777777" w:rsidR="006E14BE" w:rsidRDefault="006E14BE" w:rsidP="00564453">
      <w:pPr>
        <w:pStyle w:val="Heading3"/>
      </w:pPr>
      <w:bookmarkStart w:id="2263" w:name="_CR8_18_1"/>
      <w:bookmarkStart w:id="2264" w:name="_Toc98351803"/>
      <w:bookmarkStart w:id="2265" w:name="_Toc98748101"/>
      <w:bookmarkStart w:id="2266" w:name="_Toc105704494"/>
      <w:bookmarkStart w:id="2267" w:name="_Toc106108612"/>
      <w:bookmarkStart w:id="2268" w:name="_Toc107829584"/>
      <w:bookmarkStart w:id="2269" w:name="_Toc112703343"/>
      <w:bookmarkStart w:id="2270" w:name="_Toc200456460"/>
      <w:bookmarkEnd w:id="2263"/>
      <w:r>
        <w:t>8.18.1</w:t>
      </w:r>
      <w:r>
        <w:tab/>
        <w:t>RACH based SDT</w:t>
      </w:r>
      <w:bookmarkEnd w:id="2264"/>
      <w:bookmarkEnd w:id="2265"/>
      <w:bookmarkEnd w:id="2266"/>
      <w:bookmarkEnd w:id="2267"/>
      <w:bookmarkEnd w:id="2268"/>
      <w:bookmarkEnd w:id="2269"/>
      <w:bookmarkEnd w:id="2270"/>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101" type="#_x0000_t75" style="width:477.15pt;height:212.8pt" o:ole="">
            <v:imagedata r:id="rId155" o:title=""/>
          </v:shape>
          <o:OLEObject Type="Embed" ProgID="Visio.Drawing.15" ShapeID="_x0000_i1101" DrawAspect="Content" ObjectID="_1811140456" r:id="rId156"/>
        </w:object>
      </w:r>
    </w:p>
    <w:p w14:paraId="2CCCD278" w14:textId="27E6209F" w:rsidR="00FF5EBC" w:rsidRDefault="006E14BE" w:rsidP="006E14BE">
      <w:pPr>
        <w:pStyle w:val="TF"/>
      </w:pPr>
      <w:bookmarkStart w:id="2271" w:name="_CRFigure8_18_11"/>
      <w:r w:rsidRPr="00B8401F">
        <w:t xml:space="preserve">Figure </w:t>
      </w:r>
      <w:bookmarkEnd w:id="2271"/>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72"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72"/>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3" w:name="_Toc105704495"/>
      <w:bookmarkStart w:id="2274" w:name="_Toc106108613"/>
      <w:bookmarkStart w:id="2275" w:name="_Toc107829585"/>
      <w:bookmarkStart w:id="2276" w:name="_Toc112703344"/>
      <w:bookmarkStart w:id="2277" w:name="_Toc98351804"/>
      <w:bookmarkStart w:id="2278" w:name="_Toc98748102"/>
      <w:r w:rsidRPr="00F142D3">
        <w:t>NOTE 4:</w:t>
      </w:r>
      <w:r w:rsidRPr="00F142D3">
        <w:tab/>
      </w:r>
      <w:r>
        <w:t>void.</w:t>
      </w:r>
    </w:p>
    <w:p w14:paraId="53C408C2" w14:textId="77777777" w:rsidR="007B2D82" w:rsidRDefault="007B2D82" w:rsidP="008120A8">
      <w:bookmarkStart w:id="2279"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79"/>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472F4670" w:rsidR="00672786" w:rsidRDefault="00672786" w:rsidP="00672786">
      <w:r w:rsidRPr="00D66F6C">
        <w:t xml:space="preserve">Upon receiving </w:t>
      </w:r>
      <w:r w:rsidR="00C9047B">
        <w:t xml:space="preserve">DL </w:t>
      </w:r>
      <w:r w:rsidRPr="00D66F6C">
        <w:t>non-SDT data, the gNB-CU-UP shall send the DL DATA NOTIFICATION message to the gNB-CU-CP. The gNB-CU-CP shall terminate the ongoing SDT procedure as specified in TS 38.300 [2].</w:t>
      </w:r>
    </w:p>
    <w:p w14:paraId="0FB66C21" w14:textId="77777777" w:rsidR="00C9047B" w:rsidRDefault="00672786" w:rsidP="00C9047B">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1AC15B22" w14:textId="645EE49C" w:rsidR="007B2D82" w:rsidRPr="00D66F6C" w:rsidRDefault="00C9047B" w:rsidP="00C9047B">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407E8191" w14:textId="269C00F5" w:rsidR="00E2206D" w:rsidRPr="00FF27EE" w:rsidRDefault="00E2206D" w:rsidP="00E2206D">
      <w:pPr>
        <w:pStyle w:val="Heading3"/>
      </w:pPr>
      <w:bookmarkStart w:id="2280" w:name="_CR8_18_2"/>
      <w:bookmarkStart w:id="2281" w:name="_Toc200456461"/>
      <w:bookmarkEnd w:id="2280"/>
      <w:r w:rsidRPr="00FF27EE">
        <w:t>8.</w:t>
      </w:r>
      <w:r>
        <w:t>18</w:t>
      </w:r>
      <w:r w:rsidRPr="00FF27EE">
        <w:t>.</w:t>
      </w:r>
      <w:r>
        <w:t>2</w:t>
      </w:r>
      <w:r w:rsidRPr="00FF27EE">
        <w:tab/>
        <w:t>CG based SDT</w:t>
      </w:r>
      <w:bookmarkEnd w:id="2273"/>
      <w:bookmarkEnd w:id="2274"/>
      <w:bookmarkEnd w:id="2275"/>
      <w:bookmarkEnd w:id="2276"/>
      <w:bookmarkEnd w:id="2281"/>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102" type="#_x0000_t75" style="width:477.15pt;height:292.3pt" o:ole="">
            <v:imagedata r:id="rId157" o:title=""/>
          </v:shape>
          <o:OLEObject Type="Embed" ProgID="Mscgen.Chart" ShapeID="_x0000_i1102" DrawAspect="Content" ObjectID="_1811140457" r:id="rId158"/>
        </w:object>
      </w:r>
    </w:p>
    <w:p w14:paraId="59C63836" w14:textId="7E963271" w:rsidR="00FF5EBC" w:rsidRDefault="00E2206D" w:rsidP="00E2206D">
      <w:pPr>
        <w:pStyle w:val="TF"/>
      </w:pPr>
      <w:bookmarkStart w:id="2282" w:name="_CRFigure8_18_21"/>
      <w:r w:rsidRPr="00B8401F">
        <w:t xml:space="preserve">Figure </w:t>
      </w:r>
      <w:bookmarkEnd w:id="2282"/>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83" w:name="_Toc105704496"/>
      <w:bookmarkStart w:id="2284" w:name="_Toc106108614"/>
      <w:bookmarkStart w:id="2285" w:name="_Toc107829586"/>
      <w:bookmarkStart w:id="2286" w:name="_Toc112703345"/>
      <w:r w:rsidRPr="00F142D3">
        <w:t>NOTE 1:</w:t>
      </w:r>
      <w:r w:rsidRPr="00F142D3">
        <w:tab/>
      </w:r>
      <w:r>
        <w:t>void.</w:t>
      </w:r>
    </w:p>
    <w:p w14:paraId="5DB919C9" w14:textId="77777777" w:rsidR="00FC1480" w:rsidRDefault="00FC1480" w:rsidP="009010F4">
      <w:bookmarkStart w:id="2287"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87"/>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8" w:name="_Hlk159146265"/>
      <w:r w:rsidRPr="00D66F6C">
        <w:rPr>
          <w:lang w:eastAsia="ja-JP"/>
        </w:rPr>
        <w:t>If CG-SDT is re-configured, the gNB-CU may request the gNB-DU to keep CG-SDT configuration and resources in the UE CONTEXT RELEASE COMMAND message.</w:t>
      </w:r>
    </w:p>
    <w:p w14:paraId="7057B0D1" w14:textId="15DFE378" w:rsidR="00FC1480" w:rsidRDefault="00FC1480" w:rsidP="009010F4">
      <w:pPr>
        <w:rPr>
          <w:lang w:eastAsia="zh-CN"/>
        </w:rPr>
      </w:pPr>
      <w:r w:rsidRPr="000956B9">
        <w:t xml:space="preserve">Upon receiving </w:t>
      </w:r>
      <w:r w:rsidR="00C9047B">
        <w:t xml:space="preserve">DL </w:t>
      </w:r>
      <w:r w:rsidRPr="000956B9">
        <w:t xml:space="preserve">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3FE7746B" w14:textId="77777777" w:rsidR="00C9047B" w:rsidRDefault="00FC1480" w:rsidP="00C9047B">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r w:rsidR="00C9047B">
        <w:t xml:space="preserve"> </w:t>
      </w:r>
    </w:p>
    <w:p w14:paraId="6F272700" w14:textId="727ADDDF" w:rsidR="00FC1480" w:rsidRDefault="00C9047B" w:rsidP="009010F4">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5C8DCD81" w14:textId="77777777" w:rsidR="00193EDC" w:rsidRDefault="00193EDC" w:rsidP="00193EDC">
      <w:pPr>
        <w:pStyle w:val="Heading3"/>
      </w:pPr>
      <w:bookmarkStart w:id="2289" w:name="_CR8_18_3"/>
      <w:bookmarkStart w:id="2290" w:name="_Toc200456462"/>
      <w:bookmarkEnd w:id="2288"/>
      <w:bookmarkEnd w:id="2289"/>
      <w:r>
        <w:t>8.18.3</w:t>
      </w:r>
      <w:r>
        <w:tab/>
      </w:r>
      <w:r w:rsidRPr="006C5B51">
        <w:t>RA-SDT or non-SDT with CG-SDT configuration</w:t>
      </w:r>
      <w:bookmarkEnd w:id="2283"/>
      <w:bookmarkEnd w:id="2284"/>
      <w:bookmarkEnd w:id="2285"/>
      <w:bookmarkEnd w:id="2286"/>
      <w:bookmarkEnd w:id="2290"/>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3" type="#_x0000_t75" style="width:451.35pt;height:183.75pt" o:ole="">
            <v:imagedata r:id="rId159" o:title=""/>
          </v:shape>
          <o:OLEObject Type="Embed" ProgID="Mscgen.Chart" ShapeID="_x0000_i1103" DrawAspect="Content" ObjectID="_1811140458" r:id="rId160"/>
        </w:object>
      </w:r>
    </w:p>
    <w:p w14:paraId="6884D2F3" w14:textId="65976235" w:rsidR="00FF5EBC" w:rsidRDefault="00193EDC" w:rsidP="00193EDC">
      <w:pPr>
        <w:pStyle w:val="TF"/>
      </w:pPr>
      <w:bookmarkStart w:id="2291" w:name="_CRFigure8_18_31"/>
      <w:r>
        <w:t xml:space="preserve">Figure </w:t>
      </w:r>
      <w:bookmarkEnd w:id="2291"/>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92"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3" w:name="_CR8_18_x4"/>
      <w:bookmarkEnd w:id="2292"/>
      <w:bookmarkEnd w:id="2293"/>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94" w:name="_CR8_18_4"/>
      <w:bookmarkStart w:id="2295" w:name="_Toc200456463"/>
      <w:bookmarkEnd w:id="2294"/>
      <w:r w:rsidRPr="000562FA">
        <w:t>8.18.</w:t>
      </w:r>
      <w:r>
        <w:t>4</w:t>
      </w:r>
      <w:r w:rsidRPr="000562FA">
        <w:tab/>
      </w:r>
      <w:r>
        <w:t>MT-</w:t>
      </w:r>
      <w:r w:rsidRPr="000562FA">
        <w:t>SD</w:t>
      </w:r>
      <w:r w:rsidR="0047759B" w:rsidRPr="000562FA">
        <w:t>T</w:t>
      </w:r>
      <w:bookmarkEnd w:id="2295"/>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4" type="#_x0000_t75" alt="" style="width:458.85pt;height:291.2pt" o:ole="">
            <v:imagedata r:id="rId161" o:title=""/>
          </v:shape>
          <o:OLEObject Type="Embed" ProgID="Mscgen.Chart" ShapeID="_x0000_i1104" DrawAspect="Content" ObjectID="_1811140459" r:id="rId162"/>
        </w:object>
      </w:r>
    </w:p>
    <w:p w14:paraId="0D98610E" w14:textId="334E3FAB" w:rsidR="00FF5EBC" w:rsidRDefault="0047759B" w:rsidP="0047759B">
      <w:pPr>
        <w:pStyle w:val="TF"/>
      </w:pPr>
      <w:bookmarkStart w:id="2296" w:name="_CRFigure8_18_x41"/>
      <w:bookmarkStart w:id="2297" w:name="_CRFigure8_18_41"/>
      <w:r w:rsidRPr="000562FA">
        <w:t xml:space="preserve">Figure </w:t>
      </w:r>
      <w:bookmarkEnd w:id="2296"/>
      <w:bookmarkEnd w:id="2297"/>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8" w:name="_Toc105704497"/>
      <w:bookmarkStart w:id="2299" w:name="_Toc106108615"/>
      <w:bookmarkStart w:id="2300" w:name="_Toc107829587"/>
      <w:bookmarkStart w:id="2301"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302"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3" w:name="_CR8_19"/>
      <w:bookmarkStart w:id="2304" w:name="_Toc200456464"/>
      <w:bookmarkEnd w:id="2302"/>
      <w:bookmarkEnd w:id="2303"/>
      <w:r>
        <w:rPr>
          <w:lang w:eastAsia="ja-JP"/>
        </w:rPr>
        <w:t>8.19</w:t>
      </w:r>
      <w:r>
        <w:rPr>
          <w:lang w:eastAsia="ja-JP"/>
        </w:rPr>
        <w:tab/>
        <w:t>Overall procedures for L2 UE-to-Network Relay</w:t>
      </w:r>
      <w:bookmarkStart w:id="2305" w:name="_Toc98351805"/>
      <w:bookmarkStart w:id="2306" w:name="_Toc98748103"/>
      <w:bookmarkStart w:id="2307" w:name="_Toc105704498"/>
      <w:bookmarkStart w:id="2308" w:name="_Toc106108616"/>
      <w:bookmarkStart w:id="2309" w:name="_Toc107829588"/>
      <w:bookmarkStart w:id="2310" w:name="_Toc112703347"/>
      <w:bookmarkEnd w:id="2277"/>
      <w:bookmarkEnd w:id="2278"/>
      <w:bookmarkEnd w:id="2298"/>
      <w:bookmarkEnd w:id="2299"/>
      <w:bookmarkEnd w:id="2300"/>
      <w:bookmarkEnd w:id="2301"/>
      <w:bookmarkEnd w:id="2304"/>
    </w:p>
    <w:p w14:paraId="4F9E68D8" w14:textId="77777777" w:rsidR="00D2177B" w:rsidRDefault="00D2177B" w:rsidP="00D2177B">
      <w:pPr>
        <w:pStyle w:val="Heading3"/>
        <w:rPr>
          <w:rFonts w:eastAsia="Malgun Gothic"/>
        </w:rPr>
      </w:pPr>
      <w:bookmarkStart w:id="2311" w:name="_CR8_19_1"/>
      <w:bookmarkStart w:id="2312" w:name="_Toc200456465"/>
      <w:bookmarkEnd w:id="2311"/>
      <w:r>
        <w:rPr>
          <w:rFonts w:eastAsia="Malgun Gothic"/>
        </w:rPr>
        <w:t>8.19.1</w:t>
      </w:r>
      <w:r>
        <w:rPr>
          <w:rFonts w:eastAsia="Malgun Gothic"/>
        </w:rPr>
        <w:tab/>
        <w:t>Remote UE initial access</w:t>
      </w:r>
      <w:bookmarkEnd w:id="2305"/>
      <w:bookmarkEnd w:id="2306"/>
      <w:bookmarkEnd w:id="2307"/>
      <w:bookmarkEnd w:id="2308"/>
      <w:bookmarkEnd w:id="2309"/>
      <w:bookmarkEnd w:id="2310"/>
      <w:bookmarkEnd w:id="2312"/>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5" type="#_x0000_t75" alt="" style="width:481.45pt;height:558.8pt;mso-width-percent:0;mso-height-percent:0;mso-width-percent:0;mso-height-percent:0" o:ole="">
            <v:imagedata r:id="rId163" o:title=""/>
          </v:shape>
          <o:OLEObject Type="Embed" ProgID="Visio.Drawing.15" ShapeID="_x0000_i1105" DrawAspect="Content" ObjectID="_1811140460" r:id="rId164"/>
        </w:object>
      </w:r>
    </w:p>
    <w:p w14:paraId="4D2ACD37" w14:textId="77777777" w:rsidR="005171BE" w:rsidRDefault="005171BE" w:rsidP="005171BE">
      <w:pPr>
        <w:pStyle w:val="TF"/>
        <w:rPr>
          <w:lang w:eastAsia="zh-CN"/>
        </w:rPr>
      </w:pPr>
      <w:bookmarkStart w:id="2313" w:name="_CRFigure8_19_11"/>
      <w:r>
        <w:rPr>
          <w:lang w:eastAsia="zh-CN"/>
        </w:rPr>
        <w:t>Figure</w:t>
      </w:r>
      <w:r>
        <w:rPr>
          <w:rFonts w:hint="eastAsia"/>
          <w:lang w:eastAsia="zh-CN"/>
        </w:rPr>
        <w:t xml:space="preserve"> </w:t>
      </w:r>
      <w:bookmarkEnd w:id="2313"/>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4" w:name="_CR8_19_2"/>
      <w:bookmarkStart w:id="2315" w:name="_Toc98351806"/>
      <w:bookmarkStart w:id="2316" w:name="_Toc98748104"/>
      <w:bookmarkStart w:id="2317" w:name="_Toc105704499"/>
      <w:bookmarkStart w:id="2318" w:name="_Toc106108617"/>
      <w:bookmarkStart w:id="2319" w:name="_Toc107829589"/>
      <w:bookmarkStart w:id="2320" w:name="_Toc112703348"/>
      <w:bookmarkStart w:id="2321" w:name="_Toc200456466"/>
      <w:bookmarkEnd w:id="2314"/>
      <w:r>
        <w:rPr>
          <w:rFonts w:eastAsia="Malgun Gothic"/>
        </w:rPr>
        <w:t>8.19.2</w:t>
      </w:r>
      <w:r>
        <w:rPr>
          <w:rFonts w:eastAsia="Malgun Gothic"/>
        </w:rPr>
        <w:tab/>
        <w:t>Remote UE RRC Reestablishment</w:t>
      </w:r>
      <w:bookmarkEnd w:id="2315"/>
      <w:bookmarkEnd w:id="2316"/>
      <w:bookmarkEnd w:id="2317"/>
      <w:bookmarkEnd w:id="2318"/>
      <w:bookmarkEnd w:id="2319"/>
      <w:bookmarkEnd w:id="2320"/>
      <w:bookmarkEnd w:id="2321"/>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6" type="#_x0000_t75" alt="" style="width:456.7pt;height:688.85pt;mso-width-percent:0;mso-height-percent:0;mso-width-percent:0;mso-height-percent:0" o:ole="">
            <v:imagedata r:id="rId165" o:title=""/>
          </v:shape>
          <o:OLEObject Type="Embed" ProgID="Visio.Drawing.15" ShapeID="_x0000_i1106" DrawAspect="Content" ObjectID="_1811140461" r:id="rId166"/>
        </w:object>
      </w:r>
    </w:p>
    <w:p w14:paraId="7346F0DD" w14:textId="77777777" w:rsidR="005171BE" w:rsidRDefault="005171BE" w:rsidP="005171BE">
      <w:pPr>
        <w:pStyle w:val="TF"/>
        <w:rPr>
          <w:lang w:eastAsia="zh-CN"/>
        </w:rPr>
      </w:pPr>
      <w:bookmarkStart w:id="2322" w:name="_CRFigure8_19_21"/>
      <w:r>
        <w:rPr>
          <w:lang w:eastAsia="zh-CN"/>
        </w:rPr>
        <w:t>Figure</w:t>
      </w:r>
      <w:r>
        <w:rPr>
          <w:rFonts w:hint="eastAsia"/>
          <w:lang w:eastAsia="zh-CN"/>
        </w:rPr>
        <w:t xml:space="preserve"> </w:t>
      </w:r>
      <w:bookmarkEnd w:id="2322"/>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3" w:name="_CR8_19_3"/>
      <w:bookmarkStart w:id="2324" w:name="_Toc98351807"/>
      <w:bookmarkStart w:id="2325" w:name="_Toc98748105"/>
      <w:bookmarkStart w:id="2326" w:name="_Toc105704500"/>
      <w:bookmarkStart w:id="2327" w:name="_Toc106108618"/>
      <w:bookmarkStart w:id="2328" w:name="_Toc107829590"/>
      <w:bookmarkStart w:id="2329" w:name="_Toc112703349"/>
      <w:bookmarkStart w:id="2330" w:name="_Toc200456467"/>
      <w:bookmarkEnd w:id="2323"/>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4"/>
      <w:bookmarkEnd w:id="2325"/>
      <w:bookmarkEnd w:id="2326"/>
      <w:bookmarkEnd w:id="2327"/>
      <w:bookmarkEnd w:id="2328"/>
      <w:bookmarkEnd w:id="2329"/>
      <w:bookmarkEnd w:id="2330"/>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7" type="#_x0000_t75" alt="" style="width:463.15pt;height:560.95pt;mso-width-percent:0;mso-height-percent:0;mso-width-percent:0;mso-height-percent:0" o:ole="">
            <v:imagedata r:id="rId167" o:title=""/>
          </v:shape>
          <o:OLEObject Type="Embed" ProgID="Visio.Drawing.15" ShapeID="_x0000_i1107" DrawAspect="Content" ObjectID="_1811140462" r:id="rId168"/>
        </w:object>
      </w:r>
    </w:p>
    <w:p w14:paraId="72783DA7" w14:textId="77777777" w:rsidR="005171BE" w:rsidRDefault="005171BE" w:rsidP="005171BE">
      <w:pPr>
        <w:pStyle w:val="TF"/>
        <w:rPr>
          <w:lang w:eastAsia="zh-CN"/>
        </w:rPr>
      </w:pPr>
      <w:bookmarkStart w:id="2331" w:name="_CRFigure8_19_31"/>
      <w:r>
        <w:rPr>
          <w:lang w:eastAsia="zh-CN"/>
        </w:rPr>
        <w:t>Figure</w:t>
      </w:r>
      <w:r>
        <w:rPr>
          <w:rFonts w:hint="eastAsia"/>
          <w:lang w:eastAsia="zh-CN"/>
        </w:rPr>
        <w:t xml:space="preserve"> </w:t>
      </w:r>
      <w:bookmarkEnd w:id="2331"/>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32" w:name="_CR8_19_4"/>
      <w:bookmarkStart w:id="2333" w:name="_Toc98351808"/>
      <w:bookmarkStart w:id="2334" w:name="_Toc98748106"/>
      <w:bookmarkStart w:id="2335" w:name="_Toc105704501"/>
      <w:bookmarkStart w:id="2336" w:name="_Toc106108619"/>
      <w:bookmarkStart w:id="2337" w:name="_Toc107829591"/>
      <w:bookmarkStart w:id="2338" w:name="_Toc112703350"/>
      <w:bookmarkStart w:id="2339" w:name="_Toc200456468"/>
      <w:bookmarkEnd w:id="2332"/>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3"/>
      <w:bookmarkEnd w:id="2334"/>
      <w:bookmarkEnd w:id="2335"/>
      <w:bookmarkEnd w:id="2336"/>
      <w:bookmarkEnd w:id="2337"/>
      <w:bookmarkEnd w:id="2338"/>
      <w:bookmarkEnd w:id="2339"/>
    </w:p>
    <w:p w14:paraId="45499C7B" w14:textId="77777777" w:rsidR="00D2177B" w:rsidRPr="008F0D5E" w:rsidRDefault="00D2177B" w:rsidP="00D2177B">
      <w:pPr>
        <w:pStyle w:val="Heading4"/>
      </w:pPr>
      <w:bookmarkStart w:id="2340" w:name="_CR8_19_4_1"/>
      <w:bookmarkStart w:id="2341" w:name="_Toc98351809"/>
      <w:bookmarkStart w:id="2342" w:name="_Toc98748107"/>
      <w:bookmarkStart w:id="2343" w:name="_Toc105704502"/>
      <w:bookmarkStart w:id="2344" w:name="_Toc106108620"/>
      <w:bookmarkStart w:id="2345" w:name="_Toc107829592"/>
      <w:bookmarkStart w:id="2346" w:name="_Toc112703351"/>
      <w:bookmarkStart w:id="2347" w:name="_Toc200456469"/>
      <w:bookmarkEnd w:id="2340"/>
      <w:r w:rsidRPr="008F0D5E">
        <w:t>8.</w:t>
      </w:r>
      <w:r w:rsidR="00841105">
        <w:t>19</w:t>
      </w:r>
      <w:r w:rsidRPr="008F0D5E">
        <w:t>.</w:t>
      </w:r>
      <w:r>
        <w:t>4</w:t>
      </w:r>
      <w:r w:rsidRPr="008F0D5E">
        <w:t>.1</w:t>
      </w:r>
      <w:r w:rsidRPr="008F0D5E">
        <w:tab/>
        <w:t>Inter-gNB-DU switch from direct to indirect path</w:t>
      </w:r>
      <w:bookmarkEnd w:id="2341"/>
      <w:bookmarkEnd w:id="2342"/>
      <w:bookmarkEnd w:id="2343"/>
      <w:bookmarkEnd w:id="2344"/>
      <w:bookmarkEnd w:id="2345"/>
      <w:bookmarkEnd w:id="2346"/>
      <w:bookmarkEnd w:id="2347"/>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8" type="#_x0000_t75" style="width:451.35pt;height:375.05pt" o:ole="">
            <v:imagedata r:id="rId169" o:title=""/>
          </v:shape>
          <o:OLEObject Type="Embed" ProgID="Visio.Drawing.15" ShapeID="_x0000_i1108" DrawAspect="Content" ObjectID="_1811140463" r:id="rId170"/>
        </w:object>
      </w:r>
    </w:p>
    <w:p w14:paraId="72638047" w14:textId="77777777" w:rsidR="00D2177B" w:rsidRPr="009010F4" w:rsidRDefault="00D2177B" w:rsidP="00D2177B">
      <w:pPr>
        <w:pStyle w:val="TF"/>
      </w:pPr>
      <w:bookmarkStart w:id="2348" w:name="_CRFigure8_19_4_11"/>
      <w:r w:rsidRPr="009B78B4">
        <w:rPr>
          <w:lang w:eastAsia="en-GB"/>
        </w:rPr>
        <w:t xml:space="preserve">Figure </w:t>
      </w:r>
      <w:bookmarkEnd w:id="2348"/>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49" w:name="_CR8_19_4_2"/>
      <w:bookmarkStart w:id="2350" w:name="_Toc98351810"/>
      <w:bookmarkStart w:id="2351" w:name="_Toc98748108"/>
      <w:bookmarkStart w:id="2352" w:name="_Toc105704503"/>
      <w:bookmarkStart w:id="2353" w:name="_Toc106108621"/>
      <w:bookmarkStart w:id="2354" w:name="_Toc107829593"/>
      <w:bookmarkStart w:id="2355" w:name="_Toc112703352"/>
      <w:bookmarkStart w:id="2356" w:name="_Toc200456470"/>
      <w:bookmarkEnd w:id="2349"/>
      <w:r w:rsidRPr="007953C5">
        <w:t>8.</w:t>
      </w:r>
      <w:r w:rsidR="000365B7">
        <w:t>19</w:t>
      </w:r>
      <w:r w:rsidRPr="007953C5">
        <w:t>.</w:t>
      </w:r>
      <w:r>
        <w:t>4</w:t>
      </w:r>
      <w:r w:rsidRPr="007953C5">
        <w:t>.2</w:t>
      </w:r>
      <w:r w:rsidRPr="007953C5">
        <w:tab/>
        <w:t>Intra-gNB-DU switch from direct to indirect path</w:t>
      </w:r>
      <w:bookmarkEnd w:id="2350"/>
      <w:bookmarkEnd w:id="2351"/>
      <w:bookmarkEnd w:id="2352"/>
      <w:bookmarkEnd w:id="2353"/>
      <w:bookmarkEnd w:id="2354"/>
      <w:bookmarkEnd w:id="2355"/>
      <w:bookmarkEnd w:id="2356"/>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9" type="#_x0000_t75" style="width:448.1pt;height:394.4pt" o:ole="">
            <v:imagedata r:id="rId171" o:title=""/>
          </v:shape>
          <o:OLEObject Type="Embed" ProgID="Visio.Drawing.15" ShapeID="_x0000_i1109" DrawAspect="Content" ObjectID="_1811140464" r:id="rId172"/>
        </w:object>
      </w:r>
    </w:p>
    <w:p w14:paraId="380DFC77" w14:textId="77777777" w:rsidR="00D2177B" w:rsidRPr="00DE3114" w:rsidRDefault="00D2177B" w:rsidP="00D2177B">
      <w:pPr>
        <w:pStyle w:val="TF"/>
        <w:rPr>
          <w:lang w:eastAsia="en-GB"/>
        </w:rPr>
      </w:pPr>
      <w:bookmarkStart w:id="2357" w:name="_CRFigure8_19_4_21"/>
      <w:r w:rsidRPr="00DE3114">
        <w:rPr>
          <w:lang w:eastAsia="en-GB"/>
        </w:rPr>
        <w:t xml:space="preserve">Figure </w:t>
      </w:r>
      <w:bookmarkEnd w:id="2357"/>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58" w:name="_CR8_19_4_3"/>
      <w:bookmarkStart w:id="2359" w:name="_Toc200456471"/>
      <w:bookmarkEnd w:id="2358"/>
      <w:r>
        <w:t>8.19.4.3</w:t>
      </w:r>
      <w:r>
        <w:tab/>
        <w:t>Inter-gNB-CU switch from direct to indirect path</w:t>
      </w:r>
      <w:bookmarkEnd w:id="2359"/>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10" type="#_x0000_t75" alt="" style="width:448.1pt;height:494.35pt;mso-width-percent:0;mso-height-percent:0;mso-width-percent:0;mso-height-percent:0" o:ole="">
            <v:imagedata r:id="rId173" o:title=""/>
          </v:shape>
          <o:OLEObject Type="Embed" ProgID="Visio.Drawing.15" ShapeID="_x0000_i1110" DrawAspect="Content" ObjectID="_1811140465" r:id="rId174"/>
        </w:object>
      </w:r>
    </w:p>
    <w:p w14:paraId="3763ACAB" w14:textId="08F8AE15" w:rsidR="00FF5EBC" w:rsidRDefault="00115EC3" w:rsidP="00115EC3">
      <w:pPr>
        <w:pStyle w:val="TF"/>
      </w:pPr>
      <w:bookmarkStart w:id="2360" w:name="_CRFigure8_19_4_31_U2NRemoteUEDirecttoi"/>
      <w:r>
        <w:t>F</w:t>
      </w:r>
      <w:r w:rsidR="00782E5D">
        <w:t xml:space="preserve">igure </w:t>
      </w:r>
      <w:bookmarkEnd w:id="2360"/>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61" w:name="_CR8_20"/>
      <w:bookmarkStart w:id="2362" w:name="_Toc98351811"/>
      <w:bookmarkStart w:id="2363" w:name="_Toc98748109"/>
      <w:bookmarkStart w:id="2364" w:name="_Toc105704504"/>
      <w:bookmarkStart w:id="2365" w:name="_Toc106108622"/>
      <w:bookmarkStart w:id="2366" w:name="_Toc107829594"/>
      <w:bookmarkStart w:id="2367" w:name="_Toc112703353"/>
      <w:bookmarkStart w:id="2368" w:name="_Toc200456472"/>
      <w:bookmarkEnd w:id="2361"/>
      <w:r w:rsidRPr="00FF27EE">
        <w:t>8.</w:t>
      </w:r>
      <w:r>
        <w:t>20</w:t>
      </w:r>
      <w:r w:rsidRPr="00FF27EE">
        <w:tab/>
      </w:r>
      <w:bookmarkEnd w:id="2362"/>
      <w:bookmarkEnd w:id="2363"/>
      <w:r w:rsidR="005A166A">
        <w:t>Void</w:t>
      </w:r>
      <w:bookmarkEnd w:id="2364"/>
      <w:bookmarkEnd w:id="2365"/>
      <w:bookmarkEnd w:id="2366"/>
      <w:bookmarkEnd w:id="2367"/>
      <w:bookmarkEnd w:id="2368"/>
    </w:p>
    <w:p w14:paraId="601C035E" w14:textId="7EB57B92" w:rsidR="00FF5EBC" w:rsidRDefault="00320F92" w:rsidP="00320F92">
      <w:pPr>
        <w:pStyle w:val="Heading2"/>
        <w:rPr>
          <w:rFonts w:eastAsia="SimSun"/>
          <w:lang w:eastAsia="zh-CN"/>
        </w:rPr>
      </w:pPr>
      <w:bookmarkStart w:id="2369" w:name="_CR8_x21"/>
      <w:bookmarkStart w:id="2370" w:name="_CR8_21"/>
      <w:bookmarkStart w:id="2371" w:name="_Toc120012824"/>
      <w:bookmarkStart w:id="2372" w:name="_Toc200456473"/>
      <w:bookmarkStart w:id="2373" w:name="_Toc51971240"/>
      <w:bookmarkStart w:id="2374" w:name="_Toc109153728"/>
      <w:bookmarkStart w:id="2375" w:name="_Toc37231839"/>
      <w:bookmarkStart w:id="2376" w:name="_Toc46501892"/>
      <w:bookmarkStart w:id="2377" w:name="_Toc52551223"/>
      <w:bookmarkStart w:id="2378" w:name="_Toc105152505"/>
      <w:bookmarkStart w:id="2379" w:name="_Toc99123633"/>
      <w:bookmarkStart w:id="2380" w:name="_Toc105174311"/>
      <w:bookmarkStart w:id="2381" w:name="_Toc99662438"/>
      <w:bookmarkStart w:id="2382" w:name="_Toc36552917"/>
      <w:bookmarkStart w:id="2383" w:name="_Toc106108904"/>
      <w:bookmarkStart w:id="2384" w:name="_Toc29503887"/>
      <w:bookmarkStart w:id="2385" w:name="_Toc45897418"/>
      <w:bookmarkStart w:id="2386" w:name="_Toc51745618"/>
      <w:bookmarkStart w:id="2387" w:name="_Toc29503303"/>
      <w:bookmarkStart w:id="2388" w:name="_Toc112756956"/>
      <w:bookmarkStart w:id="2389" w:name="_Toc64445882"/>
      <w:bookmarkStart w:id="2390" w:name="_Toc88651841"/>
      <w:bookmarkStart w:id="2391" w:name="_Toc106109309"/>
      <w:bookmarkStart w:id="2392" w:name="_Toc107409767"/>
      <w:bookmarkStart w:id="2393" w:name="_Toc29504471"/>
      <w:bookmarkStart w:id="2394" w:name="_Toc45720149"/>
      <w:bookmarkStart w:id="2395" w:name="_Toc97890884"/>
      <w:bookmarkStart w:id="2396" w:name="_Toc113825120"/>
      <w:bookmarkStart w:id="2397" w:name="_Toc36554644"/>
      <w:bookmarkStart w:id="2398" w:name="_Toc45658329"/>
      <w:bookmarkStart w:id="2399" w:name="_Toc45798029"/>
      <w:bookmarkStart w:id="2400" w:name="_Toc20954866"/>
      <w:bookmarkStart w:id="2401" w:name="_Toc45651897"/>
      <w:bookmarkStart w:id="2402" w:name="_Toc105174462"/>
      <w:bookmarkStart w:id="2403" w:name="_Toc112756989"/>
      <w:bookmarkStart w:id="2404" w:name="_Toc73981752"/>
      <w:bookmarkStart w:id="2405" w:name="_Toc98868178"/>
      <w:bookmarkStart w:id="2406" w:name="_Toc106109299"/>
      <w:bookmarkStart w:id="2407" w:name="_Toc120537450"/>
      <w:bookmarkEnd w:id="2369"/>
      <w:bookmarkEnd w:id="2370"/>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8" w:name="_CR8_x21_y1"/>
      <w:bookmarkStart w:id="2409" w:name="_Toc120012825"/>
      <w:bookmarkEnd w:id="2371"/>
      <w:bookmarkEnd w:id="2372"/>
      <w:bookmarkEnd w:id="2408"/>
    </w:p>
    <w:p w14:paraId="0ACEB774" w14:textId="118F0614" w:rsidR="00FF5EBC" w:rsidRDefault="00320F92" w:rsidP="00320F92">
      <w:pPr>
        <w:pStyle w:val="Heading3"/>
      </w:pPr>
      <w:bookmarkStart w:id="2410" w:name="_CR8_21_1"/>
      <w:bookmarkStart w:id="2411" w:name="_Toc200456474"/>
      <w:bookmarkEnd w:id="2410"/>
      <w:r w:rsidRPr="00BB3B1E">
        <w:t>8.</w:t>
      </w:r>
      <w:r>
        <w:t>21</w:t>
      </w:r>
      <w:r w:rsidRPr="00BB3B1E">
        <w:t>.</w:t>
      </w:r>
      <w:r>
        <w:t>1</w:t>
      </w:r>
      <w:r w:rsidRPr="00BB3B1E">
        <w:tab/>
      </w:r>
      <w:bookmarkEnd w:id="2409"/>
      <w:r w:rsidR="00F66623">
        <w:rPr>
          <w:rFonts w:eastAsia="SimSun" w:hint="eastAsia"/>
          <w:lang w:val="en-US" w:eastAsia="zh-CN"/>
        </w:rPr>
        <w:t xml:space="preserve">Network Controlled Repeater </w:t>
      </w:r>
      <w:r w:rsidRPr="00BB3B1E">
        <w:t>Integration Procedure</w:t>
      </w:r>
      <w:bookmarkEnd w:id="2373"/>
      <w:bookmarkEnd w:id="2374"/>
      <w:bookmarkEnd w:id="2375"/>
      <w:bookmarkEnd w:id="2376"/>
      <w:bookmarkEnd w:id="2377"/>
      <w:bookmarkEnd w:id="2411"/>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11" type="#_x0000_t75" style="width:323.45pt;height:167.65pt" o:ole="">
            <v:imagedata r:id="rId175" o:title=""/>
          </v:shape>
          <o:OLEObject Type="Embed" ProgID="Mscgen.Chart" ShapeID="_x0000_i1111" DrawAspect="Content" ObjectID="_1811140466" r:id="rId176"/>
        </w:object>
      </w:r>
      <w:bookmarkStart w:id="2412" w:name="_CRFigure8_x21_y11"/>
    </w:p>
    <w:p w14:paraId="5D5817C7" w14:textId="281960F4" w:rsidR="00320F92" w:rsidRDefault="00320F92" w:rsidP="00320F92">
      <w:pPr>
        <w:pStyle w:val="TF"/>
      </w:pPr>
      <w:bookmarkStart w:id="2413" w:name="_CRFigure8_21_11"/>
      <w:r>
        <w:t xml:space="preserve">Figure </w:t>
      </w:r>
      <w:bookmarkEnd w:id="2412"/>
      <w:bookmarkEnd w:id="2413"/>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4" w:name="_CR8_22"/>
      <w:bookmarkStart w:id="2415" w:name="_Toc200456475"/>
      <w:bookmarkEnd w:id="2414"/>
      <w:r>
        <w:rPr>
          <w:rFonts w:hint="eastAsia"/>
        </w:rPr>
        <w:t>8</w:t>
      </w:r>
      <w:r>
        <w:t>.22</w:t>
      </w:r>
      <w:r>
        <w:tab/>
      </w:r>
      <w:r>
        <w:rPr>
          <w:rFonts w:hint="eastAsia"/>
        </w:rPr>
        <w:t>Overall procedures for multi-path support</w:t>
      </w:r>
      <w:bookmarkEnd w:id="2415"/>
    </w:p>
    <w:p w14:paraId="37F1C649" w14:textId="6ABE870B" w:rsidR="00782E5D" w:rsidRDefault="00782E5D" w:rsidP="00782E5D">
      <w:pPr>
        <w:pStyle w:val="Heading3"/>
      </w:pPr>
      <w:bookmarkStart w:id="2416" w:name="_CR8_22_1"/>
      <w:bookmarkStart w:id="2417" w:name="_Toc200456476"/>
      <w:bookmarkEnd w:id="2416"/>
      <w:r>
        <w:rPr>
          <w:rFonts w:hint="eastAsia"/>
        </w:rPr>
        <w:t>8.</w:t>
      </w:r>
      <w:r>
        <w:t>22</w:t>
      </w:r>
      <w:r>
        <w:rPr>
          <w:rFonts w:hint="eastAsia"/>
        </w:rPr>
        <w:t>.1</w:t>
      </w:r>
      <w:r>
        <w:tab/>
      </w:r>
      <w:r>
        <w:rPr>
          <w:rFonts w:hint="eastAsia"/>
        </w:rPr>
        <w:t>Inter-DU direct path addition on top of indirect path</w:t>
      </w:r>
      <w:bookmarkEnd w:id="2417"/>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12" type="#_x0000_t75" style="width:481.45pt;height:498.65pt" o:ole="">
            <v:imagedata r:id="rId177" o:title=""/>
          </v:shape>
          <o:OLEObject Type="Embed" ProgID="Visio.Drawing.15" ShapeID="_x0000_i1112" DrawAspect="Content" ObjectID="_1811140467" r:id="rId178"/>
        </w:object>
      </w:r>
    </w:p>
    <w:p w14:paraId="211A5763" w14:textId="24CA32BC" w:rsidR="00782E5D" w:rsidRDefault="006706EA" w:rsidP="006706EA">
      <w:pPr>
        <w:pStyle w:val="TF"/>
        <w:rPr>
          <w:lang w:val="en-US" w:eastAsia="zh-CN"/>
        </w:rPr>
      </w:pPr>
      <w:bookmarkStart w:id="2418" w:name="_CRFigure8_22_11"/>
      <w:r>
        <w:rPr>
          <w:lang w:val="en-US" w:eastAsia="zh-CN"/>
        </w:rPr>
        <w:t>F</w:t>
      </w:r>
      <w:r w:rsidR="00782E5D">
        <w:rPr>
          <w:lang w:val="en-US" w:eastAsia="zh-CN"/>
        </w:rPr>
        <w:t xml:space="preserve">igure </w:t>
      </w:r>
      <w:bookmarkEnd w:id="2418"/>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9" w:name="_CR8_22_2"/>
      <w:bookmarkStart w:id="2420" w:name="_Toc200456477"/>
      <w:bookmarkEnd w:id="2419"/>
      <w:r>
        <w:rPr>
          <w:rFonts w:hint="eastAsia"/>
        </w:rPr>
        <w:t>8.</w:t>
      </w:r>
      <w:r>
        <w:t>22</w:t>
      </w:r>
      <w:r>
        <w:rPr>
          <w:rFonts w:hint="eastAsia"/>
        </w:rPr>
        <w:t>.2</w:t>
      </w:r>
      <w:r>
        <w:tab/>
      </w:r>
      <w:r>
        <w:rPr>
          <w:rFonts w:hint="eastAsia"/>
        </w:rPr>
        <w:t>Inter-DU indirect path addition on top of direct path</w:t>
      </w:r>
      <w:bookmarkEnd w:id="2420"/>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3" type="#_x0000_t75" alt="" style="width:467.45pt;height:395.45pt" o:ole="">
            <v:imagedata r:id="rId179" o:title=""/>
          </v:shape>
          <o:OLEObject Type="Embed" ProgID="Visio.Drawing.15" ShapeID="_x0000_i1113" DrawAspect="Content" ObjectID="_1811140468" r:id="rId180"/>
        </w:object>
      </w:r>
    </w:p>
    <w:p w14:paraId="01FFFD66" w14:textId="1D5A5501" w:rsidR="00782E5D" w:rsidRDefault="006706EA" w:rsidP="006706EA">
      <w:pPr>
        <w:pStyle w:val="TF"/>
        <w:rPr>
          <w:lang w:val="en-US" w:eastAsia="zh-CN"/>
        </w:rPr>
      </w:pPr>
      <w:bookmarkStart w:id="2421" w:name="_CRFigure8_22_21Signallingprocedureofin"/>
      <w:r>
        <w:rPr>
          <w:lang w:val="en-US" w:eastAsia="zh-CN"/>
        </w:rPr>
        <w:t>F</w:t>
      </w:r>
      <w:r w:rsidR="00782E5D">
        <w:rPr>
          <w:lang w:val="en-US" w:eastAsia="zh-CN"/>
        </w:rPr>
        <w:t xml:space="preserve">igure </w:t>
      </w:r>
      <w:bookmarkEnd w:id="2421"/>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22" w:name="_CR8_22_3"/>
      <w:bookmarkStart w:id="2423" w:name="_Toc200456478"/>
      <w:bookmarkEnd w:id="2422"/>
      <w:r>
        <w:t>8.22.3</w:t>
      </w:r>
      <w:r>
        <w:tab/>
        <w:t>Intra-DU direct path addition on top of indirect path</w:t>
      </w:r>
      <w:bookmarkEnd w:id="2423"/>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4" type="#_x0000_t75" alt="" style="width:395.45pt;height:391.15pt;mso-width-percent:0;mso-height-percent:0;mso-width-percent:0;mso-height-percent:0" o:ole="">
            <v:imagedata r:id="rId181" o:title=""/>
            <o:lock v:ext="edit" aspectratio="f"/>
          </v:shape>
          <o:OLEObject Type="Embed" ProgID="Visio.Drawing.15" ShapeID="_x0000_i1114" DrawAspect="Content" ObjectID="_1811140469" r:id="rId182"/>
        </w:object>
      </w:r>
    </w:p>
    <w:p w14:paraId="040A021E" w14:textId="5DF6021B" w:rsidR="00782E5D" w:rsidRDefault="006706EA" w:rsidP="006706EA">
      <w:pPr>
        <w:pStyle w:val="TF"/>
      </w:pPr>
      <w:bookmarkStart w:id="2424" w:name="_CRFigure8_22_31"/>
      <w:r>
        <w:t>F</w:t>
      </w:r>
      <w:r w:rsidR="00782E5D">
        <w:t xml:space="preserve">igure </w:t>
      </w:r>
      <w:bookmarkEnd w:id="2424"/>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5" w:name="_CR8_22_4"/>
      <w:bookmarkStart w:id="2426" w:name="_Toc200456479"/>
      <w:bookmarkEnd w:id="2425"/>
      <w:r>
        <w:t>8.22.4</w:t>
      </w:r>
      <w:r>
        <w:tab/>
        <w:t>Intra-DU indirect path addition on top of direct path</w:t>
      </w:r>
      <w:bookmarkEnd w:id="2426"/>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5" type="#_x0000_t75" alt="" style="width:378.25pt;height:444.9pt;mso-width-percent:0;mso-height-percent:0;mso-width-percent:0;mso-height-percent:0" o:ole="">
            <v:imagedata r:id="rId183" o:title=""/>
            <o:lock v:ext="edit" aspectratio="f"/>
          </v:shape>
          <o:OLEObject Type="Embed" ProgID="Visio.Drawing.15" ShapeID="_x0000_i1115" DrawAspect="Content" ObjectID="_1811140470" r:id="rId184"/>
        </w:object>
      </w:r>
    </w:p>
    <w:p w14:paraId="0CF3D0B7" w14:textId="3DD02F97" w:rsidR="00782E5D" w:rsidRDefault="006706EA" w:rsidP="006706EA">
      <w:pPr>
        <w:pStyle w:val="TF"/>
      </w:pPr>
      <w:bookmarkStart w:id="2427" w:name="_CRFigure8_22_41"/>
      <w:r>
        <w:t>F</w:t>
      </w:r>
      <w:r w:rsidR="00782E5D">
        <w:t xml:space="preserve">igure </w:t>
      </w:r>
      <w:bookmarkEnd w:id="2427"/>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686E2566" w:rsidR="00FF5EBC" w:rsidRDefault="000C78EF" w:rsidP="00672786">
      <w:pPr>
        <w:pStyle w:val="B1"/>
        <w:ind w:firstLine="0"/>
      </w:pPr>
      <w:r>
        <w:t xml:space="preserve">In case that the MP Remote UE is connected with the MP Relay UE using PC5 link, the </w:t>
      </w:r>
      <w:r>
        <w:rPr>
          <w:rFonts w:eastAsia="SimSun"/>
        </w:rPr>
        <w:t>MP R</w:t>
      </w:r>
      <w:r>
        <w:t xml:space="preserve">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8" w:name="_CR8_23"/>
      <w:bookmarkStart w:id="2429" w:name="_Toc200456480"/>
      <w:bookmarkEnd w:id="2428"/>
      <w:r>
        <w:t>8.23</w:t>
      </w:r>
      <w:r>
        <w:tab/>
        <w:t>Mobile IAB migration procedures</w:t>
      </w:r>
      <w:bookmarkEnd w:id="2429"/>
    </w:p>
    <w:p w14:paraId="405E3DC9" w14:textId="64827C4D" w:rsidR="006A1DEB" w:rsidRDefault="006A1DEB" w:rsidP="006A1DEB">
      <w:pPr>
        <w:pStyle w:val="Heading3"/>
      </w:pPr>
      <w:bookmarkStart w:id="2430" w:name="_CR8_23_1"/>
      <w:bookmarkStart w:id="2431" w:name="_Toc200456481"/>
      <w:bookmarkEnd w:id="2430"/>
      <w:r>
        <w:t>8.23.1</w:t>
      </w:r>
      <w:r w:rsidR="00B0289C">
        <w:tab/>
      </w:r>
      <w:r>
        <w:t>Migration of mobile IAB-MT via Xn handover</w:t>
      </w:r>
      <w:bookmarkEnd w:id="2431"/>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6" type="#_x0000_t75" style="width:478.2pt;height:136.5pt" o:ole="">
            <v:imagedata r:id="rId185" o:title=""/>
          </v:shape>
          <o:OLEObject Type="Embed" ProgID="Mscgen.Chart" ShapeID="_x0000_i1116" DrawAspect="Content" ObjectID="_1811140471" r:id="rId186"/>
        </w:object>
      </w:r>
    </w:p>
    <w:p w14:paraId="2D9487FD" w14:textId="5E5CB400" w:rsidR="006A1DEB" w:rsidRPr="009010F4" w:rsidRDefault="006A1DEB" w:rsidP="006A1DEB">
      <w:pPr>
        <w:pStyle w:val="TF"/>
      </w:pPr>
      <w:bookmarkStart w:id="2432" w:name="_CRFigure8_23_11"/>
      <w:r>
        <w:rPr>
          <w:bCs/>
        </w:rPr>
        <w:t xml:space="preserve">Figure </w:t>
      </w:r>
      <w:bookmarkEnd w:id="2432"/>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3" w:name="_CR8_23_2"/>
      <w:bookmarkStart w:id="2434" w:name="_Toc200456482"/>
      <w:bookmarkEnd w:id="2433"/>
      <w:r>
        <w:t>8.23.2</w:t>
      </w:r>
      <w:r w:rsidR="00B0289C">
        <w:tab/>
      </w:r>
      <w:r>
        <w:t>Migration of mobile IAB-MT via NG handover</w:t>
      </w:r>
      <w:bookmarkEnd w:id="2434"/>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7" type="#_x0000_t75" style="width:478.2pt;height:79.5pt" o:ole="">
            <v:imagedata r:id="rId187" o:title=""/>
          </v:shape>
          <o:OLEObject Type="Embed" ProgID="Mscgen.Chart" ShapeID="_x0000_i1117" DrawAspect="Content" ObjectID="_1811140472" r:id="rId188"/>
        </w:object>
      </w:r>
    </w:p>
    <w:p w14:paraId="2E6AC0B2" w14:textId="1AE29999" w:rsidR="006A1DEB" w:rsidRPr="009010F4" w:rsidRDefault="00C67B15" w:rsidP="00C67B15">
      <w:pPr>
        <w:pStyle w:val="TF"/>
      </w:pPr>
      <w:bookmarkStart w:id="2435" w:name="_CRFigure8_23_21"/>
      <w:r w:rsidRPr="007F2CD6">
        <w:t>F</w:t>
      </w:r>
      <w:r w:rsidR="006A1DEB" w:rsidRPr="007F2CD6">
        <w:t xml:space="preserve">igure </w:t>
      </w:r>
      <w:bookmarkEnd w:id="2435"/>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6" w:name="_CR8_23_3"/>
      <w:bookmarkStart w:id="2437" w:name="_Toc200456483"/>
      <w:bookmarkEnd w:id="2436"/>
      <w:r w:rsidRPr="006A1DEB">
        <w:t>8.23.3</w:t>
      </w:r>
      <w:r w:rsidR="00B0289C">
        <w:tab/>
      </w:r>
      <w:r w:rsidRPr="006A1DEB">
        <w:t>Mobile IAB-DU migration procedure</w:t>
      </w:r>
      <w:bookmarkEnd w:id="2437"/>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8" type="#_x0000_t75" style="width:480.35pt;height:142.95pt" o:ole="">
            <v:imagedata r:id="rId189" o:title=""/>
          </v:shape>
          <o:OLEObject Type="Embed" ProgID="Mscgen.Chart" ShapeID="_x0000_i1118" DrawAspect="Content" ObjectID="_1811140473" r:id="rId190"/>
        </w:object>
      </w:r>
    </w:p>
    <w:p w14:paraId="7E03412F" w14:textId="1F91206E" w:rsidR="006A1DEB" w:rsidRPr="00A82CB5" w:rsidRDefault="006A1DEB" w:rsidP="006A1DEB">
      <w:pPr>
        <w:pStyle w:val="TF"/>
        <w:rPr>
          <w:lang w:val="fr-FR"/>
        </w:rPr>
      </w:pPr>
      <w:bookmarkStart w:id="2438" w:name="_CRFigure8_23_31"/>
      <w:r w:rsidRPr="00A82CB5">
        <w:rPr>
          <w:lang w:val="fr-FR"/>
        </w:rPr>
        <w:t xml:space="preserve">Figure </w:t>
      </w:r>
      <w:bookmarkEnd w:id="2438"/>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9" w:name="_CR8_23_4"/>
      <w:bookmarkStart w:id="2440" w:name="_Toc200456484"/>
      <w:bookmarkEnd w:id="2439"/>
      <w:r w:rsidRPr="00325AFC">
        <w:t>8.</w:t>
      </w:r>
      <w:r>
        <w:t>23</w:t>
      </w:r>
      <w:r w:rsidRPr="00325AFC">
        <w:t>.</w:t>
      </w:r>
      <w:r>
        <w:t>4</w:t>
      </w:r>
      <w:r w:rsidR="00B0289C">
        <w:tab/>
      </w:r>
      <w:r w:rsidRPr="00325AFC">
        <w:t>Mobile IAB-</w:t>
      </w:r>
      <w:r>
        <w:t>node RLF recovery</w:t>
      </w:r>
      <w:bookmarkEnd w:id="2440"/>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9" type="#_x0000_t75" style="width:478.2pt;height:130.05pt" o:ole="">
            <v:imagedata r:id="rId191" o:title=""/>
          </v:shape>
          <o:OLEObject Type="Embed" ProgID="Mscgen.Chart" ShapeID="_x0000_i1119" DrawAspect="Content" ObjectID="_1811140474" r:id="rId192"/>
        </w:object>
      </w:r>
    </w:p>
    <w:p w14:paraId="322468B6" w14:textId="104A5B4F" w:rsidR="00C67B15" w:rsidRPr="00C67B15" w:rsidRDefault="00C67B15" w:rsidP="00C67B15">
      <w:pPr>
        <w:pStyle w:val="TF"/>
      </w:pPr>
      <w:bookmarkStart w:id="2441" w:name="_CRFigure8_23_4X1"/>
      <w:bookmarkStart w:id="2442" w:name="_CRFigure8_23_41"/>
      <w:r w:rsidRPr="00C67B15">
        <w:t xml:space="preserve">Figure </w:t>
      </w:r>
      <w:bookmarkEnd w:id="2441"/>
      <w:bookmarkEnd w:id="2442"/>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43" w:name="_CR8_24"/>
      <w:bookmarkStart w:id="2444" w:name="_Toc200456485"/>
      <w:bookmarkEnd w:id="2443"/>
      <w:r>
        <w:t>8.24</w:t>
      </w:r>
      <w:r>
        <w:tab/>
        <w:t>Timing resiliency service</w:t>
      </w:r>
      <w:bookmarkEnd w:id="2444"/>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45" w:name="_CR8_24_1"/>
      <w:bookmarkStart w:id="2446" w:name="_Toc200456486"/>
      <w:bookmarkEnd w:id="2445"/>
      <w:r>
        <w:t>8.24.1</w:t>
      </w:r>
      <w:r>
        <w:tab/>
        <w:t>RAN TSS reporting towards the CN</w:t>
      </w:r>
      <w:bookmarkEnd w:id="2446"/>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20" type="#_x0000_t75" style="width:481.45pt;height:240.7pt" o:ole="">
            <v:imagedata r:id="rId193" o:title=""/>
          </v:shape>
          <o:OLEObject Type="Embed" ProgID="Visio.Drawing.15" ShapeID="_x0000_i1120" DrawAspect="Content" ObjectID="_1811140475" r:id="rId194"/>
        </w:object>
      </w:r>
    </w:p>
    <w:p w14:paraId="4BC5053B" w14:textId="58EFCC16" w:rsidR="00FF5EBC" w:rsidRDefault="007167CC" w:rsidP="007167CC">
      <w:pPr>
        <w:pStyle w:val="TF"/>
        <w:rPr>
          <w:lang w:eastAsia="zh-CN"/>
        </w:rPr>
      </w:pPr>
      <w:bookmarkStart w:id="2447" w:name="_CRFigure8_24_11"/>
      <w:r>
        <w:rPr>
          <w:lang w:eastAsia="zh-CN"/>
        </w:rPr>
        <w:t xml:space="preserve">Figure </w:t>
      </w:r>
      <w:bookmarkEnd w:id="2447"/>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8" w:name="_CR8_24_2"/>
      <w:bookmarkStart w:id="2449" w:name="_Toc200456487"/>
      <w:bookmarkEnd w:id="2448"/>
      <w:r>
        <w:t>8.24.2</w:t>
      </w:r>
      <w:r>
        <w:tab/>
        <w:t>RAN TSS reporting towards the UE</w:t>
      </w:r>
      <w:bookmarkEnd w:id="2449"/>
    </w:p>
    <w:p w14:paraId="7A668DC9" w14:textId="0BFB72A3" w:rsidR="007167CC" w:rsidRDefault="007167CC" w:rsidP="009010F4">
      <w:r>
        <w:rPr>
          <w:lang w:val="en-US"/>
        </w:rPr>
        <w:t>The signaling flow for RAN TSS reporting towards the UE in RRC_CONNECTED state is shown in Figure 8.24.2-1.</w:t>
      </w:r>
      <w:bookmarkStart w:id="2450" w:name="MCCQCTEMPBM_00000059"/>
      <w:r>
        <w:fldChar w:fldCharType="begin"/>
      </w:r>
      <w:r>
        <w:fldChar w:fldCharType="end"/>
      </w:r>
      <w:bookmarkStart w:id="2451" w:name="MCCQCTEMPBM_00000060"/>
      <w:bookmarkStart w:id="2452" w:name="MCCQCTEMPBM_00000067"/>
      <w:bookmarkEnd w:id="2450"/>
      <w:r>
        <w:fldChar w:fldCharType="begin"/>
      </w:r>
      <w:r>
        <w:fldChar w:fldCharType="end"/>
      </w:r>
      <w:bookmarkEnd w:id="2451"/>
      <w:bookmarkEnd w:id="2452"/>
    </w:p>
    <w:p w14:paraId="27D37532" w14:textId="77777777" w:rsidR="007167CC" w:rsidRDefault="007167CC" w:rsidP="007167CC">
      <w:pPr>
        <w:pStyle w:val="TH"/>
      </w:pPr>
      <w:r>
        <w:object w:dxaOrig="10230" w:dyaOrig="3825" w14:anchorId="3DA752E2">
          <v:shape id="_x0000_i1121" type="#_x0000_t75" style="width:512.6pt;height:190.2pt" o:ole="">
            <v:imagedata r:id="rId195" o:title=""/>
          </v:shape>
          <o:OLEObject Type="Embed" ProgID="Visio.Drawing.15" ShapeID="_x0000_i1121" DrawAspect="Content" ObjectID="_1811140476" r:id="rId196"/>
        </w:object>
      </w:r>
    </w:p>
    <w:p w14:paraId="4B5A42A4" w14:textId="48A770B7" w:rsidR="007167CC" w:rsidRDefault="007167CC" w:rsidP="007167CC">
      <w:pPr>
        <w:pStyle w:val="TF"/>
        <w:rPr>
          <w:lang w:eastAsia="zh-CN"/>
        </w:rPr>
      </w:pPr>
      <w:bookmarkStart w:id="2453" w:name="_CRFigure8_24_21"/>
      <w:r>
        <w:rPr>
          <w:lang w:eastAsia="zh-CN"/>
        </w:rPr>
        <w:t xml:space="preserve">Figure </w:t>
      </w:r>
      <w:bookmarkEnd w:id="2453"/>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4" w:name="_CR9"/>
      <w:bookmarkStart w:id="2455" w:name="_Toc98351813"/>
      <w:bookmarkStart w:id="2456" w:name="_Toc98748111"/>
      <w:bookmarkStart w:id="2457" w:name="_Toc105704505"/>
      <w:bookmarkStart w:id="2458" w:name="_Toc106108623"/>
      <w:bookmarkStart w:id="2459" w:name="_Toc107829595"/>
      <w:bookmarkStart w:id="2460" w:name="_Toc112703354"/>
      <w:bookmarkStart w:id="2461" w:name="_Toc200456488"/>
      <w:bookmarkEnd w:id="2454"/>
      <w:r w:rsidRPr="00B8401F">
        <w:t>9</w:t>
      </w:r>
      <w:r w:rsidRPr="00B8401F">
        <w:tab/>
        <w:t>Synchronization</w:t>
      </w:r>
      <w:bookmarkEnd w:id="1844"/>
      <w:bookmarkEnd w:id="1845"/>
      <w:bookmarkEnd w:id="1846"/>
      <w:bookmarkEnd w:id="2095"/>
      <w:bookmarkEnd w:id="2096"/>
      <w:bookmarkEnd w:id="2097"/>
      <w:bookmarkEnd w:id="2098"/>
      <w:bookmarkEnd w:id="2099"/>
      <w:bookmarkEnd w:id="2100"/>
      <w:bookmarkEnd w:id="2101"/>
      <w:bookmarkEnd w:id="2455"/>
      <w:bookmarkEnd w:id="2456"/>
      <w:bookmarkEnd w:id="2457"/>
      <w:bookmarkEnd w:id="2458"/>
      <w:bookmarkEnd w:id="2459"/>
      <w:bookmarkEnd w:id="2460"/>
      <w:bookmarkEnd w:id="2461"/>
    </w:p>
    <w:p w14:paraId="0A83E12B" w14:textId="77777777" w:rsidR="00373621" w:rsidRPr="00B8401F" w:rsidRDefault="00373621" w:rsidP="00371D61">
      <w:pPr>
        <w:pStyle w:val="Heading2"/>
      </w:pPr>
      <w:bookmarkStart w:id="2462" w:name="_CR9_1"/>
      <w:bookmarkStart w:id="2463" w:name="_Toc13919165"/>
      <w:bookmarkStart w:id="2464" w:name="_Toc29391532"/>
      <w:bookmarkStart w:id="2465" w:name="_Toc36560563"/>
      <w:bookmarkStart w:id="2466" w:name="_Toc45104826"/>
      <w:bookmarkStart w:id="2467" w:name="_Toc45883309"/>
      <w:bookmarkStart w:id="2468" w:name="_Toc51763595"/>
      <w:bookmarkStart w:id="2469" w:name="_Toc52266410"/>
      <w:bookmarkStart w:id="2470" w:name="_Toc64445188"/>
      <w:bookmarkStart w:id="2471" w:name="_Toc73980547"/>
      <w:bookmarkStart w:id="2472" w:name="_Toc88651243"/>
      <w:bookmarkStart w:id="2473" w:name="_Toc98351814"/>
      <w:bookmarkStart w:id="2474" w:name="_Toc98748112"/>
      <w:bookmarkStart w:id="2475" w:name="_Toc105704506"/>
      <w:bookmarkStart w:id="2476" w:name="_Toc106108624"/>
      <w:bookmarkStart w:id="2477" w:name="_Toc107829596"/>
      <w:bookmarkStart w:id="2478" w:name="_Toc112703355"/>
      <w:bookmarkStart w:id="2479" w:name="_Toc200456489"/>
      <w:bookmarkEnd w:id="2462"/>
      <w:r w:rsidRPr="00B8401F">
        <w:t>9.1</w:t>
      </w:r>
      <w:r w:rsidRPr="00B8401F">
        <w:tab/>
      </w:r>
      <w:r w:rsidRPr="00B8401F">
        <w:rPr>
          <w:lang w:eastAsia="ja-JP"/>
        </w:rPr>
        <w:t>gNB</w:t>
      </w:r>
      <w:r w:rsidRPr="00B8401F">
        <w:t xml:space="preserve"> Synchronization</w:t>
      </w:r>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22" type="#_x0000_t75" style="width:162.25pt;height:18.25pt" o:ole="">
            <v:imagedata r:id="rId197" o:title=""/>
          </v:shape>
          <o:OLEObject Type="Embed" ProgID="Equation.3" ShapeID="_x0000_i1122" DrawAspect="Content" ObjectID="_1811140477"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80" w:name="_Toc13919166"/>
      <w:bookmarkStart w:id="2481" w:name="_Toc29391533"/>
      <w:bookmarkStart w:id="2482" w:name="_Toc36560564"/>
      <w:bookmarkStart w:id="2483" w:name="_Toc45104827"/>
      <w:bookmarkStart w:id="2484" w:name="_Toc45883310"/>
      <w:bookmarkStart w:id="2485" w:name="_Toc51763596"/>
      <w:bookmarkStart w:id="2486" w:name="_Toc52266411"/>
      <w:bookmarkStart w:id="2487" w:name="_Toc64445189"/>
      <w:bookmarkStart w:id="2488" w:name="_Toc73980548"/>
      <w:bookmarkStart w:id="2489" w:name="_Toc88651244"/>
      <w:bookmarkStart w:id="2490" w:name="_Toc98351815"/>
      <w:bookmarkStart w:id="2491" w:name="_Toc98748113"/>
      <w:bookmarkStart w:id="2492" w:name="_Toc105704507"/>
      <w:bookmarkStart w:id="2493" w:name="_Toc106108625"/>
      <w:bookmarkStart w:id="2494" w:name="_Toc107829597"/>
      <w:bookmarkStart w:id="2495" w:name="_Toc112703356"/>
    </w:p>
    <w:p w14:paraId="38797603" w14:textId="77777777" w:rsidR="00373621" w:rsidRPr="00B8401F" w:rsidRDefault="00373621" w:rsidP="00371D61">
      <w:pPr>
        <w:pStyle w:val="Heading1"/>
      </w:pPr>
      <w:bookmarkStart w:id="2496" w:name="_CR10"/>
      <w:bookmarkStart w:id="2497" w:name="_Toc200456490"/>
      <w:bookmarkEnd w:id="2496"/>
      <w:r w:rsidRPr="00B8401F">
        <w:t>10</w:t>
      </w:r>
      <w:r w:rsidRPr="00B8401F">
        <w:tab/>
      </w:r>
      <w:r w:rsidRPr="00B8401F">
        <w:rPr>
          <w:lang w:eastAsia="ja-JP"/>
        </w:rPr>
        <w:t>NG-RAN</w:t>
      </w:r>
      <w:r w:rsidRPr="00B8401F">
        <w:t xml:space="preserve"> interfaces</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7"/>
    </w:p>
    <w:p w14:paraId="26B113A1" w14:textId="77777777" w:rsidR="00373621" w:rsidRPr="00B8401F" w:rsidRDefault="00373621" w:rsidP="00371D61">
      <w:pPr>
        <w:pStyle w:val="Heading2"/>
        <w:rPr>
          <w:lang w:eastAsia="ja-JP"/>
        </w:rPr>
      </w:pPr>
      <w:bookmarkStart w:id="2498" w:name="_CR10_1"/>
      <w:bookmarkStart w:id="2499" w:name="_Toc13919167"/>
      <w:bookmarkStart w:id="2500" w:name="_Toc29391534"/>
      <w:bookmarkStart w:id="2501" w:name="_Toc36560565"/>
      <w:bookmarkStart w:id="2502" w:name="_Toc45104828"/>
      <w:bookmarkStart w:id="2503" w:name="_Toc45883311"/>
      <w:bookmarkStart w:id="2504" w:name="_Toc51763597"/>
      <w:bookmarkStart w:id="2505" w:name="_Toc52266412"/>
      <w:bookmarkStart w:id="2506" w:name="_Toc64445190"/>
      <w:bookmarkStart w:id="2507" w:name="_Toc73980549"/>
      <w:bookmarkStart w:id="2508" w:name="_Toc88651245"/>
      <w:bookmarkStart w:id="2509" w:name="_Toc98351816"/>
      <w:bookmarkStart w:id="2510" w:name="_Toc98748114"/>
      <w:bookmarkStart w:id="2511" w:name="_Toc105704508"/>
      <w:bookmarkStart w:id="2512" w:name="_Toc106108626"/>
      <w:bookmarkStart w:id="2513" w:name="_Toc107829598"/>
      <w:bookmarkStart w:id="2514" w:name="_Toc112703357"/>
      <w:bookmarkStart w:id="2515" w:name="_Toc200456491"/>
      <w:bookmarkEnd w:id="2498"/>
      <w:r w:rsidRPr="00B8401F">
        <w:t>10.</w:t>
      </w:r>
      <w:r w:rsidRPr="00B8401F">
        <w:rPr>
          <w:lang w:eastAsia="ja-JP"/>
        </w:rPr>
        <w:t>1</w:t>
      </w:r>
      <w:r w:rsidRPr="00B8401F">
        <w:tab/>
        <w:t>NG interface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6" w:name="_Toc13919168"/>
      <w:bookmarkStart w:id="2517" w:name="_Toc29391535"/>
      <w:bookmarkStart w:id="2518" w:name="_Toc36560566"/>
      <w:bookmarkStart w:id="2519" w:name="_Toc45104829"/>
      <w:bookmarkStart w:id="2520" w:name="_Toc45883312"/>
      <w:bookmarkStart w:id="2521" w:name="_Toc51763598"/>
      <w:bookmarkStart w:id="2522" w:name="_Toc52266413"/>
      <w:bookmarkStart w:id="2523" w:name="_Toc64445191"/>
      <w:bookmarkStart w:id="2524" w:name="_Toc73980550"/>
      <w:bookmarkStart w:id="2525" w:name="_Toc88651246"/>
      <w:bookmarkStart w:id="2526" w:name="_Toc98351817"/>
      <w:bookmarkStart w:id="2527" w:name="_Toc98748115"/>
      <w:bookmarkStart w:id="2528" w:name="_Toc105704509"/>
      <w:bookmarkStart w:id="2529" w:name="_Toc106108627"/>
      <w:bookmarkStart w:id="2530" w:name="_Toc107829599"/>
      <w:bookmarkStart w:id="2531" w:name="_Toc112703358"/>
    </w:p>
    <w:p w14:paraId="39A853BF" w14:textId="77777777" w:rsidR="00373621" w:rsidRPr="00B8401F" w:rsidRDefault="00373621" w:rsidP="00371D61">
      <w:pPr>
        <w:pStyle w:val="Heading2"/>
        <w:rPr>
          <w:lang w:eastAsia="ja-JP"/>
        </w:rPr>
      </w:pPr>
      <w:bookmarkStart w:id="2532" w:name="_CR10_2"/>
      <w:bookmarkStart w:id="2533" w:name="_Toc200456492"/>
      <w:bookmarkEnd w:id="2532"/>
      <w:r w:rsidRPr="00B8401F">
        <w:t>10.</w:t>
      </w:r>
      <w:r w:rsidRPr="00B8401F">
        <w:rPr>
          <w:lang w:eastAsia="ja-JP"/>
        </w:rPr>
        <w:t>2</w:t>
      </w:r>
      <w:r w:rsidRPr="00B8401F">
        <w:tab/>
        <w:t>Xn interface</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3"/>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34" w:name="_Toc13919169"/>
      <w:bookmarkStart w:id="2535" w:name="_Toc29391536"/>
      <w:bookmarkStart w:id="2536" w:name="_Toc36560567"/>
      <w:bookmarkStart w:id="2537" w:name="_Toc45104830"/>
      <w:bookmarkStart w:id="2538" w:name="_Toc45883313"/>
      <w:bookmarkStart w:id="2539" w:name="_Toc51763599"/>
      <w:bookmarkStart w:id="2540" w:name="_Toc52266414"/>
      <w:bookmarkStart w:id="2541" w:name="_Toc64445192"/>
      <w:bookmarkStart w:id="2542" w:name="_Toc73980551"/>
      <w:bookmarkStart w:id="2543" w:name="_Toc88651247"/>
      <w:bookmarkStart w:id="2544" w:name="_Toc98351818"/>
      <w:bookmarkStart w:id="2545" w:name="_Toc98748116"/>
      <w:bookmarkStart w:id="2546" w:name="_Toc105704510"/>
      <w:bookmarkStart w:id="2547" w:name="_Toc106108628"/>
      <w:bookmarkStart w:id="2548" w:name="_Toc107829600"/>
      <w:bookmarkStart w:id="2549" w:name="_Toc112703359"/>
    </w:p>
    <w:p w14:paraId="169E38FD" w14:textId="77777777" w:rsidR="00373621" w:rsidRPr="00B8401F" w:rsidRDefault="00373621" w:rsidP="00371D61">
      <w:pPr>
        <w:pStyle w:val="Heading2"/>
        <w:rPr>
          <w:lang w:eastAsia="ja-JP"/>
        </w:rPr>
      </w:pPr>
      <w:bookmarkStart w:id="2550" w:name="_CR10_3"/>
      <w:bookmarkStart w:id="2551" w:name="_Toc200456493"/>
      <w:bookmarkEnd w:id="2550"/>
      <w:r w:rsidRPr="00B8401F">
        <w:t>10.</w:t>
      </w:r>
      <w:r w:rsidRPr="00B8401F">
        <w:rPr>
          <w:lang w:eastAsia="ja-JP"/>
        </w:rPr>
        <w:t>3</w:t>
      </w:r>
      <w:r w:rsidRPr="00B8401F">
        <w:tab/>
        <w:t>F1 interface</w:t>
      </w:r>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1"/>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52" w:name="_Toc13919170"/>
      <w:bookmarkStart w:id="2553" w:name="_Toc29391537"/>
      <w:bookmarkStart w:id="2554" w:name="_Toc36560568"/>
      <w:bookmarkStart w:id="2555" w:name="_Toc45104831"/>
      <w:bookmarkStart w:id="2556" w:name="_Toc45883314"/>
      <w:bookmarkStart w:id="2557" w:name="_Toc51763600"/>
      <w:bookmarkStart w:id="2558" w:name="_Toc52266415"/>
      <w:bookmarkStart w:id="2559" w:name="_Toc64445193"/>
      <w:bookmarkStart w:id="2560" w:name="_Toc73980552"/>
      <w:bookmarkStart w:id="2561" w:name="_Toc88651248"/>
      <w:bookmarkStart w:id="2562" w:name="_Toc98351819"/>
      <w:bookmarkStart w:id="2563" w:name="_Toc98748117"/>
      <w:bookmarkStart w:id="2564" w:name="_Toc105704511"/>
      <w:bookmarkStart w:id="2565" w:name="_Toc106108629"/>
      <w:bookmarkStart w:id="2566" w:name="_Toc107829601"/>
      <w:bookmarkStart w:id="2567" w:name="_Toc112703360"/>
    </w:p>
    <w:p w14:paraId="5C0AC9DB" w14:textId="77777777" w:rsidR="00373621" w:rsidRPr="00B8401F" w:rsidRDefault="00373621" w:rsidP="00371D61">
      <w:pPr>
        <w:pStyle w:val="Heading2"/>
        <w:rPr>
          <w:lang w:eastAsia="ja-JP"/>
        </w:rPr>
      </w:pPr>
      <w:bookmarkStart w:id="2568" w:name="_CR10_4"/>
      <w:bookmarkStart w:id="2569" w:name="_Toc200456494"/>
      <w:bookmarkEnd w:id="2568"/>
      <w:r w:rsidRPr="00B8401F">
        <w:t>10.</w:t>
      </w:r>
      <w:r w:rsidRPr="00B8401F">
        <w:rPr>
          <w:lang w:eastAsia="ja-JP"/>
        </w:rPr>
        <w:t>4</w:t>
      </w:r>
      <w:r w:rsidRPr="00B8401F">
        <w:tab/>
        <w:t>E1 interface</w:t>
      </w:r>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9"/>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70" w:name="_CR10_5"/>
      <w:bookmarkStart w:id="2571" w:name="_Toc13919171"/>
      <w:bookmarkStart w:id="2572" w:name="_Toc29391538"/>
      <w:bookmarkStart w:id="2573" w:name="_Toc36560569"/>
      <w:bookmarkStart w:id="2574" w:name="_Toc45104832"/>
      <w:bookmarkStart w:id="2575" w:name="_Toc45883315"/>
      <w:bookmarkStart w:id="2576" w:name="_Toc51763601"/>
      <w:bookmarkStart w:id="2577" w:name="_Toc52266416"/>
      <w:bookmarkStart w:id="2578" w:name="_Toc64445194"/>
      <w:bookmarkStart w:id="2579" w:name="_Toc73980553"/>
      <w:bookmarkStart w:id="2580" w:name="_Toc88651249"/>
      <w:bookmarkStart w:id="2581" w:name="_Toc98351820"/>
      <w:bookmarkStart w:id="2582" w:name="_Toc98748118"/>
      <w:bookmarkStart w:id="2583" w:name="_Toc105704512"/>
      <w:bookmarkStart w:id="2584" w:name="_Toc106108630"/>
      <w:bookmarkStart w:id="2585" w:name="_Toc107829602"/>
      <w:bookmarkStart w:id="2586" w:name="_Toc112703361"/>
      <w:bookmarkStart w:id="2587" w:name="_Toc200456495"/>
      <w:bookmarkEnd w:id="2570"/>
      <w:r w:rsidRPr="00B8401F">
        <w:t>10.</w:t>
      </w:r>
      <w:r w:rsidRPr="00B8401F">
        <w:rPr>
          <w:lang w:eastAsia="ja-JP"/>
        </w:rPr>
        <w:t>5</w:t>
      </w:r>
      <w:r w:rsidRPr="00B8401F">
        <w:tab/>
        <w:t>Antenna interface - general principles</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8" w:name="_CR11"/>
      <w:bookmarkStart w:id="2589" w:name="_Toc13919172"/>
      <w:bookmarkStart w:id="2590" w:name="_Toc29391539"/>
      <w:bookmarkStart w:id="2591" w:name="_Toc36560570"/>
      <w:bookmarkStart w:id="2592" w:name="_Toc45104833"/>
      <w:bookmarkStart w:id="2593" w:name="_Toc45883316"/>
      <w:bookmarkStart w:id="2594" w:name="_Toc51763602"/>
      <w:bookmarkStart w:id="2595" w:name="_Toc52266417"/>
      <w:bookmarkStart w:id="2596" w:name="_Toc64445195"/>
      <w:bookmarkStart w:id="2597" w:name="_Toc73980554"/>
      <w:bookmarkStart w:id="2598" w:name="_Toc88651250"/>
      <w:bookmarkStart w:id="2599" w:name="_Toc98351821"/>
      <w:bookmarkStart w:id="2600" w:name="_Toc98748119"/>
      <w:bookmarkStart w:id="2601" w:name="_Toc105704513"/>
      <w:bookmarkStart w:id="2602" w:name="_Toc106108631"/>
      <w:bookmarkStart w:id="2603" w:name="_Toc107829603"/>
      <w:bookmarkStart w:id="2604" w:name="_Toc112703362"/>
      <w:bookmarkStart w:id="2605" w:name="_Toc200456496"/>
      <w:bookmarkEnd w:id="2588"/>
      <w:r w:rsidRPr="00B8401F">
        <w:t>11</w:t>
      </w:r>
      <w:r w:rsidRPr="00B8401F">
        <w:tab/>
        <w:t>Overall procedures in NG-RAN Architecure</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p>
    <w:p w14:paraId="27C3091E" w14:textId="77777777" w:rsidR="00A45B1B" w:rsidRPr="00B8401F" w:rsidRDefault="00A45B1B" w:rsidP="00A45B1B">
      <w:pPr>
        <w:pStyle w:val="Heading2"/>
        <w:rPr>
          <w:lang w:eastAsia="ja-JP"/>
        </w:rPr>
      </w:pPr>
      <w:bookmarkStart w:id="2606" w:name="_CR11_1"/>
      <w:bookmarkStart w:id="2607" w:name="_Toc13919173"/>
      <w:bookmarkStart w:id="2608" w:name="_Toc29391540"/>
      <w:bookmarkStart w:id="2609" w:name="_Toc36560571"/>
      <w:bookmarkStart w:id="2610" w:name="_Toc45104834"/>
      <w:bookmarkStart w:id="2611" w:name="_Toc45883317"/>
      <w:bookmarkStart w:id="2612" w:name="_Toc51763603"/>
      <w:bookmarkStart w:id="2613" w:name="_Toc52266418"/>
      <w:bookmarkStart w:id="2614" w:name="_Toc64445196"/>
      <w:bookmarkStart w:id="2615" w:name="_Toc73980555"/>
      <w:bookmarkStart w:id="2616" w:name="_Toc88651251"/>
      <w:bookmarkStart w:id="2617" w:name="_Toc98351822"/>
      <w:bookmarkStart w:id="2618" w:name="_Toc98748120"/>
      <w:bookmarkStart w:id="2619" w:name="_Toc105704514"/>
      <w:bookmarkStart w:id="2620" w:name="_Toc106108632"/>
      <w:bookmarkStart w:id="2621" w:name="_Toc107829604"/>
      <w:bookmarkStart w:id="2622" w:name="_Toc112703363"/>
      <w:bookmarkStart w:id="2623" w:name="_Toc200456497"/>
      <w:bookmarkEnd w:id="2606"/>
      <w:r w:rsidRPr="00B8401F">
        <w:t>11.1</w:t>
      </w:r>
      <w:r w:rsidRPr="00B8401F">
        <w:tab/>
        <w:t>Multiple TNLAs for Xn-C</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3" type="#_x0000_t75" style="width:308.4pt;height:301.95pt" o:ole="">
            <v:imagedata r:id="rId199" o:title=""/>
          </v:shape>
          <o:OLEObject Type="Embed" ProgID="Visio.Drawing.15" ShapeID="_x0000_i1123" DrawAspect="Content" ObjectID="_1811140478" r:id="rId200"/>
        </w:object>
      </w:r>
    </w:p>
    <w:p w14:paraId="113BEBD1" w14:textId="77777777" w:rsidR="00A45B1B" w:rsidRPr="00B8401F" w:rsidRDefault="00A45B1B" w:rsidP="00A45B1B">
      <w:pPr>
        <w:pStyle w:val="TF"/>
        <w:rPr>
          <w:lang w:eastAsia="zh-CN"/>
        </w:rPr>
      </w:pPr>
      <w:bookmarkStart w:id="2624" w:name="_CRFigure11_11"/>
      <w:r w:rsidRPr="00B8401F">
        <w:t xml:space="preserve">Figure </w:t>
      </w:r>
      <w:bookmarkEnd w:id="2624"/>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25" w:name="_CRAnnexAinformative"/>
      <w:bookmarkEnd w:id="2625"/>
      <w:r w:rsidRPr="00B8401F">
        <w:br w:type="page"/>
      </w:r>
      <w:bookmarkStart w:id="2626" w:name="_Toc13919174"/>
      <w:bookmarkStart w:id="2627" w:name="_Toc29391541"/>
      <w:bookmarkStart w:id="2628" w:name="_Toc36560572"/>
      <w:bookmarkStart w:id="2629" w:name="_Toc45104835"/>
      <w:bookmarkStart w:id="2630" w:name="_Toc45883318"/>
      <w:bookmarkStart w:id="2631" w:name="_Toc51763604"/>
      <w:bookmarkStart w:id="2632" w:name="_Toc52266419"/>
      <w:bookmarkStart w:id="2633" w:name="_Toc64445197"/>
      <w:bookmarkStart w:id="2634" w:name="_Toc73980556"/>
      <w:bookmarkStart w:id="2635" w:name="_Toc88651252"/>
      <w:bookmarkStart w:id="2636" w:name="_Toc98351823"/>
      <w:bookmarkStart w:id="2637" w:name="_Toc98748121"/>
      <w:bookmarkStart w:id="2638" w:name="_Toc105704515"/>
      <w:bookmarkStart w:id="2639" w:name="_Toc106108633"/>
      <w:bookmarkStart w:id="2640" w:name="_Toc107829605"/>
      <w:bookmarkStart w:id="2641" w:name="_Toc112703364"/>
      <w:bookmarkStart w:id="2642" w:name="_Toc200456498"/>
      <w:r w:rsidRPr="00B8401F">
        <w:t>Annex A</w:t>
      </w:r>
      <w:r w:rsidRPr="009010F4">
        <w:rPr>
          <w:rFonts w:eastAsia="MS Mincho"/>
        </w:rPr>
        <w:t xml:space="preserve"> </w:t>
      </w:r>
      <w:r w:rsidRPr="00B8401F">
        <w:t>(informative):</w:t>
      </w:r>
      <w:r w:rsidRPr="00B8401F">
        <w:br/>
        <w:t>Deployment scenarios of gNB/en-gNB</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4" type="#_x0000_t75" style="width:404.05pt;height:171.95pt" o:ole="">
            <v:imagedata r:id="rId201" o:title=""/>
          </v:shape>
          <o:OLEObject Type="Embed" ProgID="Visio.Drawing.15" ShapeID="_x0000_i1124" DrawAspect="Content" ObjectID="_1811140479" r:id="rId202"/>
        </w:object>
      </w:r>
    </w:p>
    <w:p w14:paraId="078ADBE6" w14:textId="77777777" w:rsidR="00373621" w:rsidRPr="00B8401F" w:rsidRDefault="00373621" w:rsidP="00371D61">
      <w:pPr>
        <w:pStyle w:val="TF"/>
      </w:pPr>
      <w:bookmarkStart w:id="2643" w:name="_CRFigureA1"/>
      <w:r w:rsidRPr="00B8401F">
        <w:t xml:space="preserve">Figure </w:t>
      </w:r>
      <w:bookmarkEnd w:id="2643"/>
      <w:r w:rsidRPr="00B8401F">
        <w:t>A-1: Example deployment of an Logical gNB/en-gNB</w:t>
      </w:r>
    </w:p>
    <w:p w14:paraId="7522C93D" w14:textId="77777777" w:rsidR="00680A27" w:rsidRPr="00B8401F" w:rsidRDefault="00680A27" w:rsidP="00E978E3">
      <w:pPr>
        <w:pStyle w:val="Heading8"/>
      </w:pPr>
      <w:bookmarkStart w:id="2644" w:name="_CRAnnexB"/>
      <w:bookmarkEnd w:id="2644"/>
      <w:r w:rsidRPr="00B8401F">
        <w:br w:type="page"/>
      </w:r>
      <w:bookmarkStart w:id="2645" w:name="_Toc13919175"/>
      <w:bookmarkStart w:id="2646" w:name="_Toc29391542"/>
      <w:bookmarkStart w:id="2647" w:name="_Toc36560573"/>
      <w:bookmarkStart w:id="2648" w:name="_Toc45104836"/>
      <w:bookmarkStart w:id="2649" w:name="_Toc45883319"/>
      <w:bookmarkStart w:id="2650" w:name="_Toc51763605"/>
      <w:bookmarkStart w:id="2651" w:name="_Toc52266420"/>
      <w:bookmarkStart w:id="2652" w:name="_Toc64445198"/>
      <w:bookmarkStart w:id="2653" w:name="_Toc73980557"/>
      <w:bookmarkStart w:id="2654" w:name="_Toc88651253"/>
      <w:bookmarkStart w:id="2655" w:name="_Toc98351824"/>
      <w:bookmarkStart w:id="2656" w:name="_Toc98748122"/>
      <w:bookmarkStart w:id="2657" w:name="_Toc105704516"/>
      <w:bookmarkStart w:id="2658" w:name="_Toc106108634"/>
      <w:bookmarkStart w:id="2659" w:name="_Toc107829606"/>
      <w:bookmarkStart w:id="2660" w:name="_Toc112703365"/>
      <w:bookmarkStart w:id="2661" w:name="_Toc200456499"/>
      <w:r w:rsidRPr="00B8401F">
        <w:t>Annex B:</w:t>
      </w:r>
      <w:r w:rsidRPr="00B8401F">
        <w:br/>
        <w:t>NG-RAN Architecture for Radio Access Network Sharing with multiple cell ID broadcast (informative)</w:t>
      </w:r>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62" w:name="_Hlk8870348"/>
      <w:r w:rsidRPr="00B8401F">
        <w:t>F1-C interface instances terminating at gNB-DUs which share the same physical radio resources may share the same F1-C signalling transport resources. If this option is applied</w:t>
      </w:r>
      <w:bookmarkEnd w:id="2662"/>
      <w:r w:rsidRPr="00B8401F">
        <w:t>,</w:t>
      </w:r>
    </w:p>
    <w:p w14:paraId="6A1BC0CC" w14:textId="65B51198" w:rsidR="00FF5EBC" w:rsidRDefault="00680A27" w:rsidP="00680A27">
      <w:pPr>
        <w:pStyle w:val="B1"/>
      </w:pPr>
      <w:bookmarkStart w:id="2663" w:name="_Hlk7732981"/>
      <w:r w:rsidRPr="00B8401F">
        <w:t>-</w:t>
      </w:r>
      <w:r w:rsidRPr="00B8401F">
        <w:tab/>
        <w:t>non-UE associated signalling is associated to an F1-C interface instance by allocating the corresponding Transaction ID from a value range associated to that F1-C interface instance.</w:t>
      </w:r>
      <w:bookmarkEnd w:id="2663"/>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4"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5" w:name="_Hlk7733120"/>
      <w:bookmarkEnd w:id="2664"/>
      <w:r w:rsidRPr="00B8401F">
        <w:t>-</w:t>
      </w:r>
      <w:r w:rsidRPr="00B8401F">
        <w:tab/>
      </w:r>
      <w:bookmarkStart w:id="2666" w:name="_Hlk7795697"/>
      <w:r w:rsidRPr="00B8401F">
        <w:t>a UE associated signalling connection is associated to an F1-C interface instance by allocating values for the corresponding gNB-DU UE F1AP ID and gNB-CU UE F1AP ID so that they can be mapped to that interface instance</w:t>
      </w:r>
      <w:bookmarkEnd w:id="2666"/>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65"/>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67" w:name="_CRAnnexCinformative"/>
      <w:bookmarkEnd w:id="2667"/>
      <w:r w:rsidRPr="00B8401F">
        <w:br w:type="page"/>
      </w:r>
      <w:bookmarkStart w:id="2668" w:name="_Toc13919176"/>
      <w:bookmarkStart w:id="2669" w:name="_Toc29391543"/>
      <w:bookmarkStart w:id="2670" w:name="_Toc36560574"/>
      <w:bookmarkStart w:id="2671" w:name="_Toc45104837"/>
      <w:bookmarkStart w:id="2672" w:name="_Toc45883320"/>
      <w:bookmarkStart w:id="2673" w:name="_Toc51763606"/>
      <w:bookmarkStart w:id="2674" w:name="_Toc52266421"/>
      <w:bookmarkStart w:id="2675" w:name="_Toc64445199"/>
      <w:bookmarkStart w:id="2676" w:name="_Toc73980558"/>
      <w:bookmarkStart w:id="2677" w:name="_Toc88651254"/>
      <w:bookmarkStart w:id="2678" w:name="_Toc98351825"/>
      <w:bookmarkStart w:id="2679" w:name="_Toc98748123"/>
      <w:bookmarkStart w:id="2680" w:name="_Toc105704517"/>
      <w:bookmarkStart w:id="2681" w:name="_Toc106108635"/>
      <w:bookmarkStart w:id="2682" w:name="_Toc107829607"/>
      <w:bookmarkStart w:id="2683" w:name="_Toc112703366"/>
      <w:bookmarkStart w:id="2684" w:name="_Toc200456500"/>
      <w:r w:rsidR="00EB0CE9" w:rsidRPr="00B8401F">
        <w:t xml:space="preserve">Annex </w:t>
      </w:r>
      <w:r w:rsidR="00EC01BA" w:rsidRPr="00B8401F">
        <w:t>C</w:t>
      </w:r>
      <w:r w:rsidR="00EB0CE9" w:rsidRPr="00B8401F">
        <w:t xml:space="preserve"> (informative):</w:t>
      </w:r>
      <w:r w:rsidR="00EB0CE9" w:rsidRPr="00B8401F">
        <w:br/>
        <w:t>Change History</w:t>
      </w:r>
      <w:bookmarkStart w:id="2685" w:name="historyclause"/>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6"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C9047B" w:rsidRPr="00B8401F" w14:paraId="2EF3E46C"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73A6D20" w14:textId="27499711" w:rsidR="00C9047B" w:rsidRDefault="00C9047B" w:rsidP="005008E4">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779444E" w14:textId="3070D962" w:rsidR="00C9047B" w:rsidRDefault="00C9047B" w:rsidP="005008E4">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3E62D2" w14:textId="39019DC2" w:rsidR="00C9047B" w:rsidRPr="00921BAC" w:rsidRDefault="00C9047B" w:rsidP="005008E4">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61B6C8" w14:textId="7292794D"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0444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ADDBBD" w14:textId="4E8A0355"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D3E4A3" w14:textId="45AEA3A2"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0F7082C" w14:textId="5561441C" w:rsidR="00C9047B" w:rsidRPr="0068780A" w:rsidRDefault="00C9047B" w:rsidP="005008E4">
            <w:pPr>
              <w:pStyle w:val="TAL"/>
              <w:keepNext w:val="0"/>
              <w:keepLines w:val="0"/>
              <w:widowControl w:val="0"/>
              <w:rPr>
                <w:rFonts w:cs="Arial"/>
                <w:color w:val="000000"/>
                <w:sz w:val="16"/>
                <w:szCs w:val="16"/>
              </w:rPr>
            </w:pPr>
            <w:r w:rsidRPr="00C9047B">
              <w:rPr>
                <w:rFonts w:cs="Arial"/>
                <w:color w:val="000000"/>
                <w:sz w:val="16"/>
                <w:szCs w:val="16"/>
              </w:rPr>
              <w:t>Clarification on resumption of non-SDT bearer in SDT termination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015A59" w14:textId="3077E46C"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18.5.0</w:t>
            </w:r>
          </w:p>
        </w:tc>
      </w:tr>
      <w:tr w:rsidR="00C9047B" w:rsidRPr="00B8401F" w14:paraId="7CAFFE9E"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C5EE54" w14:textId="50973270" w:rsidR="00C9047B" w:rsidRDefault="00C9047B" w:rsidP="00C9047B">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C54B1FB" w14:textId="5376C4BC" w:rsidR="00C9047B" w:rsidRDefault="00C9047B" w:rsidP="00C9047B">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83CBD21" w14:textId="6AAD1020" w:rsidR="00C9047B" w:rsidRPr="00921BAC" w:rsidRDefault="00C9047B" w:rsidP="00C9047B">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D3077C0" w14:textId="512E3E69"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0460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6ED5A5" w14:textId="6D030416"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206ED10" w14:textId="33CA638E"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C15BA6" w14:textId="686A7D18" w:rsidR="00C9047B" w:rsidRPr="0068780A" w:rsidRDefault="00C9047B" w:rsidP="00C9047B">
            <w:pPr>
              <w:pStyle w:val="TAL"/>
              <w:keepNext w:val="0"/>
              <w:keepLines w:val="0"/>
              <w:widowControl w:val="0"/>
              <w:rPr>
                <w:rFonts w:cs="Arial"/>
                <w:color w:val="000000"/>
                <w:sz w:val="16"/>
                <w:szCs w:val="16"/>
              </w:rPr>
            </w:pPr>
            <w:r w:rsidRPr="00C9047B">
              <w:rPr>
                <w:rFonts w:cs="Arial"/>
                <w:color w:val="000000"/>
                <w:sz w:val="16"/>
                <w:szCs w:val="16"/>
              </w:rPr>
              <w:t>Correction for name of AP ID over Xn interface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5CB2B" w14:textId="0238C93F"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18.5.0</w:t>
            </w:r>
          </w:p>
        </w:tc>
      </w:tr>
      <w:tr w:rsidR="00630FA0" w:rsidRPr="00B8401F" w14:paraId="7539565E"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878B5B" w14:textId="603B3F41"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F9D755" w14:textId="5BF6917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C6B756" w14:textId="1CB1C4FA" w:rsidR="00630FA0" w:rsidRPr="00630FA0" w:rsidRDefault="00630FA0" w:rsidP="00630FA0">
            <w:pPr>
              <w:pStyle w:val="TAL"/>
              <w:rPr>
                <w:rFonts w:cs="Arial"/>
                <w:color w:val="000000"/>
                <w:sz w:val="16"/>
                <w:szCs w:val="16"/>
              </w:rPr>
            </w:pPr>
            <w:r w:rsidRPr="00630FA0">
              <w:rPr>
                <w:sz w:val="16"/>
                <w:szCs w:val="16"/>
              </w:rPr>
              <w:t>RP-251152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A7447D0" w14:textId="61BF526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F3F437" w14:textId="03C86E1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ECD358" w14:textId="3B3539A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E74D05A" w14:textId="03F2BEAD"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Stage 2 updates for support of L3 measurements based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269F06D" w14:textId="1289ACF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6AF6342D"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712184" w14:textId="46BE64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1F95CD" w14:textId="111B3B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3C2B2F0" w14:textId="70F09280" w:rsidR="00630FA0" w:rsidRPr="00630FA0" w:rsidRDefault="00630FA0" w:rsidP="00630FA0">
            <w:pPr>
              <w:pStyle w:val="TAL"/>
              <w:rPr>
                <w:rFonts w:cs="Arial"/>
                <w:color w:val="000000"/>
                <w:sz w:val="16"/>
                <w:szCs w:val="16"/>
              </w:rPr>
            </w:pPr>
            <w:r w:rsidRPr="00630FA0">
              <w:rPr>
                <w:sz w:val="16"/>
                <w:szCs w:val="16"/>
              </w:rPr>
              <w:t>RP-251151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577662" w14:textId="2E6B5D4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65553B" w14:textId="67E726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83AB26" w14:textId="29BD841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949AE3E" w14:textId="66818D5E"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Correction on PDCP packets discard in case of MBS broadcast path update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AE4768" w14:textId="13194AA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007330F5"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6C46BA5" w14:textId="4C50E9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862982B" w14:textId="571B3D6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97493F2" w14:textId="72B82A60" w:rsidR="00630FA0" w:rsidRPr="00630FA0" w:rsidRDefault="00630FA0" w:rsidP="00630FA0">
            <w:pPr>
              <w:pStyle w:val="TAL"/>
              <w:rPr>
                <w:rFonts w:cs="Arial"/>
                <w:color w:val="000000"/>
                <w:sz w:val="16"/>
                <w:szCs w:val="16"/>
              </w:rPr>
            </w:pPr>
            <w:r w:rsidRPr="00630FA0">
              <w:rPr>
                <w:sz w:val="16"/>
                <w:szCs w:val="16"/>
              </w:rPr>
              <w:t>RP-251148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5C7B16" w14:textId="4D964C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EEAE279" w14:textId="1A120C3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FEE996" w14:textId="416B9E4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5541115" w14:textId="58A4E7A2"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Clarification on Security indication during State Transition from RRC_INACTIVE to RRC_CONNECTED</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203A8E" w14:textId="49570EC3"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53367B16"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93D811" w14:textId="2BDE31AC"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D4FF22" w14:textId="06245D5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4C980A" w14:textId="6560D5CD" w:rsidR="00630FA0" w:rsidRPr="00630FA0" w:rsidRDefault="00630FA0" w:rsidP="00630FA0">
            <w:pPr>
              <w:pStyle w:val="TAL"/>
              <w:rPr>
                <w:rFonts w:cs="Arial"/>
                <w:color w:val="000000"/>
                <w:sz w:val="16"/>
                <w:szCs w:val="16"/>
              </w:rPr>
            </w:pPr>
            <w:r w:rsidRPr="00630FA0">
              <w:rPr>
                <w:sz w:val="16"/>
                <w:szCs w:val="16"/>
              </w:rPr>
              <w:t>RP-251145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A71858F" w14:textId="7C7B8F5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01D9532" w14:textId="2B367B0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F15544" w14:textId="641AC2F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A60CABB" w14:textId="71B553A4"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Introduce eRedcap indication for eRedCap UE access control</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E4E0C31" w14:textId="5456AE57"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4EEFC2BF"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9334AAD" w14:textId="1C6B31E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C4C7DB" w14:textId="576511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B3403E2" w14:textId="73B8AC08" w:rsidR="00630FA0" w:rsidRPr="00630FA0" w:rsidRDefault="00630FA0" w:rsidP="00630FA0">
            <w:pPr>
              <w:pStyle w:val="TAL"/>
              <w:rPr>
                <w:rFonts w:cs="Arial"/>
                <w:color w:val="000000"/>
                <w:sz w:val="16"/>
                <w:szCs w:val="16"/>
              </w:rPr>
            </w:pPr>
            <w:r w:rsidRPr="00630FA0">
              <w:rPr>
                <w:sz w:val="16"/>
                <w:szCs w:val="16"/>
              </w:rPr>
              <w:t>RP-251146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85E173" w14:textId="1449ECE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C26C56E" w14:textId="7313350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70DFD6" w14:textId="42E76F0B"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347C42C" w14:textId="439BD6BB"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Specifying applicability of principles described for Support of Network Sharing with multiple cell-ID broadcast for PLMNs to NPNs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33DA4FF" w14:textId="4C89A6B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bookmarkEnd w:id="2686"/>
    </w:tbl>
    <w:p w14:paraId="08BCB3D4" w14:textId="77777777" w:rsidR="00630FA0" w:rsidRPr="00B8401F" w:rsidRDefault="00630FA0" w:rsidP="00530FD0"/>
    <w:sectPr w:rsidR="00630FA0"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B64C3" w14:textId="77777777" w:rsidR="004A1D47" w:rsidRDefault="004A1D47">
      <w:r>
        <w:separator/>
      </w:r>
    </w:p>
  </w:endnote>
  <w:endnote w:type="continuationSeparator" w:id="0">
    <w:p w14:paraId="10886201" w14:textId="77777777" w:rsidR="004A1D47" w:rsidRDefault="004A1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CA6A4" w14:textId="77777777" w:rsidR="004A1D47" w:rsidRDefault="004A1D47">
      <w:r>
        <w:separator/>
      </w:r>
    </w:p>
  </w:footnote>
  <w:footnote w:type="continuationSeparator" w:id="0">
    <w:p w14:paraId="45F2528B" w14:textId="77777777" w:rsidR="004A1D47" w:rsidRDefault="004A1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28C8" w14:textId="2E9DD2C1"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F054E2">
      <w:rPr>
        <w:rFonts w:ascii="Arial" w:hAnsi="Arial" w:cs="Arial"/>
        <w:b/>
        <w:bCs/>
        <w:noProof/>
      </w:rPr>
      <w:t>3GPP TS 38.401 V18.6.0 (2025-06)</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764E0F4E"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F054E2">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FF4F87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E6222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9C0EC8"/>
    <w:lvl w:ilvl="0">
      <w:start w:val="1"/>
      <w:numFmt w:val="decimal"/>
      <w:lvlText w:val="%1."/>
      <w:lvlJc w:val="left"/>
      <w:pPr>
        <w:tabs>
          <w:tab w:val="num" w:pos="926"/>
        </w:tabs>
        <w:ind w:left="926" w:hanging="360"/>
      </w:pPr>
    </w:lvl>
  </w:abstractNum>
  <w:abstractNum w:abstractNumId="3"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6"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4"/>
  </w:num>
  <w:num w:numId="2" w16cid:durableId="59256783">
    <w:abstractNumId w:val="7"/>
  </w:num>
  <w:num w:numId="3" w16cid:durableId="729810511">
    <w:abstractNumId w:val="5"/>
  </w:num>
  <w:num w:numId="4" w16cid:durableId="1014308805">
    <w:abstractNumId w:val="9"/>
  </w:num>
  <w:num w:numId="5" w16cid:durableId="1731921828">
    <w:abstractNumId w:val="6"/>
  </w:num>
  <w:num w:numId="6" w16cid:durableId="1753040663">
    <w:abstractNumId w:val="8"/>
  </w:num>
  <w:num w:numId="7" w16cid:durableId="1035620527">
    <w:abstractNumId w:val="3"/>
  </w:num>
  <w:num w:numId="8" w16cid:durableId="221446707">
    <w:abstractNumId w:val="2"/>
  </w:num>
  <w:num w:numId="9" w16cid:durableId="1177621378">
    <w:abstractNumId w:val="1"/>
  </w:num>
  <w:num w:numId="10" w16cid:durableId="1196575757">
    <w:abstractNumId w:val="0"/>
  </w:num>
  <w:num w:numId="11" w16cid:durableId="2142069647">
    <w:abstractNumId w:val="2"/>
  </w:num>
  <w:num w:numId="12" w16cid:durableId="2005695189">
    <w:abstractNumId w:val="1"/>
  </w:num>
  <w:num w:numId="13" w16cid:durableId="100794392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065"/>
    <w:rsid w:val="00005992"/>
    <w:rsid w:val="00006105"/>
    <w:rsid w:val="000067B0"/>
    <w:rsid w:val="00006933"/>
    <w:rsid w:val="00011029"/>
    <w:rsid w:val="0001613F"/>
    <w:rsid w:val="00021774"/>
    <w:rsid w:val="00021D67"/>
    <w:rsid w:val="000241DE"/>
    <w:rsid w:val="0002422D"/>
    <w:rsid w:val="00027347"/>
    <w:rsid w:val="000309EF"/>
    <w:rsid w:val="00033B5F"/>
    <w:rsid w:val="00035F05"/>
    <w:rsid w:val="000365B7"/>
    <w:rsid w:val="000366B6"/>
    <w:rsid w:val="00040668"/>
    <w:rsid w:val="00040824"/>
    <w:rsid w:val="000419D6"/>
    <w:rsid w:val="0004735E"/>
    <w:rsid w:val="000540A8"/>
    <w:rsid w:val="00061047"/>
    <w:rsid w:val="00061A19"/>
    <w:rsid w:val="00062CCD"/>
    <w:rsid w:val="00065AE7"/>
    <w:rsid w:val="00074B1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5360"/>
    <w:rsid w:val="000C78EF"/>
    <w:rsid w:val="000D08B8"/>
    <w:rsid w:val="000D3CEB"/>
    <w:rsid w:val="000D3EC4"/>
    <w:rsid w:val="000E2046"/>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75C"/>
    <w:rsid w:val="00124370"/>
    <w:rsid w:val="001247AC"/>
    <w:rsid w:val="00133516"/>
    <w:rsid w:val="00135953"/>
    <w:rsid w:val="00143290"/>
    <w:rsid w:val="0015063A"/>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D7D6E"/>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173B"/>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D7C24"/>
    <w:rsid w:val="002E1234"/>
    <w:rsid w:val="002E23D1"/>
    <w:rsid w:val="002E2D5E"/>
    <w:rsid w:val="002E3A47"/>
    <w:rsid w:val="002E410F"/>
    <w:rsid w:val="002E4FCC"/>
    <w:rsid w:val="002E7F15"/>
    <w:rsid w:val="002F158F"/>
    <w:rsid w:val="002F3356"/>
    <w:rsid w:val="002F4CEC"/>
    <w:rsid w:val="002F4EA3"/>
    <w:rsid w:val="002F6B78"/>
    <w:rsid w:val="00301ACC"/>
    <w:rsid w:val="00303CF5"/>
    <w:rsid w:val="00304C86"/>
    <w:rsid w:val="00304DE8"/>
    <w:rsid w:val="00306A61"/>
    <w:rsid w:val="003077D1"/>
    <w:rsid w:val="00307A92"/>
    <w:rsid w:val="003129B0"/>
    <w:rsid w:val="00312A38"/>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5C2A"/>
    <w:rsid w:val="00366D6D"/>
    <w:rsid w:val="00370A59"/>
    <w:rsid w:val="00371517"/>
    <w:rsid w:val="00371D61"/>
    <w:rsid w:val="00373621"/>
    <w:rsid w:val="003749DD"/>
    <w:rsid w:val="00374CA7"/>
    <w:rsid w:val="00374EBD"/>
    <w:rsid w:val="00377B09"/>
    <w:rsid w:val="00380F94"/>
    <w:rsid w:val="00381A35"/>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77E"/>
    <w:rsid w:val="00444CBB"/>
    <w:rsid w:val="00451163"/>
    <w:rsid w:val="00452BC2"/>
    <w:rsid w:val="00453FED"/>
    <w:rsid w:val="004560C2"/>
    <w:rsid w:val="00456DE9"/>
    <w:rsid w:val="00457E2E"/>
    <w:rsid w:val="00471424"/>
    <w:rsid w:val="00473765"/>
    <w:rsid w:val="00473BAF"/>
    <w:rsid w:val="0047759B"/>
    <w:rsid w:val="0047762D"/>
    <w:rsid w:val="00483E22"/>
    <w:rsid w:val="004843E2"/>
    <w:rsid w:val="00485B53"/>
    <w:rsid w:val="00486E5A"/>
    <w:rsid w:val="0049685A"/>
    <w:rsid w:val="004A1D47"/>
    <w:rsid w:val="004A3F4D"/>
    <w:rsid w:val="004A4F7D"/>
    <w:rsid w:val="004A5943"/>
    <w:rsid w:val="004A59F7"/>
    <w:rsid w:val="004A6C35"/>
    <w:rsid w:val="004A7383"/>
    <w:rsid w:val="004B133F"/>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4F6354"/>
    <w:rsid w:val="005008E4"/>
    <w:rsid w:val="00503F7F"/>
    <w:rsid w:val="00504DA0"/>
    <w:rsid w:val="00512317"/>
    <w:rsid w:val="005124CC"/>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602B9"/>
    <w:rsid w:val="00562E9C"/>
    <w:rsid w:val="00564453"/>
    <w:rsid w:val="00567561"/>
    <w:rsid w:val="005829EA"/>
    <w:rsid w:val="00583DB7"/>
    <w:rsid w:val="00584D60"/>
    <w:rsid w:val="00585171"/>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2D6"/>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0FA0"/>
    <w:rsid w:val="00631A9E"/>
    <w:rsid w:val="0063500C"/>
    <w:rsid w:val="00636D21"/>
    <w:rsid w:val="00637372"/>
    <w:rsid w:val="006373CC"/>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B6427"/>
    <w:rsid w:val="006C25AF"/>
    <w:rsid w:val="006D415F"/>
    <w:rsid w:val="006D48C6"/>
    <w:rsid w:val="006D54A3"/>
    <w:rsid w:val="006D660F"/>
    <w:rsid w:val="006D6C7C"/>
    <w:rsid w:val="006E14BE"/>
    <w:rsid w:val="006E25E6"/>
    <w:rsid w:val="006E2D81"/>
    <w:rsid w:val="006E40D5"/>
    <w:rsid w:val="006E4F35"/>
    <w:rsid w:val="006F24C0"/>
    <w:rsid w:val="006F3AF9"/>
    <w:rsid w:val="006F3E14"/>
    <w:rsid w:val="006F7D11"/>
    <w:rsid w:val="007059CA"/>
    <w:rsid w:val="007078E5"/>
    <w:rsid w:val="0071039F"/>
    <w:rsid w:val="007108C7"/>
    <w:rsid w:val="00710F88"/>
    <w:rsid w:val="007139A5"/>
    <w:rsid w:val="00715A08"/>
    <w:rsid w:val="007167CC"/>
    <w:rsid w:val="00716E3F"/>
    <w:rsid w:val="00717D92"/>
    <w:rsid w:val="00720257"/>
    <w:rsid w:val="00722057"/>
    <w:rsid w:val="00725382"/>
    <w:rsid w:val="00725A32"/>
    <w:rsid w:val="007276B1"/>
    <w:rsid w:val="0073398F"/>
    <w:rsid w:val="007345A5"/>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6CA"/>
    <w:rsid w:val="00790B1A"/>
    <w:rsid w:val="0079178F"/>
    <w:rsid w:val="00792510"/>
    <w:rsid w:val="007971C5"/>
    <w:rsid w:val="00797559"/>
    <w:rsid w:val="007A0DAC"/>
    <w:rsid w:val="007A15B8"/>
    <w:rsid w:val="007A24FA"/>
    <w:rsid w:val="007A2F28"/>
    <w:rsid w:val="007B2D82"/>
    <w:rsid w:val="007B62F3"/>
    <w:rsid w:val="007B7D11"/>
    <w:rsid w:val="007C047D"/>
    <w:rsid w:val="007C2733"/>
    <w:rsid w:val="007C57F5"/>
    <w:rsid w:val="007C5FC6"/>
    <w:rsid w:val="007C60C2"/>
    <w:rsid w:val="007C618A"/>
    <w:rsid w:val="007D31D5"/>
    <w:rsid w:val="007D57B7"/>
    <w:rsid w:val="007D63B1"/>
    <w:rsid w:val="007E0930"/>
    <w:rsid w:val="007E52E9"/>
    <w:rsid w:val="007F10B3"/>
    <w:rsid w:val="007F2B12"/>
    <w:rsid w:val="007F3942"/>
    <w:rsid w:val="007F4B3A"/>
    <w:rsid w:val="007F6E33"/>
    <w:rsid w:val="00800777"/>
    <w:rsid w:val="00806509"/>
    <w:rsid w:val="00806533"/>
    <w:rsid w:val="0081014A"/>
    <w:rsid w:val="008118C8"/>
    <w:rsid w:val="008120A8"/>
    <w:rsid w:val="008159A8"/>
    <w:rsid w:val="00815C7C"/>
    <w:rsid w:val="00817DE2"/>
    <w:rsid w:val="00820453"/>
    <w:rsid w:val="00820726"/>
    <w:rsid w:val="00827E24"/>
    <w:rsid w:val="00834E80"/>
    <w:rsid w:val="0083509A"/>
    <w:rsid w:val="008358CC"/>
    <w:rsid w:val="00835B0A"/>
    <w:rsid w:val="0083613E"/>
    <w:rsid w:val="00837E0A"/>
    <w:rsid w:val="00841105"/>
    <w:rsid w:val="0084176A"/>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DC1"/>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0F8B"/>
    <w:rsid w:val="008F670C"/>
    <w:rsid w:val="008F7FC3"/>
    <w:rsid w:val="00900760"/>
    <w:rsid w:val="009010F4"/>
    <w:rsid w:val="009058D0"/>
    <w:rsid w:val="00911B54"/>
    <w:rsid w:val="00917050"/>
    <w:rsid w:val="009176B5"/>
    <w:rsid w:val="00920EFB"/>
    <w:rsid w:val="0092647E"/>
    <w:rsid w:val="00927185"/>
    <w:rsid w:val="00933C29"/>
    <w:rsid w:val="0093501A"/>
    <w:rsid w:val="009352D6"/>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7DE"/>
    <w:rsid w:val="009C3D5A"/>
    <w:rsid w:val="009C49C4"/>
    <w:rsid w:val="009C7D49"/>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360B"/>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5686"/>
    <w:rsid w:val="00A7625B"/>
    <w:rsid w:val="00A815D5"/>
    <w:rsid w:val="00A8506B"/>
    <w:rsid w:val="00A94513"/>
    <w:rsid w:val="00A95869"/>
    <w:rsid w:val="00A97A82"/>
    <w:rsid w:val="00AA0E71"/>
    <w:rsid w:val="00AA2B7E"/>
    <w:rsid w:val="00AA4737"/>
    <w:rsid w:val="00AA475A"/>
    <w:rsid w:val="00AA71D4"/>
    <w:rsid w:val="00AA79B2"/>
    <w:rsid w:val="00AB1FB9"/>
    <w:rsid w:val="00AB2304"/>
    <w:rsid w:val="00AB269D"/>
    <w:rsid w:val="00AC16DB"/>
    <w:rsid w:val="00AC2D71"/>
    <w:rsid w:val="00AC424B"/>
    <w:rsid w:val="00AC7473"/>
    <w:rsid w:val="00AD3039"/>
    <w:rsid w:val="00AD39EF"/>
    <w:rsid w:val="00AE1915"/>
    <w:rsid w:val="00AE4ECE"/>
    <w:rsid w:val="00AF6DE6"/>
    <w:rsid w:val="00AF7868"/>
    <w:rsid w:val="00B0268E"/>
    <w:rsid w:val="00B0289C"/>
    <w:rsid w:val="00B0508A"/>
    <w:rsid w:val="00B05C8C"/>
    <w:rsid w:val="00B05FA6"/>
    <w:rsid w:val="00B06A60"/>
    <w:rsid w:val="00B1193C"/>
    <w:rsid w:val="00B228F8"/>
    <w:rsid w:val="00B242CE"/>
    <w:rsid w:val="00B26277"/>
    <w:rsid w:val="00B30D4A"/>
    <w:rsid w:val="00B34627"/>
    <w:rsid w:val="00B407BB"/>
    <w:rsid w:val="00B471AC"/>
    <w:rsid w:val="00B51F6F"/>
    <w:rsid w:val="00B553B2"/>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B5258"/>
    <w:rsid w:val="00BC07A1"/>
    <w:rsid w:val="00BC1740"/>
    <w:rsid w:val="00BC1E23"/>
    <w:rsid w:val="00BC5F67"/>
    <w:rsid w:val="00BD1DB4"/>
    <w:rsid w:val="00BD5DAB"/>
    <w:rsid w:val="00BD6A19"/>
    <w:rsid w:val="00BD7104"/>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064F4"/>
    <w:rsid w:val="00C13271"/>
    <w:rsid w:val="00C1423F"/>
    <w:rsid w:val="00C14974"/>
    <w:rsid w:val="00C15092"/>
    <w:rsid w:val="00C1542A"/>
    <w:rsid w:val="00C201B0"/>
    <w:rsid w:val="00C20527"/>
    <w:rsid w:val="00C230E1"/>
    <w:rsid w:val="00C2322D"/>
    <w:rsid w:val="00C24B8E"/>
    <w:rsid w:val="00C25ECD"/>
    <w:rsid w:val="00C31A30"/>
    <w:rsid w:val="00C341B0"/>
    <w:rsid w:val="00C3433E"/>
    <w:rsid w:val="00C401E5"/>
    <w:rsid w:val="00C41ECF"/>
    <w:rsid w:val="00C42A2F"/>
    <w:rsid w:val="00C4422A"/>
    <w:rsid w:val="00C450F8"/>
    <w:rsid w:val="00C464D5"/>
    <w:rsid w:val="00C505E8"/>
    <w:rsid w:val="00C50D10"/>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528E"/>
    <w:rsid w:val="00C86B0D"/>
    <w:rsid w:val="00C9047B"/>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E639E"/>
    <w:rsid w:val="00CF0B2B"/>
    <w:rsid w:val="00CF1921"/>
    <w:rsid w:val="00CF3870"/>
    <w:rsid w:val="00CF4622"/>
    <w:rsid w:val="00D01D48"/>
    <w:rsid w:val="00D02798"/>
    <w:rsid w:val="00D03BE4"/>
    <w:rsid w:val="00D054ED"/>
    <w:rsid w:val="00D060CE"/>
    <w:rsid w:val="00D061E5"/>
    <w:rsid w:val="00D07C60"/>
    <w:rsid w:val="00D141D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3B4"/>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467E"/>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3F6"/>
    <w:rsid w:val="00EE6A0F"/>
    <w:rsid w:val="00EE71F0"/>
    <w:rsid w:val="00EF0850"/>
    <w:rsid w:val="00EF1901"/>
    <w:rsid w:val="00EF3EFF"/>
    <w:rsid w:val="00EF74BB"/>
    <w:rsid w:val="00F011B3"/>
    <w:rsid w:val="00F01D06"/>
    <w:rsid w:val="00F02F42"/>
    <w:rsid w:val="00F054E2"/>
    <w:rsid w:val="00F05BB3"/>
    <w:rsid w:val="00F06A80"/>
    <w:rsid w:val="00F10E8D"/>
    <w:rsid w:val="00F22B24"/>
    <w:rsid w:val="00F24A59"/>
    <w:rsid w:val="00F25B42"/>
    <w:rsid w:val="00F26D3A"/>
    <w:rsid w:val="00F271A3"/>
    <w:rsid w:val="00F33233"/>
    <w:rsid w:val="00F34B88"/>
    <w:rsid w:val="00F357F0"/>
    <w:rsid w:val="00F36693"/>
    <w:rsid w:val="00F36A85"/>
    <w:rsid w:val="00F417FE"/>
    <w:rsid w:val="00F46EB7"/>
    <w:rsid w:val="00F52AF7"/>
    <w:rsid w:val="00F537F8"/>
    <w:rsid w:val="00F57EBA"/>
    <w:rsid w:val="00F627A5"/>
    <w:rsid w:val="00F63932"/>
    <w:rsid w:val="00F66623"/>
    <w:rsid w:val="00F72A38"/>
    <w:rsid w:val="00F73C1F"/>
    <w:rsid w:val="00F75DD8"/>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2EC4"/>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E491A"/>
    <w:rsid w:val="00FF1245"/>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Hyperlink"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qFormat/>
    <w:rsid w:val="000E46DB"/>
    <w:pPr>
      <w:keepNext/>
      <w:keepLines/>
      <w:spacing w:after="0"/>
    </w:pPr>
    <w:rPr>
      <w:rFonts w:ascii="Arial" w:hAnsi="Arial"/>
      <w:sz w:val="18"/>
    </w:rPr>
  </w:style>
  <w:style w:type="character" w:customStyle="1" w:styleId="TALChar">
    <w:name w:val="TAL Char"/>
    <w:link w:val="TAL"/>
    <w:qFormat/>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qFormat/>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 w:type="character" w:customStyle="1" w:styleId="FooterChar">
    <w:name w:val="Footer Char"/>
    <w:basedOn w:val="DefaultParagraphFont"/>
    <w:link w:val="Footer"/>
    <w:uiPriority w:val="99"/>
    <w:rsid w:val="0065366A"/>
    <w:rPr>
      <w:rFonts w:ascii="Arial" w:eastAsia="Times New Roman" w:hAnsi="Arial"/>
      <w:b/>
      <w:i/>
      <w:noProof/>
      <w:sz w:val="18"/>
    </w:rPr>
  </w:style>
  <w:style w:type="character" w:customStyle="1" w:styleId="HeaderChar">
    <w:name w:val="Header Char"/>
    <w:basedOn w:val="DefaultParagraphFont"/>
    <w:link w:val="Header"/>
    <w:uiPriority w:val="99"/>
    <w:rsid w:val="00FF1245"/>
    <w:rPr>
      <w:rFonts w:ascii="Arial" w:eastAsia="Times New Roman" w:hAnsi="Arial"/>
      <w:b/>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582640699">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oleObject" Target="embeddings/oleObject22.bin"/><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oleObject" Target="embeddings/oleObject24.bin"/><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e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oleObject" Target="embeddings/Microsoft_Visio_2003-2010_Drawing22.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oleObject26.bin"/><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theme" Target="theme/theme1.xml"/><Relationship Id="rId201" Type="http://schemas.openxmlformats.org/officeDocument/2006/relationships/image" Target="media/image97.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45" Type="http://schemas.openxmlformats.org/officeDocument/2006/relationships/image" Target="media/image69.emf"/><Relationship Id="rId161" Type="http://schemas.openxmlformats.org/officeDocument/2006/relationships/image" Target="media/image77.wmf"/><Relationship Id="rId166" Type="http://schemas.openxmlformats.org/officeDocument/2006/relationships/package" Target="embeddings/Microsoft_Visio_Drawing29.vsdx"/><Relationship Id="rId182" Type="http://schemas.openxmlformats.org/officeDocument/2006/relationships/package" Target="embeddings/Microsoft_Visio_Drawing39.vsdx"/><Relationship Id="rId18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172" Type="http://schemas.openxmlformats.org/officeDocument/2006/relationships/package" Target="embeddings/Microsoft_Visio_Drawing32.vsdx"/><Relationship Id="rId193" Type="http://schemas.openxmlformats.org/officeDocument/2006/relationships/image" Target="media/image93.emf"/><Relationship Id="rId202" Type="http://schemas.openxmlformats.org/officeDocument/2006/relationships/package" Target="embeddings/Microsoft_Visio_Drawing45.vsdx"/><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oleObject" Target="embeddings/oleObject25.bin"/><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70</TotalTime>
  <Pages>8</Pages>
  <Words>52678</Words>
  <Characters>300266</Characters>
  <Application>Microsoft Office Word</Application>
  <DocSecurity>0</DocSecurity>
  <Lines>2502</Lines>
  <Paragraphs>704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352240</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MCC</cp:lastModifiedBy>
  <cp:revision>44</cp:revision>
  <dcterms:created xsi:type="dcterms:W3CDTF">2024-06-25T06:58:00Z</dcterms:created>
  <dcterms:modified xsi:type="dcterms:W3CDTF">2025-06-11T07:45:00Z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